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D0F28" w14:textId="7A3D4362" w:rsidR="008B0601" w:rsidRPr="003C21DA" w:rsidRDefault="008B0601" w:rsidP="00E2177E">
      <w:pPr>
        <w:pStyle w:val="Block"/>
        <w:spacing w:after="0" w:line="240" w:lineRule="auto"/>
        <w:rPr>
          <w:color w:val="000000" w:themeColor="text1"/>
        </w:rPr>
      </w:pPr>
    </w:p>
    <w:p w14:paraId="626944D9" w14:textId="30F72CB4" w:rsidR="00152E69" w:rsidRPr="003C21DA" w:rsidRDefault="00AA6374" w:rsidP="008F10DE">
      <w:pPr>
        <w:pStyle w:val="Block"/>
        <w:spacing w:after="480"/>
        <w:jc w:val="center"/>
        <w:rPr>
          <w:rFonts w:ascii="Arial" w:hAnsi="Arial" w:cs="Arial"/>
          <w:color w:val="000000" w:themeColor="text1"/>
          <w:sz w:val="40"/>
          <w:szCs w:val="40"/>
        </w:rPr>
      </w:pPr>
      <w:r>
        <w:rPr>
          <w:rFonts w:ascii="Arial" w:hAnsi="Arial" w:cs="Arial"/>
          <w:color w:val="000000" w:themeColor="text1"/>
          <w:sz w:val="40"/>
          <w:szCs w:val="40"/>
        </w:rPr>
        <w:t xml:space="preserve">Projektarbeit: </w:t>
      </w:r>
      <w:r w:rsidR="00B75153">
        <w:rPr>
          <w:rFonts w:ascii="Arial" w:hAnsi="Arial" w:cs="Arial"/>
          <w:color w:val="000000" w:themeColor="text1"/>
          <w:sz w:val="40"/>
          <w:szCs w:val="40"/>
        </w:rPr>
        <w:t>Semantische Segmentierung von Unterwasserbilddaten in Echtzeit mit PID-Net</w:t>
      </w:r>
    </w:p>
    <w:p w14:paraId="73E61BCD" w14:textId="1B558D5F" w:rsidR="00152E69" w:rsidRDefault="00AA6374" w:rsidP="007D7CFA">
      <w:pPr>
        <w:spacing w:after="240" w:line="360" w:lineRule="auto"/>
        <w:jc w:val="center"/>
        <w:rPr>
          <w:rFonts w:ascii="Cambria" w:hAnsi="Cambria"/>
          <w:color w:val="000000" w:themeColor="text1"/>
        </w:rPr>
      </w:pPr>
      <w:r>
        <w:rPr>
          <w:rFonts w:ascii="Cambria" w:hAnsi="Cambria"/>
          <w:color w:val="000000" w:themeColor="text1"/>
        </w:rPr>
        <w:t>Prüfungsleistung</w:t>
      </w:r>
      <w:r w:rsidR="00A53416">
        <w:rPr>
          <w:rFonts w:ascii="Cambria" w:hAnsi="Cambria"/>
          <w:color w:val="000000" w:themeColor="text1"/>
        </w:rPr>
        <w:t xml:space="preserve"> f</w:t>
      </w:r>
      <w:r w:rsidR="00152E69" w:rsidRPr="003C21DA">
        <w:rPr>
          <w:rFonts w:ascii="Cambria" w:hAnsi="Cambria"/>
          <w:color w:val="000000" w:themeColor="text1"/>
        </w:rPr>
        <w:t>ür d</w:t>
      </w:r>
      <w:r>
        <w:rPr>
          <w:rFonts w:ascii="Cambria" w:hAnsi="Cambria"/>
          <w:color w:val="000000" w:themeColor="text1"/>
        </w:rPr>
        <w:t>as Modul</w:t>
      </w:r>
      <w:r w:rsidR="00A53416">
        <w:rPr>
          <w:rFonts w:ascii="Cambria" w:hAnsi="Cambria"/>
          <w:color w:val="000000" w:themeColor="text1"/>
        </w:rPr>
        <w:t xml:space="preserve"> „</w:t>
      </w:r>
      <w:r w:rsidR="00B75153">
        <w:rPr>
          <w:rFonts w:ascii="Cambria" w:hAnsi="Cambria"/>
          <w:color w:val="000000" w:themeColor="text1"/>
        </w:rPr>
        <w:t>Deep Learning für Computer Vision</w:t>
      </w:r>
      <w:r w:rsidR="00A53416">
        <w:rPr>
          <w:rFonts w:ascii="Cambria" w:hAnsi="Cambria"/>
          <w:color w:val="000000" w:themeColor="text1"/>
        </w:rPr>
        <w:t>“</w:t>
      </w:r>
    </w:p>
    <w:p w14:paraId="73E32B20" w14:textId="6DD25BE0" w:rsidR="00A53416" w:rsidRPr="003C21DA" w:rsidRDefault="00A53416" w:rsidP="00A53416">
      <w:pPr>
        <w:spacing w:after="1200" w:line="360" w:lineRule="auto"/>
        <w:jc w:val="center"/>
        <w:rPr>
          <w:rFonts w:ascii="Cambria" w:hAnsi="Cambria"/>
          <w:color w:val="000000" w:themeColor="text1"/>
        </w:rPr>
      </w:pPr>
      <w:r>
        <w:rPr>
          <w:rFonts w:ascii="Cambria" w:hAnsi="Cambria"/>
          <w:color w:val="000000" w:themeColor="text1"/>
        </w:rPr>
        <w:t>im Wintersemester 2022/23</w:t>
      </w:r>
    </w:p>
    <w:p w14:paraId="6F7E262B" w14:textId="77777777" w:rsidR="008F10DE" w:rsidRDefault="00152E69" w:rsidP="007D7CFA">
      <w:pPr>
        <w:spacing w:after="240"/>
        <w:jc w:val="center"/>
        <w:rPr>
          <w:rFonts w:ascii="Cambria" w:hAnsi="Cambria"/>
          <w:color w:val="000000" w:themeColor="text1"/>
        </w:rPr>
      </w:pPr>
      <w:r w:rsidRPr="003C21DA">
        <w:rPr>
          <w:rFonts w:ascii="Cambria" w:hAnsi="Cambria"/>
          <w:color w:val="000000" w:themeColor="text1"/>
        </w:rPr>
        <w:t xml:space="preserve">des </w:t>
      </w:r>
      <w:r w:rsidR="00AA6374">
        <w:rPr>
          <w:rFonts w:ascii="Cambria" w:hAnsi="Cambria"/>
          <w:color w:val="000000" w:themeColor="text1"/>
        </w:rPr>
        <w:t>Master-</w:t>
      </w:r>
      <w:r w:rsidRPr="003C21DA">
        <w:rPr>
          <w:rFonts w:ascii="Cambria" w:hAnsi="Cambria"/>
          <w:color w:val="000000" w:themeColor="text1"/>
        </w:rPr>
        <w:t xml:space="preserve">Studiengangs </w:t>
      </w:r>
    </w:p>
    <w:p w14:paraId="7E998217" w14:textId="535142D7" w:rsidR="00152E69" w:rsidRPr="003C21DA" w:rsidRDefault="00152E69" w:rsidP="008F10DE">
      <w:pPr>
        <w:spacing w:after="360"/>
        <w:jc w:val="center"/>
        <w:rPr>
          <w:rFonts w:ascii="Cambria" w:hAnsi="Cambria"/>
          <w:color w:val="000000" w:themeColor="text1"/>
        </w:rPr>
      </w:pPr>
      <w:r w:rsidRPr="003C21DA">
        <w:rPr>
          <w:rFonts w:ascii="Cambria" w:hAnsi="Cambria"/>
          <w:color w:val="000000" w:themeColor="text1"/>
        </w:rPr>
        <w:t>Informatik</w:t>
      </w:r>
    </w:p>
    <w:p w14:paraId="1A2F9FA2" w14:textId="70029297" w:rsidR="00152E69" w:rsidRPr="003C21DA" w:rsidRDefault="00152E69" w:rsidP="007742C0">
      <w:pPr>
        <w:spacing w:after="1600" w:line="360" w:lineRule="auto"/>
        <w:jc w:val="center"/>
        <w:rPr>
          <w:rFonts w:ascii="Cambria" w:hAnsi="Cambria"/>
          <w:color w:val="000000" w:themeColor="text1"/>
        </w:rPr>
      </w:pPr>
      <w:r w:rsidRPr="003C21DA">
        <w:rPr>
          <w:rFonts w:ascii="Cambria" w:hAnsi="Cambria"/>
          <w:color w:val="000000" w:themeColor="text1"/>
        </w:rPr>
        <w:t>an der</w:t>
      </w:r>
      <w:r w:rsidR="007D7CFA">
        <w:rPr>
          <w:rFonts w:ascii="Cambria" w:hAnsi="Cambria"/>
          <w:color w:val="000000" w:themeColor="text1"/>
        </w:rPr>
        <w:t xml:space="preserve"> </w:t>
      </w:r>
      <w:r w:rsidR="00AA6374">
        <w:rPr>
          <w:rFonts w:ascii="Cambria" w:hAnsi="Cambria"/>
          <w:color w:val="000000" w:themeColor="text1"/>
        </w:rPr>
        <w:t>Technischen Hochschule Mittelhessen</w:t>
      </w:r>
    </w:p>
    <w:p w14:paraId="5580446F" w14:textId="0A0E9776" w:rsidR="008F10DE" w:rsidRDefault="003D0789" w:rsidP="007742C0">
      <w:pPr>
        <w:spacing w:after="2040" w:line="360" w:lineRule="auto"/>
        <w:jc w:val="center"/>
        <w:rPr>
          <w:rFonts w:ascii="Cambria" w:hAnsi="Cambria"/>
          <w:color w:val="000000" w:themeColor="text1"/>
        </w:rPr>
      </w:pPr>
      <w:r>
        <w:rPr>
          <w:rFonts w:ascii="Cambria" w:hAnsi="Cambria"/>
          <w:color w:val="000000" w:themeColor="text1"/>
        </w:rPr>
        <w:t>2</w:t>
      </w:r>
      <w:r w:rsidR="00B75153">
        <w:rPr>
          <w:rFonts w:ascii="Cambria" w:hAnsi="Cambria"/>
          <w:color w:val="000000" w:themeColor="text1"/>
        </w:rPr>
        <w:t>3</w:t>
      </w:r>
      <w:r w:rsidR="007F2C13" w:rsidRPr="003C21DA">
        <w:rPr>
          <w:rFonts w:ascii="Cambria" w:hAnsi="Cambria"/>
          <w:color w:val="000000" w:themeColor="text1"/>
        </w:rPr>
        <w:t xml:space="preserve">. </w:t>
      </w:r>
      <w:r w:rsidR="00B75153">
        <w:rPr>
          <w:rFonts w:ascii="Cambria" w:hAnsi="Cambria"/>
          <w:color w:val="000000" w:themeColor="text1"/>
        </w:rPr>
        <w:t>Januar</w:t>
      </w:r>
      <w:r w:rsidR="007F2C13" w:rsidRPr="003C21DA">
        <w:rPr>
          <w:rFonts w:ascii="Cambria" w:hAnsi="Cambria"/>
          <w:color w:val="000000" w:themeColor="text1"/>
        </w:rPr>
        <w:t xml:space="preserve"> 202</w:t>
      </w:r>
      <w:r w:rsidR="00B75153">
        <w:rPr>
          <w:rFonts w:ascii="Cambria" w:hAnsi="Cambria"/>
          <w:color w:val="000000" w:themeColor="text1"/>
        </w:rPr>
        <w:t>3</w:t>
      </w:r>
    </w:p>
    <w:p w14:paraId="274DB423" w14:textId="0B86DB9A" w:rsidR="007742C0" w:rsidRDefault="007742C0" w:rsidP="00AA6374">
      <w:pPr>
        <w:tabs>
          <w:tab w:val="right" w:leader="dot" w:pos="9072"/>
        </w:tabs>
        <w:spacing w:after="120" w:line="360" w:lineRule="auto"/>
        <w:rPr>
          <w:rFonts w:ascii="Cambria" w:hAnsi="Cambria"/>
          <w:color w:val="000000" w:themeColor="text1"/>
        </w:rPr>
      </w:pPr>
      <w:r>
        <w:rPr>
          <w:rFonts w:ascii="Cambria" w:hAnsi="Cambria"/>
          <w:color w:val="000000" w:themeColor="text1"/>
        </w:rPr>
        <w:t>Bearbeitet von:</w:t>
      </w:r>
    </w:p>
    <w:p w14:paraId="152E2A60" w14:textId="5DA53E23" w:rsidR="007742C0" w:rsidRDefault="007742C0" w:rsidP="00AA6374">
      <w:pPr>
        <w:tabs>
          <w:tab w:val="right" w:leader="dot" w:pos="9072"/>
        </w:tabs>
        <w:spacing w:after="120" w:line="360" w:lineRule="auto"/>
        <w:rPr>
          <w:rFonts w:ascii="Cambria" w:hAnsi="Cambria"/>
          <w:color w:val="000000" w:themeColor="text1"/>
        </w:rPr>
      </w:pPr>
      <w:r>
        <w:rPr>
          <w:rFonts w:ascii="Cambria" w:hAnsi="Cambria"/>
          <w:color w:val="000000" w:themeColor="text1"/>
        </w:rPr>
        <w:t xml:space="preserve">Ben Riegel </w:t>
      </w:r>
      <w:r>
        <w:rPr>
          <w:rFonts w:ascii="Cambria" w:hAnsi="Cambria"/>
          <w:color w:val="000000" w:themeColor="text1"/>
        </w:rPr>
        <w:tab/>
        <w:t xml:space="preserve"> Matrikel-Nr.</w:t>
      </w:r>
    </w:p>
    <w:p w14:paraId="172ADA66" w14:textId="725F91FB" w:rsidR="007742C0" w:rsidRPr="003C21DA" w:rsidRDefault="007742C0" w:rsidP="007742C0">
      <w:pPr>
        <w:tabs>
          <w:tab w:val="right" w:leader="dot" w:pos="9072"/>
        </w:tabs>
        <w:spacing w:after="360" w:line="360" w:lineRule="auto"/>
        <w:rPr>
          <w:rFonts w:ascii="Cambria" w:hAnsi="Cambria"/>
          <w:color w:val="000000" w:themeColor="text1"/>
        </w:rPr>
      </w:pPr>
      <w:r>
        <w:rPr>
          <w:rFonts w:ascii="Cambria" w:hAnsi="Cambria"/>
          <w:color w:val="000000" w:themeColor="text1"/>
        </w:rPr>
        <w:t>Fabian Schwickert</w:t>
      </w:r>
      <w:r w:rsidR="00851923" w:rsidRPr="003C21DA">
        <w:rPr>
          <w:rFonts w:ascii="Cambria" w:hAnsi="Cambria"/>
          <w:color w:val="000000" w:themeColor="text1"/>
        </w:rPr>
        <w:t xml:space="preserve"> </w:t>
      </w:r>
      <w:r w:rsidR="00BB4A43" w:rsidRPr="003C21DA">
        <w:rPr>
          <w:rFonts w:ascii="Cambria" w:hAnsi="Cambria"/>
          <w:color w:val="000000" w:themeColor="text1"/>
        </w:rPr>
        <w:tab/>
      </w:r>
      <w:r w:rsidR="00851923" w:rsidRPr="003C21DA">
        <w:rPr>
          <w:rFonts w:ascii="Cambria" w:hAnsi="Cambria"/>
          <w:color w:val="000000" w:themeColor="text1"/>
        </w:rPr>
        <w:t xml:space="preserve"> </w:t>
      </w:r>
      <w:r w:rsidR="00AA6374" w:rsidRPr="00AA6374">
        <w:rPr>
          <w:rFonts w:ascii="Cambria" w:hAnsi="Cambria"/>
          <w:color w:val="000000" w:themeColor="text1"/>
        </w:rPr>
        <w:t>5455436</w:t>
      </w:r>
    </w:p>
    <w:p w14:paraId="4DE727A4" w14:textId="658DCBC9" w:rsidR="00F360B1" w:rsidRPr="003C21DA" w:rsidRDefault="00152E69" w:rsidP="008F10DE">
      <w:pPr>
        <w:tabs>
          <w:tab w:val="right" w:leader="dot" w:pos="9072"/>
        </w:tabs>
        <w:spacing w:after="120" w:line="360" w:lineRule="auto"/>
        <w:rPr>
          <w:rFonts w:ascii="Cambria" w:hAnsi="Cambria"/>
          <w:color w:val="000000" w:themeColor="text1"/>
        </w:rPr>
      </w:pPr>
      <w:r w:rsidRPr="003C21DA">
        <w:rPr>
          <w:rFonts w:ascii="Cambria" w:hAnsi="Cambria"/>
          <w:color w:val="000000" w:themeColor="text1"/>
        </w:rPr>
        <w:t>Gutachter der Studienakademie</w:t>
      </w:r>
      <w:r w:rsidR="00851923" w:rsidRPr="003C21DA">
        <w:rPr>
          <w:rFonts w:ascii="Cambria" w:hAnsi="Cambria"/>
          <w:color w:val="000000" w:themeColor="text1"/>
        </w:rPr>
        <w:t xml:space="preserve"> </w:t>
      </w:r>
      <w:r w:rsidRPr="003C21DA">
        <w:rPr>
          <w:rFonts w:ascii="Cambria" w:hAnsi="Cambria"/>
          <w:color w:val="000000" w:themeColor="text1"/>
        </w:rPr>
        <w:tab/>
      </w:r>
      <w:r w:rsidR="00851923" w:rsidRPr="003C21DA">
        <w:rPr>
          <w:rFonts w:ascii="Cambria" w:hAnsi="Cambria"/>
          <w:color w:val="000000" w:themeColor="text1"/>
        </w:rPr>
        <w:t xml:space="preserve"> </w:t>
      </w:r>
      <w:r w:rsidR="00B75153">
        <w:rPr>
          <w:rFonts w:ascii="Cambria" w:hAnsi="Cambria"/>
          <w:color w:val="000000" w:themeColor="text1"/>
        </w:rPr>
        <w:t xml:space="preserve">Prof. Dr.-Ing. Seyed </w:t>
      </w:r>
      <w:proofErr w:type="spellStart"/>
      <w:r w:rsidR="00B75153">
        <w:rPr>
          <w:rFonts w:ascii="Cambria" w:hAnsi="Cambria"/>
          <w:color w:val="000000" w:themeColor="text1"/>
        </w:rPr>
        <w:t>Eghbal</w:t>
      </w:r>
      <w:proofErr w:type="spellEnd"/>
      <w:r w:rsidR="00B75153">
        <w:rPr>
          <w:rFonts w:ascii="Cambria" w:hAnsi="Cambria"/>
          <w:color w:val="000000" w:themeColor="text1"/>
        </w:rPr>
        <w:t xml:space="preserve"> </w:t>
      </w:r>
      <w:proofErr w:type="spellStart"/>
      <w:r w:rsidR="00B75153">
        <w:rPr>
          <w:rFonts w:ascii="Cambria" w:hAnsi="Cambria"/>
          <w:color w:val="000000" w:themeColor="text1"/>
        </w:rPr>
        <w:t>Ghobadi</w:t>
      </w:r>
      <w:proofErr w:type="spellEnd"/>
      <w:r w:rsidR="008F10DE">
        <w:rPr>
          <w:rFonts w:ascii="Cambria" w:hAnsi="Cambria"/>
          <w:color w:val="000000" w:themeColor="text1"/>
        </w:rPr>
        <w:br w:type="page"/>
      </w:r>
    </w:p>
    <w:p w14:paraId="72DA95D7" w14:textId="0E1D3F54" w:rsidR="00F526D2" w:rsidRPr="00173088" w:rsidRDefault="0094609B" w:rsidP="002F3284">
      <w:pPr>
        <w:pStyle w:val="Verzeichnisberschrift"/>
        <w:spacing w:after="720"/>
        <w:rPr>
          <w:color w:val="000000" w:themeColor="text1"/>
        </w:rPr>
      </w:pPr>
      <w:bookmarkStart w:id="0" w:name="_Toc270506265"/>
      <w:bookmarkStart w:id="1" w:name="_Toc125149459"/>
      <w:r w:rsidRPr="003C21DA">
        <w:rPr>
          <w:color w:val="000000" w:themeColor="text1"/>
        </w:rPr>
        <w:lastRenderedPageBreak/>
        <w:t>Inhaltsverzeichnis</w:t>
      </w:r>
      <w:bookmarkEnd w:id="0"/>
      <w:bookmarkEnd w:id="1"/>
    </w:p>
    <w:bookmarkStart w:id="2" w:name="_Toc270506266"/>
    <w:bookmarkStart w:id="3" w:name="_Toc269368680"/>
    <w:p w14:paraId="6B7CDA55" w14:textId="601676B5" w:rsidR="009141D5" w:rsidRDefault="00E65BD1" w:rsidP="009141D5">
      <w:pPr>
        <w:pStyle w:val="Inhaltsverzeichnistopeng"/>
        <w:rPr>
          <w:rFonts w:asciiTheme="minorHAnsi" w:eastAsiaTheme="minorEastAsia" w:hAnsiTheme="minorHAnsi" w:cstheme="minorBidi"/>
          <w:noProof/>
        </w:rPr>
      </w:pPr>
      <w:r w:rsidRPr="003C21DA">
        <w:rPr>
          <w:color w:val="000000" w:themeColor="text1"/>
        </w:rPr>
        <w:fldChar w:fldCharType="begin"/>
      </w:r>
      <w:r w:rsidRPr="003C21DA">
        <w:rPr>
          <w:color w:val="000000" w:themeColor="text1"/>
        </w:rPr>
        <w:instrText xml:space="preserve"> TOC \o "2-3" \h \z \t "Überschrift 1;1;VerzeichnisÜberschrift;1;Überschrift_Anhang;1" </w:instrText>
      </w:r>
      <w:r w:rsidRPr="003C21DA">
        <w:rPr>
          <w:color w:val="000000" w:themeColor="text1"/>
        </w:rPr>
        <w:fldChar w:fldCharType="separate"/>
      </w:r>
      <w:hyperlink w:anchor="_Toc125149459" w:history="1">
        <w:r w:rsidR="009141D5" w:rsidRPr="00B57B1E">
          <w:rPr>
            <w:rStyle w:val="Hyperlink"/>
            <w:noProof/>
          </w:rPr>
          <w:t>Inhaltsverzeichnis</w:t>
        </w:r>
        <w:r w:rsidR="00C10DCA">
          <w:rPr>
            <w:rStyle w:val="Hyperlink"/>
            <w:noProof/>
          </w:rPr>
          <w:t xml:space="preserve"> </w:t>
        </w:r>
        <w:r w:rsidR="009141D5">
          <w:rPr>
            <w:noProof/>
            <w:webHidden/>
          </w:rPr>
          <w:tab/>
        </w:r>
        <w:r w:rsidR="00C10DCA">
          <w:rPr>
            <w:noProof/>
            <w:webHidden/>
          </w:rPr>
          <w:t xml:space="preserve"> </w:t>
        </w:r>
        <w:r w:rsidR="009141D5">
          <w:rPr>
            <w:noProof/>
            <w:webHidden/>
          </w:rPr>
          <w:fldChar w:fldCharType="begin"/>
        </w:r>
        <w:r w:rsidR="009141D5">
          <w:rPr>
            <w:noProof/>
            <w:webHidden/>
          </w:rPr>
          <w:instrText xml:space="preserve"> PAGEREF _Toc125149459 \h </w:instrText>
        </w:r>
        <w:r w:rsidR="009141D5">
          <w:rPr>
            <w:noProof/>
            <w:webHidden/>
          </w:rPr>
        </w:r>
        <w:r w:rsidR="009141D5">
          <w:rPr>
            <w:noProof/>
            <w:webHidden/>
          </w:rPr>
          <w:fldChar w:fldCharType="separate"/>
        </w:r>
        <w:r w:rsidR="00E22139">
          <w:rPr>
            <w:noProof/>
            <w:webHidden/>
          </w:rPr>
          <w:t>II</w:t>
        </w:r>
        <w:r w:rsidR="009141D5">
          <w:rPr>
            <w:noProof/>
            <w:webHidden/>
          </w:rPr>
          <w:fldChar w:fldCharType="end"/>
        </w:r>
      </w:hyperlink>
    </w:p>
    <w:p w14:paraId="2FD0D801" w14:textId="57F5F468" w:rsidR="009141D5" w:rsidRDefault="00000000" w:rsidP="009141D5">
      <w:pPr>
        <w:pStyle w:val="Inhaltsverzeichnistopeng"/>
        <w:rPr>
          <w:rFonts w:asciiTheme="minorHAnsi" w:eastAsiaTheme="minorEastAsia" w:hAnsiTheme="minorHAnsi" w:cstheme="minorBidi"/>
          <w:noProof/>
        </w:rPr>
      </w:pPr>
      <w:hyperlink w:anchor="_Toc125149460" w:history="1">
        <w:r w:rsidR="009141D5" w:rsidRPr="00B57B1E">
          <w:rPr>
            <w:rStyle w:val="Hyperlink"/>
            <w:noProof/>
          </w:rPr>
          <w:t>Abbildungsverzeichnis</w:t>
        </w:r>
        <w:r w:rsidR="00C10DCA">
          <w:rPr>
            <w:rStyle w:val="Hyperlink"/>
            <w:noProof/>
          </w:rPr>
          <w:t xml:space="preserve"> </w:t>
        </w:r>
        <w:r w:rsidR="009141D5">
          <w:rPr>
            <w:noProof/>
            <w:webHidden/>
          </w:rPr>
          <w:tab/>
        </w:r>
        <w:r w:rsidR="00C10DCA">
          <w:rPr>
            <w:noProof/>
            <w:webHidden/>
          </w:rPr>
          <w:t xml:space="preserve"> </w:t>
        </w:r>
        <w:r w:rsidR="009141D5">
          <w:rPr>
            <w:noProof/>
            <w:webHidden/>
          </w:rPr>
          <w:fldChar w:fldCharType="begin"/>
        </w:r>
        <w:r w:rsidR="009141D5">
          <w:rPr>
            <w:noProof/>
            <w:webHidden/>
          </w:rPr>
          <w:instrText xml:space="preserve"> PAGEREF _Toc125149460 \h </w:instrText>
        </w:r>
        <w:r w:rsidR="009141D5">
          <w:rPr>
            <w:noProof/>
            <w:webHidden/>
          </w:rPr>
        </w:r>
        <w:r w:rsidR="009141D5">
          <w:rPr>
            <w:noProof/>
            <w:webHidden/>
          </w:rPr>
          <w:fldChar w:fldCharType="separate"/>
        </w:r>
        <w:r w:rsidR="00E22139">
          <w:rPr>
            <w:noProof/>
            <w:webHidden/>
          </w:rPr>
          <w:t>III</w:t>
        </w:r>
        <w:r w:rsidR="009141D5">
          <w:rPr>
            <w:noProof/>
            <w:webHidden/>
          </w:rPr>
          <w:fldChar w:fldCharType="end"/>
        </w:r>
      </w:hyperlink>
    </w:p>
    <w:p w14:paraId="79FB7234" w14:textId="4EA6CB76" w:rsidR="009141D5" w:rsidRDefault="00000000" w:rsidP="009141D5">
      <w:pPr>
        <w:pStyle w:val="InhaltsverzeichnisSprung"/>
        <w:rPr>
          <w:rFonts w:asciiTheme="minorHAnsi" w:eastAsiaTheme="minorEastAsia" w:hAnsiTheme="minorHAnsi" w:cstheme="minorBidi"/>
        </w:rPr>
      </w:pPr>
      <w:hyperlink w:anchor="_Toc125149461" w:history="1">
        <w:r w:rsidR="009141D5" w:rsidRPr="00B57B1E">
          <w:rPr>
            <w:rStyle w:val="Hyperlink"/>
          </w:rPr>
          <w:t>Abkürzungsverzeichnis</w:t>
        </w:r>
        <w:r w:rsidR="00C10DCA">
          <w:rPr>
            <w:rStyle w:val="Hyperlink"/>
          </w:rPr>
          <w:t xml:space="preserve"> </w:t>
        </w:r>
        <w:r w:rsidR="009141D5">
          <w:rPr>
            <w:webHidden/>
          </w:rPr>
          <w:tab/>
        </w:r>
        <w:r w:rsidR="00C10DCA">
          <w:rPr>
            <w:webHidden/>
          </w:rPr>
          <w:t xml:space="preserve"> </w:t>
        </w:r>
        <w:r w:rsidR="009141D5">
          <w:rPr>
            <w:webHidden/>
          </w:rPr>
          <w:fldChar w:fldCharType="begin"/>
        </w:r>
        <w:r w:rsidR="009141D5">
          <w:rPr>
            <w:webHidden/>
          </w:rPr>
          <w:instrText xml:space="preserve"> PAGEREF _Toc125149461 \h </w:instrText>
        </w:r>
        <w:r w:rsidR="009141D5">
          <w:rPr>
            <w:webHidden/>
          </w:rPr>
        </w:r>
        <w:r w:rsidR="009141D5">
          <w:rPr>
            <w:webHidden/>
          </w:rPr>
          <w:fldChar w:fldCharType="separate"/>
        </w:r>
        <w:r w:rsidR="00E22139">
          <w:rPr>
            <w:webHidden/>
          </w:rPr>
          <w:t>IV</w:t>
        </w:r>
        <w:r w:rsidR="009141D5">
          <w:rPr>
            <w:webHidden/>
          </w:rPr>
          <w:fldChar w:fldCharType="end"/>
        </w:r>
      </w:hyperlink>
    </w:p>
    <w:p w14:paraId="3E593EE9" w14:textId="0EB0C620" w:rsidR="009141D5" w:rsidRDefault="00000000" w:rsidP="009141D5">
      <w:pPr>
        <w:pStyle w:val="Inhaltsverzeichnis1Weit"/>
        <w:rPr>
          <w:rFonts w:asciiTheme="minorHAnsi" w:eastAsiaTheme="minorEastAsia" w:hAnsiTheme="minorHAnsi" w:cstheme="minorBidi"/>
          <w:noProof/>
        </w:rPr>
      </w:pPr>
      <w:hyperlink w:anchor="_Toc125149462" w:history="1">
        <w:r w:rsidR="009141D5" w:rsidRPr="00B57B1E">
          <w:rPr>
            <w:rStyle w:val="Hyperlink"/>
            <w:noProof/>
          </w:rPr>
          <w:t>1</w:t>
        </w:r>
        <w:r w:rsidR="009141D5">
          <w:rPr>
            <w:rFonts w:asciiTheme="minorHAnsi" w:eastAsiaTheme="minorEastAsia" w:hAnsiTheme="minorHAnsi" w:cstheme="minorBidi"/>
            <w:noProof/>
          </w:rPr>
          <w:tab/>
        </w:r>
        <w:r w:rsidR="009141D5" w:rsidRPr="00B57B1E">
          <w:rPr>
            <w:rStyle w:val="Hyperlink"/>
            <w:noProof/>
          </w:rPr>
          <w:t>Problemstellung, Ziel und Aufbau</w:t>
        </w:r>
        <w:r w:rsidR="00C10DCA">
          <w:rPr>
            <w:rStyle w:val="Hyperlink"/>
            <w:noProof/>
          </w:rPr>
          <w:t xml:space="preserve"> </w:t>
        </w:r>
        <w:r w:rsidR="009141D5">
          <w:rPr>
            <w:noProof/>
            <w:webHidden/>
          </w:rPr>
          <w:tab/>
        </w:r>
        <w:r w:rsidR="00C10DCA">
          <w:rPr>
            <w:noProof/>
            <w:webHidden/>
          </w:rPr>
          <w:t xml:space="preserve"> </w:t>
        </w:r>
        <w:r w:rsidR="009141D5">
          <w:rPr>
            <w:noProof/>
            <w:webHidden/>
          </w:rPr>
          <w:fldChar w:fldCharType="begin"/>
        </w:r>
        <w:r w:rsidR="009141D5">
          <w:rPr>
            <w:noProof/>
            <w:webHidden/>
          </w:rPr>
          <w:instrText xml:space="preserve"> PAGEREF _Toc125149462 \h </w:instrText>
        </w:r>
        <w:r w:rsidR="009141D5">
          <w:rPr>
            <w:noProof/>
            <w:webHidden/>
          </w:rPr>
        </w:r>
        <w:r w:rsidR="009141D5">
          <w:rPr>
            <w:noProof/>
            <w:webHidden/>
          </w:rPr>
          <w:fldChar w:fldCharType="separate"/>
        </w:r>
        <w:r w:rsidR="00E22139">
          <w:rPr>
            <w:noProof/>
            <w:webHidden/>
          </w:rPr>
          <w:t>1</w:t>
        </w:r>
        <w:r w:rsidR="009141D5">
          <w:rPr>
            <w:noProof/>
            <w:webHidden/>
          </w:rPr>
          <w:fldChar w:fldCharType="end"/>
        </w:r>
      </w:hyperlink>
    </w:p>
    <w:p w14:paraId="00CF3A9A" w14:textId="6089ADFE" w:rsidR="009141D5" w:rsidRDefault="00000000" w:rsidP="009141D5">
      <w:pPr>
        <w:pStyle w:val="Inhaltsverzeichnis1Weit"/>
        <w:rPr>
          <w:rFonts w:asciiTheme="minorHAnsi" w:eastAsiaTheme="minorEastAsia" w:hAnsiTheme="minorHAnsi" w:cstheme="minorBidi"/>
          <w:noProof/>
        </w:rPr>
      </w:pPr>
      <w:hyperlink w:anchor="_Toc125149463" w:history="1">
        <w:r w:rsidR="009141D5" w:rsidRPr="00B57B1E">
          <w:rPr>
            <w:rStyle w:val="Hyperlink"/>
            <w:noProof/>
          </w:rPr>
          <w:t>2</w:t>
        </w:r>
        <w:r w:rsidR="009141D5">
          <w:rPr>
            <w:rFonts w:asciiTheme="minorHAnsi" w:eastAsiaTheme="minorEastAsia" w:hAnsiTheme="minorHAnsi" w:cstheme="minorBidi"/>
            <w:noProof/>
          </w:rPr>
          <w:tab/>
        </w:r>
        <w:r w:rsidR="009141D5" w:rsidRPr="00B57B1E">
          <w:rPr>
            <w:rStyle w:val="Hyperlink"/>
            <w:noProof/>
          </w:rPr>
          <w:t>Semantische Segmentierung von Bilddaten</w:t>
        </w:r>
        <w:r w:rsidR="00C10DCA">
          <w:rPr>
            <w:rStyle w:val="Hyperlink"/>
            <w:noProof/>
          </w:rPr>
          <w:t xml:space="preserve"> </w:t>
        </w:r>
        <w:r w:rsidR="009141D5">
          <w:rPr>
            <w:noProof/>
            <w:webHidden/>
          </w:rPr>
          <w:tab/>
        </w:r>
        <w:r w:rsidR="00C10DCA">
          <w:rPr>
            <w:noProof/>
            <w:webHidden/>
          </w:rPr>
          <w:t xml:space="preserve"> </w:t>
        </w:r>
        <w:r w:rsidR="009141D5">
          <w:rPr>
            <w:noProof/>
            <w:webHidden/>
          </w:rPr>
          <w:fldChar w:fldCharType="begin"/>
        </w:r>
        <w:r w:rsidR="009141D5">
          <w:rPr>
            <w:noProof/>
            <w:webHidden/>
          </w:rPr>
          <w:instrText xml:space="preserve"> PAGEREF _Toc125149463 \h </w:instrText>
        </w:r>
        <w:r w:rsidR="009141D5">
          <w:rPr>
            <w:noProof/>
            <w:webHidden/>
          </w:rPr>
        </w:r>
        <w:r w:rsidR="009141D5">
          <w:rPr>
            <w:noProof/>
            <w:webHidden/>
          </w:rPr>
          <w:fldChar w:fldCharType="separate"/>
        </w:r>
        <w:r w:rsidR="00E22139">
          <w:rPr>
            <w:noProof/>
            <w:webHidden/>
          </w:rPr>
          <w:t>3</w:t>
        </w:r>
        <w:r w:rsidR="009141D5">
          <w:rPr>
            <w:noProof/>
            <w:webHidden/>
          </w:rPr>
          <w:fldChar w:fldCharType="end"/>
        </w:r>
      </w:hyperlink>
    </w:p>
    <w:p w14:paraId="2907E423" w14:textId="5EAFF637" w:rsidR="009141D5" w:rsidRDefault="00000000" w:rsidP="009141D5">
      <w:pPr>
        <w:pStyle w:val="Inhaltsverzeichnis1eng"/>
        <w:rPr>
          <w:rFonts w:asciiTheme="minorHAnsi" w:eastAsiaTheme="minorEastAsia" w:hAnsiTheme="minorHAnsi" w:cstheme="minorBidi"/>
          <w:noProof/>
        </w:rPr>
      </w:pPr>
      <w:hyperlink w:anchor="_Toc125149464" w:history="1">
        <w:r w:rsidR="009141D5" w:rsidRPr="00B57B1E">
          <w:rPr>
            <w:rStyle w:val="Hyperlink"/>
            <w:noProof/>
          </w:rPr>
          <w:t>3</w:t>
        </w:r>
        <w:r w:rsidR="009141D5">
          <w:rPr>
            <w:rFonts w:asciiTheme="minorHAnsi" w:eastAsiaTheme="minorEastAsia" w:hAnsiTheme="minorHAnsi" w:cstheme="minorBidi"/>
            <w:noProof/>
          </w:rPr>
          <w:tab/>
        </w:r>
        <w:r w:rsidR="009141D5" w:rsidRPr="00B57B1E">
          <w:rPr>
            <w:rStyle w:val="Hyperlink"/>
            <w:noProof/>
          </w:rPr>
          <w:t>Untersuchungsobjekt</w:t>
        </w:r>
        <w:r w:rsidR="00C10DCA">
          <w:rPr>
            <w:rStyle w:val="Hyperlink"/>
            <w:noProof/>
          </w:rPr>
          <w:t xml:space="preserve"> </w:t>
        </w:r>
        <w:r w:rsidR="009141D5">
          <w:rPr>
            <w:noProof/>
            <w:webHidden/>
          </w:rPr>
          <w:tab/>
        </w:r>
        <w:r w:rsidR="00C10DCA">
          <w:rPr>
            <w:noProof/>
            <w:webHidden/>
          </w:rPr>
          <w:t xml:space="preserve"> </w:t>
        </w:r>
        <w:r w:rsidR="009141D5">
          <w:rPr>
            <w:noProof/>
            <w:webHidden/>
          </w:rPr>
          <w:fldChar w:fldCharType="begin"/>
        </w:r>
        <w:r w:rsidR="009141D5">
          <w:rPr>
            <w:noProof/>
            <w:webHidden/>
          </w:rPr>
          <w:instrText xml:space="preserve"> PAGEREF _Toc125149464 \h </w:instrText>
        </w:r>
        <w:r w:rsidR="009141D5">
          <w:rPr>
            <w:noProof/>
            <w:webHidden/>
          </w:rPr>
        </w:r>
        <w:r w:rsidR="009141D5">
          <w:rPr>
            <w:noProof/>
            <w:webHidden/>
          </w:rPr>
          <w:fldChar w:fldCharType="separate"/>
        </w:r>
        <w:r w:rsidR="00E22139">
          <w:rPr>
            <w:noProof/>
            <w:webHidden/>
          </w:rPr>
          <w:t>7</w:t>
        </w:r>
        <w:r w:rsidR="009141D5">
          <w:rPr>
            <w:noProof/>
            <w:webHidden/>
          </w:rPr>
          <w:fldChar w:fldCharType="end"/>
        </w:r>
      </w:hyperlink>
    </w:p>
    <w:p w14:paraId="2EC7E36A" w14:textId="64096C2A" w:rsidR="009141D5" w:rsidRDefault="00000000" w:rsidP="009141D5">
      <w:pPr>
        <w:pStyle w:val="Inhaltsverzeichnis2eng"/>
        <w:rPr>
          <w:rFonts w:asciiTheme="minorHAnsi" w:eastAsiaTheme="minorEastAsia" w:hAnsiTheme="minorHAnsi" w:cstheme="minorBidi"/>
        </w:rPr>
      </w:pPr>
      <w:hyperlink w:anchor="_Toc125149465" w:history="1">
        <w:r w:rsidR="009141D5" w:rsidRPr="00B57B1E">
          <w:rPr>
            <w:rStyle w:val="Hyperlink"/>
            <w:rFonts w:cs="Arial"/>
          </w:rPr>
          <w:t>3.1</w:t>
        </w:r>
        <w:r w:rsidR="009141D5">
          <w:rPr>
            <w:rFonts w:asciiTheme="minorHAnsi" w:eastAsiaTheme="minorEastAsia" w:hAnsiTheme="minorHAnsi" w:cstheme="minorBidi"/>
          </w:rPr>
          <w:tab/>
        </w:r>
        <w:r w:rsidR="009141D5" w:rsidRPr="00B57B1E">
          <w:rPr>
            <w:rStyle w:val="Hyperlink"/>
          </w:rPr>
          <w:t>PID-Regler</w:t>
        </w:r>
        <w:r w:rsidR="00C10DCA">
          <w:rPr>
            <w:rStyle w:val="Hyperlink"/>
          </w:rPr>
          <w:t xml:space="preserve"> </w:t>
        </w:r>
        <w:r w:rsidR="009141D5">
          <w:rPr>
            <w:webHidden/>
          </w:rPr>
          <w:tab/>
        </w:r>
        <w:r w:rsidR="00C10DCA">
          <w:rPr>
            <w:webHidden/>
          </w:rPr>
          <w:t xml:space="preserve"> </w:t>
        </w:r>
        <w:r w:rsidR="009141D5">
          <w:rPr>
            <w:webHidden/>
          </w:rPr>
          <w:fldChar w:fldCharType="begin"/>
        </w:r>
        <w:r w:rsidR="009141D5">
          <w:rPr>
            <w:webHidden/>
          </w:rPr>
          <w:instrText xml:space="preserve"> PAGEREF _Toc125149465 \h </w:instrText>
        </w:r>
        <w:r w:rsidR="009141D5">
          <w:rPr>
            <w:webHidden/>
          </w:rPr>
        </w:r>
        <w:r w:rsidR="009141D5">
          <w:rPr>
            <w:webHidden/>
          </w:rPr>
          <w:fldChar w:fldCharType="separate"/>
        </w:r>
        <w:r w:rsidR="00E22139">
          <w:rPr>
            <w:webHidden/>
          </w:rPr>
          <w:t>7</w:t>
        </w:r>
        <w:r w:rsidR="009141D5">
          <w:rPr>
            <w:webHidden/>
          </w:rPr>
          <w:fldChar w:fldCharType="end"/>
        </w:r>
      </w:hyperlink>
    </w:p>
    <w:p w14:paraId="456C3089" w14:textId="4366FA9F" w:rsidR="009141D5" w:rsidRDefault="00000000" w:rsidP="009141D5">
      <w:pPr>
        <w:pStyle w:val="Inhaltsverzeichnis2weit"/>
        <w:rPr>
          <w:rFonts w:asciiTheme="minorHAnsi" w:eastAsiaTheme="minorEastAsia" w:hAnsiTheme="minorHAnsi" w:cstheme="minorBidi"/>
        </w:rPr>
      </w:pPr>
      <w:hyperlink w:anchor="_Toc125149466" w:history="1">
        <w:r w:rsidR="009141D5" w:rsidRPr="00B57B1E">
          <w:rPr>
            <w:rStyle w:val="Hyperlink"/>
            <w:rFonts w:cs="Arial"/>
          </w:rPr>
          <w:t>3.2</w:t>
        </w:r>
        <w:r w:rsidR="009141D5">
          <w:rPr>
            <w:rFonts w:asciiTheme="minorHAnsi" w:eastAsiaTheme="minorEastAsia" w:hAnsiTheme="minorHAnsi" w:cstheme="minorBidi"/>
          </w:rPr>
          <w:tab/>
        </w:r>
        <w:r w:rsidR="009141D5" w:rsidRPr="00B57B1E">
          <w:rPr>
            <w:rStyle w:val="Hyperlink"/>
          </w:rPr>
          <w:t>PID-Net</w:t>
        </w:r>
        <w:r w:rsidR="00C10DCA">
          <w:rPr>
            <w:rStyle w:val="Hyperlink"/>
          </w:rPr>
          <w:t xml:space="preserve"> </w:t>
        </w:r>
        <w:r w:rsidR="009141D5">
          <w:rPr>
            <w:webHidden/>
          </w:rPr>
          <w:tab/>
        </w:r>
        <w:r w:rsidR="00C10DCA">
          <w:rPr>
            <w:webHidden/>
          </w:rPr>
          <w:t xml:space="preserve"> </w:t>
        </w:r>
        <w:r w:rsidR="009141D5">
          <w:rPr>
            <w:webHidden/>
          </w:rPr>
          <w:fldChar w:fldCharType="begin"/>
        </w:r>
        <w:r w:rsidR="009141D5">
          <w:rPr>
            <w:webHidden/>
          </w:rPr>
          <w:instrText xml:space="preserve"> PAGEREF _Toc125149466 \h </w:instrText>
        </w:r>
        <w:r w:rsidR="009141D5">
          <w:rPr>
            <w:webHidden/>
          </w:rPr>
        </w:r>
        <w:r w:rsidR="009141D5">
          <w:rPr>
            <w:webHidden/>
          </w:rPr>
          <w:fldChar w:fldCharType="separate"/>
        </w:r>
        <w:r w:rsidR="00E22139">
          <w:rPr>
            <w:webHidden/>
          </w:rPr>
          <w:t>9</w:t>
        </w:r>
        <w:r w:rsidR="009141D5">
          <w:rPr>
            <w:webHidden/>
          </w:rPr>
          <w:fldChar w:fldCharType="end"/>
        </w:r>
      </w:hyperlink>
    </w:p>
    <w:p w14:paraId="628EE3DA" w14:textId="1F9C2B7A" w:rsidR="009141D5" w:rsidRDefault="00000000" w:rsidP="009141D5">
      <w:pPr>
        <w:pStyle w:val="Inhaltsverzeichnis1eng"/>
        <w:rPr>
          <w:rFonts w:asciiTheme="minorHAnsi" w:eastAsiaTheme="minorEastAsia" w:hAnsiTheme="minorHAnsi" w:cstheme="minorBidi"/>
          <w:noProof/>
        </w:rPr>
      </w:pPr>
      <w:hyperlink w:anchor="_Toc125149467" w:history="1">
        <w:r w:rsidR="009141D5" w:rsidRPr="00B57B1E">
          <w:rPr>
            <w:rStyle w:val="Hyperlink"/>
            <w:noProof/>
          </w:rPr>
          <w:t>4</w:t>
        </w:r>
        <w:r w:rsidR="009141D5">
          <w:rPr>
            <w:rFonts w:asciiTheme="minorHAnsi" w:eastAsiaTheme="minorEastAsia" w:hAnsiTheme="minorHAnsi" w:cstheme="minorBidi"/>
            <w:noProof/>
          </w:rPr>
          <w:tab/>
        </w:r>
        <w:r w:rsidR="009141D5" w:rsidRPr="00B57B1E">
          <w:rPr>
            <w:rStyle w:val="Hyperlink"/>
            <w:noProof/>
          </w:rPr>
          <w:t>Untersuchungsumgebung</w:t>
        </w:r>
        <w:r w:rsidR="00C10DCA">
          <w:rPr>
            <w:rStyle w:val="Hyperlink"/>
            <w:noProof/>
          </w:rPr>
          <w:t xml:space="preserve"> </w:t>
        </w:r>
        <w:r w:rsidR="009141D5">
          <w:rPr>
            <w:noProof/>
            <w:webHidden/>
          </w:rPr>
          <w:tab/>
        </w:r>
        <w:r w:rsidR="00C10DCA">
          <w:rPr>
            <w:noProof/>
            <w:webHidden/>
          </w:rPr>
          <w:t xml:space="preserve"> </w:t>
        </w:r>
        <w:r w:rsidR="009141D5">
          <w:rPr>
            <w:noProof/>
            <w:webHidden/>
          </w:rPr>
          <w:fldChar w:fldCharType="begin"/>
        </w:r>
        <w:r w:rsidR="009141D5">
          <w:rPr>
            <w:noProof/>
            <w:webHidden/>
          </w:rPr>
          <w:instrText xml:space="preserve"> PAGEREF _Toc125149467 \h </w:instrText>
        </w:r>
        <w:r w:rsidR="009141D5">
          <w:rPr>
            <w:noProof/>
            <w:webHidden/>
          </w:rPr>
        </w:r>
        <w:r w:rsidR="009141D5">
          <w:rPr>
            <w:noProof/>
            <w:webHidden/>
          </w:rPr>
          <w:fldChar w:fldCharType="separate"/>
        </w:r>
        <w:r w:rsidR="00E22139">
          <w:rPr>
            <w:noProof/>
            <w:webHidden/>
          </w:rPr>
          <w:t>19</w:t>
        </w:r>
        <w:r w:rsidR="009141D5">
          <w:rPr>
            <w:noProof/>
            <w:webHidden/>
          </w:rPr>
          <w:fldChar w:fldCharType="end"/>
        </w:r>
      </w:hyperlink>
    </w:p>
    <w:p w14:paraId="1EC80FE5" w14:textId="3609B3E5" w:rsidR="009141D5" w:rsidRDefault="00000000" w:rsidP="009141D5">
      <w:pPr>
        <w:pStyle w:val="Inhaltsverzeichnis2eng"/>
        <w:rPr>
          <w:rFonts w:asciiTheme="minorHAnsi" w:eastAsiaTheme="minorEastAsia" w:hAnsiTheme="minorHAnsi" w:cstheme="minorBidi"/>
        </w:rPr>
      </w:pPr>
      <w:hyperlink w:anchor="_Toc125149468" w:history="1">
        <w:r w:rsidR="009141D5" w:rsidRPr="00B57B1E">
          <w:rPr>
            <w:rStyle w:val="Hyperlink"/>
            <w:rFonts w:cs="Arial"/>
          </w:rPr>
          <w:t>4.1</w:t>
        </w:r>
        <w:r w:rsidR="009141D5">
          <w:rPr>
            <w:rFonts w:asciiTheme="minorHAnsi" w:eastAsiaTheme="minorEastAsia" w:hAnsiTheme="minorHAnsi" w:cstheme="minorBidi"/>
          </w:rPr>
          <w:tab/>
        </w:r>
        <w:r w:rsidR="009141D5" w:rsidRPr="00B57B1E">
          <w:rPr>
            <w:rStyle w:val="Hyperlink"/>
          </w:rPr>
          <w:t>Datensätze für Semantische Segmentierung</w:t>
        </w:r>
        <w:r w:rsidR="00C10DCA">
          <w:rPr>
            <w:rStyle w:val="Hyperlink"/>
          </w:rPr>
          <w:t xml:space="preserve"> </w:t>
        </w:r>
        <w:r w:rsidR="009141D5">
          <w:rPr>
            <w:webHidden/>
          </w:rPr>
          <w:tab/>
        </w:r>
        <w:r w:rsidR="00C10DCA">
          <w:rPr>
            <w:webHidden/>
          </w:rPr>
          <w:t xml:space="preserve"> </w:t>
        </w:r>
        <w:r w:rsidR="009141D5">
          <w:rPr>
            <w:webHidden/>
          </w:rPr>
          <w:fldChar w:fldCharType="begin"/>
        </w:r>
        <w:r w:rsidR="009141D5">
          <w:rPr>
            <w:webHidden/>
          </w:rPr>
          <w:instrText xml:space="preserve"> PAGEREF _Toc125149468 \h </w:instrText>
        </w:r>
        <w:r w:rsidR="009141D5">
          <w:rPr>
            <w:webHidden/>
          </w:rPr>
        </w:r>
        <w:r w:rsidR="009141D5">
          <w:rPr>
            <w:webHidden/>
          </w:rPr>
          <w:fldChar w:fldCharType="separate"/>
        </w:r>
        <w:r w:rsidR="00E22139">
          <w:rPr>
            <w:webHidden/>
          </w:rPr>
          <w:t>19</w:t>
        </w:r>
        <w:r w:rsidR="009141D5">
          <w:rPr>
            <w:webHidden/>
          </w:rPr>
          <w:fldChar w:fldCharType="end"/>
        </w:r>
      </w:hyperlink>
    </w:p>
    <w:p w14:paraId="7C1674AB" w14:textId="795C8A0D" w:rsidR="009141D5" w:rsidRDefault="00000000" w:rsidP="009141D5">
      <w:pPr>
        <w:pStyle w:val="Inhaltsverzeichnis2eng"/>
        <w:rPr>
          <w:rFonts w:asciiTheme="minorHAnsi" w:eastAsiaTheme="minorEastAsia" w:hAnsiTheme="minorHAnsi" w:cstheme="minorBidi"/>
        </w:rPr>
      </w:pPr>
      <w:hyperlink w:anchor="_Toc125149469" w:history="1">
        <w:r w:rsidR="009141D5" w:rsidRPr="00B57B1E">
          <w:rPr>
            <w:rStyle w:val="Hyperlink"/>
            <w:rFonts w:cs="Arial"/>
          </w:rPr>
          <w:t>4.2</w:t>
        </w:r>
        <w:r w:rsidR="009141D5">
          <w:rPr>
            <w:rFonts w:asciiTheme="minorHAnsi" w:eastAsiaTheme="minorEastAsia" w:hAnsiTheme="minorHAnsi" w:cstheme="minorBidi"/>
          </w:rPr>
          <w:tab/>
        </w:r>
        <w:r w:rsidR="009141D5" w:rsidRPr="00B57B1E">
          <w:rPr>
            <w:rStyle w:val="Hyperlink"/>
          </w:rPr>
          <w:t>Der SUIM-Datensatz</w:t>
        </w:r>
        <w:r w:rsidR="00C10DCA">
          <w:rPr>
            <w:rStyle w:val="Hyperlink"/>
          </w:rPr>
          <w:t xml:space="preserve"> </w:t>
        </w:r>
        <w:r w:rsidR="009141D5">
          <w:rPr>
            <w:webHidden/>
          </w:rPr>
          <w:tab/>
        </w:r>
        <w:r w:rsidR="00C10DCA">
          <w:rPr>
            <w:webHidden/>
          </w:rPr>
          <w:t xml:space="preserve"> </w:t>
        </w:r>
        <w:r w:rsidR="009141D5">
          <w:rPr>
            <w:webHidden/>
          </w:rPr>
          <w:fldChar w:fldCharType="begin"/>
        </w:r>
        <w:r w:rsidR="009141D5">
          <w:rPr>
            <w:webHidden/>
          </w:rPr>
          <w:instrText xml:space="preserve"> PAGEREF _Toc125149469 \h </w:instrText>
        </w:r>
        <w:r w:rsidR="009141D5">
          <w:rPr>
            <w:webHidden/>
          </w:rPr>
        </w:r>
        <w:r w:rsidR="009141D5">
          <w:rPr>
            <w:webHidden/>
          </w:rPr>
          <w:fldChar w:fldCharType="separate"/>
        </w:r>
        <w:r w:rsidR="00E22139">
          <w:rPr>
            <w:webHidden/>
          </w:rPr>
          <w:t>19</w:t>
        </w:r>
        <w:r w:rsidR="009141D5">
          <w:rPr>
            <w:webHidden/>
          </w:rPr>
          <w:fldChar w:fldCharType="end"/>
        </w:r>
      </w:hyperlink>
    </w:p>
    <w:p w14:paraId="0486B1F8" w14:textId="143CF92B" w:rsidR="009141D5" w:rsidRDefault="00000000" w:rsidP="009141D5">
      <w:pPr>
        <w:pStyle w:val="Inhaltsverzeichnis2weit"/>
        <w:rPr>
          <w:rFonts w:asciiTheme="minorHAnsi" w:eastAsiaTheme="minorEastAsia" w:hAnsiTheme="minorHAnsi" w:cstheme="minorBidi"/>
        </w:rPr>
      </w:pPr>
      <w:hyperlink w:anchor="_Toc125149470" w:history="1">
        <w:r w:rsidR="009141D5" w:rsidRPr="00B57B1E">
          <w:rPr>
            <w:rStyle w:val="Hyperlink"/>
            <w:rFonts w:cs="Arial"/>
          </w:rPr>
          <w:t>4.3</w:t>
        </w:r>
        <w:r w:rsidR="009141D5">
          <w:rPr>
            <w:rFonts w:asciiTheme="minorHAnsi" w:eastAsiaTheme="minorEastAsia" w:hAnsiTheme="minorHAnsi" w:cstheme="minorBidi"/>
          </w:rPr>
          <w:tab/>
        </w:r>
        <w:r w:rsidR="009141D5" w:rsidRPr="00B57B1E">
          <w:rPr>
            <w:rStyle w:val="Hyperlink"/>
          </w:rPr>
          <w:t>Data Augmentation</w:t>
        </w:r>
        <w:r w:rsidR="00C10DCA">
          <w:rPr>
            <w:rStyle w:val="Hyperlink"/>
          </w:rPr>
          <w:t xml:space="preserve"> </w:t>
        </w:r>
        <w:r w:rsidR="009141D5">
          <w:rPr>
            <w:webHidden/>
          </w:rPr>
          <w:tab/>
        </w:r>
        <w:r w:rsidR="00C10DCA">
          <w:rPr>
            <w:webHidden/>
          </w:rPr>
          <w:t xml:space="preserve"> </w:t>
        </w:r>
        <w:r w:rsidR="009141D5">
          <w:rPr>
            <w:webHidden/>
          </w:rPr>
          <w:fldChar w:fldCharType="begin"/>
        </w:r>
        <w:r w:rsidR="009141D5">
          <w:rPr>
            <w:webHidden/>
          </w:rPr>
          <w:instrText xml:space="preserve"> PAGEREF _Toc125149470 \h </w:instrText>
        </w:r>
        <w:r w:rsidR="009141D5">
          <w:rPr>
            <w:webHidden/>
          </w:rPr>
        </w:r>
        <w:r w:rsidR="009141D5">
          <w:rPr>
            <w:webHidden/>
          </w:rPr>
          <w:fldChar w:fldCharType="separate"/>
        </w:r>
        <w:r w:rsidR="00E22139">
          <w:rPr>
            <w:webHidden/>
          </w:rPr>
          <w:t>19</w:t>
        </w:r>
        <w:r w:rsidR="009141D5">
          <w:rPr>
            <w:webHidden/>
          </w:rPr>
          <w:fldChar w:fldCharType="end"/>
        </w:r>
      </w:hyperlink>
    </w:p>
    <w:p w14:paraId="3E6635A9" w14:textId="78ECB6E9" w:rsidR="009141D5" w:rsidRDefault="00000000" w:rsidP="009141D5">
      <w:pPr>
        <w:pStyle w:val="InhaltsverzeichnisSprung"/>
        <w:ind w:hanging="425"/>
        <w:rPr>
          <w:rFonts w:asciiTheme="minorHAnsi" w:eastAsiaTheme="minorEastAsia" w:hAnsiTheme="minorHAnsi" w:cstheme="minorBidi"/>
        </w:rPr>
      </w:pPr>
      <w:hyperlink w:anchor="_Toc125149471" w:history="1">
        <w:r w:rsidR="009141D5" w:rsidRPr="00B57B1E">
          <w:rPr>
            <w:rStyle w:val="Hyperlink"/>
          </w:rPr>
          <w:t>5</w:t>
        </w:r>
        <w:r w:rsidR="009141D5">
          <w:rPr>
            <w:rFonts w:asciiTheme="minorHAnsi" w:eastAsiaTheme="minorEastAsia" w:hAnsiTheme="minorHAnsi" w:cstheme="minorBidi"/>
          </w:rPr>
          <w:tab/>
        </w:r>
        <w:r w:rsidR="009141D5" w:rsidRPr="00B57B1E">
          <w:rPr>
            <w:rStyle w:val="Hyperlink"/>
          </w:rPr>
          <w:t>Untersuchungsergebnisse</w:t>
        </w:r>
        <w:r w:rsidR="00C10DCA">
          <w:rPr>
            <w:rStyle w:val="Hyperlink"/>
          </w:rPr>
          <w:t xml:space="preserve"> </w:t>
        </w:r>
        <w:r w:rsidR="009141D5">
          <w:rPr>
            <w:webHidden/>
          </w:rPr>
          <w:tab/>
        </w:r>
        <w:r w:rsidR="00C10DCA">
          <w:rPr>
            <w:webHidden/>
          </w:rPr>
          <w:t xml:space="preserve"> </w:t>
        </w:r>
        <w:r w:rsidR="009141D5">
          <w:rPr>
            <w:webHidden/>
          </w:rPr>
          <w:fldChar w:fldCharType="begin"/>
        </w:r>
        <w:r w:rsidR="009141D5">
          <w:rPr>
            <w:webHidden/>
          </w:rPr>
          <w:instrText xml:space="preserve"> PAGEREF _Toc125149471 \h </w:instrText>
        </w:r>
        <w:r w:rsidR="009141D5">
          <w:rPr>
            <w:webHidden/>
          </w:rPr>
        </w:r>
        <w:r w:rsidR="009141D5">
          <w:rPr>
            <w:webHidden/>
          </w:rPr>
          <w:fldChar w:fldCharType="separate"/>
        </w:r>
        <w:r w:rsidR="00E22139">
          <w:rPr>
            <w:webHidden/>
          </w:rPr>
          <w:t>20</w:t>
        </w:r>
        <w:r w:rsidR="009141D5">
          <w:rPr>
            <w:webHidden/>
          </w:rPr>
          <w:fldChar w:fldCharType="end"/>
        </w:r>
      </w:hyperlink>
    </w:p>
    <w:p w14:paraId="72256191" w14:textId="24BF75A2" w:rsidR="009141D5" w:rsidRDefault="00000000" w:rsidP="009141D5">
      <w:pPr>
        <w:pStyle w:val="Inhaltsverzeichnistopeng"/>
        <w:rPr>
          <w:rStyle w:val="Hyperlink"/>
          <w:noProof/>
        </w:rPr>
      </w:pPr>
      <w:hyperlink w:anchor="_Toc125149472" w:history="1">
        <w:r w:rsidR="009141D5" w:rsidRPr="00B57B1E">
          <w:rPr>
            <w:rStyle w:val="Hyperlink"/>
            <w:noProof/>
          </w:rPr>
          <w:t>Literaturverzeichnis</w:t>
        </w:r>
        <w:r w:rsidR="00C10DCA">
          <w:rPr>
            <w:rStyle w:val="Hyperlink"/>
            <w:noProof/>
          </w:rPr>
          <w:t xml:space="preserve"> </w:t>
        </w:r>
        <w:r w:rsidR="009141D5">
          <w:rPr>
            <w:noProof/>
            <w:webHidden/>
          </w:rPr>
          <w:tab/>
        </w:r>
        <w:r w:rsidR="00C10DCA">
          <w:rPr>
            <w:noProof/>
            <w:webHidden/>
          </w:rPr>
          <w:t xml:space="preserve"> </w:t>
        </w:r>
        <w:r w:rsidR="009141D5">
          <w:rPr>
            <w:noProof/>
            <w:webHidden/>
          </w:rPr>
          <w:fldChar w:fldCharType="begin"/>
        </w:r>
        <w:r w:rsidR="009141D5">
          <w:rPr>
            <w:noProof/>
            <w:webHidden/>
          </w:rPr>
          <w:instrText xml:space="preserve"> PAGEREF _Toc125149472 \h </w:instrText>
        </w:r>
        <w:r w:rsidR="009141D5">
          <w:rPr>
            <w:noProof/>
            <w:webHidden/>
          </w:rPr>
        </w:r>
        <w:r w:rsidR="009141D5">
          <w:rPr>
            <w:noProof/>
            <w:webHidden/>
          </w:rPr>
          <w:fldChar w:fldCharType="separate"/>
        </w:r>
        <w:r w:rsidR="00E22139">
          <w:rPr>
            <w:noProof/>
            <w:webHidden/>
          </w:rPr>
          <w:t>V</w:t>
        </w:r>
        <w:r w:rsidR="009141D5">
          <w:rPr>
            <w:noProof/>
            <w:webHidden/>
          </w:rPr>
          <w:fldChar w:fldCharType="end"/>
        </w:r>
      </w:hyperlink>
    </w:p>
    <w:p w14:paraId="6C87C48E" w14:textId="23C0385B" w:rsidR="009141D5" w:rsidRDefault="009141D5">
      <w:pPr>
        <w:rPr>
          <w:rStyle w:val="Hyperlink"/>
          <w:rFonts w:ascii="Cambria" w:hAnsi="Cambria"/>
          <w:noProof/>
        </w:rPr>
      </w:pPr>
      <w:r>
        <w:rPr>
          <w:rStyle w:val="Hyperlink"/>
          <w:noProof/>
        </w:rPr>
        <w:br w:type="page"/>
      </w:r>
    </w:p>
    <w:p w14:paraId="32356AE7" w14:textId="1F1CFB54" w:rsidR="00D62A80" w:rsidRPr="000B6F4D" w:rsidRDefault="00E65BD1" w:rsidP="000B6F4D">
      <w:pPr>
        <w:pStyle w:val="Verzeichnisberschrift"/>
        <w:rPr>
          <w:color w:val="000000" w:themeColor="text1"/>
        </w:rPr>
      </w:pPr>
      <w:r w:rsidRPr="003C21DA">
        <w:rPr>
          <w:color w:val="000000" w:themeColor="text1"/>
        </w:rPr>
        <w:lastRenderedPageBreak/>
        <w:fldChar w:fldCharType="end"/>
      </w:r>
      <w:bookmarkStart w:id="4" w:name="_Toc125149460"/>
      <w:r w:rsidR="000C4BFA">
        <w:rPr>
          <w:color w:val="000000" w:themeColor="text1"/>
        </w:rPr>
        <w:t>Abbildungs</w:t>
      </w:r>
      <w:r w:rsidR="000C4BFA" w:rsidRPr="003C21DA">
        <w:rPr>
          <w:color w:val="000000" w:themeColor="text1"/>
        </w:rPr>
        <w:t>verzeichnis</w:t>
      </w:r>
      <w:bookmarkEnd w:id="4"/>
    </w:p>
    <w:p w14:paraId="19569717" w14:textId="0E5DB010" w:rsidR="00513842" w:rsidRDefault="000C4BFA">
      <w:pPr>
        <w:pStyle w:val="Abbildungsverzeichnis"/>
        <w:rPr>
          <w:rFonts w:asciiTheme="minorHAnsi" w:eastAsiaTheme="minorEastAsia" w:hAnsiTheme="minorHAnsi" w:cstheme="minorBidi"/>
        </w:rPr>
      </w:pPr>
      <w:r>
        <w:rPr>
          <w:color w:val="000000" w:themeColor="text1"/>
        </w:rPr>
        <w:fldChar w:fldCharType="begin"/>
      </w:r>
      <w:r>
        <w:rPr>
          <w:color w:val="000000" w:themeColor="text1"/>
        </w:rPr>
        <w:instrText xml:space="preserve"> TOC \h \z \c "Abb." </w:instrText>
      </w:r>
      <w:r>
        <w:rPr>
          <w:color w:val="000000" w:themeColor="text1"/>
        </w:rPr>
        <w:fldChar w:fldCharType="separate"/>
      </w:r>
      <w:hyperlink w:anchor="_Toc125149566" w:history="1">
        <w:r w:rsidR="00513842" w:rsidRPr="00E31CC3">
          <w:rPr>
            <w:rStyle w:val="Hyperlink"/>
          </w:rPr>
          <w:t>Abb. 1: Drei Varianten der Segmentierung</w:t>
        </w:r>
        <w:r w:rsidR="00513842">
          <w:rPr>
            <w:rStyle w:val="Hyperlink"/>
          </w:rPr>
          <w:t xml:space="preserve"> </w:t>
        </w:r>
        <w:r w:rsidR="00513842">
          <w:rPr>
            <w:webHidden/>
          </w:rPr>
          <w:tab/>
          <w:t xml:space="preserve"> </w:t>
        </w:r>
        <w:r w:rsidR="00513842">
          <w:rPr>
            <w:webHidden/>
          </w:rPr>
          <w:fldChar w:fldCharType="begin"/>
        </w:r>
        <w:r w:rsidR="00513842">
          <w:rPr>
            <w:webHidden/>
          </w:rPr>
          <w:instrText xml:space="preserve"> PAGEREF _Toc125149566 \h </w:instrText>
        </w:r>
        <w:r w:rsidR="00513842">
          <w:rPr>
            <w:webHidden/>
          </w:rPr>
        </w:r>
        <w:r w:rsidR="00513842">
          <w:rPr>
            <w:webHidden/>
          </w:rPr>
          <w:fldChar w:fldCharType="separate"/>
        </w:r>
        <w:r w:rsidR="00513842">
          <w:rPr>
            <w:webHidden/>
          </w:rPr>
          <w:t>6</w:t>
        </w:r>
        <w:r w:rsidR="00513842">
          <w:rPr>
            <w:webHidden/>
          </w:rPr>
          <w:fldChar w:fldCharType="end"/>
        </w:r>
      </w:hyperlink>
    </w:p>
    <w:p w14:paraId="29EF0F85" w14:textId="735E244C" w:rsidR="00513842" w:rsidRDefault="00000000">
      <w:pPr>
        <w:pStyle w:val="Abbildungsverzeichnis"/>
        <w:rPr>
          <w:rFonts w:asciiTheme="minorHAnsi" w:eastAsiaTheme="minorEastAsia" w:hAnsiTheme="minorHAnsi" w:cstheme="minorBidi"/>
        </w:rPr>
      </w:pPr>
      <w:hyperlink w:anchor="_Toc125149567" w:history="1">
        <w:r w:rsidR="00513842" w:rsidRPr="00E31CC3">
          <w:rPr>
            <w:rStyle w:val="Hyperlink"/>
          </w:rPr>
          <w:t>Abb. 2: Die PID-Net Architektur</w:t>
        </w:r>
        <w:r w:rsidR="00513842">
          <w:rPr>
            <w:rStyle w:val="Hyperlink"/>
          </w:rPr>
          <w:t xml:space="preserve"> </w:t>
        </w:r>
        <w:r w:rsidR="00513842">
          <w:rPr>
            <w:webHidden/>
          </w:rPr>
          <w:tab/>
          <w:t xml:space="preserve"> </w:t>
        </w:r>
        <w:r w:rsidR="00513842">
          <w:rPr>
            <w:webHidden/>
          </w:rPr>
          <w:fldChar w:fldCharType="begin"/>
        </w:r>
        <w:r w:rsidR="00513842">
          <w:rPr>
            <w:webHidden/>
          </w:rPr>
          <w:instrText xml:space="preserve"> PAGEREF _Toc125149567 \h </w:instrText>
        </w:r>
        <w:r w:rsidR="00513842">
          <w:rPr>
            <w:webHidden/>
          </w:rPr>
        </w:r>
        <w:r w:rsidR="00513842">
          <w:rPr>
            <w:webHidden/>
          </w:rPr>
          <w:fldChar w:fldCharType="separate"/>
        </w:r>
        <w:r w:rsidR="00513842">
          <w:rPr>
            <w:webHidden/>
          </w:rPr>
          <w:t>10</w:t>
        </w:r>
        <w:r w:rsidR="00513842">
          <w:rPr>
            <w:webHidden/>
          </w:rPr>
          <w:fldChar w:fldCharType="end"/>
        </w:r>
      </w:hyperlink>
    </w:p>
    <w:p w14:paraId="533323B4" w14:textId="019D2ABB" w:rsidR="00513842" w:rsidRDefault="00000000">
      <w:pPr>
        <w:pStyle w:val="Abbildungsverzeichnis"/>
        <w:rPr>
          <w:rFonts w:asciiTheme="minorHAnsi" w:eastAsiaTheme="minorEastAsia" w:hAnsiTheme="minorHAnsi" w:cstheme="minorBidi"/>
        </w:rPr>
      </w:pPr>
      <w:hyperlink w:anchor="_Toc125149568" w:history="1">
        <w:r w:rsidR="00513842" w:rsidRPr="00E31CC3">
          <w:rPr>
            <w:rStyle w:val="Hyperlink"/>
          </w:rPr>
          <w:t>Abb. 3: Ein residueller Faltungsblock</w:t>
        </w:r>
        <w:r w:rsidR="00513842">
          <w:rPr>
            <w:rStyle w:val="Hyperlink"/>
          </w:rPr>
          <w:t xml:space="preserve"> </w:t>
        </w:r>
        <w:r w:rsidR="00513842">
          <w:rPr>
            <w:webHidden/>
          </w:rPr>
          <w:tab/>
          <w:t xml:space="preserve"> </w:t>
        </w:r>
        <w:r w:rsidR="00513842">
          <w:rPr>
            <w:webHidden/>
          </w:rPr>
          <w:fldChar w:fldCharType="begin"/>
        </w:r>
        <w:r w:rsidR="00513842">
          <w:rPr>
            <w:webHidden/>
          </w:rPr>
          <w:instrText xml:space="preserve"> PAGEREF _Toc125149568 \h </w:instrText>
        </w:r>
        <w:r w:rsidR="00513842">
          <w:rPr>
            <w:webHidden/>
          </w:rPr>
        </w:r>
        <w:r w:rsidR="00513842">
          <w:rPr>
            <w:webHidden/>
          </w:rPr>
          <w:fldChar w:fldCharType="separate"/>
        </w:r>
        <w:r w:rsidR="00513842">
          <w:rPr>
            <w:webHidden/>
          </w:rPr>
          <w:t>11</w:t>
        </w:r>
        <w:r w:rsidR="00513842">
          <w:rPr>
            <w:webHidden/>
          </w:rPr>
          <w:fldChar w:fldCharType="end"/>
        </w:r>
      </w:hyperlink>
    </w:p>
    <w:p w14:paraId="6BED87AE" w14:textId="28CB258A" w:rsidR="00513842" w:rsidRDefault="00000000">
      <w:pPr>
        <w:pStyle w:val="Abbildungsverzeichnis"/>
        <w:rPr>
          <w:rFonts w:asciiTheme="minorHAnsi" w:eastAsiaTheme="minorEastAsia" w:hAnsiTheme="minorHAnsi" w:cstheme="minorBidi"/>
        </w:rPr>
      </w:pPr>
      <w:hyperlink w:anchor="_Toc125149569" w:history="1">
        <w:r w:rsidR="00513842" w:rsidRPr="00E31CC3">
          <w:rPr>
            <w:rStyle w:val="Hyperlink"/>
          </w:rPr>
          <w:t>Abb. 4: Der Aufbau der Pag-Komponente</w:t>
        </w:r>
        <w:r w:rsidR="00513842">
          <w:rPr>
            <w:rStyle w:val="Hyperlink"/>
          </w:rPr>
          <w:t xml:space="preserve"> </w:t>
        </w:r>
        <w:r w:rsidR="00513842">
          <w:rPr>
            <w:webHidden/>
          </w:rPr>
          <w:tab/>
          <w:t xml:space="preserve"> </w:t>
        </w:r>
        <w:r w:rsidR="00513842">
          <w:rPr>
            <w:webHidden/>
          </w:rPr>
          <w:fldChar w:fldCharType="begin"/>
        </w:r>
        <w:r w:rsidR="00513842">
          <w:rPr>
            <w:webHidden/>
          </w:rPr>
          <w:instrText xml:space="preserve"> PAGEREF _Toc125149569 \h </w:instrText>
        </w:r>
        <w:r w:rsidR="00513842">
          <w:rPr>
            <w:webHidden/>
          </w:rPr>
        </w:r>
        <w:r w:rsidR="00513842">
          <w:rPr>
            <w:webHidden/>
          </w:rPr>
          <w:fldChar w:fldCharType="separate"/>
        </w:r>
        <w:r w:rsidR="00513842">
          <w:rPr>
            <w:webHidden/>
          </w:rPr>
          <w:t>13</w:t>
        </w:r>
        <w:r w:rsidR="00513842">
          <w:rPr>
            <w:webHidden/>
          </w:rPr>
          <w:fldChar w:fldCharType="end"/>
        </w:r>
      </w:hyperlink>
    </w:p>
    <w:p w14:paraId="127B0F81" w14:textId="0CF49F4B" w:rsidR="00513842" w:rsidRDefault="00000000">
      <w:pPr>
        <w:pStyle w:val="Abbildungsverzeichnis"/>
        <w:rPr>
          <w:rFonts w:asciiTheme="minorHAnsi" w:eastAsiaTheme="minorEastAsia" w:hAnsiTheme="minorHAnsi" w:cstheme="minorBidi"/>
        </w:rPr>
      </w:pPr>
      <w:hyperlink w:anchor="_Toc125149570" w:history="1">
        <w:r w:rsidR="00513842" w:rsidRPr="00E31CC3">
          <w:rPr>
            <w:rStyle w:val="Hyperlink"/>
          </w:rPr>
          <w:t>Abb. 5: Der Aufbau der PAPPM-Komponente</w:t>
        </w:r>
        <w:r w:rsidR="00513842">
          <w:rPr>
            <w:rStyle w:val="Hyperlink"/>
          </w:rPr>
          <w:t xml:space="preserve"> </w:t>
        </w:r>
        <w:r w:rsidR="00513842">
          <w:rPr>
            <w:webHidden/>
          </w:rPr>
          <w:tab/>
          <w:t xml:space="preserve"> </w:t>
        </w:r>
        <w:r w:rsidR="00513842">
          <w:rPr>
            <w:webHidden/>
          </w:rPr>
          <w:fldChar w:fldCharType="begin"/>
        </w:r>
        <w:r w:rsidR="00513842">
          <w:rPr>
            <w:webHidden/>
          </w:rPr>
          <w:instrText xml:space="preserve"> PAGEREF _Toc125149570 \h </w:instrText>
        </w:r>
        <w:r w:rsidR="00513842">
          <w:rPr>
            <w:webHidden/>
          </w:rPr>
        </w:r>
        <w:r w:rsidR="00513842">
          <w:rPr>
            <w:webHidden/>
          </w:rPr>
          <w:fldChar w:fldCharType="separate"/>
        </w:r>
        <w:r w:rsidR="00513842">
          <w:rPr>
            <w:webHidden/>
          </w:rPr>
          <w:t>15</w:t>
        </w:r>
        <w:r w:rsidR="00513842">
          <w:rPr>
            <w:webHidden/>
          </w:rPr>
          <w:fldChar w:fldCharType="end"/>
        </w:r>
      </w:hyperlink>
    </w:p>
    <w:p w14:paraId="160E93EB" w14:textId="6A56FAA0" w:rsidR="00513842" w:rsidRDefault="00000000">
      <w:pPr>
        <w:pStyle w:val="Abbildungsverzeichnis"/>
        <w:rPr>
          <w:rFonts w:asciiTheme="minorHAnsi" w:eastAsiaTheme="minorEastAsia" w:hAnsiTheme="minorHAnsi" w:cstheme="minorBidi"/>
        </w:rPr>
      </w:pPr>
      <w:hyperlink w:anchor="_Toc125149571" w:history="1">
        <w:r w:rsidR="00513842" w:rsidRPr="00E31CC3">
          <w:rPr>
            <w:rStyle w:val="Hyperlink"/>
          </w:rPr>
          <w:t>Abb. 6: Der Aufbau der Bag- (a) bzw. Light-Bag-Komponente (b)</w:t>
        </w:r>
        <w:r w:rsidR="00513842">
          <w:rPr>
            <w:rStyle w:val="Hyperlink"/>
          </w:rPr>
          <w:t xml:space="preserve"> </w:t>
        </w:r>
        <w:r w:rsidR="00513842">
          <w:rPr>
            <w:webHidden/>
          </w:rPr>
          <w:tab/>
          <w:t xml:space="preserve"> </w:t>
        </w:r>
        <w:r w:rsidR="00513842">
          <w:rPr>
            <w:webHidden/>
          </w:rPr>
          <w:fldChar w:fldCharType="begin"/>
        </w:r>
        <w:r w:rsidR="00513842">
          <w:rPr>
            <w:webHidden/>
          </w:rPr>
          <w:instrText xml:space="preserve"> PAGEREF _Toc125149571 \h </w:instrText>
        </w:r>
        <w:r w:rsidR="00513842">
          <w:rPr>
            <w:webHidden/>
          </w:rPr>
        </w:r>
        <w:r w:rsidR="00513842">
          <w:rPr>
            <w:webHidden/>
          </w:rPr>
          <w:fldChar w:fldCharType="separate"/>
        </w:r>
        <w:r w:rsidR="00513842">
          <w:rPr>
            <w:webHidden/>
          </w:rPr>
          <w:t>16</w:t>
        </w:r>
        <w:r w:rsidR="00513842">
          <w:rPr>
            <w:webHidden/>
          </w:rPr>
          <w:fldChar w:fldCharType="end"/>
        </w:r>
      </w:hyperlink>
    </w:p>
    <w:p w14:paraId="484D5FDC" w14:textId="2ED85BCB" w:rsidR="00513842" w:rsidRDefault="00000000">
      <w:pPr>
        <w:pStyle w:val="Abbildungsverzeichnis"/>
        <w:rPr>
          <w:rFonts w:asciiTheme="minorHAnsi" w:eastAsiaTheme="minorEastAsia" w:hAnsiTheme="minorHAnsi" w:cstheme="minorBidi"/>
        </w:rPr>
      </w:pPr>
      <w:hyperlink w:anchor="_Toc125149572" w:history="1">
        <w:r w:rsidR="00513842" w:rsidRPr="00E31CC3">
          <w:rPr>
            <w:rStyle w:val="Hyperlink"/>
          </w:rPr>
          <w:t>Abb. 7: Der Aufbau der S- und B-Head-Komponente</w:t>
        </w:r>
        <w:r w:rsidR="00513842">
          <w:rPr>
            <w:rStyle w:val="Hyperlink"/>
          </w:rPr>
          <w:t xml:space="preserve"> </w:t>
        </w:r>
        <w:r w:rsidR="00513842">
          <w:rPr>
            <w:webHidden/>
          </w:rPr>
          <w:tab/>
          <w:t xml:space="preserve"> </w:t>
        </w:r>
        <w:r w:rsidR="00513842">
          <w:rPr>
            <w:webHidden/>
          </w:rPr>
          <w:fldChar w:fldCharType="begin"/>
        </w:r>
        <w:r w:rsidR="00513842">
          <w:rPr>
            <w:webHidden/>
          </w:rPr>
          <w:instrText xml:space="preserve"> PAGEREF _Toc125149572 \h </w:instrText>
        </w:r>
        <w:r w:rsidR="00513842">
          <w:rPr>
            <w:webHidden/>
          </w:rPr>
        </w:r>
        <w:r w:rsidR="00513842">
          <w:rPr>
            <w:webHidden/>
          </w:rPr>
          <w:fldChar w:fldCharType="separate"/>
        </w:r>
        <w:r w:rsidR="00513842">
          <w:rPr>
            <w:webHidden/>
          </w:rPr>
          <w:t>17</w:t>
        </w:r>
        <w:r w:rsidR="00513842">
          <w:rPr>
            <w:webHidden/>
          </w:rPr>
          <w:fldChar w:fldCharType="end"/>
        </w:r>
      </w:hyperlink>
    </w:p>
    <w:p w14:paraId="11358227" w14:textId="5B634B52" w:rsidR="004D35B3" w:rsidRPr="007E5C7A" w:rsidRDefault="000C4BFA" w:rsidP="00D74005">
      <w:pPr>
        <w:rPr>
          <w:rFonts w:ascii="Arial" w:hAnsi="Arial"/>
          <w:bCs/>
          <w:color w:val="000000" w:themeColor="text1"/>
          <w:sz w:val="36"/>
        </w:rPr>
      </w:pPr>
      <w:r>
        <w:rPr>
          <w:color w:val="000000" w:themeColor="text1"/>
        </w:rPr>
        <w:fldChar w:fldCharType="end"/>
      </w:r>
      <w:bookmarkStart w:id="5" w:name="_Toc270506268"/>
      <w:bookmarkEnd w:id="2"/>
      <w:r w:rsidR="004D35B3" w:rsidRPr="003C21DA">
        <w:rPr>
          <w:color w:val="000000" w:themeColor="text1"/>
        </w:rPr>
        <w:br w:type="page"/>
      </w:r>
    </w:p>
    <w:p w14:paraId="0F6CDA06" w14:textId="5DF4DB2A" w:rsidR="000B6F4D" w:rsidRPr="000B6F4D" w:rsidRDefault="006B7054" w:rsidP="000B6F4D">
      <w:pPr>
        <w:pStyle w:val="Verzeichnisberschrift"/>
        <w:spacing w:after="360"/>
        <w:rPr>
          <w:color w:val="000000" w:themeColor="text1"/>
        </w:rPr>
      </w:pPr>
      <w:bookmarkStart w:id="6" w:name="_Toc125149461"/>
      <w:r w:rsidRPr="003C21DA">
        <w:rPr>
          <w:color w:val="000000" w:themeColor="text1"/>
        </w:rPr>
        <w:lastRenderedPageBreak/>
        <w:t>Abkürzungsverzeic</w:t>
      </w:r>
      <w:r w:rsidR="0082119C" w:rsidRPr="003C21DA">
        <w:rPr>
          <w:color w:val="000000" w:themeColor="text1"/>
        </w:rPr>
        <w:t>h</w:t>
      </w:r>
      <w:r w:rsidRPr="003C21DA">
        <w:rPr>
          <w:color w:val="000000" w:themeColor="text1"/>
        </w:rPr>
        <w:t>nis</w:t>
      </w:r>
      <w:bookmarkEnd w:id="5"/>
      <w:bookmarkEnd w:id="6"/>
    </w:p>
    <w:p w14:paraId="1AB03A16" w14:textId="38FE8DD9" w:rsidR="00597B08" w:rsidRDefault="00597B08" w:rsidP="007E5C7A">
      <w:pPr>
        <w:pStyle w:val="Abkrzungsverzeichnis"/>
        <w:tabs>
          <w:tab w:val="left" w:leader="dot" w:pos="2268"/>
        </w:tabs>
        <w:spacing w:after="0" w:line="480" w:lineRule="exact"/>
        <w:ind w:left="0" w:firstLine="0"/>
        <w:rPr>
          <w:color w:val="000000" w:themeColor="text1"/>
        </w:rPr>
      </w:pPr>
      <w:bookmarkStart w:id="7" w:name="_Ref268205252"/>
      <w:bookmarkStart w:id="8" w:name="_Ref268205257"/>
      <w:bookmarkStart w:id="9" w:name="_Ref268205281"/>
      <w:bookmarkStart w:id="10" w:name="_Ref268205306"/>
      <w:bookmarkStart w:id="11" w:name="_Toc269368665"/>
      <w:bookmarkEnd w:id="3"/>
      <w:r>
        <w:rPr>
          <w:color w:val="000000" w:themeColor="text1"/>
        </w:rPr>
        <w:t xml:space="preserve">B-Head </w:t>
      </w:r>
      <w:r>
        <w:rPr>
          <w:color w:val="000000" w:themeColor="text1"/>
        </w:rPr>
        <w:tab/>
        <w:t xml:space="preserve"> Boundary-Head</w:t>
      </w:r>
    </w:p>
    <w:p w14:paraId="34A95223" w14:textId="7AF1700D" w:rsidR="005957FB" w:rsidRDefault="005957FB" w:rsidP="007E5C7A">
      <w:pPr>
        <w:pStyle w:val="Abkrzungsverzeichnis"/>
        <w:tabs>
          <w:tab w:val="left" w:leader="dot" w:pos="2268"/>
        </w:tabs>
        <w:spacing w:after="0" w:line="480" w:lineRule="exact"/>
        <w:ind w:left="0" w:firstLine="0"/>
        <w:rPr>
          <w:color w:val="000000" w:themeColor="text1"/>
        </w:rPr>
      </w:pPr>
      <w:r>
        <w:rPr>
          <w:color w:val="000000" w:themeColor="text1"/>
        </w:rPr>
        <w:t xml:space="preserve">Bag </w:t>
      </w:r>
      <w:r>
        <w:rPr>
          <w:color w:val="000000" w:themeColor="text1"/>
        </w:rPr>
        <w:tab/>
        <w:t xml:space="preserve"> </w:t>
      </w:r>
      <w:r w:rsidRPr="005957FB">
        <w:rPr>
          <w:color w:val="000000" w:themeColor="text1"/>
        </w:rPr>
        <w:t>Boundary-attention-</w:t>
      </w:r>
      <w:proofErr w:type="spellStart"/>
      <w:r w:rsidRPr="005957FB">
        <w:rPr>
          <w:color w:val="000000" w:themeColor="text1"/>
        </w:rPr>
        <w:t>guided</w:t>
      </w:r>
      <w:proofErr w:type="spellEnd"/>
      <w:r w:rsidRPr="005957FB">
        <w:rPr>
          <w:color w:val="000000" w:themeColor="text1"/>
        </w:rPr>
        <w:t xml:space="preserve"> </w:t>
      </w:r>
      <w:proofErr w:type="spellStart"/>
      <w:r w:rsidRPr="005957FB">
        <w:rPr>
          <w:color w:val="000000" w:themeColor="text1"/>
        </w:rPr>
        <w:t>fusion</w:t>
      </w:r>
      <w:proofErr w:type="spellEnd"/>
      <w:r w:rsidRPr="005957FB">
        <w:rPr>
          <w:color w:val="000000" w:themeColor="text1"/>
        </w:rPr>
        <w:t xml:space="preserve"> </w:t>
      </w:r>
      <w:proofErr w:type="spellStart"/>
      <w:r w:rsidRPr="005957FB">
        <w:rPr>
          <w:color w:val="000000" w:themeColor="text1"/>
        </w:rPr>
        <w:t>module</w:t>
      </w:r>
      <w:proofErr w:type="spellEnd"/>
    </w:p>
    <w:p w14:paraId="1B64A33A" w14:textId="7ECD6969" w:rsidR="00454A5D" w:rsidRDefault="00454A5D" w:rsidP="007E5C7A">
      <w:pPr>
        <w:pStyle w:val="Abkrzungsverzeichnis"/>
        <w:tabs>
          <w:tab w:val="left" w:leader="dot" w:pos="2268"/>
        </w:tabs>
        <w:spacing w:after="0" w:line="480" w:lineRule="exact"/>
        <w:ind w:left="0" w:firstLine="0"/>
        <w:rPr>
          <w:color w:val="000000" w:themeColor="text1"/>
        </w:rPr>
      </w:pPr>
      <w:r>
        <w:t xml:space="preserve">BAS </w:t>
      </w:r>
      <w:r>
        <w:tab/>
        <w:t xml:space="preserve"> Boundary Awareness</w:t>
      </w:r>
    </w:p>
    <w:p w14:paraId="237DF175" w14:textId="7DA20E58" w:rsidR="007062FE" w:rsidRDefault="007062FE" w:rsidP="007E5C7A">
      <w:pPr>
        <w:pStyle w:val="Abkrzungsverzeichnis"/>
        <w:tabs>
          <w:tab w:val="left" w:leader="dot" w:pos="2268"/>
        </w:tabs>
        <w:spacing w:after="0" w:line="480" w:lineRule="exact"/>
        <w:ind w:left="0" w:firstLine="0"/>
        <w:rPr>
          <w:color w:val="000000" w:themeColor="text1"/>
        </w:rPr>
      </w:pPr>
      <w:r>
        <w:rPr>
          <w:color w:val="000000" w:themeColor="text1"/>
        </w:rPr>
        <w:t xml:space="preserve">BCE </w:t>
      </w:r>
      <w:r>
        <w:rPr>
          <w:color w:val="000000" w:themeColor="text1"/>
        </w:rPr>
        <w:tab/>
        <w:t xml:space="preserve"> </w:t>
      </w:r>
      <w:proofErr w:type="spellStart"/>
      <w:r>
        <w:rPr>
          <w:color w:val="000000" w:themeColor="text1"/>
        </w:rPr>
        <w:t>BinaryCross</w:t>
      </w:r>
      <w:proofErr w:type="spellEnd"/>
      <w:r>
        <w:rPr>
          <w:color w:val="000000" w:themeColor="text1"/>
        </w:rPr>
        <w:t xml:space="preserve"> </w:t>
      </w:r>
      <w:proofErr w:type="spellStart"/>
      <w:r>
        <w:rPr>
          <w:color w:val="000000" w:themeColor="text1"/>
        </w:rPr>
        <w:t>Entropy</w:t>
      </w:r>
      <w:proofErr w:type="spellEnd"/>
    </w:p>
    <w:p w14:paraId="46C8CC30" w14:textId="39E8C842" w:rsidR="00597B08" w:rsidRDefault="00597B08" w:rsidP="007E5C7A">
      <w:pPr>
        <w:pStyle w:val="Abkrzungsverzeichnis"/>
        <w:tabs>
          <w:tab w:val="left" w:leader="dot" w:pos="2268"/>
        </w:tabs>
        <w:spacing w:after="0" w:line="480" w:lineRule="exact"/>
        <w:ind w:left="0" w:firstLine="0"/>
        <w:rPr>
          <w:color w:val="000000" w:themeColor="text1"/>
        </w:rPr>
      </w:pPr>
      <w:proofErr w:type="gramStart"/>
      <w:r>
        <w:rPr>
          <w:color w:val="000000" w:themeColor="text1"/>
        </w:rPr>
        <w:t xml:space="preserve">BN </w:t>
      </w:r>
      <w:r>
        <w:rPr>
          <w:color w:val="000000" w:themeColor="text1"/>
        </w:rPr>
        <w:tab/>
        <w:t xml:space="preserve"> Batch</w:t>
      </w:r>
      <w:proofErr w:type="gramEnd"/>
      <w:r>
        <w:rPr>
          <w:color w:val="000000" w:themeColor="text1"/>
        </w:rPr>
        <w:t>-Normalisierung</w:t>
      </w:r>
    </w:p>
    <w:p w14:paraId="3257563B" w14:textId="09CEA988" w:rsidR="007062FE" w:rsidRDefault="007062FE" w:rsidP="007E5C7A">
      <w:pPr>
        <w:pStyle w:val="Abkrzungsverzeichnis"/>
        <w:tabs>
          <w:tab w:val="left" w:leader="dot" w:pos="2268"/>
        </w:tabs>
        <w:spacing w:after="0" w:line="480" w:lineRule="exact"/>
        <w:ind w:left="0" w:firstLine="0"/>
        <w:rPr>
          <w:color w:val="000000" w:themeColor="text1"/>
        </w:rPr>
      </w:pPr>
      <w:r>
        <w:t xml:space="preserve">CE </w:t>
      </w:r>
      <w:r>
        <w:tab/>
        <w:t xml:space="preserve"> Cross </w:t>
      </w:r>
      <w:proofErr w:type="spellStart"/>
      <w:r>
        <w:t>Entropy</w:t>
      </w:r>
      <w:proofErr w:type="spellEnd"/>
    </w:p>
    <w:p w14:paraId="70D005C3" w14:textId="740A6D36" w:rsidR="00EF5EC5" w:rsidRDefault="00EF5EC5" w:rsidP="007E5C7A">
      <w:pPr>
        <w:pStyle w:val="Abkrzungsverzeichnis"/>
        <w:tabs>
          <w:tab w:val="left" w:leader="dot" w:pos="2268"/>
        </w:tabs>
        <w:spacing w:after="0" w:line="480" w:lineRule="exact"/>
        <w:ind w:left="0" w:firstLine="0"/>
      </w:pPr>
      <w:r>
        <w:rPr>
          <w:color w:val="000000" w:themeColor="text1"/>
        </w:rPr>
        <w:t xml:space="preserve">CNN </w:t>
      </w:r>
      <w:r>
        <w:rPr>
          <w:color w:val="000000" w:themeColor="text1"/>
        </w:rPr>
        <w:tab/>
        <w:t xml:space="preserve"> </w:t>
      </w:r>
      <w:proofErr w:type="spellStart"/>
      <w:r>
        <w:t>Convolutional</w:t>
      </w:r>
      <w:proofErr w:type="spellEnd"/>
      <w:r>
        <w:t xml:space="preserve"> </w:t>
      </w:r>
      <w:proofErr w:type="spellStart"/>
      <w:r>
        <w:t>Neural</w:t>
      </w:r>
      <w:proofErr w:type="spellEnd"/>
      <w:r>
        <w:t xml:space="preserve"> Networks</w:t>
      </w:r>
    </w:p>
    <w:p w14:paraId="4F0C93D2" w14:textId="1742632B" w:rsidR="00597B08" w:rsidRDefault="00597B08" w:rsidP="007E5C7A">
      <w:pPr>
        <w:pStyle w:val="Abkrzungsverzeichnis"/>
        <w:tabs>
          <w:tab w:val="left" w:leader="dot" w:pos="2268"/>
        </w:tabs>
        <w:spacing w:after="0" w:line="480" w:lineRule="exact"/>
        <w:ind w:left="0" w:firstLine="0"/>
      </w:pPr>
      <w:proofErr w:type="spellStart"/>
      <w:r>
        <w:t>Conv</w:t>
      </w:r>
      <w:proofErr w:type="spellEnd"/>
      <w:r>
        <w:t xml:space="preserve"> </w:t>
      </w:r>
      <w:r>
        <w:tab/>
        <w:t xml:space="preserve"> </w:t>
      </w:r>
      <w:proofErr w:type="spellStart"/>
      <w:r>
        <w:t>Convolution</w:t>
      </w:r>
      <w:proofErr w:type="spellEnd"/>
    </w:p>
    <w:p w14:paraId="68E33725" w14:textId="1DA1BCF8" w:rsidR="00E1345B" w:rsidRDefault="00E1345B" w:rsidP="007E5C7A">
      <w:pPr>
        <w:pStyle w:val="Abkrzungsverzeichnis"/>
        <w:tabs>
          <w:tab w:val="left" w:leader="dot" w:pos="2268"/>
        </w:tabs>
        <w:spacing w:after="0" w:line="480" w:lineRule="exact"/>
        <w:ind w:left="0" w:firstLine="0"/>
        <w:rPr>
          <w:color w:val="000000" w:themeColor="text1"/>
        </w:rPr>
      </w:pPr>
      <w:r>
        <w:t xml:space="preserve">DAPPM </w:t>
      </w:r>
      <w:r>
        <w:tab/>
        <w:t xml:space="preserve"> </w:t>
      </w:r>
      <w:r w:rsidRPr="003E1EEF">
        <w:t>Deep Aggregation PPM</w:t>
      </w:r>
    </w:p>
    <w:p w14:paraId="7746DD11" w14:textId="4C3A3A01" w:rsidR="00E07850" w:rsidRDefault="005E5FDE" w:rsidP="007E5C7A">
      <w:pPr>
        <w:pStyle w:val="Abkrzungsverzeichnis"/>
        <w:tabs>
          <w:tab w:val="left" w:leader="dot" w:pos="2268"/>
        </w:tabs>
        <w:spacing w:after="0" w:line="480" w:lineRule="exact"/>
        <w:ind w:left="0" w:firstLine="0"/>
        <w:rPr>
          <w:color w:val="000000" w:themeColor="text1"/>
        </w:rPr>
      </w:pPr>
      <w:r>
        <w:rPr>
          <w:color w:val="000000" w:themeColor="text1"/>
        </w:rPr>
        <w:t xml:space="preserve">KI </w:t>
      </w:r>
      <w:r w:rsidR="003E0CAD">
        <w:rPr>
          <w:color w:val="000000" w:themeColor="text1"/>
        </w:rPr>
        <w:tab/>
        <w:t xml:space="preserve"> </w:t>
      </w:r>
      <w:r>
        <w:rPr>
          <w:color w:val="000000" w:themeColor="text1"/>
        </w:rPr>
        <w:t>Künstliche Intelligenz</w:t>
      </w:r>
    </w:p>
    <w:p w14:paraId="33219591" w14:textId="409BDC9D" w:rsidR="005E5FDE" w:rsidRDefault="005E5FDE" w:rsidP="007E5C7A">
      <w:pPr>
        <w:pStyle w:val="Abkrzungsverzeichnis"/>
        <w:tabs>
          <w:tab w:val="left" w:leader="dot" w:pos="2268"/>
        </w:tabs>
        <w:spacing w:after="0" w:line="480" w:lineRule="exact"/>
        <w:ind w:left="0" w:firstLine="0"/>
        <w:rPr>
          <w:color w:val="000000" w:themeColor="text1"/>
        </w:rPr>
      </w:pPr>
      <w:r>
        <w:rPr>
          <w:color w:val="000000" w:themeColor="text1"/>
        </w:rPr>
        <w:t xml:space="preserve">KNN </w:t>
      </w:r>
      <w:r>
        <w:rPr>
          <w:color w:val="000000" w:themeColor="text1"/>
        </w:rPr>
        <w:tab/>
        <w:t xml:space="preserve"> Künstliches Neuronales Netz</w:t>
      </w:r>
    </w:p>
    <w:p w14:paraId="366B5A5D" w14:textId="0481F1AF" w:rsidR="005957FB" w:rsidRDefault="005957FB" w:rsidP="007E5C7A">
      <w:pPr>
        <w:pStyle w:val="Abkrzungsverzeichnis"/>
        <w:tabs>
          <w:tab w:val="left" w:leader="dot" w:pos="2268"/>
        </w:tabs>
        <w:spacing w:after="0" w:line="480" w:lineRule="exact"/>
        <w:ind w:left="0" w:firstLine="0"/>
        <w:rPr>
          <w:color w:val="000000" w:themeColor="text1"/>
        </w:rPr>
      </w:pPr>
      <w:r>
        <w:rPr>
          <w:color w:val="000000" w:themeColor="text1"/>
        </w:rPr>
        <w:t xml:space="preserve">Pag </w:t>
      </w:r>
      <w:r>
        <w:rPr>
          <w:color w:val="000000" w:themeColor="text1"/>
        </w:rPr>
        <w:tab/>
        <w:t xml:space="preserve"> </w:t>
      </w:r>
      <w:r w:rsidRPr="005957FB">
        <w:t>Pixel-attention-</w:t>
      </w:r>
      <w:proofErr w:type="spellStart"/>
      <w:r w:rsidRPr="005957FB">
        <w:t>guided</w:t>
      </w:r>
      <w:proofErr w:type="spellEnd"/>
      <w:r w:rsidRPr="005957FB">
        <w:t xml:space="preserve"> </w:t>
      </w:r>
      <w:proofErr w:type="spellStart"/>
      <w:r w:rsidRPr="005957FB">
        <w:t>fusion</w:t>
      </w:r>
      <w:proofErr w:type="spellEnd"/>
      <w:r w:rsidRPr="005957FB">
        <w:t xml:space="preserve"> </w:t>
      </w:r>
      <w:proofErr w:type="spellStart"/>
      <w:r w:rsidRPr="005957FB">
        <w:t>module</w:t>
      </w:r>
      <w:proofErr w:type="spellEnd"/>
    </w:p>
    <w:p w14:paraId="53128BFE" w14:textId="64905B7E" w:rsidR="00C35019" w:rsidRDefault="00C35019" w:rsidP="007E5C7A">
      <w:pPr>
        <w:pStyle w:val="Abkrzungsverzeichnis"/>
        <w:tabs>
          <w:tab w:val="left" w:leader="dot" w:pos="2268"/>
        </w:tabs>
        <w:spacing w:after="0" w:line="480" w:lineRule="exact"/>
        <w:ind w:left="0" w:firstLine="0"/>
      </w:pPr>
      <w:r>
        <w:rPr>
          <w:color w:val="000000" w:themeColor="text1"/>
        </w:rPr>
        <w:t xml:space="preserve">PID </w:t>
      </w:r>
      <w:r>
        <w:rPr>
          <w:color w:val="000000" w:themeColor="text1"/>
        </w:rPr>
        <w:tab/>
        <w:t xml:space="preserve"> </w:t>
      </w:r>
      <w:r>
        <w:t>Proportional-Integral-Differential</w:t>
      </w:r>
    </w:p>
    <w:p w14:paraId="1112ED3C" w14:textId="2826110D" w:rsidR="005957FB" w:rsidRDefault="005957FB" w:rsidP="007E5C7A">
      <w:pPr>
        <w:pStyle w:val="Abkrzungsverzeichnis"/>
        <w:tabs>
          <w:tab w:val="left" w:leader="dot" w:pos="2268"/>
        </w:tabs>
        <w:spacing w:after="0" w:line="480" w:lineRule="exact"/>
        <w:ind w:left="0" w:firstLine="0"/>
      </w:pPr>
      <w:r>
        <w:t xml:space="preserve">PPM </w:t>
      </w:r>
      <w:r>
        <w:tab/>
        <w:t xml:space="preserve"> </w:t>
      </w:r>
      <w:proofErr w:type="spellStart"/>
      <w:r w:rsidRPr="005957FB">
        <w:t>Pyramid</w:t>
      </w:r>
      <w:proofErr w:type="spellEnd"/>
      <w:r w:rsidRPr="005957FB">
        <w:t xml:space="preserve"> Pooling Module</w:t>
      </w:r>
    </w:p>
    <w:p w14:paraId="5768F7B0" w14:textId="5ACD303D" w:rsidR="000E2866" w:rsidRDefault="000E2866" w:rsidP="007E5C7A">
      <w:pPr>
        <w:pStyle w:val="Abkrzungsverzeichnis"/>
        <w:tabs>
          <w:tab w:val="left" w:leader="dot" w:pos="2268"/>
        </w:tabs>
        <w:spacing w:after="0" w:line="480" w:lineRule="exact"/>
        <w:ind w:left="0" w:firstLine="0"/>
      </w:pPr>
      <w:r>
        <w:t xml:space="preserve">RGB </w:t>
      </w:r>
      <w:r>
        <w:tab/>
        <w:t xml:space="preserve"> Rot-Grün-Blau</w:t>
      </w:r>
    </w:p>
    <w:p w14:paraId="05FF080C" w14:textId="409ED7BE" w:rsidR="00A40341" w:rsidRDefault="00A40341" w:rsidP="007E5C7A">
      <w:pPr>
        <w:pStyle w:val="Abkrzungsverzeichnis"/>
        <w:tabs>
          <w:tab w:val="left" w:leader="dot" w:pos="2268"/>
        </w:tabs>
        <w:spacing w:after="0" w:line="480" w:lineRule="exact"/>
        <w:ind w:left="0" w:firstLine="0"/>
      </w:pPr>
      <w:r>
        <w:t xml:space="preserve">SGD </w:t>
      </w:r>
      <w:r>
        <w:tab/>
        <w:t xml:space="preserve"> Stochastische</w:t>
      </w:r>
      <w:r w:rsidR="00C90E2F">
        <w:t>r</w:t>
      </w:r>
      <w:r>
        <w:t xml:space="preserve"> Gradienten Abstieg</w:t>
      </w:r>
    </w:p>
    <w:p w14:paraId="79C752F0" w14:textId="30DFBA5D" w:rsidR="005957FB" w:rsidRDefault="005957FB" w:rsidP="007E5C7A">
      <w:pPr>
        <w:pStyle w:val="Abkrzungsverzeichnis"/>
        <w:tabs>
          <w:tab w:val="left" w:leader="dot" w:pos="2268"/>
        </w:tabs>
        <w:spacing w:after="0" w:line="480" w:lineRule="exact"/>
        <w:ind w:left="0" w:firstLine="0"/>
      </w:pPr>
      <w:r>
        <w:t xml:space="preserve">S-Head </w:t>
      </w:r>
      <w:r>
        <w:tab/>
        <w:t xml:space="preserve"> </w:t>
      </w:r>
      <w:proofErr w:type="spellStart"/>
      <w:r>
        <w:t>Semantic</w:t>
      </w:r>
      <w:proofErr w:type="spellEnd"/>
      <w:r>
        <w:t>-Head</w:t>
      </w:r>
    </w:p>
    <w:p w14:paraId="11FD42C0" w14:textId="026332F5" w:rsidR="00506FA8" w:rsidRDefault="00506FA8" w:rsidP="007E5C7A">
      <w:pPr>
        <w:pStyle w:val="Abkrzungsverzeichnis"/>
        <w:tabs>
          <w:tab w:val="left" w:leader="dot" w:pos="2268"/>
        </w:tabs>
        <w:spacing w:after="0" w:line="480" w:lineRule="exact"/>
        <w:ind w:left="0" w:firstLine="0"/>
      </w:pPr>
      <w:r>
        <w:t xml:space="preserve">SUIM </w:t>
      </w:r>
      <w:r>
        <w:tab/>
        <w:t xml:space="preserve"> </w:t>
      </w:r>
      <w:proofErr w:type="spellStart"/>
      <w:r w:rsidRPr="00506FA8">
        <w:t>Semantic</w:t>
      </w:r>
      <w:proofErr w:type="spellEnd"/>
      <w:r w:rsidRPr="00506FA8">
        <w:t xml:space="preserve"> Segmentation </w:t>
      </w:r>
      <w:proofErr w:type="spellStart"/>
      <w:r w:rsidRPr="00506FA8">
        <w:t>of</w:t>
      </w:r>
      <w:proofErr w:type="spellEnd"/>
      <w:r w:rsidRPr="00506FA8">
        <w:t xml:space="preserve"> Underwater </w:t>
      </w:r>
      <w:proofErr w:type="spellStart"/>
      <w:r w:rsidRPr="00506FA8">
        <w:t>Imagery</w:t>
      </w:r>
      <w:proofErr w:type="spellEnd"/>
    </w:p>
    <w:p w14:paraId="2336B985" w14:textId="34D2CBB0" w:rsidR="001B3A91" w:rsidRPr="003C21DA" w:rsidRDefault="001B3A91" w:rsidP="007E5C7A">
      <w:pPr>
        <w:pStyle w:val="Abkrzungsverzeichnis"/>
        <w:tabs>
          <w:tab w:val="left" w:leader="dot" w:pos="2268"/>
        </w:tabs>
        <w:spacing w:after="0" w:line="480" w:lineRule="exact"/>
        <w:ind w:left="0" w:firstLine="0"/>
        <w:rPr>
          <w:color w:val="000000" w:themeColor="text1"/>
        </w:rPr>
      </w:pPr>
      <w:r>
        <w:t xml:space="preserve">Up </w:t>
      </w:r>
      <w:r>
        <w:tab/>
        <w:t xml:space="preserve"> </w:t>
      </w:r>
      <w:proofErr w:type="spellStart"/>
      <w:r>
        <w:t>Upsampling</w:t>
      </w:r>
      <w:proofErr w:type="spellEnd"/>
    </w:p>
    <w:p w14:paraId="7C607F95" w14:textId="77777777" w:rsidR="00D51A9A" w:rsidRPr="003C21DA" w:rsidRDefault="00D51A9A" w:rsidP="007F27EF">
      <w:pPr>
        <w:pStyle w:val="Abkrzungsverzeichnis"/>
        <w:tabs>
          <w:tab w:val="left" w:leader="dot" w:pos="2268"/>
        </w:tabs>
        <w:spacing w:after="0" w:line="480" w:lineRule="exact"/>
        <w:ind w:left="0" w:firstLine="0"/>
        <w:rPr>
          <w:color w:val="000000" w:themeColor="text1"/>
        </w:rPr>
      </w:pPr>
    </w:p>
    <w:p w14:paraId="7B546FB8" w14:textId="21A5ED38" w:rsidR="00737B90" w:rsidRPr="003C21DA" w:rsidRDefault="00737B90" w:rsidP="007F27EF">
      <w:pPr>
        <w:pStyle w:val="Abkrzungsverzeichnis"/>
        <w:tabs>
          <w:tab w:val="left" w:leader="dot" w:pos="2268"/>
        </w:tabs>
        <w:spacing w:after="0" w:line="480" w:lineRule="exact"/>
        <w:rPr>
          <w:color w:val="000000" w:themeColor="text1"/>
        </w:rPr>
        <w:sectPr w:rsidR="00737B90" w:rsidRPr="003C21DA" w:rsidSect="00F253A9">
          <w:headerReference w:type="default" r:id="rId8"/>
          <w:footerReference w:type="even" r:id="rId9"/>
          <w:footerReference w:type="default" r:id="rId10"/>
          <w:headerReference w:type="first" r:id="rId11"/>
          <w:footerReference w:type="first" r:id="rId12"/>
          <w:pgSz w:w="11906" w:h="16838" w:code="9"/>
          <w:pgMar w:top="2693" w:right="1416" w:bottom="1418" w:left="1418" w:header="709" w:footer="513" w:gutter="0"/>
          <w:pgNumType w:fmt="upperRoman" w:start="1"/>
          <w:cols w:space="708"/>
          <w:titlePg/>
          <w:docGrid w:linePitch="360"/>
        </w:sectPr>
      </w:pPr>
    </w:p>
    <w:p w14:paraId="16D300D4" w14:textId="67A23531" w:rsidR="00AE61EE" w:rsidRPr="003C21DA" w:rsidRDefault="002A6B72" w:rsidP="0063639B">
      <w:pPr>
        <w:pStyle w:val="berschrift1"/>
        <w:spacing w:before="0" w:after="0"/>
        <w:ind w:hanging="414"/>
        <w:rPr>
          <w:color w:val="000000" w:themeColor="text1"/>
        </w:rPr>
      </w:pPr>
      <w:bookmarkStart w:id="12" w:name="_Toc125149462"/>
      <w:bookmarkStart w:id="13" w:name="_Toc270506270"/>
      <w:r w:rsidRPr="003C21DA">
        <w:rPr>
          <w:color w:val="000000" w:themeColor="text1"/>
        </w:rPr>
        <w:lastRenderedPageBreak/>
        <w:t>Problemstellung</w:t>
      </w:r>
      <w:r w:rsidR="00A94F7A">
        <w:rPr>
          <w:color w:val="000000" w:themeColor="text1"/>
        </w:rPr>
        <w:t xml:space="preserve">, </w:t>
      </w:r>
      <w:r w:rsidRPr="003C21DA">
        <w:rPr>
          <w:color w:val="000000" w:themeColor="text1"/>
        </w:rPr>
        <w:t>Ziel</w:t>
      </w:r>
      <w:r w:rsidR="00A94F7A">
        <w:rPr>
          <w:color w:val="000000" w:themeColor="text1"/>
        </w:rPr>
        <w:t xml:space="preserve"> und Aufbau</w:t>
      </w:r>
      <w:bookmarkEnd w:id="12"/>
    </w:p>
    <w:bookmarkEnd w:id="7"/>
    <w:bookmarkEnd w:id="8"/>
    <w:bookmarkEnd w:id="9"/>
    <w:bookmarkEnd w:id="10"/>
    <w:bookmarkEnd w:id="11"/>
    <w:bookmarkEnd w:id="13"/>
    <w:p w14:paraId="6319AA1F" w14:textId="7E73B59A" w:rsidR="00A520A1" w:rsidRDefault="00DF106A" w:rsidP="007E5C7A">
      <w:pPr>
        <w:pStyle w:val="Block"/>
        <w:rPr>
          <w:color w:val="000000" w:themeColor="text1"/>
        </w:rPr>
      </w:pPr>
      <w:r>
        <w:rPr>
          <w:color w:val="000000" w:themeColor="text1"/>
        </w:rPr>
        <w:t>Computer spielen in der heutigen Gesellschaft eine große Rolle. Im privaten, ge</w:t>
      </w:r>
      <w:r>
        <w:rPr>
          <w:color w:val="000000" w:themeColor="text1"/>
        </w:rPr>
        <w:softHyphen/>
        <w:t>sell</w:t>
      </w:r>
      <w:r>
        <w:rPr>
          <w:color w:val="000000" w:themeColor="text1"/>
        </w:rPr>
        <w:softHyphen/>
        <w:t>schaft</w:t>
      </w:r>
      <w:r>
        <w:rPr>
          <w:color w:val="000000" w:themeColor="text1"/>
        </w:rPr>
        <w:softHyphen/>
        <w:t>li</w:t>
      </w:r>
      <w:r>
        <w:rPr>
          <w:color w:val="000000" w:themeColor="text1"/>
        </w:rPr>
        <w:softHyphen/>
      </w:r>
      <w:r w:rsidR="00D054AF">
        <w:rPr>
          <w:color w:val="000000" w:themeColor="text1"/>
        </w:rPr>
        <w:softHyphen/>
      </w:r>
      <w:r>
        <w:rPr>
          <w:color w:val="000000" w:themeColor="text1"/>
        </w:rPr>
        <w:t>chen und betrieblichen Umfeld werden Computer eingesetzt, um Aufgaben zu au</w:t>
      </w:r>
      <w:r>
        <w:rPr>
          <w:color w:val="000000" w:themeColor="text1"/>
        </w:rPr>
        <w:softHyphen/>
        <w:t>to</w:t>
      </w:r>
      <w:r>
        <w:rPr>
          <w:color w:val="000000" w:themeColor="text1"/>
        </w:rPr>
        <w:softHyphen/>
        <w:t>ma</w:t>
      </w:r>
      <w:r>
        <w:rPr>
          <w:color w:val="000000" w:themeColor="text1"/>
        </w:rPr>
        <w:softHyphen/>
        <w:t>ti</w:t>
      </w:r>
      <w:r>
        <w:rPr>
          <w:color w:val="000000" w:themeColor="text1"/>
        </w:rPr>
        <w:softHyphen/>
        <w:t>sie</w:t>
      </w:r>
      <w:r>
        <w:rPr>
          <w:color w:val="000000" w:themeColor="text1"/>
        </w:rPr>
        <w:softHyphen/>
        <w:t xml:space="preserve">ren und dem Menschen Arbeit abzunehmen. In den letzten Jahren ist besonders die </w:t>
      </w:r>
      <w:r w:rsidR="003F1E8C">
        <w:rPr>
          <w:color w:val="000000" w:themeColor="text1"/>
        </w:rPr>
        <w:t>„</w:t>
      </w:r>
      <w:r>
        <w:rPr>
          <w:color w:val="000000" w:themeColor="text1"/>
        </w:rPr>
        <w:t>Künst</w:t>
      </w:r>
      <w:r w:rsidR="00D054AF">
        <w:rPr>
          <w:color w:val="000000" w:themeColor="text1"/>
        </w:rPr>
        <w:softHyphen/>
      </w:r>
      <w:r w:rsidR="00A520A1">
        <w:rPr>
          <w:color w:val="000000" w:themeColor="text1"/>
        </w:rPr>
        <w:softHyphen/>
      </w:r>
      <w:r>
        <w:rPr>
          <w:color w:val="000000" w:themeColor="text1"/>
        </w:rPr>
        <w:softHyphen/>
        <w:t>liche Intelligenz</w:t>
      </w:r>
      <w:r w:rsidR="003F1E8C">
        <w:rPr>
          <w:color w:val="000000" w:themeColor="text1"/>
        </w:rPr>
        <w:t>“</w:t>
      </w:r>
      <w:r>
        <w:rPr>
          <w:color w:val="000000" w:themeColor="text1"/>
        </w:rPr>
        <w:t xml:space="preserve"> (KI) in den Vordergrund gerückt. Denn mit KI-Software sind Com</w:t>
      </w:r>
      <w:r>
        <w:rPr>
          <w:color w:val="000000" w:themeColor="text1"/>
        </w:rPr>
        <w:softHyphen/>
        <w:t>pu</w:t>
      </w:r>
      <w:r>
        <w:rPr>
          <w:color w:val="000000" w:themeColor="text1"/>
        </w:rPr>
        <w:softHyphen/>
      </w:r>
      <w:r w:rsidR="00D054AF">
        <w:rPr>
          <w:color w:val="000000" w:themeColor="text1"/>
        </w:rPr>
        <w:softHyphen/>
      </w:r>
      <w:r>
        <w:rPr>
          <w:color w:val="000000" w:themeColor="text1"/>
        </w:rPr>
        <w:t xml:space="preserve">ter dazu in der Lage, Aufgaben wie z. B. das </w:t>
      </w:r>
      <w:r w:rsidR="00895138">
        <w:rPr>
          <w:color w:val="000000" w:themeColor="text1"/>
        </w:rPr>
        <w:t>E</w:t>
      </w:r>
      <w:r>
        <w:rPr>
          <w:color w:val="000000" w:themeColor="text1"/>
        </w:rPr>
        <w:t>rkennen von Objekten in Bil</w:t>
      </w:r>
      <w:r>
        <w:rPr>
          <w:color w:val="000000" w:themeColor="text1"/>
        </w:rPr>
        <w:softHyphen/>
        <w:t>dern bes</w:t>
      </w:r>
      <w:r w:rsidR="00A520A1">
        <w:rPr>
          <w:color w:val="000000" w:themeColor="text1"/>
        </w:rPr>
        <w:softHyphen/>
      </w:r>
      <w:r>
        <w:rPr>
          <w:color w:val="000000" w:themeColor="text1"/>
        </w:rPr>
        <w:t>ser als der Mensch zu erledigen. Ohne KI-Software sind Computer nur schwerlich da</w:t>
      </w:r>
      <w:r>
        <w:rPr>
          <w:color w:val="000000" w:themeColor="text1"/>
        </w:rPr>
        <w:softHyphen/>
        <w:t>zu fä</w:t>
      </w:r>
      <w:r w:rsidR="00A520A1">
        <w:rPr>
          <w:color w:val="000000" w:themeColor="text1"/>
        </w:rPr>
        <w:softHyphen/>
      </w:r>
      <w:r>
        <w:rPr>
          <w:color w:val="000000" w:themeColor="text1"/>
        </w:rPr>
        <w:t>hig.</w:t>
      </w:r>
      <w:r w:rsidRPr="002B7AE8">
        <w:rPr>
          <w:rStyle w:val="Funotenzeichen"/>
        </w:rPr>
        <w:footnoteReference w:id="2"/>
      </w:r>
    </w:p>
    <w:p w14:paraId="5310E3BB" w14:textId="11697286" w:rsidR="006949A9" w:rsidRDefault="00EF23ED" w:rsidP="00EF23ED">
      <w:pPr>
        <w:pStyle w:val="Block"/>
        <w:rPr>
          <w:color w:val="000000" w:themeColor="text1"/>
        </w:rPr>
      </w:pPr>
      <w:r>
        <w:rPr>
          <w:color w:val="000000" w:themeColor="text1"/>
        </w:rPr>
        <w:t xml:space="preserve">Anfang 2023 kann auch KI-Software noch nicht alle Probleme </w:t>
      </w:r>
      <w:r w:rsidR="00DE342C">
        <w:rPr>
          <w:color w:val="000000" w:themeColor="text1"/>
        </w:rPr>
        <w:t xml:space="preserve">perfekt </w:t>
      </w:r>
      <w:r>
        <w:rPr>
          <w:color w:val="000000" w:themeColor="text1"/>
        </w:rPr>
        <w:t>lösen, die z. B. beim au</w:t>
      </w:r>
      <w:r w:rsidR="00DE342C">
        <w:rPr>
          <w:color w:val="000000" w:themeColor="text1"/>
        </w:rPr>
        <w:softHyphen/>
      </w:r>
      <w:r>
        <w:rPr>
          <w:color w:val="000000" w:themeColor="text1"/>
        </w:rPr>
        <w:softHyphen/>
      </w:r>
      <w:r w:rsidR="00DE342C">
        <w:rPr>
          <w:color w:val="000000" w:themeColor="text1"/>
        </w:rPr>
        <w:softHyphen/>
      </w:r>
      <w:r w:rsidR="00D054AF">
        <w:rPr>
          <w:color w:val="000000" w:themeColor="text1"/>
        </w:rPr>
        <w:softHyphen/>
      </w:r>
      <w:r>
        <w:rPr>
          <w:color w:val="000000" w:themeColor="text1"/>
        </w:rPr>
        <w:t>to</w:t>
      </w:r>
      <w:r>
        <w:rPr>
          <w:color w:val="000000" w:themeColor="text1"/>
        </w:rPr>
        <w:softHyphen/>
        <w:t>no</w:t>
      </w:r>
      <w:r>
        <w:rPr>
          <w:color w:val="000000" w:themeColor="text1"/>
        </w:rPr>
        <w:softHyphen/>
      </w:r>
      <w:r>
        <w:rPr>
          <w:color w:val="000000" w:themeColor="text1"/>
        </w:rPr>
        <w:softHyphen/>
        <w:t>men Fahren anfallen. Für diese Probleme wird noch leistungsstärkere KI-Software be</w:t>
      </w:r>
      <w:r w:rsidR="00DE342C">
        <w:rPr>
          <w:color w:val="000000" w:themeColor="text1"/>
        </w:rPr>
        <w:softHyphen/>
      </w:r>
      <w:r w:rsidR="00DE342C">
        <w:rPr>
          <w:color w:val="000000" w:themeColor="text1"/>
        </w:rPr>
        <w:softHyphen/>
      </w:r>
      <w:r>
        <w:rPr>
          <w:color w:val="000000" w:themeColor="text1"/>
        </w:rPr>
        <w:softHyphen/>
      </w:r>
      <w:r w:rsidR="00D054AF">
        <w:rPr>
          <w:color w:val="000000" w:themeColor="text1"/>
        </w:rPr>
        <w:softHyphen/>
      </w:r>
      <w:r>
        <w:rPr>
          <w:color w:val="000000" w:themeColor="text1"/>
        </w:rPr>
        <w:t>nö</w:t>
      </w:r>
      <w:r w:rsidR="00A520A1">
        <w:rPr>
          <w:color w:val="000000" w:themeColor="text1"/>
        </w:rPr>
        <w:softHyphen/>
      </w:r>
      <w:r>
        <w:rPr>
          <w:color w:val="000000" w:themeColor="text1"/>
        </w:rPr>
        <w:softHyphen/>
      </w:r>
      <w:r>
        <w:rPr>
          <w:color w:val="000000" w:themeColor="text1"/>
        </w:rPr>
        <w:softHyphen/>
      </w:r>
      <w:r w:rsidR="006949A9">
        <w:rPr>
          <w:color w:val="000000" w:themeColor="text1"/>
        </w:rPr>
        <w:softHyphen/>
      </w:r>
      <w:r>
        <w:rPr>
          <w:color w:val="000000" w:themeColor="text1"/>
        </w:rPr>
        <w:t xml:space="preserve">tigt. Besonders für die Anwendung im autonomen Fahren ist es </w:t>
      </w:r>
      <w:r w:rsidR="00DE342C">
        <w:rPr>
          <w:color w:val="000000" w:themeColor="text1"/>
        </w:rPr>
        <w:t xml:space="preserve">zudem </w:t>
      </w:r>
      <w:r>
        <w:rPr>
          <w:color w:val="000000" w:themeColor="text1"/>
        </w:rPr>
        <w:t>ent</w:t>
      </w:r>
      <w:r w:rsidR="00DE342C">
        <w:rPr>
          <w:color w:val="000000" w:themeColor="text1"/>
        </w:rPr>
        <w:softHyphen/>
      </w:r>
      <w:r>
        <w:rPr>
          <w:color w:val="000000" w:themeColor="text1"/>
        </w:rPr>
        <w:t>schei</w:t>
      </w:r>
      <w:r w:rsidR="00DE342C">
        <w:rPr>
          <w:color w:val="000000" w:themeColor="text1"/>
        </w:rPr>
        <w:softHyphen/>
      </w:r>
      <w:r>
        <w:rPr>
          <w:color w:val="000000" w:themeColor="text1"/>
        </w:rPr>
        <w:t>dend, dass die KI-Software zuverlässig die richtigen Ergebnisse in Echtzeit liefert. Denn wenn die KI-Soft</w:t>
      </w:r>
      <w:r w:rsidR="00A520A1">
        <w:rPr>
          <w:color w:val="000000" w:themeColor="text1"/>
        </w:rPr>
        <w:softHyphen/>
      </w:r>
      <w:r w:rsidR="006949A9">
        <w:rPr>
          <w:color w:val="000000" w:themeColor="text1"/>
        </w:rPr>
        <w:softHyphen/>
      </w:r>
      <w:r>
        <w:rPr>
          <w:color w:val="000000" w:themeColor="text1"/>
        </w:rPr>
        <w:softHyphen/>
        <w:t>ware Gefahren nicht schnell genug erkennt, kann es zu Unfällen kommen.</w:t>
      </w:r>
      <w:r w:rsidR="00B4238F" w:rsidRPr="002B7AE8">
        <w:rPr>
          <w:rStyle w:val="Funotenzeichen"/>
        </w:rPr>
        <w:footnoteReference w:id="3"/>
      </w:r>
    </w:p>
    <w:p w14:paraId="1B99A180" w14:textId="642E172F" w:rsidR="006949A9" w:rsidRDefault="00EF23ED" w:rsidP="00EF23ED">
      <w:pPr>
        <w:pStyle w:val="Block"/>
        <w:rPr>
          <w:color w:val="000000" w:themeColor="text1"/>
        </w:rPr>
      </w:pPr>
      <w:r>
        <w:rPr>
          <w:color w:val="000000" w:themeColor="text1"/>
        </w:rPr>
        <w:t>Ty</w:t>
      </w:r>
      <w:r w:rsidR="006949A9">
        <w:rPr>
          <w:color w:val="000000" w:themeColor="text1"/>
        </w:rPr>
        <w:softHyphen/>
      </w:r>
      <w:r>
        <w:rPr>
          <w:color w:val="000000" w:themeColor="text1"/>
        </w:rPr>
        <w:t>pi</w:t>
      </w:r>
      <w:r w:rsidR="006949A9">
        <w:rPr>
          <w:color w:val="000000" w:themeColor="text1"/>
        </w:rPr>
        <w:softHyphen/>
      </w:r>
      <w:r>
        <w:rPr>
          <w:color w:val="000000" w:themeColor="text1"/>
        </w:rPr>
        <w:t>scher</w:t>
      </w:r>
      <w:r w:rsidR="006949A9">
        <w:rPr>
          <w:color w:val="000000" w:themeColor="text1"/>
        </w:rPr>
        <w:softHyphen/>
        <w:t>wei</w:t>
      </w:r>
      <w:r w:rsidR="006949A9">
        <w:rPr>
          <w:color w:val="000000" w:themeColor="text1"/>
        </w:rPr>
        <w:softHyphen/>
      </w:r>
      <w:r>
        <w:rPr>
          <w:color w:val="000000" w:themeColor="text1"/>
        </w:rPr>
        <w:t>se ist KI-Software, die in Echtzeit agieren soll, weniger komplex als KI-Soft</w:t>
      </w:r>
      <w:r w:rsidR="006949A9">
        <w:rPr>
          <w:color w:val="000000" w:themeColor="text1"/>
        </w:rPr>
        <w:softHyphen/>
      </w:r>
      <w:r>
        <w:rPr>
          <w:color w:val="000000" w:themeColor="text1"/>
        </w:rPr>
        <w:t>ware, die kei</w:t>
      </w:r>
      <w:r w:rsidR="006949A9">
        <w:rPr>
          <w:color w:val="000000" w:themeColor="text1"/>
        </w:rPr>
        <w:softHyphen/>
      </w:r>
      <w:r>
        <w:rPr>
          <w:color w:val="000000" w:themeColor="text1"/>
        </w:rPr>
        <w:t xml:space="preserve">ner solchen Zeitbeschränkung unterliegt. </w:t>
      </w:r>
      <w:r w:rsidR="00B4238F">
        <w:rPr>
          <w:color w:val="000000" w:themeColor="text1"/>
        </w:rPr>
        <w:t>Denn je komplexer die KI-Software</w:t>
      </w:r>
      <w:r w:rsidR="00E82550">
        <w:rPr>
          <w:color w:val="000000" w:themeColor="text1"/>
        </w:rPr>
        <w:t xml:space="preserve"> ist</w:t>
      </w:r>
      <w:r w:rsidR="00B4238F">
        <w:rPr>
          <w:color w:val="000000" w:themeColor="text1"/>
        </w:rPr>
        <w:t xml:space="preserve">, desto mehr Berechnungen müssen </w:t>
      </w:r>
      <w:r w:rsidR="00E82550">
        <w:rPr>
          <w:color w:val="000000" w:themeColor="text1"/>
        </w:rPr>
        <w:t>für die Verarbeitung von Daten durchgeführt wer</w:t>
      </w:r>
      <w:r w:rsidR="00E82550">
        <w:rPr>
          <w:color w:val="000000" w:themeColor="text1"/>
        </w:rPr>
        <w:softHyphen/>
        <w:t xml:space="preserve">den und desto länger benötigt die KI-Software für den Verarbeitungsprozess. </w:t>
      </w:r>
      <w:r>
        <w:rPr>
          <w:color w:val="000000" w:themeColor="text1"/>
        </w:rPr>
        <w:t>Dadurch ist Echt</w:t>
      </w:r>
      <w:r w:rsidR="00D054AF">
        <w:rPr>
          <w:color w:val="000000" w:themeColor="text1"/>
        </w:rPr>
        <w:softHyphen/>
      </w:r>
      <w:r w:rsidR="00E82550">
        <w:rPr>
          <w:color w:val="000000" w:themeColor="text1"/>
        </w:rPr>
        <w:softHyphen/>
      </w:r>
      <w:r>
        <w:rPr>
          <w:color w:val="000000" w:themeColor="text1"/>
        </w:rPr>
        <w:t>zeit-KI-Software al</w:t>
      </w:r>
      <w:r w:rsidR="006949A9">
        <w:rPr>
          <w:color w:val="000000" w:themeColor="text1"/>
        </w:rPr>
        <w:softHyphen/>
      </w:r>
      <w:r w:rsidR="006949A9">
        <w:rPr>
          <w:color w:val="000000" w:themeColor="text1"/>
        </w:rPr>
        <w:softHyphen/>
      </w:r>
      <w:r w:rsidR="006949A9">
        <w:rPr>
          <w:color w:val="000000" w:themeColor="text1"/>
        </w:rPr>
        <w:softHyphen/>
      </w:r>
      <w:r w:rsidR="00A520A1">
        <w:rPr>
          <w:color w:val="000000" w:themeColor="text1"/>
        </w:rPr>
        <w:softHyphen/>
      </w:r>
      <w:r>
        <w:rPr>
          <w:color w:val="000000" w:themeColor="text1"/>
        </w:rPr>
        <w:t xml:space="preserve">lerdings meist weniger zuverlässig und ungenauer als </w:t>
      </w:r>
      <w:r w:rsidR="006949A9">
        <w:rPr>
          <w:color w:val="000000" w:themeColor="text1"/>
        </w:rPr>
        <w:t>andere KI-Soft</w:t>
      </w:r>
      <w:r w:rsidR="00E82550">
        <w:rPr>
          <w:color w:val="000000" w:themeColor="text1"/>
        </w:rPr>
        <w:softHyphen/>
      </w:r>
      <w:r w:rsidR="006949A9">
        <w:rPr>
          <w:color w:val="000000" w:themeColor="text1"/>
        </w:rPr>
        <w:t>ware.</w:t>
      </w:r>
      <w:r w:rsidR="00E82550">
        <w:rPr>
          <w:color w:val="000000" w:themeColor="text1"/>
        </w:rPr>
        <w:t xml:space="preserve"> Denn je komplexer die KI-Software ist, desto mehr variable Parameter besitzt die KI-Software und desto genauer sind ihre Berechnungen.</w:t>
      </w:r>
      <w:r w:rsidR="006949A9">
        <w:rPr>
          <w:color w:val="000000" w:themeColor="text1"/>
        </w:rPr>
        <w:t xml:space="preserve"> Für An</w:t>
      </w:r>
      <w:r w:rsidR="006949A9">
        <w:rPr>
          <w:color w:val="000000" w:themeColor="text1"/>
        </w:rPr>
        <w:softHyphen/>
        <w:t>wen</w:t>
      </w:r>
      <w:r w:rsidR="006949A9">
        <w:rPr>
          <w:color w:val="000000" w:themeColor="text1"/>
        </w:rPr>
        <w:softHyphen/>
        <w:t>dungs</w:t>
      </w:r>
      <w:r w:rsidR="006949A9">
        <w:rPr>
          <w:color w:val="000000" w:themeColor="text1"/>
        </w:rPr>
        <w:softHyphen/>
      </w:r>
      <w:r w:rsidR="006949A9">
        <w:rPr>
          <w:color w:val="000000" w:themeColor="text1"/>
        </w:rPr>
        <w:softHyphen/>
        <w:t xml:space="preserve">felder wie </w:t>
      </w:r>
      <w:r w:rsidR="00116EF7">
        <w:rPr>
          <w:color w:val="000000" w:themeColor="text1"/>
        </w:rPr>
        <w:t xml:space="preserve">z. B. </w:t>
      </w:r>
      <w:r w:rsidR="006949A9">
        <w:rPr>
          <w:color w:val="000000" w:themeColor="text1"/>
        </w:rPr>
        <w:t>das autonome Fahren muss ein Kompromiss zwischen Zeiteffizienz und Ef</w:t>
      </w:r>
      <w:r w:rsidR="006949A9">
        <w:rPr>
          <w:color w:val="000000" w:themeColor="text1"/>
        </w:rPr>
        <w:softHyphen/>
      </w:r>
      <w:r w:rsidR="006949A9">
        <w:rPr>
          <w:color w:val="000000" w:themeColor="text1"/>
        </w:rPr>
        <w:softHyphen/>
        <w:t>fektivität ge</w:t>
      </w:r>
      <w:r w:rsidR="00E82550">
        <w:rPr>
          <w:color w:val="000000" w:themeColor="text1"/>
        </w:rPr>
        <w:softHyphen/>
      </w:r>
      <w:r w:rsidR="006949A9">
        <w:rPr>
          <w:color w:val="000000" w:themeColor="text1"/>
        </w:rPr>
        <w:t>fun</w:t>
      </w:r>
      <w:r w:rsidR="00E82550">
        <w:rPr>
          <w:color w:val="000000" w:themeColor="text1"/>
        </w:rPr>
        <w:softHyphen/>
      </w:r>
      <w:r w:rsidR="00D054AF">
        <w:rPr>
          <w:color w:val="000000" w:themeColor="text1"/>
        </w:rPr>
        <w:softHyphen/>
      </w:r>
      <w:r w:rsidR="006949A9">
        <w:rPr>
          <w:color w:val="000000" w:themeColor="text1"/>
        </w:rPr>
        <w:t>den werden.</w:t>
      </w:r>
      <w:r w:rsidR="004036E4" w:rsidRPr="002B7AE8">
        <w:rPr>
          <w:rStyle w:val="Funotenzeichen"/>
        </w:rPr>
        <w:footnoteReference w:id="4"/>
      </w:r>
    </w:p>
    <w:p w14:paraId="6A7DCDE6" w14:textId="3C201113" w:rsidR="006949A9" w:rsidRDefault="006949A9" w:rsidP="00EF23ED">
      <w:pPr>
        <w:pStyle w:val="Block"/>
        <w:rPr>
          <w:color w:val="000000" w:themeColor="text1"/>
        </w:rPr>
      </w:pPr>
      <w:r>
        <w:rPr>
          <w:color w:val="000000" w:themeColor="text1"/>
        </w:rPr>
        <w:lastRenderedPageBreak/>
        <w:t>Ein besonders für das autonome Fahren relevanter Aufgabentyp ist die „Segmentierung“ von Bildern bzw. Videos. Bei einer Segmentierungsaufgabe sollen die in den Bilddaten ent</w:t>
      </w:r>
      <w:r w:rsidR="00A520A1">
        <w:rPr>
          <w:color w:val="000000" w:themeColor="text1"/>
        </w:rPr>
        <w:softHyphen/>
      </w:r>
      <w:r w:rsidR="00BD3B2E">
        <w:rPr>
          <w:color w:val="000000" w:themeColor="text1"/>
        </w:rPr>
        <w:softHyphen/>
      </w:r>
      <w:r w:rsidR="00D054AF">
        <w:rPr>
          <w:color w:val="000000" w:themeColor="text1"/>
        </w:rPr>
        <w:softHyphen/>
      </w:r>
      <w:r>
        <w:rPr>
          <w:color w:val="000000" w:themeColor="text1"/>
        </w:rPr>
        <w:t>haltenen Objekte erkannt und klassifiziert werden. Beim autonomen Fahren w</w:t>
      </w:r>
      <w:r w:rsidR="00BD3B2E">
        <w:rPr>
          <w:color w:val="000000" w:themeColor="text1"/>
        </w:rPr>
        <w:t>ird</w:t>
      </w:r>
      <w:r>
        <w:rPr>
          <w:color w:val="000000" w:themeColor="text1"/>
        </w:rPr>
        <w:t xml:space="preserve"> da</w:t>
      </w:r>
      <w:r w:rsidR="00BD3B2E">
        <w:rPr>
          <w:color w:val="000000" w:themeColor="text1"/>
        </w:rPr>
        <w:softHyphen/>
      </w:r>
      <w:r>
        <w:rPr>
          <w:color w:val="000000" w:themeColor="text1"/>
        </w:rPr>
        <w:t>durch z. B. der Gegenverkehr, die Straße und auch Fußgänger erkannt.</w:t>
      </w:r>
      <w:r w:rsidR="00A520A1" w:rsidRPr="002B7AE8">
        <w:rPr>
          <w:rStyle w:val="Funotenzeichen"/>
        </w:rPr>
        <w:footnoteReference w:id="5"/>
      </w:r>
    </w:p>
    <w:p w14:paraId="7A9EE2DA" w14:textId="44122FFB" w:rsidR="00667E05" w:rsidRDefault="006949A9" w:rsidP="00EF23ED">
      <w:pPr>
        <w:pStyle w:val="Block"/>
        <w:rPr>
          <w:color w:val="000000" w:themeColor="text1"/>
        </w:rPr>
      </w:pPr>
      <w:r>
        <w:rPr>
          <w:color w:val="000000" w:themeColor="text1"/>
        </w:rPr>
        <w:t xml:space="preserve">Um </w:t>
      </w:r>
      <w:r w:rsidR="00BD3B2E">
        <w:rPr>
          <w:color w:val="000000" w:themeColor="text1"/>
        </w:rPr>
        <w:t>bei derartig komplexen Aufgaben einen</w:t>
      </w:r>
      <w:r>
        <w:rPr>
          <w:color w:val="000000" w:themeColor="text1"/>
        </w:rPr>
        <w:t xml:space="preserve"> Kompromiss </w:t>
      </w:r>
      <w:r w:rsidR="00BD3B2E">
        <w:rPr>
          <w:color w:val="000000" w:themeColor="text1"/>
        </w:rPr>
        <w:t>zwischen Zeiteffizienz und Ef</w:t>
      </w:r>
      <w:r w:rsidR="00BD3B2E">
        <w:rPr>
          <w:color w:val="000000" w:themeColor="text1"/>
        </w:rPr>
        <w:softHyphen/>
      </w:r>
      <w:r w:rsidR="00BD3B2E">
        <w:rPr>
          <w:color w:val="000000" w:themeColor="text1"/>
        </w:rPr>
        <w:softHyphen/>
        <w:t>fek</w:t>
      </w:r>
      <w:r w:rsidR="00BD3B2E">
        <w:rPr>
          <w:color w:val="000000" w:themeColor="text1"/>
        </w:rPr>
        <w:softHyphen/>
      </w:r>
      <w:r w:rsidR="00BD3B2E">
        <w:rPr>
          <w:color w:val="000000" w:themeColor="text1"/>
        </w:rPr>
        <w:softHyphen/>
      </w:r>
      <w:r w:rsidR="00A520A1">
        <w:rPr>
          <w:color w:val="000000" w:themeColor="text1"/>
        </w:rPr>
        <w:softHyphen/>
      </w:r>
      <w:r w:rsidR="00D054AF">
        <w:rPr>
          <w:color w:val="000000" w:themeColor="text1"/>
        </w:rPr>
        <w:softHyphen/>
      </w:r>
      <w:r w:rsidR="00BD3B2E">
        <w:rPr>
          <w:color w:val="000000" w:themeColor="text1"/>
        </w:rPr>
        <w:t xml:space="preserve">tivität </w:t>
      </w:r>
      <w:r>
        <w:rPr>
          <w:color w:val="000000" w:themeColor="text1"/>
        </w:rPr>
        <w:t>zu finden, wurde in den letzten Jah</w:t>
      </w:r>
      <w:r>
        <w:rPr>
          <w:color w:val="000000" w:themeColor="text1"/>
        </w:rPr>
        <w:softHyphen/>
        <w:t>ren verschiedene neuartige KI-Software ent</w:t>
      </w:r>
      <w:r w:rsidR="00BD3B2E">
        <w:rPr>
          <w:color w:val="000000" w:themeColor="text1"/>
        </w:rPr>
        <w:softHyphen/>
      </w:r>
      <w:r>
        <w:rPr>
          <w:color w:val="000000" w:themeColor="text1"/>
        </w:rPr>
        <w:t>wi</w:t>
      </w:r>
      <w:r w:rsidR="00BD3B2E">
        <w:rPr>
          <w:color w:val="000000" w:themeColor="text1"/>
        </w:rPr>
        <w:softHyphen/>
      </w:r>
      <w:r w:rsidR="00BD3B2E">
        <w:rPr>
          <w:color w:val="000000" w:themeColor="text1"/>
        </w:rPr>
        <w:softHyphen/>
      </w:r>
      <w:r w:rsidR="00A520A1">
        <w:rPr>
          <w:color w:val="000000" w:themeColor="text1"/>
        </w:rPr>
        <w:softHyphen/>
      </w:r>
      <w:r w:rsidR="00D054AF">
        <w:rPr>
          <w:color w:val="000000" w:themeColor="text1"/>
        </w:rPr>
        <w:softHyphen/>
      </w:r>
      <w:r>
        <w:rPr>
          <w:color w:val="000000" w:themeColor="text1"/>
        </w:rPr>
        <w:t>ckelt.</w:t>
      </w:r>
      <w:r w:rsidR="00BD3B2E">
        <w:rPr>
          <w:color w:val="000000" w:themeColor="text1"/>
        </w:rPr>
        <w:t xml:space="preserve"> Eines dieser KI-Softwaresysteme ist „PID-Net“. PID-Net ist ein „Künstliches Neu</w:t>
      </w:r>
      <w:r w:rsidR="00BD3B2E">
        <w:rPr>
          <w:color w:val="000000" w:themeColor="text1"/>
        </w:rPr>
        <w:softHyphen/>
        <w:t>ro</w:t>
      </w:r>
      <w:r w:rsidR="00BD3B2E">
        <w:rPr>
          <w:color w:val="000000" w:themeColor="text1"/>
        </w:rPr>
        <w:softHyphen/>
      </w:r>
      <w:r w:rsidR="00A520A1">
        <w:rPr>
          <w:color w:val="000000" w:themeColor="text1"/>
        </w:rPr>
        <w:softHyphen/>
      </w:r>
      <w:r w:rsidR="00D054AF">
        <w:rPr>
          <w:color w:val="000000" w:themeColor="text1"/>
        </w:rPr>
        <w:softHyphen/>
      </w:r>
      <w:r w:rsidR="00BD3B2E">
        <w:rPr>
          <w:color w:val="000000" w:themeColor="text1"/>
        </w:rPr>
        <w:t>nales Netz“ (KNN), das Ende 2022 veröffentlicht wurde und Anfang 2023 zu den zeit</w:t>
      </w:r>
      <w:r w:rsidR="00BD3B2E">
        <w:rPr>
          <w:color w:val="000000" w:themeColor="text1"/>
        </w:rPr>
        <w:softHyphen/>
        <w:t>ef</w:t>
      </w:r>
      <w:r w:rsidR="00BD3B2E">
        <w:rPr>
          <w:color w:val="000000" w:themeColor="text1"/>
        </w:rPr>
        <w:softHyphen/>
        <w:t>fi</w:t>
      </w:r>
      <w:r w:rsidR="00BD3B2E">
        <w:rPr>
          <w:color w:val="000000" w:themeColor="text1"/>
        </w:rPr>
        <w:softHyphen/>
      </w:r>
      <w:r w:rsidR="00A520A1">
        <w:rPr>
          <w:color w:val="000000" w:themeColor="text1"/>
        </w:rPr>
        <w:softHyphen/>
      </w:r>
      <w:r w:rsidR="00BD3B2E">
        <w:rPr>
          <w:color w:val="000000" w:themeColor="text1"/>
        </w:rPr>
        <w:t>zientesten und effektivsten KNN-Modellen für die Semantische Segmentierung von Bild</w:t>
      </w:r>
      <w:r w:rsidR="00BD3B2E">
        <w:rPr>
          <w:color w:val="000000" w:themeColor="text1"/>
        </w:rPr>
        <w:softHyphen/>
        <w:t>da</w:t>
      </w:r>
      <w:r w:rsidR="00A520A1">
        <w:rPr>
          <w:color w:val="000000" w:themeColor="text1"/>
        </w:rPr>
        <w:softHyphen/>
      </w:r>
      <w:r w:rsidR="00BD3B2E">
        <w:rPr>
          <w:color w:val="000000" w:themeColor="text1"/>
        </w:rPr>
        <w:softHyphen/>
        <w:t>ten in Echtzeit zählt. Dabei ist der besagte Kompromiss zwischen Zeiteffizienz und Ef</w:t>
      </w:r>
      <w:r w:rsidR="00BD3B2E">
        <w:rPr>
          <w:color w:val="000000" w:themeColor="text1"/>
        </w:rPr>
        <w:softHyphen/>
      </w:r>
      <w:r w:rsidR="00BD3B2E">
        <w:rPr>
          <w:color w:val="000000" w:themeColor="text1"/>
        </w:rPr>
        <w:softHyphen/>
        <w:t>fek</w:t>
      </w:r>
      <w:r w:rsidR="00A520A1">
        <w:rPr>
          <w:color w:val="000000" w:themeColor="text1"/>
        </w:rPr>
        <w:softHyphen/>
      </w:r>
      <w:r w:rsidR="00BD3B2E">
        <w:rPr>
          <w:color w:val="000000" w:themeColor="text1"/>
        </w:rPr>
        <w:softHyphen/>
      </w:r>
      <w:r w:rsidR="00BD3B2E">
        <w:rPr>
          <w:color w:val="000000" w:themeColor="text1"/>
        </w:rPr>
        <w:softHyphen/>
        <w:t>tivität mit PID-Net besonders gut gelungen.</w:t>
      </w:r>
      <w:r w:rsidR="00A520A1" w:rsidRPr="002B7AE8">
        <w:rPr>
          <w:rStyle w:val="Funotenzeichen"/>
        </w:rPr>
        <w:footnoteReference w:id="6"/>
      </w:r>
    </w:p>
    <w:p w14:paraId="2ED69DC6" w14:textId="333822E4" w:rsidR="00EF23ED" w:rsidRDefault="00347554" w:rsidP="007E5C7A">
      <w:pPr>
        <w:pStyle w:val="Block"/>
        <w:rPr>
          <w:color w:val="000000" w:themeColor="text1"/>
        </w:rPr>
      </w:pPr>
      <w:r>
        <w:rPr>
          <w:color w:val="000000" w:themeColor="text1"/>
        </w:rPr>
        <w:t xml:space="preserve">Das Ziel der vorliegenden Projektarbeit ist es, die Forschungsergebnisse </w:t>
      </w:r>
      <w:r w:rsidR="001E48AC">
        <w:rPr>
          <w:color w:val="000000" w:themeColor="text1"/>
        </w:rPr>
        <w:t>zu dem</w:t>
      </w:r>
      <w:r>
        <w:rPr>
          <w:color w:val="000000" w:themeColor="text1"/>
        </w:rPr>
        <w:t xml:space="preserve"> Anfang 2023 noch jungen PID-Net-Modell zu bestätigen</w:t>
      </w:r>
      <w:r w:rsidR="001E48AC">
        <w:rPr>
          <w:color w:val="000000" w:themeColor="text1"/>
        </w:rPr>
        <w:t>. Dafür wird das PID-Net-Modell auf ei</w:t>
      </w:r>
      <w:r w:rsidR="001E48AC">
        <w:rPr>
          <w:color w:val="000000" w:themeColor="text1"/>
        </w:rPr>
        <w:softHyphen/>
        <w:t>nem Datensatz für die Semantische Segmentierung trainiert, der nicht von den Erfindern der PID-Net-Architektur ver</w:t>
      </w:r>
      <w:r w:rsidR="001E48AC">
        <w:rPr>
          <w:color w:val="000000" w:themeColor="text1"/>
        </w:rPr>
        <w:softHyphen/>
        <w:t>wendet wur</w:t>
      </w:r>
      <w:r w:rsidR="001E48AC">
        <w:rPr>
          <w:color w:val="000000" w:themeColor="text1"/>
        </w:rPr>
        <w:softHyphen/>
        <w:t>de. Dabei wird die Zeiteffizienz und die Ef</w:t>
      </w:r>
      <w:r w:rsidR="001E48AC">
        <w:rPr>
          <w:color w:val="000000" w:themeColor="text1"/>
        </w:rPr>
        <w:softHyphen/>
      </w:r>
      <w:r w:rsidR="001E48AC">
        <w:rPr>
          <w:color w:val="000000" w:themeColor="text1"/>
        </w:rPr>
        <w:softHyphen/>
        <w:t>fek</w:t>
      </w:r>
      <w:r w:rsidR="001E48AC">
        <w:rPr>
          <w:color w:val="000000" w:themeColor="text1"/>
        </w:rPr>
        <w:softHyphen/>
      </w:r>
      <w:r w:rsidR="001E48AC">
        <w:rPr>
          <w:color w:val="000000" w:themeColor="text1"/>
        </w:rPr>
        <w:softHyphen/>
        <w:t>ti</w:t>
      </w:r>
      <w:r w:rsidR="00A520A1">
        <w:rPr>
          <w:color w:val="000000" w:themeColor="text1"/>
        </w:rPr>
        <w:softHyphen/>
      </w:r>
      <w:r w:rsidR="001E48AC">
        <w:rPr>
          <w:color w:val="000000" w:themeColor="text1"/>
        </w:rPr>
        <w:t>vi</w:t>
      </w:r>
      <w:r w:rsidR="00A520A1">
        <w:rPr>
          <w:color w:val="000000" w:themeColor="text1"/>
        </w:rPr>
        <w:softHyphen/>
      </w:r>
      <w:r w:rsidR="001E48AC">
        <w:rPr>
          <w:color w:val="000000" w:themeColor="text1"/>
        </w:rPr>
        <w:t>tät des PID-Net-Modells erhoben. Die eigens erhobenen Daten werden dann mit den von den Erfindern der PID-Net-Architektur erhobenen Daten verglichen.</w:t>
      </w:r>
    </w:p>
    <w:p w14:paraId="122803F9" w14:textId="7CC30EFF" w:rsidR="001E48AC" w:rsidRDefault="001E48AC" w:rsidP="007E5C7A">
      <w:pPr>
        <w:pStyle w:val="Block"/>
        <w:rPr>
          <w:color w:val="000000" w:themeColor="text1"/>
        </w:rPr>
      </w:pPr>
      <w:r>
        <w:rPr>
          <w:color w:val="000000" w:themeColor="text1"/>
        </w:rPr>
        <w:t>Für das Erreichen des besagten Ziels ist die vorliegenden Projektarbeit wie folgt ge</w:t>
      </w:r>
      <w:r>
        <w:rPr>
          <w:color w:val="000000" w:themeColor="text1"/>
        </w:rPr>
        <w:softHyphen/>
        <w:t>glie</w:t>
      </w:r>
      <w:r>
        <w:rPr>
          <w:color w:val="000000" w:themeColor="text1"/>
        </w:rPr>
        <w:softHyphen/>
        <w:t>dert. In Kapitel 2 der vorliegenden Projektarbeit wird zunächst genauer auf die Pro</w:t>
      </w:r>
      <w:r>
        <w:rPr>
          <w:color w:val="000000" w:themeColor="text1"/>
        </w:rPr>
        <w:softHyphen/>
        <w:t>blem</w:t>
      </w:r>
      <w:r>
        <w:rPr>
          <w:color w:val="000000" w:themeColor="text1"/>
        </w:rPr>
        <w:softHyphen/>
        <w:t>stel</w:t>
      </w:r>
      <w:r w:rsidR="00A520A1">
        <w:rPr>
          <w:color w:val="000000" w:themeColor="text1"/>
        </w:rPr>
        <w:softHyphen/>
      </w:r>
      <w:r>
        <w:rPr>
          <w:color w:val="000000" w:themeColor="text1"/>
        </w:rPr>
        <w:softHyphen/>
        <w:t>lung eingegangen, die von PID-Net gelöst werden soll. Dabei wird genauer be</w:t>
      </w:r>
      <w:r>
        <w:rPr>
          <w:color w:val="000000" w:themeColor="text1"/>
        </w:rPr>
        <w:softHyphen/>
        <w:t>schrie</w:t>
      </w:r>
      <w:r>
        <w:rPr>
          <w:color w:val="000000" w:themeColor="text1"/>
        </w:rPr>
        <w:softHyphen/>
        <w:t>ben, was Segmentierung ist, welche Arten der Segmentierung es gibt und wie dieser Auf</w:t>
      </w:r>
      <w:r>
        <w:rPr>
          <w:color w:val="000000" w:themeColor="text1"/>
        </w:rPr>
        <w:softHyphen/>
        <w:t>ga</w:t>
      </w:r>
      <w:r w:rsidR="00A520A1">
        <w:rPr>
          <w:color w:val="000000" w:themeColor="text1"/>
        </w:rPr>
        <w:softHyphen/>
      </w:r>
      <w:r>
        <w:rPr>
          <w:color w:val="000000" w:themeColor="text1"/>
        </w:rPr>
        <w:t>bentyp sich von anderen unterscheidet.</w:t>
      </w:r>
    </w:p>
    <w:p w14:paraId="477A9A49" w14:textId="61E8A3CF" w:rsidR="001E48AC" w:rsidRDefault="001E48AC" w:rsidP="007E5C7A">
      <w:pPr>
        <w:pStyle w:val="Block"/>
        <w:rPr>
          <w:color w:val="000000" w:themeColor="text1"/>
        </w:rPr>
      </w:pPr>
      <w:r>
        <w:rPr>
          <w:color w:val="000000" w:themeColor="text1"/>
        </w:rPr>
        <w:lastRenderedPageBreak/>
        <w:t>In Kapitel 3 wird das Untersuchungsobjekt der vorliegenden Projektarbeit beschrieben. Es wird die Idee hinter der PID-Net-Architektur und ihre Umsetzung erläutert.</w:t>
      </w:r>
    </w:p>
    <w:p w14:paraId="34E11D3B" w14:textId="54FBC5E4" w:rsidR="001E48AC" w:rsidRDefault="001E48AC" w:rsidP="007E5C7A">
      <w:pPr>
        <w:pStyle w:val="Block"/>
        <w:rPr>
          <w:color w:val="000000" w:themeColor="text1"/>
        </w:rPr>
      </w:pPr>
      <w:r>
        <w:rPr>
          <w:color w:val="000000" w:themeColor="text1"/>
        </w:rPr>
        <w:t xml:space="preserve">In Kapitel 4 wird der Untersuchungsbereich festgelegt, in dem </w:t>
      </w:r>
      <w:r w:rsidR="00A520A1">
        <w:rPr>
          <w:color w:val="000000" w:themeColor="text1"/>
        </w:rPr>
        <w:t>das Untersuchungsobjekt be</w:t>
      </w:r>
      <w:r w:rsidR="00A520A1">
        <w:rPr>
          <w:color w:val="000000" w:themeColor="text1"/>
        </w:rPr>
        <w:softHyphen/>
        <w:t xml:space="preserve">trachtet wird. Es wird geklärt, was einen Datensatz für die Semantische </w:t>
      </w:r>
      <w:proofErr w:type="spellStart"/>
      <w:r w:rsidR="00A520A1">
        <w:rPr>
          <w:color w:val="000000" w:themeColor="text1"/>
        </w:rPr>
        <w:t>Seg</w:t>
      </w:r>
      <w:r w:rsidR="00777B18">
        <w:rPr>
          <w:color w:val="000000" w:themeColor="text1"/>
        </w:rPr>
        <w:softHyphen/>
      </w:r>
      <w:r w:rsidR="00A520A1">
        <w:rPr>
          <w:color w:val="000000" w:themeColor="text1"/>
        </w:rPr>
        <w:t>mentierung</w:t>
      </w:r>
      <w:r w:rsidR="00777B18">
        <w:rPr>
          <w:color w:val="000000" w:themeColor="text1"/>
        </w:rPr>
        <w:t>s</w:t>
      </w:r>
      <w:proofErr w:type="spellEnd"/>
      <w:r w:rsidR="00777B18">
        <w:rPr>
          <w:color w:val="000000" w:themeColor="text1"/>
        </w:rPr>
        <w:t>-Aufgaben</w:t>
      </w:r>
      <w:r w:rsidR="00A520A1">
        <w:rPr>
          <w:color w:val="000000" w:themeColor="text1"/>
        </w:rPr>
        <w:t xml:space="preserve"> aus</w:t>
      </w:r>
      <w:r w:rsidR="00A520A1">
        <w:rPr>
          <w:color w:val="000000" w:themeColor="text1"/>
        </w:rPr>
        <w:softHyphen/>
      </w:r>
      <w:r w:rsidR="00A520A1">
        <w:rPr>
          <w:color w:val="000000" w:themeColor="text1"/>
        </w:rPr>
        <w:softHyphen/>
        <w:t>macht und welcher Datensatz konkret für die vorliegende Pro</w:t>
      </w:r>
      <w:r w:rsidR="00777B18">
        <w:rPr>
          <w:color w:val="000000" w:themeColor="text1"/>
        </w:rPr>
        <w:softHyphen/>
      </w:r>
      <w:r w:rsidR="00A520A1">
        <w:rPr>
          <w:color w:val="000000" w:themeColor="text1"/>
        </w:rPr>
        <w:t>jektarbeit verwendet wird.</w:t>
      </w:r>
    </w:p>
    <w:p w14:paraId="124F19C1" w14:textId="72F491A6" w:rsidR="00DF106A" w:rsidRDefault="00A520A1" w:rsidP="007E5C7A">
      <w:pPr>
        <w:pStyle w:val="Block"/>
        <w:rPr>
          <w:color w:val="000000" w:themeColor="text1"/>
        </w:rPr>
      </w:pPr>
      <w:r>
        <w:rPr>
          <w:color w:val="000000" w:themeColor="text1"/>
        </w:rPr>
        <w:t>Im Abschließenden Kapitel 5 wird kurz beschrieben, wie die Untersuchung durchgeführt wur</w:t>
      </w:r>
      <w:r>
        <w:rPr>
          <w:color w:val="000000" w:themeColor="text1"/>
        </w:rPr>
        <w:softHyphen/>
        <w:t xml:space="preserve">de. Anschließend werden ausführlich die Ergebnisse der Untersuchung vorgestellt. </w:t>
      </w:r>
    </w:p>
    <w:p w14:paraId="12D8A27B" w14:textId="6BB8D590" w:rsidR="00A94F7A" w:rsidRDefault="00A94F7A" w:rsidP="00A761F1">
      <w:pPr>
        <w:pStyle w:val="berschrift1"/>
        <w:spacing w:before="360"/>
        <w:ind w:left="357" w:hanging="357"/>
      </w:pPr>
      <w:bookmarkStart w:id="14" w:name="_Toc125149463"/>
      <w:r>
        <w:t>Semantische Segmentierung von Bilddaten</w:t>
      </w:r>
      <w:bookmarkEnd w:id="14"/>
    </w:p>
    <w:p w14:paraId="3EFDE080" w14:textId="0D7575D4" w:rsidR="00A520A1" w:rsidRDefault="00A520A1" w:rsidP="00A520A1">
      <w:pPr>
        <w:pStyle w:val="Block"/>
        <w:rPr>
          <w:color w:val="000000" w:themeColor="text1"/>
        </w:rPr>
      </w:pPr>
      <w:r>
        <w:rPr>
          <w:color w:val="000000" w:themeColor="text1"/>
        </w:rPr>
        <w:t>In dem Forschungsfeld der KI gibt es eine Reihe von Aufgabentypen. Die be</w:t>
      </w:r>
      <w:r>
        <w:rPr>
          <w:color w:val="000000" w:themeColor="text1"/>
        </w:rPr>
        <w:softHyphen/>
      </w:r>
      <w:r>
        <w:rPr>
          <w:color w:val="000000" w:themeColor="text1"/>
        </w:rPr>
        <w:softHyphen/>
        <w:t>kanntesten die</w:t>
      </w:r>
      <w:r w:rsidR="00777B18">
        <w:rPr>
          <w:color w:val="000000" w:themeColor="text1"/>
        </w:rPr>
        <w:softHyphen/>
      </w:r>
      <w:r>
        <w:rPr>
          <w:color w:val="000000" w:themeColor="text1"/>
        </w:rPr>
        <w:softHyphen/>
      </w:r>
      <w:r>
        <w:rPr>
          <w:color w:val="000000" w:themeColor="text1"/>
        </w:rPr>
        <w:softHyphen/>
        <w:t>ser Aufgabentypen sind die Assoziation, die Klassifizierung, die Re</w:t>
      </w:r>
      <w:r>
        <w:rPr>
          <w:color w:val="000000" w:themeColor="text1"/>
        </w:rPr>
        <w:softHyphen/>
        <w:t>gression und die Seg</w:t>
      </w:r>
      <w:r w:rsidR="00777B18">
        <w:rPr>
          <w:color w:val="000000" w:themeColor="text1"/>
        </w:rPr>
        <w:softHyphen/>
      </w:r>
      <w:r>
        <w:rPr>
          <w:color w:val="000000" w:themeColor="text1"/>
        </w:rPr>
        <w:softHyphen/>
      </w:r>
      <w:r>
        <w:rPr>
          <w:color w:val="000000" w:themeColor="text1"/>
        </w:rPr>
        <w:softHyphen/>
      </w:r>
      <w:r>
        <w:rPr>
          <w:color w:val="000000" w:themeColor="text1"/>
        </w:rPr>
        <w:softHyphen/>
        <w:t>mentierung. Nachfolgend werden diese vier Aufgabentypen kurz beschrieben.</w:t>
      </w:r>
      <w:r w:rsidRPr="002B7AE8">
        <w:rPr>
          <w:rStyle w:val="Funotenzeichen"/>
        </w:rPr>
        <w:footnoteReference w:id="7"/>
      </w:r>
    </w:p>
    <w:p w14:paraId="2C9A662B" w14:textId="77777777" w:rsidR="00A520A1" w:rsidRPr="000F2BDA" w:rsidRDefault="00A520A1" w:rsidP="00A520A1">
      <w:pPr>
        <w:pStyle w:val="Block"/>
        <w:keepNext/>
        <w:numPr>
          <w:ilvl w:val="0"/>
          <w:numId w:val="6"/>
        </w:numPr>
        <w:spacing w:before="120" w:after="0"/>
        <w:ind w:left="567" w:hanging="567"/>
        <w:rPr>
          <w:color w:val="000000" w:themeColor="text1"/>
          <w:u w:val="single"/>
        </w:rPr>
      </w:pPr>
      <w:r w:rsidRPr="000F2BDA">
        <w:rPr>
          <w:color w:val="000000" w:themeColor="text1"/>
          <w:u w:val="single"/>
        </w:rPr>
        <w:t>Assoziation</w:t>
      </w:r>
    </w:p>
    <w:p w14:paraId="3A4E4707" w14:textId="6E35F6A4" w:rsidR="00A520A1" w:rsidRDefault="00A520A1" w:rsidP="00A520A1">
      <w:pPr>
        <w:pStyle w:val="Block"/>
      </w:pPr>
      <w:r>
        <w:t>Als</w:t>
      </w:r>
      <w:r w:rsidRPr="000F2BDA">
        <w:t xml:space="preserve"> Assoziation </w:t>
      </w:r>
      <w:r>
        <w:t>wird</w:t>
      </w:r>
      <w:r w:rsidRPr="000F2BDA">
        <w:t xml:space="preserve"> das Herstellen einer Korrelation</w:t>
      </w:r>
      <w:r>
        <w:t xml:space="preserve"> </w:t>
      </w:r>
      <w:r w:rsidRPr="000F2BDA">
        <w:t>zwischen Objekten</w:t>
      </w:r>
      <w:r>
        <w:t xml:space="preserve"> bezeichnet</w:t>
      </w:r>
      <w:r w:rsidRPr="000F2BDA">
        <w:t xml:space="preserve">. </w:t>
      </w:r>
      <w:r>
        <w:t>Da</w:t>
      </w:r>
      <w:r>
        <w:softHyphen/>
        <w:t>durch können Paare oder Gruppen von Objekten gebildet werden, die eine semantische Be</w:t>
      </w:r>
      <w:r>
        <w:softHyphen/>
      </w:r>
      <w:r>
        <w:softHyphen/>
      </w:r>
      <w:r w:rsidR="00777B18">
        <w:softHyphen/>
      </w:r>
      <w:r>
        <w:t>ziehung zueinander haben.</w:t>
      </w:r>
      <w:r w:rsidRPr="002B7AE8">
        <w:rPr>
          <w:rStyle w:val="Funotenzeichen"/>
        </w:rPr>
        <w:footnoteReference w:id="8"/>
      </w:r>
      <w:r>
        <w:t xml:space="preserve"> </w:t>
      </w:r>
      <w:proofErr w:type="gramStart"/>
      <w:r w:rsidRPr="000F2BDA">
        <w:t>Beispielsweise</w:t>
      </w:r>
      <w:proofErr w:type="gramEnd"/>
      <w:r w:rsidRPr="000F2BDA">
        <w:t xml:space="preserve"> </w:t>
      </w:r>
      <w:r>
        <w:t xml:space="preserve">könnten </w:t>
      </w:r>
      <w:r w:rsidRPr="000F2BDA">
        <w:t>Artikel</w:t>
      </w:r>
      <w:r>
        <w:t xml:space="preserve"> gruppiert werden</w:t>
      </w:r>
      <w:r w:rsidRPr="000F2BDA">
        <w:t>, die</w:t>
      </w:r>
      <w:r>
        <w:t xml:space="preserve"> </w:t>
      </w:r>
      <w:r w:rsidRPr="000F2BDA">
        <w:t>häu</w:t>
      </w:r>
      <w:r>
        <w:softHyphen/>
      </w:r>
      <w:r w:rsidRPr="000F2BDA">
        <w:t>fig zusammen</w:t>
      </w:r>
      <w:r>
        <w:t xml:space="preserve"> </w:t>
      </w:r>
      <w:r w:rsidRPr="000F2BDA">
        <w:t>gekauft werden.</w:t>
      </w:r>
    </w:p>
    <w:p w14:paraId="6807B55A" w14:textId="77777777" w:rsidR="00A520A1" w:rsidRPr="00DC3F4B" w:rsidRDefault="00A520A1" w:rsidP="00A520A1">
      <w:pPr>
        <w:pStyle w:val="Block"/>
        <w:keepNext/>
        <w:numPr>
          <w:ilvl w:val="0"/>
          <w:numId w:val="6"/>
        </w:numPr>
        <w:spacing w:before="120" w:after="0"/>
        <w:ind w:left="567" w:hanging="567"/>
        <w:rPr>
          <w:color w:val="000000" w:themeColor="text1"/>
          <w:u w:val="single"/>
        </w:rPr>
      </w:pPr>
      <w:r w:rsidRPr="00DC3F4B">
        <w:rPr>
          <w:color w:val="000000" w:themeColor="text1"/>
          <w:u w:val="single"/>
        </w:rPr>
        <w:t>Klassifizierung</w:t>
      </w:r>
    </w:p>
    <w:p w14:paraId="0AC5276C" w14:textId="5BA07C11" w:rsidR="00A520A1" w:rsidRDefault="00A520A1" w:rsidP="00A520A1">
      <w:pPr>
        <w:pStyle w:val="Block"/>
      </w:pPr>
      <w:r>
        <w:t xml:space="preserve">Bei einer </w:t>
      </w:r>
      <w:r w:rsidRPr="00211A7C">
        <w:t>Klassifizierungs</w:t>
      </w:r>
      <w:r>
        <w:t>-A</w:t>
      </w:r>
      <w:r w:rsidRPr="00211A7C">
        <w:t>ufgabe</w:t>
      </w:r>
      <w:r>
        <w:t xml:space="preserve"> werden z. B. Bilder</w:t>
      </w:r>
      <w:r w:rsidRPr="00DC3F4B">
        <w:t xml:space="preserve"> </w:t>
      </w:r>
      <w:r>
        <w:t xml:space="preserve">aus </w:t>
      </w:r>
      <w:r w:rsidRPr="00DC3F4B">
        <w:t>einer Gesamtmenge in klar dif</w:t>
      </w:r>
      <w:r>
        <w:softHyphen/>
      </w:r>
      <w:r w:rsidRPr="00DC3F4B">
        <w:t>fe</w:t>
      </w:r>
      <w:r>
        <w:softHyphen/>
      </w:r>
      <w:r>
        <w:softHyphen/>
      </w:r>
      <w:r w:rsidRPr="00DC3F4B">
        <w:t>ren</w:t>
      </w:r>
      <w:r>
        <w:softHyphen/>
      </w:r>
      <w:r>
        <w:softHyphen/>
      </w:r>
      <w:r w:rsidRPr="00DC3F4B">
        <w:t xml:space="preserve">zierte Teilmengen </w:t>
      </w:r>
      <w:r>
        <w:t>aufgeteilt</w:t>
      </w:r>
      <w:r w:rsidRPr="00DC3F4B">
        <w:t>.</w:t>
      </w:r>
      <w:r>
        <w:t xml:space="preserve"> Dabei werden nicht mehrere Objekte in einem Bild se</w:t>
      </w:r>
      <w:r>
        <w:softHyphen/>
      </w:r>
      <w:r>
        <w:lastRenderedPageBreak/>
        <w:t>pa</w:t>
      </w:r>
      <w:r>
        <w:softHyphen/>
      </w:r>
      <w:r w:rsidR="00777B18">
        <w:softHyphen/>
      </w:r>
      <w:r>
        <w:t>rat erkannt, sondern das Bilder als Ganzes klassifiziert. Ein Beispiel für eine Klas</w:t>
      </w:r>
      <w:r>
        <w:softHyphen/>
        <w:t>si</w:t>
      </w:r>
      <w:r>
        <w:softHyphen/>
        <w:t>fi</w:t>
      </w:r>
      <w:r>
        <w:softHyphen/>
        <w:t>zie</w:t>
      </w:r>
      <w:r>
        <w:softHyphen/>
        <w:t>rungs</w:t>
      </w:r>
      <w:r w:rsidR="00777B18">
        <w:softHyphen/>
      </w:r>
      <w:r>
        <w:softHyphen/>
        <w:t xml:space="preserve">aufgabe ist die Einteilung von Kunden in </w:t>
      </w:r>
      <w:proofErr w:type="spellStart"/>
      <w:r>
        <w:t>Kre</w:t>
      </w:r>
      <w:r>
        <w:softHyphen/>
        <w:t>dit</w:t>
      </w:r>
      <w:r>
        <w:softHyphen/>
        <w:t>würdigkeits</w:t>
      </w:r>
      <w:proofErr w:type="spellEnd"/>
      <w:r>
        <w:t>-Klassen.</w:t>
      </w:r>
      <w:r w:rsidRPr="002B7AE8">
        <w:rPr>
          <w:rStyle w:val="Funotenzeichen"/>
        </w:rPr>
        <w:footnoteReference w:id="9"/>
      </w:r>
    </w:p>
    <w:p w14:paraId="48861906" w14:textId="77777777" w:rsidR="00A520A1" w:rsidRPr="00DC3F4B" w:rsidRDefault="00A520A1" w:rsidP="00A520A1">
      <w:pPr>
        <w:pStyle w:val="Block"/>
        <w:keepNext/>
        <w:numPr>
          <w:ilvl w:val="0"/>
          <w:numId w:val="6"/>
        </w:numPr>
        <w:spacing w:before="120" w:after="0"/>
        <w:ind w:left="567" w:hanging="567"/>
        <w:rPr>
          <w:color w:val="000000" w:themeColor="text1"/>
          <w:u w:val="single"/>
        </w:rPr>
      </w:pPr>
      <w:r w:rsidRPr="00DC3F4B">
        <w:rPr>
          <w:color w:val="000000" w:themeColor="text1"/>
          <w:u w:val="single"/>
        </w:rPr>
        <w:t>Regression</w:t>
      </w:r>
    </w:p>
    <w:p w14:paraId="5B7ADD42" w14:textId="40145304" w:rsidR="00A520A1" w:rsidRDefault="00A520A1" w:rsidP="00A520A1">
      <w:pPr>
        <w:pStyle w:val="Block"/>
      </w:pPr>
      <w:r>
        <w:t>Mittels Regression kann aus Daten der Vergangenheit zukünftiges Verhalten prog</w:t>
      </w:r>
      <w:r>
        <w:softHyphen/>
        <w:t>nos</w:t>
      </w:r>
      <w:r>
        <w:softHyphen/>
        <w:t>ti</w:t>
      </w:r>
      <w:r>
        <w:softHyphen/>
        <w:t xml:space="preserve">ziert </w:t>
      </w:r>
      <w:r w:rsidRPr="00211A7C">
        <w:t>werden</w:t>
      </w:r>
      <w:r>
        <w:t xml:space="preserve">. Dafür modellieren KI-Systeme </w:t>
      </w:r>
      <w:r w:rsidRPr="009911B3">
        <w:t>einen funktionalen Zusammenhang.</w:t>
      </w:r>
      <w:r>
        <w:t xml:space="preserve"> Bei</w:t>
      </w:r>
      <w:r>
        <w:softHyphen/>
        <w:t>spiel</w:t>
      </w:r>
      <w:r>
        <w:softHyphen/>
        <w:t xml:space="preserve">haft für solche Prognosen ist das </w:t>
      </w:r>
      <w:r w:rsidRPr="009911B3">
        <w:t>„</w:t>
      </w:r>
      <w:proofErr w:type="spellStart"/>
      <w:r w:rsidRPr="009911B3">
        <w:t>Predictive</w:t>
      </w:r>
      <w:proofErr w:type="spellEnd"/>
      <w:r w:rsidRPr="009911B3">
        <w:t xml:space="preserve"> Maintenance“, bei dem vor</w:t>
      </w:r>
      <w:r>
        <w:t>ausberechnet</w:t>
      </w:r>
      <w:r w:rsidRPr="009911B3">
        <w:t xml:space="preserve"> wird, wann</w:t>
      </w:r>
      <w:r>
        <w:t xml:space="preserve"> </w:t>
      </w:r>
      <w:r w:rsidRPr="009911B3">
        <w:t>eine Maschine gewartet werden muss</w:t>
      </w:r>
      <w:r>
        <w:t>.</w:t>
      </w:r>
      <w:r w:rsidR="00012125" w:rsidRPr="002B7AE8">
        <w:rPr>
          <w:rStyle w:val="Funotenzeichen"/>
        </w:rPr>
        <w:footnoteReference w:id="10"/>
      </w:r>
    </w:p>
    <w:p w14:paraId="13872444" w14:textId="77777777" w:rsidR="00A520A1" w:rsidRPr="00DC3F4B" w:rsidRDefault="00A520A1" w:rsidP="00A520A1">
      <w:pPr>
        <w:pStyle w:val="Block"/>
        <w:keepNext/>
        <w:numPr>
          <w:ilvl w:val="0"/>
          <w:numId w:val="6"/>
        </w:numPr>
        <w:spacing w:before="120" w:after="0"/>
        <w:ind w:left="567" w:hanging="567"/>
        <w:rPr>
          <w:color w:val="000000" w:themeColor="text1"/>
          <w:u w:val="single"/>
        </w:rPr>
      </w:pPr>
      <w:r w:rsidRPr="00DC3F4B">
        <w:rPr>
          <w:color w:val="000000" w:themeColor="text1"/>
          <w:u w:val="single"/>
        </w:rPr>
        <w:t>Segmentierung</w:t>
      </w:r>
    </w:p>
    <w:p w14:paraId="4286FEC6" w14:textId="2DB222F3" w:rsidR="00A520A1" w:rsidRDefault="00A520A1" w:rsidP="00A520A1">
      <w:pPr>
        <w:pStyle w:val="Block"/>
        <w:spacing w:after="240"/>
        <w:rPr>
          <w:color w:val="000000" w:themeColor="text1"/>
        </w:rPr>
      </w:pPr>
      <w:r>
        <w:t>Bei einer Segmentierungs-Aufgabe werden z. B. Bilder</w:t>
      </w:r>
      <w:r w:rsidRPr="00DC3F4B">
        <w:t xml:space="preserve"> </w:t>
      </w:r>
      <w:r>
        <w:t xml:space="preserve">aus </w:t>
      </w:r>
      <w:r w:rsidRPr="00DC3F4B">
        <w:t>einer Gesamtmenge in klar dif</w:t>
      </w:r>
      <w:r>
        <w:softHyphen/>
      </w:r>
      <w:r w:rsidRPr="00DC3F4B">
        <w:t>fe</w:t>
      </w:r>
      <w:r>
        <w:softHyphen/>
      </w:r>
      <w:r>
        <w:softHyphen/>
      </w:r>
      <w:r>
        <w:softHyphen/>
      </w:r>
      <w:r w:rsidR="00777B18">
        <w:softHyphen/>
      </w:r>
      <w:r w:rsidRPr="00DC3F4B">
        <w:t>ren</w:t>
      </w:r>
      <w:r>
        <w:softHyphen/>
      </w:r>
      <w:r>
        <w:softHyphen/>
      </w:r>
      <w:r w:rsidRPr="00DC3F4B">
        <w:t xml:space="preserve">zierte Teilmengen </w:t>
      </w:r>
      <w:r>
        <w:t>aufgeteilt</w:t>
      </w:r>
      <w:r w:rsidRPr="00DC3F4B">
        <w:t>.</w:t>
      </w:r>
      <w:r>
        <w:t xml:space="preserve"> Allerdings werden im Gegensatz zur Klassifizierung nicht die Bilder als Ganzes klassifiziert. Stattdessen werden Bilder in Segmente aufgeteilt und jedes dieser Segmente einer Klasse zugeordnet. Dabei können die Segmente in einem Bild unterschiedlichen Klassen zugeordnet werden.</w:t>
      </w:r>
      <w:r w:rsidRPr="00211A7C">
        <w:rPr>
          <w:color w:val="000000" w:themeColor="text1"/>
        </w:rPr>
        <w:t xml:space="preserve"> </w:t>
      </w:r>
      <w:r>
        <w:rPr>
          <w:color w:val="000000" w:themeColor="text1"/>
        </w:rPr>
        <w:t>Segmentierung wird z. B. häufig beim au</w:t>
      </w:r>
      <w:r w:rsidR="00777B18">
        <w:rPr>
          <w:color w:val="000000" w:themeColor="text1"/>
        </w:rPr>
        <w:softHyphen/>
      </w:r>
      <w:r>
        <w:rPr>
          <w:color w:val="000000" w:themeColor="text1"/>
        </w:rPr>
        <w:softHyphen/>
      </w:r>
      <w:r>
        <w:rPr>
          <w:color w:val="000000" w:themeColor="text1"/>
        </w:rPr>
        <w:softHyphen/>
        <w:t>tonomen Fahren eingesetzt, um relevante Objekte wie z. B. Verkehrsschilder, die Straße oder andere Verkehrsteilnehmer im Verkehr zu erkennen.</w:t>
      </w:r>
      <w:r w:rsidRPr="002B7AE8">
        <w:rPr>
          <w:rStyle w:val="Funotenzeichen"/>
        </w:rPr>
        <w:footnoteReference w:id="11"/>
      </w:r>
    </w:p>
    <w:p w14:paraId="1B0F8F6C" w14:textId="2BFA2280" w:rsidR="00A520A1" w:rsidRDefault="00A520A1" w:rsidP="0033613D">
      <w:pPr>
        <w:pStyle w:val="Block"/>
        <w:rPr>
          <w:color w:val="000000" w:themeColor="text1"/>
        </w:rPr>
      </w:pPr>
      <w:r>
        <w:rPr>
          <w:color w:val="000000" w:themeColor="text1"/>
        </w:rPr>
        <w:t>Die vorliegende Projektarbeit befasst sich mit einer Segmentierungsaufgabe. Daher wird nach</w:t>
      </w:r>
      <w:r w:rsidR="00777B18">
        <w:rPr>
          <w:color w:val="000000" w:themeColor="text1"/>
        </w:rPr>
        <w:softHyphen/>
      </w:r>
      <w:r>
        <w:rPr>
          <w:color w:val="000000" w:themeColor="text1"/>
        </w:rPr>
        <w:softHyphen/>
      </w:r>
      <w:r>
        <w:rPr>
          <w:color w:val="000000" w:themeColor="text1"/>
        </w:rPr>
        <w:softHyphen/>
      </w:r>
      <w:r>
        <w:rPr>
          <w:color w:val="000000" w:themeColor="text1"/>
        </w:rPr>
        <w:softHyphen/>
        <w:t>folgend nur noch dieser Aufgabentyp betrachtet. Segmentierungs-Aufgaben treten in ver</w:t>
      </w:r>
      <w:r>
        <w:rPr>
          <w:color w:val="000000" w:themeColor="text1"/>
        </w:rPr>
        <w:softHyphen/>
        <w:t>schiedenen Anwendungsfeldern auf. Besonders viel Aufmerksamkeit erhält dabei die Bil</w:t>
      </w:r>
      <w:r w:rsidR="00777B18">
        <w:rPr>
          <w:color w:val="000000" w:themeColor="text1"/>
        </w:rPr>
        <w:softHyphen/>
      </w:r>
      <w:r>
        <w:rPr>
          <w:color w:val="000000" w:themeColor="text1"/>
        </w:rPr>
        <w:t>d</w:t>
      </w:r>
      <w:r>
        <w:rPr>
          <w:color w:val="000000" w:themeColor="text1"/>
        </w:rPr>
        <w:softHyphen/>
      </w:r>
      <w:r>
        <w:rPr>
          <w:color w:val="000000" w:themeColor="text1"/>
        </w:rPr>
        <w:softHyphen/>
        <w:t>er</w:t>
      </w:r>
      <w:r>
        <w:rPr>
          <w:color w:val="000000" w:themeColor="text1"/>
        </w:rPr>
        <w:softHyphen/>
        <w:t>ken</w:t>
      </w:r>
      <w:r>
        <w:rPr>
          <w:color w:val="000000" w:themeColor="text1"/>
        </w:rPr>
        <w:softHyphen/>
        <w:t>nung. In diesem Anwendungsfeld werden KI-Systeme ein</w:t>
      </w:r>
      <w:r>
        <w:rPr>
          <w:color w:val="000000" w:themeColor="text1"/>
        </w:rPr>
        <w:softHyphen/>
      </w:r>
      <w:r>
        <w:rPr>
          <w:color w:val="000000" w:themeColor="text1"/>
        </w:rPr>
        <w:softHyphen/>
      </w:r>
      <w:r>
        <w:rPr>
          <w:color w:val="000000" w:themeColor="text1"/>
        </w:rPr>
        <w:softHyphen/>
        <w:t>gesetzt, um den Inhalt von Bildern oder Videos zu bestimmen.</w:t>
      </w:r>
      <w:r w:rsidR="00777B18">
        <w:rPr>
          <w:color w:val="000000" w:themeColor="text1"/>
        </w:rPr>
        <w:t xml:space="preserve"> </w:t>
      </w:r>
      <w:r>
        <w:rPr>
          <w:color w:val="000000" w:themeColor="text1"/>
        </w:rPr>
        <w:t>In der vorliegenden Pro</w:t>
      </w:r>
      <w:r>
        <w:rPr>
          <w:color w:val="000000" w:themeColor="text1"/>
        </w:rPr>
        <w:softHyphen/>
      </w:r>
      <w:r>
        <w:rPr>
          <w:color w:val="000000" w:themeColor="text1"/>
        </w:rPr>
        <w:softHyphen/>
        <w:t>jekt</w:t>
      </w:r>
      <w:r>
        <w:rPr>
          <w:color w:val="000000" w:themeColor="text1"/>
        </w:rPr>
        <w:softHyphen/>
        <w:t>ar</w:t>
      </w:r>
      <w:r>
        <w:rPr>
          <w:color w:val="000000" w:themeColor="text1"/>
        </w:rPr>
        <w:softHyphen/>
        <w:t>beit wird aus</w:t>
      </w:r>
      <w:r w:rsidR="00777B18">
        <w:rPr>
          <w:color w:val="000000" w:themeColor="text1"/>
        </w:rPr>
        <w:softHyphen/>
      </w:r>
      <w:r>
        <w:rPr>
          <w:color w:val="000000" w:themeColor="text1"/>
        </w:rPr>
        <w:t>schließ</w:t>
      </w:r>
      <w:r w:rsidR="00777B18">
        <w:rPr>
          <w:color w:val="000000" w:themeColor="text1"/>
        </w:rPr>
        <w:softHyphen/>
      </w:r>
      <w:r>
        <w:rPr>
          <w:color w:val="000000" w:themeColor="text1"/>
        </w:rPr>
        <w:t>lich das Anwendungsgebiet der Bildverarbeitung be</w:t>
      </w:r>
      <w:r>
        <w:rPr>
          <w:color w:val="000000" w:themeColor="text1"/>
        </w:rPr>
        <w:softHyphen/>
        <w:t>trach</w:t>
      </w:r>
      <w:r>
        <w:rPr>
          <w:color w:val="000000" w:themeColor="text1"/>
        </w:rPr>
        <w:softHyphen/>
        <w:t>tet.</w:t>
      </w:r>
    </w:p>
    <w:p w14:paraId="3A40150B" w14:textId="4B748AF7" w:rsidR="0033613D" w:rsidRDefault="0033613D" w:rsidP="0033613D">
      <w:pPr>
        <w:pStyle w:val="Block"/>
        <w:rPr>
          <w:color w:val="000000" w:themeColor="text1"/>
        </w:rPr>
      </w:pPr>
      <w:proofErr w:type="spellStart"/>
      <w:r>
        <w:rPr>
          <w:color w:val="000000" w:themeColor="text1"/>
        </w:rPr>
        <w:lastRenderedPageBreak/>
        <w:t>Seg</w:t>
      </w:r>
      <w:r>
        <w:rPr>
          <w:color w:val="000000" w:themeColor="text1"/>
        </w:rPr>
        <w:softHyphen/>
        <w:t>men</w:t>
      </w:r>
      <w:r>
        <w:rPr>
          <w:color w:val="000000" w:themeColor="text1"/>
        </w:rPr>
        <w:softHyphen/>
        <w:t>tie</w:t>
      </w:r>
      <w:r>
        <w:rPr>
          <w:color w:val="000000" w:themeColor="text1"/>
        </w:rPr>
        <w:softHyphen/>
        <w:t>rungs</w:t>
      </w:r>
      <w:proofErr w:type="spellEnd"/>
      <w:r>
        <w:rPr>
          <w:color w:val="000000" w:themeColor="text1"/>
        </w:rPr>
        <w:t>-Aufgaben im Anwendungsfeld der Bilderkennung werden in drei Un</w:t>
      </w:r>
      <w:r>
        <w:rPr>
          <w:color w:val="000000" w:themeColor="text1"/>
        </w:rPr>
        <w:softHyphen/>
        <w:t>ter</w:t>
      </w:r>
      <w:r>
        <w:rPr>
          <w:color w:val="000000" w:themeColor="text1"/>
        </w:rPr>
        <w:softHyphen/>
        <w:t>ty</w:t>
      </w:r>
      <w:r w:rsidR="00777B18">
        <w:rPr>
          <w:color w:val="000000" w:themeColor="text1"/>
        </w:rPr>
        <w:softHyphen/>
      </w:r>
      <w:r>
        <w:rPr>
          <w:color w:val="000000" w:themeColor="text1"/>
        </w:rPr>
        <w:t>pen aufgeteilt: Die „Semantische Segmentierung“, die „In</w:t>
      </w:r>
      <w:r>
        <w:rPr>
          <w:color w:val="000000" w:themeColor="text1"/>
        </w:rPr>
        <w:softHyphen/>
      </w:r>
      <w:r>
        <w:rPr>
          <w:color w:val="000000" w:themeColor="text1"/>
        </w:rPr>
        <w:softHyphen/>
        <w:t>stanz Segmentierung“ und die „Pa</w:t>
      </w:r>
      <w:r w:rsidR="00777B18">
        <w:rPr>
          <w:color w:val="000000" w:themeColor="text1"/>
        </w:rPr>
        <w:softHyphen/>
      </w:r>
      <w:r w:rsidR="00A520A1">
        <w:rPr>
          <w:color w:val="000000" w:themeColor="text1"/>
        </w:rPr>
        <w:softHyphen/>
      </w:r>
      <w:r>
        <w:rPr>
          <w:color w:val="000000" w:themeColor="text1"/>
        </w:rPr>
        <w:t>noptische Seg</w:t>
      </w:r>
      <w:r>
        <w:rPr>
          <w:color w:val="000000" w:themeColor="text1"/>
        </w:rPr>
        <w:softHyphen/>
        <w:t>men</w:t>
      </w:r>
      <w:r>
        <w:rPr>
          <w:color w:val="000000" w:themeColor="text1"/>
        </w:rPr>
        <w:softHyphen/>
        <w:t>tie</w:t>
      </w:r>
      <w:r>
        <w:rPr>
          <w:color w:val="000000" w:themeColor="text1"/>
        </w:rPr>
        <w:softHyphen/>
        <w:t>rung“.</w:t>
      </w:r>
      <w:r w:rsidRPr="002B7AE8">
        <w:rPr>
          <w:rStyle w:val="Funotenzeichen"/>
        </w:rPr>
        <w:footnoteReference w:id="12"/>
      </w:r>
      <w:r>
        <w:rPr>
          <w:color w:val="000000" w:themeColor="text1"/>
        </w:rPr>
        <w:t xml:space="preserve"> </w:t>
      </w:r>
      <w:proofErr w:type="gramStart"/>
      <w:r>
        <w:rPr>
          <w:color w:val="000000" w:themeColor="text1"/>
        </w:rPr>
        <w:t>Nachfolgend</w:t>
      </w:r>
      <w:proofErr w:type="gramEnd"/>
      <w:r>
        <w:rPr>
          <w:color w:val="000000" w:themeColor="text1"/>
        </w:rPr>
        <w:t xml:space="preserve"> werden diese drei Varianten be</w:t>
      </w:r>
      <w:r>
        <w:rPr>
          <w:color w:val="000000" w:themeColor="text1"/>
        </w:rPr>
        <w:softHyphen/>
        <w:t>schrie</w:t>
      </w:r>
      <w:r>
        <w:rPr>
          <w:color w:val="000000" w:themeColor="text1"/>
        </w:rPr>
        <w:softHyphen/>
        <w:t xml:space="preserve">ben. In Abbildung </w:t>
      </w:r>
      <w:r>
        <w:rPr>
          <w:color w:val="000000" w:themeColor="text1"/>
        </w:rPr>
        <w:fldChar w:fldCharType="begin"/>
      </w:r>
      <w:r>
        <w:rPr>
          <w:color w:val="000000" w:themeColor="text1"/>
        </w:rPr>
        <w:instrText xml:space="preserve"> REF abb_Seg_Typen \h </w:instrText>
      </w:r>
      <w:r>
        <w:rPr>
          <w:color w:val="000000" w:themeColor="text1"/>
        </w:rPr>
      </w:r>
      <w:r>
        <w:rPr>
          <w:color w:val="000000" w:themeColor="text1"/>
        </w:rPr>
        <w:fldChar w:fldCharType="separate"/>
      </w:r>
      <w:r>
        <w:rPr>
          <w:noProof/>
        </w:rPr>
        <w:t>1</w:t>
      </w:r>
      <w:r>
        <w:rPr>
          <w:color w:val="000000" w:themeColor="text1"/>
        </w:rPr>
        <w:fldChar w:fldCharType="end"/>
      </w:r>
      <w:r>
        <w:rPr>
          <w:color w:val="000000" w:themeColor="text1"/>
        </w:rPr>
        <w:t xml:space="preserve"> werden die Unterschiede zwischen den drei Varianten her</w:t>
      </w:r>
      <w:r>
        <w:rPr>
          <w:color w:val="000000" w:themeColor="text1"/>
        </w:rPr>
        <w:softHyphen/>
        <w:t>vor</w:t>
      </w:r>
      <w:r>
        <w:rPr>
          <w:color w:val="000000" w:themeColor="text1"/>
        </w:rPr>
        <w:softHyphen/>
        <w:t>ge</w:t>
      </w:r>
      <w:r>
        <w:rPr>
          <w:color w:val="000000" w:themeColor="text1"/>
        </w:rPr>
        <w:softHyphen/>
        <w:t>ho</w:t>
      </w:r>
      <w:r>
        <w:rPr>
          <w:color w:val="000000" w:themeColor="text1"/>
        </w:rPr>
        <w:softHyphen/>
        <w:t>ben.</w:t>
      </w:r>
      <w:r w:rsidR="006F543B">
        <w:rPr>
          <w:color w:val="000000" w:themeColor="text1"/>
        </w:rPr>
        <w:t xml:space="preserve"> Da</w:t>
      </w:r>
      <w:r w:rsidR="006F543B">
        <w:rPr>
          <w:color w:val="000000" w:themeColor="text1"/>
        </w:rPr>
        <w:softHyphen/>
      </w:r>
      <w:r w:rsidR="00777B18">
        <w:rPr>
          <w:color w:val="000000" w:themeColor="text1"/>
        </w:rPr>
        <w:softHyphen/>
      </w:r>
      <w:r w:rsidR="006F543B">
        <w:rPr>
          <w:color w:val="000000" w:themeColor="text1"/>
        </w:rPr>
        <w:t>bei werden die Klassen, denen Objekte zugeordnet werden durch verschiedene Farben re</w:t>
      </w:r>
      <w:r w:rsidR="006F543B">
        <w:rPr>
          <w:color w:val="000000" w:themeColor="text1"/>
        </w:rPr>
        <w:softHyphen/>
      </w:r>
      <w:r w:rsidR="00777B18">
        <w:rPr>
          <w:color w:val="000000" w:themeColor="text1"/>
        </w:rPr>
        <w:softHyphen/>
      </w:r>
      <w:r w:rsidR="006F543B">
        <w:rPr>
          <w:color w:val="000000" w:themeColor="text1"/>
        </w:rPr>
        <w:t>präsentiert.</w:t>
      </w:r>
    </w:p>
    <w:p w14:paraId="47741393" w14:textId="77777777" w:rsidR="0033613D" w:rsidRPr="000F2BDA" w:rsidRDefault="0033613D" w:rsidP="0033613D">
      <w:pPr>
        <w:pStyle w:val="Block"/>
        <w:keepNext/>
        <w:numPr>
          <w:ilvl w:val="0"/>
          <w:numId w:val="7"/>
        </w:numPr>
        <w:spacing w:before="120" w:after="0"/>
        <w:ind w:left="567" w:hanging="567"/>
        <w:rPr>
          <w:color w:val="000000" w:themeColor="text1"/>
          <w:u w:val="single"/>
        </w:rPr>
      </w:pPr>
      <w:r>
        <w:rPr>
          <w:color w:val="000000" w:themeColor="text1"/>
          <w:u w:val="single"/>
        </w:rPr>
        <w:t>Semantische Segmentierung</w:t>
      </w:r>
    </w:p>
    <w:p w14:paraId="4B1FBA4E" w14:textId="7A8CE669" w:rsidR="0033613D" w:rsidRDefault="0033613D" w:rsidP="0033613D">
      <w:pPr>
        <w:pStyle w:val="Block"/>
        <w:spacing w:after="120"/>
      </w:pPr>
      <w:r>
        <w:t>Bei der Semantischen Segmentierung wird das gesamte Bild in Segmente unterteilt. Diese Seg</w:t>
      </w:r>
      <w:r w:rsidR="00777B18">
        <w:softHyphen/>
      </w:r>
      <w:r>
        <w:softHyphen/>
        <w:t>mente werden ausschließlich nach der semantischen Zugehörigkeit zu einer Klasse kla</w:t>
      </w:r>
      <w:r w:rsidR="00777B18">
        <w:t>s</w:t>
      </w:r>
      <w:r w:rsidR="00777B18">
        <w:softHyphen/>
      </w:r>
      <w:r>
        <w:t>sifiziert. Es wird nicht zwischen zwei Segmenten mit der gleichen Klas</w:t>
      </w:r>
      <w:r>
        <w:softHyphen/>
        <w:t>sen</w:t>
      </w:r>
      <w:r>
        <w:softHyphen/>
        <w:t>zu</w:t>
      </w:r>
      <w:r>
        <w:softHyphen/>
        <w:t>ge</w:t>
      </w:r>
      <w:r>
        <w:softHyphen/>
        <w:t>hö</w:t>
      </w:r>
      <w:r>
        <w:softHyphen/>
        <w:t>rig</w:t>
      </w:r>
      <w:r>
        <w:softHyphen/>
        <w:t>keit unterschieden.</w:t>
      </w:r>
      <w:r w:rsidRPr="002B7AE8">
        <w:rPr>
          <w:rStyle w:val="Funotenzeichen"/>
        </w:rPr>
        <w:footnoteReference w:id="13"/>
      </w:r>
      <w:r>
        <w:t xml:space="preserve"> So würden z. B. zwei überlappend dargestellte Menschen (z. B. hin</w:t>
      </w:r>
      <w:r>
        <w:softHyphen/>
        <w:t>ter</w:t>
      </w:r>
      <w:r>
        <w:softHyphen/>
      </w:r>
      <w:r>
        <w:softHyphen/>
        <w:t>ei</w:t>
      </w:r>
      <w:r>
        <w:softHyphen/>
        <w:t>nanderstehend) nicht durch Se</w:t>
      </w:r>
      <w:r>
        <w:softHyphen/>
        <w:t>man</w:t>
      </w:r>
      <w:r>
        <w:softHyphen/>
        <w:t>tische Segmentierung unterschieden werden (sie</w:t>
      </w:r>
      <w:r w:rsidR="00777B18">
        <w:softHyphen/>
      </w:r>
      <w:r>
        <w:softHyphen/>
        <w:t xml:space="preserve">he Abbildung </w:t>
      </w:r>
      <w:r>
        <w:rPr>
          <w:color w:val="000000" w:themeColor="text1"/>
        </w:rPr>
        <w:fldChar w:fldCharType="begin"/>
      </w:r>
      <w:r>
        <w:rPr>
          <w:color w:val="000000" w:themeColor="text1"/>
        </w:rPr>
        <w:instrText xml:space="preserve"> REF abb_Seg_Typen \h </w:instrText>
      </w:r>
      <w:r>
        <w:rPr>
          <w:color w:val="000000" w:themeColor="text1"/>
        </w:rPr>
      </w:r>
      <w:r>
        <w:rPr>
          <w:color w:val="000000" w:themeColor="text1"/>
        </w:rPr>
        <w:fldChar w:fldCharType="separate"/>
      </w:r>
      <w:r>
        <w:rPr>
          <w:noProof/>
        </w:rPr>
        <w:t>1</w:t>
      </w:r>
      <w:r>
        <w:rPr>
          <w:color w:val="000000" w:themeColor="text1"/>
        </w:rPr>
        <w:fldChar w:fldCharType="end"/>
      </w:r>
      <w:r>
        <w:rPr>
          <w:color w:val="000000" w:themeColor="text1"/>
        </w:rPr>
        <w:t>B)</w:t>
      </w:r>
      <w:r>
        <w:t>.</w:t>
      </w:r>
    </w:p>
    <w:p w14:paraId="1B3B1C41" w14:textId="77777777" w:rsidR="0033613D" w:rsidRPr="005808E1" w:rsidRDefault="0033613D" w:rsidP="0033613D">
      <w:pPr>
        <w:pStyle w:val="Block"/>
        <w:keepNext/>
        <w:numPr>
          <w:ilvl w:val="0"/>
          <w:numId w:val="7"/>
        </w:numPr>
        <w:spacing w:before="120" w:after="0"/>
        <w:ind w:left="567" w:hanging="567"/>
        <w:rPr>
          <w:color w:val="000000" w:themeColor="text1"/>
          <w:u w:val="single"/>
        </w:rPr>
      </w:pPr>
      <w:r>
        <w:rPr>
          <w:color w:val="000000" w:themeColor="text1"/>
          <w:u w:val="single"/>
        </w:rPr>
        <w:t>Instanz Segmentierung</w:t>
      </w:r>
    </w:p>
    <w:p w14:paraId="45B79BE4" w14:textId="7087830B" w:rsidR="0033613D" w:rsidRDefault="0033613D" w:rsidP="0033613D">
      <w:pPr>
        <w:pStyle w:val="Block"/>
      </w:pPr>
      <w:r>
        <w:t>Im Unterschied zur Semantische Segmentierung, werden bei einer Instanz Segmentierung le</w:t>
      </w:r>
      <w:r>
        <w:softHyphen/>
      </w:r>
      <w:r w:rsidR="00777B18">
        <w:softHyphen/>
      </w:r>
      <w:r>
        <w:t>diglich zählbare Objekte in einem Bild erkannt. Diese Segmente werden nach der se</w:t>
      </w:r>
      <w:r>
        <w:softHyphen/>
        <w:t>man</w:t>
      </w:r>
      <w:r w:rsidR="00777B18">
        <w:softHyphen/>
      </w:r>
      <w:r>
        <w:softHyphen/>
      </w:r>
      <w:r>
        <w:softHyphen/>
        <w:t>ti</w:t>
      </w:r>
      <w:r>
        <w:softHyphen/>
        <w:t>schen Zugehörigkeit zu einer Klasse und der abgebildeten Instanz der Klasse klas</w:t>
      </w:r>
      <w:r>
        <w:softHyphen/>
        <w:t>si</w:t>
      </w:r>
      <w:r>
        <w:softHyphen/>
      </w:r>
      <w:r w:rsidR="00777B18">
        <w:softHyphen/>
      </w:r>
      <w:r>
        <w:t>fiziert. Es wird im Unterschied zur Semantischen Segmentierung zwischen zwei Seg</w:t>
      </w:r>
      <w:r>
        <w:softHyphen/>
        <w:t>men</w:t>
      </w:r>
      <w:r w:rsidR="00777B18">
        <w:softHyphen/>
      </w:r>
      <w:r>
        <w:softHyphen/>
        <w:t>ten mit der gleichen Klassenzugehörigkeit unterschieden.</w:t>
      </w:r>
      <w:r w:rsidRPr="002B7AE8">
        <w:rPr>
          <w:rStyle w:val="Funotenzeichen"/>
        </w:rPr>
        <w:footnoteReference w:id="14"/>
      </w:r>
      <w:r w:rsidRPr="000A4A4D">
        <w:t xml:space="preserve"> </w:t>
      </w:r>
      <w:r>
        <w:t>So würden z. B. zwei über</w:t>
      </w:r>
      <w:r w:rsidR="00777B18">
        <w:softHyphen/>
      </w:r>
      <w:r>
        <w:softHyphen/>
      </w:r>
      <w:r>
        <w:softHyphen/>
        <w:t>lap</w:t>
      </w:r>
      <w:r>
        <w:softHyphen/>
        <w:t>pend dar</w:t>
      </w:r>
      <w:r>
        <w:softHyphen/>
        <w:t>ge</w:t>
      </w:r>
      <w:r>
        <w:softHyphen/>
        <w:t>stellte Menschen (z. B. hintereinanderstehend) durch Instanz Seg</w:t>
      </w:r>
      <w:r>
        <w:softHyphen/>
        <w:t>men</w:t>
      </w:r>
      <w:r>
        <w:softHyphen/>
        <w:t>tie</w:t>
      </w:r>
      <w:r>
        <w:softHyphen/>
      </w:r>
      <w:r>
        <w:softHyphen/>
      </w:r>
      <w:r w:rsidR="00777B18">
        <w:softHyphen/>
      </w:r>
      <w:r>
        <w:t>rung un</w:t>
      </w:r>
      <w:r>
        <w:softHyphen/>
        <w:t>ter</w:t>
      </w:r>
      <w:r>
        <w:softHyphen/>
        <w:t>schie</w:t>
      </w:r>
      <w:r>
        <w:softHyphen/>
        <w:t xml:space="preserve">den werden (siehe </w:t>
      </w:r>
      <w:r>
        <w:rPr>
          <w:color w:val="000000" w:themeColor="text1"/>
        </w:rPr>
        <w:t xml:space="preserve">Abbildung </w:t>
      </w:r>
      <w:r>
        <w:rPr>
          <w:color w:val="000000" w:themeColor="text1"/>
        </w:rPr>
        <w:fldChar w:fldCharType="begin"/>
      </w:r>
      <w:r>
        <w:rPr>
          <w:color w:val="000000" w:themeColor="text1"/>
        </w:rPr>
        <w:instrText xml:space="preserve"> REF abb_Seg_Typen \h </w:instrText>
      </w:r>
      <w:r>
        <w:rPr>
          <w:color w:val="000000" w:themeColor="text1"/>
        </w:rPr>
      </w:r>
      <w:r>
        <w:rPr>
          <w:color w:val="000000" w:themeColor="text1"/>
        </w:rPr>
        <w:fldChar w:fldCharType="separate"/>
      </w:r>
      <w:r>
        <w:rPr>
          <w:noProof/>
        </w:rPr>
        <w:t>1</w:t>
      </w:r>
      <w:r>
        <w:rPr>
          <w:color w:val="000000" w:themeColor="text1"/>
        </w:rPr>
        <w:fldChar w:fldCharType="end"/>
      </w:r>
      <w:r>
        <w:rPr>
          <w:color w:val="000000" w:themeColor="text1"/>
        </w:rPr>
        <w:t>C)</w:t>
      </w:r>
      <w:r>
        <w:t>.</w:t>
      </w:r>
    </w:p>
    <w:p w14:paraId="2FE44F19" w14:textId="77777777" w:rsidR="0033613D" w:rsidRPr="00DC3F4B" w:rsidRDefault="0033613D" w:rsidP="0033613D">
      <w:pPr>
        <w:pStyle w:val="Block"/>
        <w:keepNext/>
        <w:numPr>
          <w:ilvl w:val="0"/>
          <w:numId w:val="7"/>
        </w:numPr>
        <w:spacing w:before="120" w:after="0"/>
        <w:ind w:left="567" w:hanging="567"/>
        <w:rPr>
          <w:color w:val="000000" w:themeColor="text1"/>
          <w:u w:val="single"/>
        </w:rPr>
      </w:pPr>
      <w:r>
        <w:rPr>
          <w:color w:val="000000" w:themeColor="text1"/>
          <w:u w:val="single"/>
        </w:rPr>
        <w:lastRenderedPageBreak/>
        <w:t>Panoptische Segmentierung</w:t>
      </w:r>
    </w:p>
    <w:p w14:paraId="64BB40AE" w14:textId="19BB42F8" w:rsidR="0033613D" w:rsidRDefault="0033613D" w:rsidP="0033613D">
      <w:pPr>
        <w:pStyle w:val="Block"/>
        <w:spacing w:after="240"/>
      </w:pPr>
      <w:r>
        <w:t>Die Panoptische Segmentierung vereint die Semantische und die Instanz Segmentierung. Bei der Panoptischen Segmentierung wird das gesamte Bild in Segmente aufgeteilt. Alle Seg</w:t>
      </w:r>
      <w:r w:rsidR="00777B18">
        <w:softHyphen/>
      </w:r>
      <w:r>
        <w:softHyphen/>
      </w:r>
      <w:r>
        <w:softHyphen/>
        <w:t>mente werden nach der se</w:t>
      </w:r>
      <w:r>
        <w:softHyphen/>
        <w:t>man</w:t>
      </w:r>
      <w:r>
        <w:softHyphen/>
      </w:r>
      <w:r>
        <w:softHyphen/>
        <w:t>ti</w:t>
      </w:r>
      <w:r>
        <w:softHyphen/>
        <w:t>schen Zugehörigkeit zu einer Klasse klassifiziert. Seg</w:t>
      </w:r>
      <w:r>
        <w:softHyphen/>
        <w:t>men</w:t>
      </w:r>
      <w:r>
        <w:softHyphen/>
        <w:t xml:space="preserve">te, </w:t>
      </w:r>
      <w:proofErr w:type="gramStart"/>
      <w:r>
        <w:t>die zählbare Objekte</w:t>
      </w:r>
      <w:proofErr w:type="gramEnd"/>
      <w:r>
        <w:t xml:space="preserve"> repräsentieren, werden zusätzlich nach der abgebildeten In</w:t>
      </w:r>
      <w:r>
        <w:softHyphen/>
        <w:t>stanz der Klasse klas</w:t>
      </w:r>
      <w:r>
        <w:softHyphen/>
        <w:t>si</w:t>
      </w:r>
      <w:r>
        <w:softHyphen/>
        <w:t xml:space="preserve">fiziert (siehe </w:t>
      </w:r>
      <w:r>
        <w:rPr>
          <w:color w:val="000000" w:themeColor="text1"/>
        </w:rPr>
        <w:t xml:space="preserve">Abbildung </w:t>
      </w:r>
      <w:r>
        <w:rPr>
          <w:color w:val="000000" w:themeColor="text1"/>
        </w:rPr>
        <w:fldChar w:fldCharType="begin"/>
      </w:r>
      <w:r>
        <w:rPr>
          <w:color w:val="000000" w:themeColor="text1"/>
        </w:rPr>
        <w:instrText xml:space="preserve"> REF abb_Seg_Typen \h </w:instrText>
      </w:r>
      <w:r>
        <w:rPr>
          <w:color w:val="000000" w:themeColor="text1"/>
        </w:rPr>
      </w:r>
      <w:r>
        <w:rPr>
          <w:color w:val="000000" w:themeColor="text1"/>
        </w:rPr>
        <w:fldChar w:fldCharType="separate"/>
      </w:r>
      <w:r>
        <w:rPr>
          <w:noProof/>
        </w:rPr>
        <w:t>1</w:t>
      </w:r>
      <w:r>
        <w:rPr>
          <w:color w:val="000000" w:themeColor="text1"/>
        </w:rPr>
        <w:fldChar w:fldCharType="end"/>
      </w:r>
      <w:r>
        <w:rPr>
          <w:color w:val="000000" w:themeColor="text1"/>
        </w:rPr>
        <w:t>D)</w:t>
      </w:r>
      <w:r>
        <w:t>.</w:t>
      </w:r>
      <w:r w:rsidRPr="002B7AE8">
        <w:rPr>
          <w:rStyle w:val="Funotenzeichen"/>
        </w:rPr>
        <w:footnoteReference w:id="15"/>
      </w:r>
    </w:p>
    <w:p w14:paraId="7EAD41CD" w14:textId="77777777" w:rsidR="0033613D" w:rsidRDefault="0033613D" w:rsidP="0033613D">
      <w:pPr>
        <w:pStyle w:val="Block"/>
        <w:keepNext/>
        <w:jc w:val="center"/>
      </w:pPr>
      <w:r w:rsidRPr="00611CF4">
        <w:rPr>
          <w:noProof/>
        </w:rPr>
        <mc:AlternateContent>
          <mc:Choice Requires="wpg">
            <w:drawing>
              <wp:inline distT="0" distB="0" distL="0" distR="0" wp14:anchorId="6A0DECE4" wp14:editId="3345C46A">
                <wp:extent cx="5684212" cy="3938070"/>
                <wp:effectExtent l="0" t="0" r="5715" b="0"/>
                <wp:docPr id="9" name="Gruppieren 8">
                  <a:extLst xmlns:a="http://schemas.openxmlformats.org/drawingml/2006/main">
                    <a:ext uri="{FF2B5EF4-FFF2-40B4-BE49-F238E27FC236}">
                      <a16:creationId xmlns:a16="http://schemas.microsoft.com/office/drawing/2014/main" id="{5126FFC5-5D8A-8DA2-EF9C-A66262C14B40}"/>
                    </a:ext>
                  </a:extLst>
                </wp:docPr>
                <wp:cNvGraphicFramePr/>
                <a:graphic xmlns:a="http://schemas.openxmlformats.org/drawingml/2006/main">
                  <a:graphicData uri="http://schemas.microsoft.com/office/word/2010/wordprocessingGroup">
                    <wpg:wgp>
                      <wpg:cNvGrpSpPr/>
                      <wpg:grpSpPr>
                        <a:xfrm>
                          <a:off x="0" y="0"/>
                          <a:ext cx="5684212" cy="3938070"/>
                          <a:chOff x="0" y="0"/>
                          <a:chExt cx="7175500" cy="4974896"/>
                        </a:xfrm>
                      </wpg:grpSpPr>
                      <pic:pic xmlns:pic="http://schemas.openxmlformats.org/drawingml/2006/picture">
                        <pic:nvPicPr>
                          <pic:cNvPr id="1" name="Grafik 1">
                            <a:extLst>
                              <a:ext uri="{FF2B5EF4-FFF2-40B4-BE49-F238E27FC236}">
                                <a16:creationId xmlns:a16="http://schemas.microsoft.com/office/drawing/2014/main" id="{4220FF3B-B56B-30F5-8F85-BDC715F053C3}"/>
                              </a:ext>
                            </a:extLst>
                          </pic:cNvPr>
                          <pic:cNvPicPr>
                            <a:picLocks noChangeAspect="1"/>
                          </pic:cNvPicPr>
                        </pic:nvPicPr>
                        <pic:blipFill>
                          <a:blip r:embed="rId13"/>
                          <a:stretch>
                            <a:fillRect/>
                          </a:stretch>
                        </pic:blipFill>
                        <pic:spPr>
                          <a:xfrm>
                            <a:off x="0" y="0"/>
                            <a:ext cx="7175500" cy="4711700"/>
                          </a:xfrm>
                          <a:prstGeom prst="rect">
                            <a:avLst/>
                          </a:prstGeom>
                        </pic:spPr>
                      </pic:pic>
                      <wps:wsp>
                        <wps:cNvPr id="2" name="Textfeld 4">
                          <a:extLst>
                            <a:ext uri="{FF2B5EF4-FFF2-40B4-BE49-F238E27FC236}">
                              <a16:creationId xmlns:a16="http://schemas.microsoft.com/office/drawing/2014/main" id="{7DD04034-82AD-848B-9FEE-8C73AC9E5F89}"/>
                            </a:ext>
                          </a:extLst>
                        </wps:cNvPr>
                        <wps:cNvSpPr txBox="1"/>
                        <wps:spPr>
                          <a:xfrm>
                            <a:off x="0" y="2229104"/>
                            <a:ext cx="3587750" cy="263197"/>
                          </a:xfrm>
                          <a:prstGeom prst="rect">
                            <a:avLst/>
                          </a:prstGeom>
                          <a:solidFill>
                            <a:schemeClr val="bg1"/>
                          </a:solidFill>
                        </wps:spPr>
                        <wps:txbx>
                          <w:txbxContent>
                            <w:p w14:paraId="7FE8A968" w14:textId="77777777" w:rsidR="0033613D" w:rsidRPr="00611CF4" w:rsidRDefault="0033613D" w:rsidP="0033613D">
                              <w:pPr>
                                <w:jc w:val="center"/>
                                <w:rPr>
                                  <w:rFonts w:ascii="Arial" w:hAnsi="Arial" w:cs="Arial"/>
                                  <w:color w:val="000000" w:themeColor="text1"/>
                                  <w:kern w:val="24"/>
                                  <w:sz w:val="22"/>
                                  <w:szCs w:val="22"/>
                                </w:rPr>
                              </w:pPr>
                              <w:r w:rsidRPr="00611CF4">
                                <w:rPr>
                                  <w:rFonts w:ascii="Arial" w:hAnsi="Arial" w:cs="Arial"/>
                                  <w:color w:val="000000" w:themeColor="text1"/>
                                  <w:kern w:val="24"/>
                                  <w:sz w:val="22"/>
                                  <w:szCs w:val="22"/>
                                </w:rPr>
                                <w:t>(A) Original Bild</w:t>
                              </w:r>
                            </w:p>
                          </w:txbxContent>
                        </wps:txbx>
                        <wps:bodyPr wrap="square" lIns="0" tIns="0" rIns="0" bIns="0" rtlCol="0" anchor="ctr" anchorCtr="0">
                          <a:noAutofit/>
                        </wps:bodyPr>
                      </wps:wsp>
                      <wps:wsp>
                        <wps:cNvPr id="3" name="Textfeld 5">
                          <a:extLst>
                            <a:ext uri="{FF2B5EF4-FFF2-40B4-BE49-F238E27FC236}">
                              <a16:creationId xmlns:a16="http://schemas.microsoft.com/office/drawing/2014/main" id="{1C94D46B-C4CD-585F-8960-932A1F0DB70E}"/>
                            </a:ext>
                          </a:extLst>
                        </wps:cNvPr>
                        <wps:cNvSpPr txBox="1"/>
                        <wps:spPr>
                          <a:xfrm>
                            <a:off x="3587750" y="2224251"/>
                            <a:ext cx="3587750" cy="263197"/>
                          </a:xfrm>
                          <a:prstGeom prst="rect">
                            <a:avLst/>
                          </a:prstGeom>
                          <a:solidFill>
                            <a:schemeClr val="bg1"/>
                          </a:solidFill>
                        </wps:spPr>
                        <wps:txbx>
                          <w:txbxContent>
                            <w:p w14:paraId="1BB7F24B" w14:textId="77777777" w:rsidR="0033613D" w:rsidRPr="00611CF4" w:rsidRDefault="0033613D" w:rsidP="0033613D">
                              <w:pPr>
                                <w:jc w:val="center"/>
                                <w:rPr>
                                  <w:rFonts w:ascii="Arial" w:hAnsi="Arial" w:cs="Arial"/>
                                  <w:color w:val="000000" w:themeColor="text1"/>
                                  <w:kern w:val="24"/>
                                  <w:sz w:val="22"/>
                                  <w:szCs w:val="22"/>
                                </w:rPr>
                              </w:pPr>
                              <w:r w:rsidRPr="00611CF4">
                                <w:rPr>
                                  <w:rFonts w:ascii="Arial" w:hAnsi="Arial" w:cs="Arial"/>
                                  <w:color w:val="000000" w:themeColor="text1"/>
                                  <w:kern w:val="24"/>
                                  <w:sz w:val="22"/>
                                  <w:szCs w:val="22"/>
                                </w:rPr>
                                <w:t>(B) Semantische Segmentierung</w:t>
                              </w:r>
                            </w:p>
                          </w:txbxContent>
                        </wps:txbx>
                        <wps:bodyPr wrap="square" lIns="0" tIns="0" rIns="0" bIns="0" rtlCol="0" anchor="ctr" anchorCtr="0">
                          <a:noAutofit/>
                        </wps:bodyPr>
                      </wps:wsp>
                      <wps:wsp>
                        <wps:cNvPr id="4" name="Textfeld 6">
                          <a:extLst>
                            <a:ext uri="{FF2B5EF4-FFF2-40B4-BE49-F238E27FC236}">
                              <a16:creationId xmlns:a16="http://schemas.microsoft.com/office/drawing/2014/main" id="{FAE57EC8-FBE7-3F31-1D16-64705037B0B6}"/>
                            </a:ext>
                          </a:extLst>
                        </wps:cNvPr>
                        <wps:cNvSpPr txBox="1"/>
                        <wps:spPr>
                          <a:xfrm>
                            <a:off x="0" y="4711699"/>
                            <a:ext cx="3587750" cy="263197"/>
                          </a:xfrm>
                          <a:prstGeom prst="rect">
                            <a:avLst/>
                          </a:prstGeom>
                          <a:solidFill>
                            <a:schemeClr val="bg1"/>
                          </a:solidFill>
                        </wps:spPr>
                        <wps:txbx>
                          <w:txbxContent>
                            <w:p w14:paraId="7AD6F64B" w14:textId="77777777" w:rsidR="0033613D" w:rsidRPr="00611CF4" w:rsidRDefault="0033613D" w:rsidP="0033613D">
                              <w:pPr>
                                <w:jc w:val="center"/>
                                <w:rPr>
                                  <w:rFonts w:ascii="Arial" w:hAnsi="Arial" w:cs="Arial"/>
                                  <w:color w:val="000000" w:themeColor="text1"/>
                                  <w:kern w:val="24"/>
                                  <w:sz w:val="22"/>
                                  <w:szCs w:val="22"/>
                                </w:rPr>
                              </w:pPr>
                              <w:r w:rsidRPr="00611CF4">
                                <w:rPr>
                                  <w:rFonts w:ascii="Arial" w:hAnsi="Arial" w:cs="Arial"/>
                                  <w:color w:val="000000" w:themeColor="text1"/>
                                  <w:kern w:val="24"/>
                                  <w:sz w:val="22"/>
                                  <w:szCs w:val="22"/>
                                </w:rPr>
                                <w:t>(C) Instanz Segmentierung</w:t>
                              </w:r>
                            </w:p>
                          </w:txbxContent>
                        </wps:txbx>
                        <wps:bodyPr wrap="square" lIns="0" tIns="0" rIns="0" bIns="0" rtlCol="0" anchor="ctr" anchorCtr="0">
                          <a:noAutofit/>
                        </wps:bodyPr>
                      </wps:wsp>
                      <wps:wsp>
                        <wps:cNvPr id="5" name="Textfeld 7">
                          <a:extLst>
                            <a:ext uri="{FF2B5EF4-FFF2-40B4-BE49-F238E27FC236}">
                              <a16:creationId xmlns:a16="http://schemas.microsoft.com/office/drawing/2014/main" id="{2DC9A31D-B0E2-1FF9-96F0-BAFAFAADE71B}"/>
                            </a:ext>
                          </a:extLst>
                        </wps:cNvPr>
                        <wps:cNvSpPr txBox="1"/>
                        <wps:spPr>
                          <a:xfrm>
                            <a:off x="3587750" y="4711699"/>
                            <a:ext cx="3587750" cy="263197"/>
                          </a:xfrm>
                          <a:prstGeom prst="rect">
                            <a:avLst/>
                          </a:prstGeom>
                          <a:solidFill>
                            <a:schemeClr val="bg1"/>
                          </a:solidFill>
                        </wps:spPr>
                        <wps:txbx>
                          <w:txbxContent>
                            <w:p w14:paraId="23B38D4A" w14:textId="77777777" w:rsidR="0033613D" w:rsidRPr="00611CF4" w:rsidRDefault="0033613D" w:rsidP="0033613D">
                              <w:pPr>
                                <w:jc w:val="center"/>
                                <w:rPr>
                                  <w:rFonts w:ascii="Arial" w:hAnsi="Arial" w:cs="Arial"/>
                                  <w:color w:val="000000" w:themeColor="text1"/>
                                  <w:kern w:val="24"/>
                                  <w:sz w:val="22"/>
                                  <w:szCs w:val="22"/>
                                </w:rPr>
                              </w:pPr>
                              <w:r w:rsidRPr="00611CF4">
                                <w:rPr>
                                  <w:rFonts w:ascii="Arial" w:hAnsi="Arial" w:cs="Arial"/>
                                  <w:color w:val="000000" w:themeColor="text1"/>
                                  <w:kern w:val="24"/>
                                  <w:sz w:val="22"/>
                                  <w:szCs w:val="22"/>
                                </w:rPr>
                                <w:t>(D) Panoptische Segmentierung</w:t>
                              </w:r>
                            </w:p>
                          </w:txbxContent>
                        </wps:txbx>
                        <wps:bodyPr wrap="square" lIns="0" tIns="0" rIns="0" bIns="0" rtlCol="0" anchor="ctr" anchorCtr="0">
                          <a:noAutofit/>
                        </wps:bodyPr>
                      </wps:wsp>
                    </wpg:wgp>
                  </a:graphicData>
                </a:graphic>
              </wp:inline>
            </w:drawing>
          </mc:Choice>
          <mc:Fallback>
            <w:pict>
              <v:group w14:anchorId="6A0DECE4" id="Gruppieren 8" o:spid="_x0000_s1026" style="width:447.6pt;height:310.1pt;mso-position-horizontal-relative:char;mso-position-vertical-relative:line" coordsize="71755,497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71755;height:47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">
                  <v:imagedata r:id="rId14" o:title=""/>
                </v:shape>
                <v:shapetype id="_x0000_t202" coordsize="21600,21600" o:spt="202" path="m,l,21600r21600,l21600,xe">
                  <v:stroke joinstyle="miter"/>
                  <v:path gradientshapeok="t" o:connecttype="rect"/>
                </v:shapetype>
                <v:shape id="Textfeld 4" o:spid="_x0000_s1028" type="#_x0000_t202" style="position:absolute;top:22291;width:35877;height:2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" fillcolor="white [3212]" stroked="f">
                  <v:textbox inset="0,0,0,0">
                    <w:txbxContent>
                      <w:p w14:paraId="7FE8A968" w14:textId="77777777" w:rsidR="0033613D" w:rsidRPr="00611CF4" w:rsidRDefault="0033613D" w:rsidP="0033613D">
                        <w:pPr>
                          <w:jc w:val="center"/>
                          <w:rPr>
                            <w:rFonts w:ascii="Arial" w:hAnsi="Arial" w:cs="Arial"/>
                            <w:color w:val="000000" w:themeColor="text1"/>
                            <w:kern w:val="24"/>
                            <w:sz w:val="22"/>
                            <w:szCs w:val="22"/>
                          </w:rPr>
                        </w:pPr>
                        <w:r w:rsidRPr="00611CF4">
                          <w:rPr>
                            <w:rFonts w:ascii="Arial" w:hAnsi="Arial" w:cs="Arial"/>
                            <w:color w:val="000000" w:themeColor="text1"/>
                            <w:kern w:val="24"/>
                            <w:sz w:val="22"/>
                            <w:szCs w:val="22"/>
                          </w:rPr>
                          <w:t>(A) Original Bild</w:t>
                        </w:r>
                      </w:p>
                    </w:txbxContent>
                  </v:textbox>
                </v:shape>
                <v:shape id="Textfeld 5" o:spid="_x0000_s1029" type="#_x0000_t202" style="position:absolute;left:35877;top:22242;width:35878;height:2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" fillcolor="white [3212]" stroked="f">
                  <v:textbox inset="0,0,0,0">
                    <w:txbxContent>
                      <w:p w14:paraId="1BB7F24B" w14:textId="77777777" w:rsidR="0033613D" w:rsidRPr="00611CF4" w:rsidRDefault="0033613D" w:rsidP="0033613D">
                        <w:pPr>
                          <w:jc w:val="center"/>
                          <w:rPr>
                            <w:rFonts w:ascii="Arial" w:hAnsi="Arial" w:cs="Arial"/>
                            <w:color w:val="000000" w:themeColor="text1"/>
                            <w:kern w:val="24"/>
                            <w:sz w:val="22"/>
                            <w:szCs w:val="22"/>
                          </w:rPr>
                        </w:pPr>
                        <w:r w:rsidRPr="00611CF4">
                          <w:rPr>
                            <w:rFonts w:ascii="Arial" w:hAnsi="Arial" w:cs="Arial"/>
                            <w:color w:val="000000" w:themeColor="text1"/>
                            <w:kern w:val="24"/>
                            <w:sz w:val="22"/>
                            <w:szCs w:val="22"/>
                          </w:rPr>
                          <w:t>(B) Semantische Segmentierung</w:t>
                        </w:r>
                      </w:p>
                    </w:txbxContent>
                  </v:textbox>
                </v:shape>
                <v:shape id="Textfeld 6" o:spid="_x0000_s1030" type="#_x0000_t202" style="position:absolute;top:47116;width:35877;height:2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" fillcolor="white [3212]" stroked="f">
                  <v:textbox inset="0,0,0,0">
                    <w:txbxContent>
                      <w:p w14:paraId="7AD6F64B" w14:textId="77777777" w:rsidR="0033613D" w:rsidRPr="00611CF4" w:rsidRDefault="0033613D" w:rsidP="0033613D">
                        <w:pPr>
                          <w:jc w:val="center"/>
                          <w:rPr>
                            <w:rFonts w:ascii="Arial" w:hAnsi="Arial" w:cs="Arial"/>
                            <w:color w:val="000000" w:themeColor="text1"/>
                            <w:kern w:val="24"/>
                            <w:sz w:val="22"/>
                            <w:szCs w:val="22"/>
                          </w:rPr>
                        </w:pPr>
                        <w:r w:rsidRPr="00611CF4">
                          <w:rPr>
                            <w:rFonts w:ascii="Arial" w:hAnsi="Arial" w:cs="Arial"/>
                            <w:color w:val="000000" w:themeColor="text1"/>
                            <w:kern w:val="24"/>
                            <w:sz w:val="22"/>
                            <w:szCs w:val="22"/>
                          </w:rPr>
                          <w:t>(C) Instanz Segmentierung</w:t>
                        </w:r>
                      </w:p>
                    </w:txbxContent>
                  </v:textbox>
                </v:shape>
                <v:shape id="Textfeld 7" o:spid="_x0000_s1031" type="#_x0000_t202" style="position:absolute;left:35877;top:47116;width:35878;height:2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" fillcolor="white [3212]" stroked="f">
                  <v:textbox inset="0,0,0,0">
                    <w:txbxContent>
                      <w:p w14:paraId="23B38D4A" w14:textId="77777777" w:rsidR="0033613D" w:rsidRPr="00611CF4" w:rsidRDefault="0033613D" w:rsidP="0033613D">
                        <w:pPr>
                          <w:jc w:val="center"/>
                          <w:rPr>
                            <w:rFonts w:ascii="Arial" w:hAnsi="Arial" w:cs="Arial"/>
                            <w:color w:val="000000" w:themeColor="text1"/>
                            <w:kern w:val="24"/>
                            <w:sz w:val="22"/>
                            <w:szCs w:val="22"/>
                          </w:rPr>
                        </w:pPr>
                        <w:r w:rsidRPr="00611CF4">
                          <w:rPr>
                            <w:rFonts w:ascii="Arial" w:hAnsi="Arial" w:cs="Arial"/>
                            <w:color w:val="000000" w:themeColor="text1"/>
                            <w:kern w:val="24"/>
                            <w:sz w:val="22"/>
                            <w:szCs w:val="22"/>
                          </w:rPr>
                          <w:t>(D) Panoptische Segmentierung</w:t>
                        </w:r>
                      </w:p>
                    </w:txbxContent>
                  </v:textbox>
                </v:shape>
                <w10:anchorlock/>
              </v:group>
            </w:pict>
          </mc:Fallback>
        </mc:AlternateContent>
      </w:r>
    </w:p>
    <w:p w14:paraId="57C25992" w14:textId="6453256B" w:rsidR="0033613D" w:rsidRPr="009243C6" w:rsidRDefault="0033613D" w:rsidP="0033613D">
      <w:pPr>
        <w:pStyle w:val="Beschriftung"/>
      </w:pPr>
      <w:bookmarkStart w:id="15" w:name="_Toc125149566"/>
      <w:r>
        <w:t xml:space="preserve">Abb. </w:t>
      </w:r>
      <w:bookmarkStart w:id="16" w:name="abb_Seg_Typen"/>
      <w:r>
        <w:fldChar w:fldCharType="begin"/>
      </w:r>
      <w:r>
        <w:instrText xml:space="preserve"> SEQ Abb. \* ARABIC </w:instrText>
      </w:r>
      <w:r>
        <w:fldChar w:fldCharType="separate"/>
      </w:r>
      <w:r w:rsidR="00F9549C">
        <w:rPr>
          <w:noProof/>
        </w:rPr>
        <w:t>1</w:t>
      </w:r>
      <w:r>
        <w:fldChar w:fldCharType="end"/>
      </w:r>
      <w:bookmarkEnd w:id="16"/>
      <w:r>
        <w:t>: Drei Varianten der Segmentierung</w:t>
      </w:r>
      <w:r w:rsidRPr="002B7AE8">
        <w:rPr>
          <w:rStyle w:val="Funotenzeichen"/>
        </w:rPr>
        <w:footnoteReference w:id="16"/>
      </w:r>
      <w:bookmarkEnd w:id="15"/>
    </w:p>
    <w:p w14:paraId="4EFC9824" w14:textId="1668D28B" w:rsidR="00A94F7A" w:rsidRPr="00A94F7A" w:rsidRDefault="0033613D" w:rsidP="0033613D">
      <w:pPr>
        <w:pStyle w:val="Block"/>
      </w:pPr>
      <w:r>
        <w:rPr>
          <w:color w:val="000000" w:themeColor="text1"/>
        </w:rPr>
        <w:t>In der vorliegenden Projektarbeit wird ei</w:t>
      </w:r>
      <w:r>
        <w:rPr>
          <w:color w:val="000000" w:themeColor="text1"/>
        </w:rPr>
        <w:softHyphen/>
        <w:t>ne Semantische Segmentierungs-Aufgabe be</w:t>
      </w:r>
      <w:r w:rsidR="00777B18">
        <w:rPr>
          <w:color w:val="000000" w:themeColor="text1"/>
        </w:rPr>
        <w:softHyphen/>
      </w:r>
      <w:r>
        <w:rPr>
          <w:color w:val="000000" w:themeColor="text1"/>
        </w:rPr>
        <w:t>trach</w:t>
      </w:r>
      <w:r w:rsidR="00777B18">
        <w:rPr>
          <w:color w:val="000000" w:themeColor="text1"/>
        </w:rPr>
        <w:softHyphen/>
      </w:r>
      <w:r>
        <w:rPr>
          <w:color w:val="000000" w:themeColor="text1"/>
        </w:rPr>
        <w:t>tet. Daher wird nachfolgend nur noch die</w:t>
      </w:r>
      <w:r>
        <w:rPr>
          <w:color w:val="000000" w:themeColor="text1"/>
        </w:rPr>
        <w:softHyphen/>
        <w:t>se Variante betrachtet.</w:t>
      </w:r>
    </w:p>
    <w:p w14:paraId="319603F1" w14:textId="25FFDD05" w:rsidR="00412FCD" w:rsidRDefault="00E22A54" w:rsidP="00A761F1">
      <w:pPr>
        <w:pStyle w:val="berschrift1"/>
        <w:spacing w:before="360"/>
        <w:ind w:left="357" w:hanging="357"/>
      </w:pPr>
      <w:bookmarkStart w:id="17" w:name="_Toc125149464"/>
      <w:r>
        <w:lastRenderedPageBreak/>
        <w:t>Untersuchungsobjekt</w:t>
      </w:r>
      <w:bookmarkEnd w:id="17"/>
    </w:p>
    <w:p w14:paraId="375EB8B1" w14:textId="4C95ADEE" w:rsidR="00FB0758" w:rsidRDefault="00FB0758" w:rsidP="00FB0758">
      <w:pPr>
        <w:pStyle w:val="berschrift2"/>
      </w:pPr>
      <w:bookmarkStart w:id="18" w:name="_Toc125149465"/>
      <w:r>
        <w:t>PID-Regler</w:t>
      </w:r>
      <w:bookmarkEnd w:id="18"/>
    </w:p>
    <w:p w14:paraId="79152E95" w14:textId="4041ACD8" w:rsidR="00C35019" w:rsidRDefault="00C35019" w:rsidP="00EF5EC5">
      <w:pPr>
        <w:pStyle w:val="Block"/>
      </w:pPr>
      <w:r>
        <w:t>Die PID-Net-Architektur orientiert sich an dem Aufbau eines „Proportional-Integral-Dif</w:t>
      </w:r>
      <w:r>
        <w:softHyphen/>
        <w:t>fe</w:t>
      </w:r>
      <w:r>
        <w:softHyphen/>
        <w:t>rential</w:t>
      </w:r>
      <w:r w:rsidR="000C2593">
        <w:t>-</w:t>
      </w:r>
      <w:r>
        <w:t>Reglers“ (PID</w:t>
      </w:r>
      <w:r w:rsidR="000C2593">
        <w:t>-</w:t>
      </w:r>
      <w:r>
        <w:t>Regler).</w:t>
      </w:r>
      <w:r w:rsidR="000C2593">
        <w:t xml:space="preserve"> Das Konzept des PID-Reglers stammt aus der Re</w:t>
      </w:r>
      <w:r w:rsidR="000C2593">
        <w:softHyphen/>
        <w:t>ge</w:t>
      </w:r>
      <w:r w:rsidR="000C2593">
        <w:softHyphen/>
        <w:t>lungs</w:t>
      </w:r>
      <w:r w:rsidR="000C2593">
        <w:softHyphen/>
        <w:t>tech</w:t>
      </w:r>
      <w:r w:rsidR="000C2593">
        <w:softHyphen/>
        <w:t>nik. Die Aufgabe eines Reglers ist es, den Wert eine „Regelgröße“ möglichst auf den Wert einer „Führungsgröße“ zu bringen. Dieser angestrebte Zustand soll von dem PID-Reg</w:t>
      </w:r>
      <w:r w:rsidR="00F54390">
        <w:softHyphen/>
      </w:r>
      <w:r w:rsidR="000C2593">
        <w:t>ler auch bei sich ändernden Umgebungsbedingungen beibehalten werden. Dafür muss die Regelgröße wiederholt ge</w:t>
      </w:r>
      <w:r w:rsidR="000C2593">
        <w:softHyphen/>
        <w:t>messen und mit der Führungsgröße verglichen wer</w:t>
      </w:r>
      <w:r w:rsidR="000C2593">
        <w:softHyphen/>
        <w:t>den. Die Dif</w:t>
      </w:r>
      <w:r w:rsidR="00F54390">
        <w:softHyphen/>
      </w:r>
      <w:r w:rsidR="000C2593">
        <w:t>ferenz zwischen der Re</w:t>
      </w:r>
      <w:r w:rsidR="000C2593">
        <w:softHyphen/>
        <w:t>gel- und der Führungsgröße wird dann durch die Ver</w:t>
      </w:r>
      <w:r w:rsidR="00676625">
        <w:softHyphen/>
      </w:r>
      <w:r w:rsidR="000C2593">
        <w:t>än</w:t>
      </w:r>
      <w:r w:rsidR="00676625">
        <w:softHyphen/>
      </w:r>
      <w:r w:rsidR="000C2593">
        <w:t>derung des Werts einer „Stell</w:t>
      </w:r>
      <w:r w:rsidR="000C2593">
        <w:softHyphen/>
        <w:t>grö</w:t>
      </w:r>
      <w:r w:rsidR="000C2593">
        <w:softHyphen/>
        <w:t>ße“ iterativ reduziert.</w:t>
      </w:r>
      <w:r w:rsidR="000C2593" w:rsidRPr="002B7AE8">
        <w:rPr>
          <w:rStyle w:val="Funotenzeichen"/>
        </w:rPr>
        <w:footnoteReference w:id="17"/>
      </w:r>
    </w:p>
    <w:p w14:paraId="3943AFFA" w14:textId="437E276F" w:rsidR="00C35019" w:rsidRDefault="000C2593" w:rsidP="00EF5EC5">
      <w:pPr>
        <w:pStyle w:val="Block"/>
      </w:pPr>
      <w:r>
        <w:t>Das Verhalten eines PID-Reglers kann anhand einer Drohne, die auf einer bestimmten Hö</w:t>
      </w:r>
      <w:r>
        <w:softHyphen/>
        <w:t>he schweben soll, verdeutlicht werden. In diesem Beispiel ist die Regelgröße die Flughöhe der Drohne; die Führungsgröße ist die Ziel-Flughöhe, auf der die Drohne schweben soll</w:t>
      </w:r>
      <w:r w:rsidR="00676625">
        <w:t xml:space="preserve"> und die Stellgröße ist die Rotationsgeschwindigkeit der Rotoren, die die Drohne bewegen. Da</w:t>
      </w:r>
      <w:r w:rsidR="00676625">
        <w:softHyphen/>
        <w:t>mit die Drohne konstant die Ziel-Flughöhe hält, muss die Rotationsgeschwindigkeit der Ro</w:t>
      </w:r>
      <w:r w:rsidR="00676625">
        <w:softHyphen/>
        <w:t>toren wiederholt entsprechend der Differenz zwischen aktueller und Ziel-Flughöhe an</w:t>
      </w:r>
      <w:r w:rsidR="00676625">
        <w:softHyphen/>
        <w:t>ge</w:t>
      </w:r>
      <w:r w:rsidR="00676625">
        <w:softHyphen/>
      </w:r>
      <w:r w:rsidR="00676625">
        <w:softHyphen/>
        <w:t>passt werden. Eine solche Anpassung ist besonders bei äußeren Einflüssen, wie z. B. ei</w:t>
      </w:r>
      <w:r w:rsidR="00676625">
        <w:softHyphen/>
        <w:t>nem Windstoß notwendig.</w:t>
      </w:r>
    </w:p>
    <w:p w14:paraId="3EEADC47" w14:textId="73C261CD" w:rsidR="004E723E" w:rsidRDefault="00F54390" w:rsidP="00EF5EC5">
      <w:pPr>
        <w:pStyle w:val="Block"/>
      </w:pPr>
      <w:r>
        <w:t>Die Besonderheit eines PID-Reglers ist, dass er drei einfachere</w:t>
      </w:r>
      <w:r w:rsidR="003B7A3A">
        <w:t>n</w:t>
      </w:r>
      <w:r>
        <w:t xml:space="preserve"> Regler</w:t>
      </w:r>
      <w:r w:rsidR="003B7A3A">
        <w:t>-Komponenten</w:t>
      </w:r>
      <w:r>
        <w:t xml:space="preserve"> </w:t>
      </w:r>
      <w:r w:rsidR="003B7A3A">
        <w:t>ver</w:t>
      </w:r>
      <w:r w:rsidR="00116EF7">
        <w:softHyphen/>
      </w:r>
      <w:r w:rsidR="003B7A3A">
        <w:softHyphen/>
        <w:t>eint und da</w:t>
      </w:r>
      <w:r w:rsidR="003B7A3A">
        <w:softHyphen/>
        <w:t>durch die Nachteile der einzelnen Komponenten kompensiert. Ein PID-Reg</w:t>
      </w:r>
      <w:r w:rsidR="00116EF7">
        <w:softHyphen/>
      </w:r>
      <w:r w:rsidR="003B7A3A">
        <w:softHyphen/>
        <w:t>ler besteht aus einer P-, einer I- und einer D-Komponente.</w:t>
      </w:r>
      <w:r w:rsidR="00F61DA9">
        <w:t xml:space="preserve"> </w:t>
      </w:r>
      <w:r w:rsidR="003B7A3A">
        <w:t>Die P-Komponente bildet den funk</w:t>
      </w:r>
      <w:r w:rsidR="003B7A3A">
        <w:softHyphen/>
        <w:t>tio</w:t>
      </w:r>
      <w:r w:rsidR="003B7A3A">
        <w:softHyphen/>
        <w:t>na</w:t>
      </w:r>
      <w:r w:rsidR="003B7A3A">
        <w:softHyphen/>
        <w:t xml:space="preserve">len Zusammenhang zwischen der Regelgröße und der Stellgröße ab und dient der Reaktion auf aktuelle Änderungen der Regelgröße. </w:t>
      </w:r>
      <w:r w:rsidR="001729BF">
        <w:t>An</w:t>
      </w:r>
      <w:r w:rsidR="001729BF">
        <w:softHyphen/>
        <w:t>hand des Drohnen-Bei</w:t>
      </w:r>
      <w:r w:rsidR="00F61DA9">
        <w:softHyphen/>
      </w:r>
      <w:r w:rsidR="001729BF">
        <w:lastRenderedPageBreak/>
        <w:t xml:space="preserve">spiels würde </w:t>
      </w:r>
      <w:r w:rsidR="004E723E">
        <w:t xml:space="preserve">sich </w:t>
      </w:r>
      <w:r w:rsidR="001729BF">
        <w:t>die Propeller-Geschwindigkeit pro</w:t>
      </w:r>
      <w:r w:rsidR="00C82C03">
        <w:softHyphen/>
      </w:r>
      <w:r w:rsidR="00C82C03">
        <w:softHyphen/>
      </w:r>
      <w:r w:rsidR="001729BF">
        <w:softHyphen/>
        <w:t>por</w:t>
      </w:r>
      <w:r w:rsidR="00745FC5">
        <w:softHyphen/>
      </w:r>
      <w:r w:rsidR="001729BF">
        <w:softHyphen/>
        <w:t>tional zu der Differenz der ak</w:t>
      </w:r>
      <w:r w:rsidR="00F61DA9">
        <w:softHyphen/>
      </w:r>
      <w:r w:rsidR="001729BF">
        <w:t>tu</w:t>
      </w:r>
      <w:r w:rsidR="00F61DA9">
        <w:softHyphen/>
      </w:r>
      <w:r w:rsidR="001729BF">
        <w:t>el</w:t>
      </w:r>
      <w:r w:rsidR="00F61DA9">
        <w:softHyphen/>
      </w:r>
      <w:r w:rsidR="001729BF">
        <w:t xml:space="preserve">len und der Ziel-Flughöhe </w:t>
      </w:r>
      <w:r w:rsidR="00C82C03">
        <w:t>verändern</w:t>
      </w:r>
      <w:r w:rsidR="00745FC5">
        <w:t>.</w:t>
      </w:r>
      <w:r w:rsidR="00116EF7" w:rsidRPr="002B7AE8">
        <w:rPr>
          <w:rStyle w:val="Funotenzeichen"/>
        </w:rPr>
        <w:footnoteReference w:id="18"/>
      </w:r>
    </w:p>
    <w:p w14:paraId="32DE6858" w14:textId="0F95AB30" w:rsidR="00745FC5" w:rsidRDefault="00745FC5" w:rsidP="00EF5EC5">
      <w:pPr>
        <w:pStyle w:val="Block"/>
      </w:pPr>
      <w:r>
        <w:t>Das führt al</w:t>
      </w:r>
      <w:r w:rsidR="00C82C03">
        <w:softHyphen/>
      </w:r>
      <w:r w:rsidR="00C82C03">
        <w:softHyphen/>
      </w:r>
      <w:r>
        <w:t>lerdings zu dem Problem, dass die Propellergeschwindigkeit mit zu</w:t>
      </w:r>
      <w:r w:rsidR="00430080">
        <w:softHyphen/>
      </w:r>
      <w:r>
        <w:t>neh</w:t>
      </w:r>
      <w:r w:rsidR="00430080">
        <w:softHyphen/>
      </w:r>
      <w:r>
        <w:t>men</w:t>
      </w:r>
      <w:r w:rsidR="00430080">
        <w:softHyphen/>
      </w:r>
      <w:r>
        <w:t>der An</w:t>
      </w:r>
      <w:r>
        <w:softHyphen/>
        <w:t>nä</w:t>
      </w:r>
      <w:r w:rsidR="00C82C03">
        <w:softHyphen/>
      </w:r>
      <w:r>
        <w:t>he</w:t>
      </w:r>
      <w:r w:rsidR="00C82C03">
        <w:softHyphen/>
      </w:r>
      <w:r>
        <w:t xml:space="preserve">rung an die Ziel-Flughöhe immer </w:t>
      </w:r>
      <w:r w:rsidR="00C82C03">
        <w:t>geringer</w:t>
      </w:r>
      <w:r>
        <w:t xml:space="preserve"> wird. Auf diese Weise </w:t>
      </w:r>
      <w:r w:rsidR="00C82C03">
        <w:t>würde</w:t>
      </w:r>
      <w:r>
        <w:t xml:space="preserve"> die Droh</w:t>
      </w:r>
      <w:r w:rsidR="00430080">
        <w:softHyphen/>
      </w:r>
      <w:r>
        <w:t xml:space="preserve">ne </w:t>
      </w:r>
      <w:r w:rsidR="00C82C03">
        <w:t>wie</w:t>
      </w:r>
      <w:r w:rsidR="00C82C03">
        <w:softHyphen/>
        <w:t>der herunterfallen und die Differenz zwischen aktueller und der Ziel-Flughöhe ver</w:t>
      </w:r>
      <w:r w:rsidR="00C82C03">
        <w:softHyphen/>
      </w:r>
      <w:r w:rsidR="00430080">
        <w:softHyphen/>
      </w:r>
      <w:r w:rsidR="00C82C03">
        <w:t>größern</w:t>
      </w:r>
      <w:r>
        <w:t>.</w:t>
      </w:r>
      <w:r w:rsidR="00430080">
        <w:t xml:space="preserve"> </w:t>
      </w:r>
      <w:r w:rsidR="00C82C03">
        <w:t>Um die Drohne auf der Ziel-Flughöhe schweben zu lassen, muss die durch die Ro</w:t>
      </w:r>
      <w:r w:rsidR="00430080">
        <w:softHyphen/>
      </w:r>
      <w:r w:rsidR="00C82C03">
        <w:t>toren erzeugte Auftriebskraft genau der Anziehungskraft der Erde entsprechen.</w:t>
      </w:r>
      <w:r w:rsidR="004E723E">
        <w:t xml:space="preserve"> Die dafür not</w:t>
      </w:r>
      <w:r w:rsidR="004E723E">
        <w:softHyphen/>
        <w:t>wen</w:t>
      </w:r>
      <w:r w:rsidR="004E723E">
        <w:softHyphen/>
        <w:t>dige Rotationsgeschwindigkeit kann allerdings auf Grund des pro</w:t>
      </w:r>
      <w:r w:rsidR="00430080">
        <w:softHyphen/>
      </w:r>
      <w:r w:rsidR="004E723E">
        <w:t>por</w:t>
      </w:r>
      <w:r w:rsidR="00430080">
        <w:softHyphen/>
      </w:r>
      <w:r w:rsidR="004E723E">
        <w:t>tio</w:t>
      </w:r>
      <w:r w:rsidR="00430080">
        <w:softHyphen/>
      </w:r>
      <w:r w:rsidR="004E723E">
        <w:t>na</w:t>
      </w:r>
      <w:r w:rsidR="00430080">
        <w:softHyphen/>
      </w:r>
      <w:r w:rsidR="004E723E">
        <w:t>len Zu</w:t>
      </w:r>
      <w:r w:rsidR="004E723E">
        <w:softHyphen/>
        <w:t>sam</w:t>
      </w:r>
      <w:r w:rsidR="004E723E">
        <w:softHyphen/>
        <w:t>men</w:t>
      </w:r>
      <w:r w:rsidR="004E723E">
        <w:softHyphen/>
        <w:t>hangs mit der Differenz zwischen der aktuellen und der Ziel-Flughöhe von der P-Komponente nie auf der Ziel-Flughöhe erreicht werden.</w:t>
      </w:r>
      <w:r w:rsidR="00430080">
        <w:t xml:space="preserve"> Die Drohne würde unter der Ziel-Flughöhe schweben. Dies wird als </w:t>
      </w:r>
      <w:r w:rsidR="00960394">
        <w:t>„</w:t>
      </w:r>
      <w:r w:rsidR="00430080">
        <w:t>Steady-State-Fehler</w:t>
      </w:r>
      <w:r w:rsidR="00960394">
        <w:t>“</w:t>
      </w:r>
      <w:r w:rsidR="00430080">
        <w:t xml:space="preserve"> be</w:t>
      </w:r>
      <w:r w:rsidR="00430080">
        <w:softHyphen/>
        <w:t>zeich</w:t>
      </w:r>
      <w:r w:rsidR="00430080">
        <w:softHyphen/>
        <w:t>net.</w:t>
      </w:r>
      <w:r w:rsidR="00F61DA9" w:rsidRPr="002B7AE8">
        <w:rPr>
          <w:rStyle w:val="Funotenzeichen"/>
        </w:rPr>
        <w:footnoteReference w:id="19"/>
      </w:r>
    </w:p>
    <w:p w14:paraId="1F6A693F" w14:textId="7D05C543" w:rsidR="003B7A3A" w:rsidRDefault="00430080" w:rsidP="00FB0758">
      <w:pPr>
        <w:pStyle w:val="Block"/>
      </w:pPr>
      <w:r>
        <w:t xml:space="preserve">Der Steady-State-Fehler der P-Komponente wird von der </w:t>
      </w:r>
      <w:r w:rsidR="003B7A3A">
        <w:t xml:space="preserve">I-Komponente </w:t>
      </w:r>
      <w:r w:rsidR="00745FC5">
        <w:t>eines PID-Reg</w:t>
      </w:r>
      <w:r>
        <w:softHyphen/>
      </w:r>
      <w:r w:rsidR="00745FC5">
        <w:t>lers</w:t>
      </w:r>
      <w:r w:rsidR="00FB0758">
        <w:t xml:space="preserve"> durch Einbeziehen von vergangenen Daten</w:t>
      </w:r>
      <w:r w:rsidR="00745FC5">
        <w:t xml:space="preserve"> </w:t>
      </w:r>
      <w:r>
        <w:t>behoben</w:t>
      </w:r>
      <w:r w:rsidR="00745FC5">
        <w:t xml:space="preserve">. </w:t>
      </w:r>
      <w:r>
        <w:t>Die I-Komponente</w:t>
      </w:r>
      <w:r w:rsidR="00745FC5">
        <w:t xml:space="preserve"> </w:t>
      </w:r>
      <w:r w:rsidR="003B7A3A">
        <w:t>bil</w:t>
      </w:r>
      <w:r w:rsidR="003B7A3A">
        <w:softHyphen/>
        <w:t>det das In</w:t>
      </w:r>
      <w:r w:rsidR="00FB0758">
        <w:softHyphen/>
      </w:r>
      <w:r w:rsidR="003B7A3A">
        <w:t>te</w:t>
      </w:r>
      <w:r w:rsidR="00F61DA9">
        <w:softHyphen/>
      </w:r>
      <w:r w:rsidR="00FB0758">
        <w:softHyphen/>
      </w:r>
      <w:r w:rsidR="00FB0758">
        <w:softHyphen/>
      </w:r>
      <w:r w:rsidR="003B7A3A">
        <w:t>gral de</w:t>
      </w:r>
      <w:r w:rsidR="00745FC5">
        <w:t xml:space="preserve">r </w:t>
      </w:r>
      <w:r>
        <w:t xml:space="preserve">vergangenen </w:t>
      </w:r>
      <w:r w:rsidR="00745FC5">
        <w:t>Differenz</w:t>
      </w:r>
      <w:r>
        <w:t>en zwi</w:t>
      </w:r>
      <w:r>
        <w:softHyphen/>
        <w:t xml:space="preserve">schen </w:t>
      </w:r>
      <w:r w:rsidR="00FB0758">
        <w:t xml:space="preserve">gegenwärtiger </w:t>
      </w:r>
      <w:r>
        <w:t xml:space="preserve">und Ziel-Flughöhe. </w:t>
      </w:r>
      <w:r w:rsidR="00FB0758">
        <w:t>Das In</w:t>
      </w:r>
      <w:r w:rsidR="00FB0758">
        <w:softHyphen/>
        <w:t>te</w:t>
      </w:r>
      <w:r w:rsidR="00FB0758">
        <w:softHyphen/>
      </w:r>
      <w:r w:rsidR="00F61DA9">
        <w:softHyphen/>
      </w:r>
      <w:r w:rsidR="00FB0758">
        <w:t>gral der konstanten Differenz zwi</w:t>
      </w:r>
      <w:r w:rsidR="00FB0758">
        <w:softHyphen/>
        <w:t>schen aktueller und Ziel-Flughöhe ist eine lineare Funk</w:t>
      </w:r>
      <w:r w:rsidR="00F61DA9">
        <w:softHyphen/>
      </w:r>
      <w:r w:rsidR="00FB0758">
        <w:softHyphen/>
        <w:t>tion. Die I-Komponente verändert damit die Ro</w:t>
      </w:r>
      <w:r w:rsidR="00FB0758">
        <w:softHyphen/>
        <w:t>ta</w:t>
      </w:r>
      <w:r w:rsidR="00FB0758">
        <w:softHyphen/>
        <w:t>tions</w:t>
      </w:r>
      <w:r w:rsidR="00FB0758">
        <w:softHyphen/>
        <w:t>ge</w:t>
      </w:r>
      <w:r w:rsidR="00FB0758">
        <w:softHyphen/>
        <w:t>schwin</w:t>
      </w:r>
      <w:r w:rsidR="00FB0758">
        <w:softHyphen/>
        <w:t>digkeit, bis die Dif</w:t>
      </w:r>
      <w:r w:rsidR="00F61DA9">
        <w:softHyphen/>
      </w:r>
      <w:r w:rsidR="00FB0758">
        <w:t>fe</w:t>
      </w:r>
      <w:r w:rsidR="00F61DA9">
        <w:softHyphen/>
      </w:r>
      <w:r w:rsidR="00FB0758">
        <w:t>renz zwi</w:t>
      </w:r>
      <w:r w:rsidR="00FB0758">
        <w:softHyphen/>
      </w:r>
      <w:r w:rsidR="00FB0758">
        <w:softHyphen/>
        <w:t>schen aktueller und Ziel-Flughöhe den Wert 0 er</w:t>
      </w:r>
      <w:r w:rsidR="00FB0758">
        <w:softHyphen/>
        <w:t>reicht.</w:t>
      </w:r>
      <w:r w:rsidR="00F61DA9" w:rsidRPr="002B7AE8">
        <w:rPr>
          <w:rStyle w:val="Funotenzeichen"/>
        </w:rPr>
        <w:footnoteReference w:id="20"/>
      </w:r>
    </w:p>
    <w:p w14:paraId="020A5659" w14:textId="18F445FC" w:rsidR="00FB0758" w:rsidRDefault="00960394" w:rsidP="00FB0758">
      <w:pPr>
        <w:pStyle w:val="Block"/>
      </w:pPr>
      <w:r>
        <w:t>Das Problem der I-Komponente ist, dass es bei einem Steady-State-Fehler sehr nahe der Ziel-Flughöhe zu einem „</w:t>
      </w:r>
      <w:proofErr w:type="spellStart"/>
      <w:r>
        <w:t>Overshooting</w:t>
      </w:r>
      <w:proofErr w:type="spellEnd"/>
      <w:r>
        <w:t>“ kommen kann. Dabei erhöht die I-Komponente die Rotationsgeschwindigkeit zu stark, sodass die Drohne über die Ziel-Flughöhe fliegt und die Differenz aus aktueller und Ziel-Flughöhe negativ wird.</w:t>
      </w:r>
      <w:r w:rsidR="005D1DE2">
        <w:t xml:space="preserve"> Dadurch wird die Ro</w:t>
      </w:r>
      <w:r w:rsidR="005D1DE2">
        <w:softHyphen/>
        <w:t>ta</w:t>
      </w:r>
      <w:r w:rsidR="005D1DE2">
        <w:softHyphen/>
        <w:t>tions</w:t>
      </w:r>
      <w:r w:rsidR="005D1DE2">
        <w:softHyphen/>
        <w:t>geschwindigkeit reduziert und die aktuelle Flughöhe fällt wieder unter das Ziel. Auf die</w:t>
      </w:r>
      <w:r w:rsidR="005D1DE2">
        <w:softHyphen/>
        <w:t>se Weise kann es zu einem Pendeln um die Ziel-Flughöhe kommen.</w:t>
      </w:r>
      <w:r w:rsidR="00F61DA9" w:rsidRPr="002B7AE8">
        <w:rPr>
          <w:rStyle w:val="Funotenzeichen"/>
        </w:rPr>
        <w:footnoteReference w:id="21"/>
      </w:r>
    </w:p>
    <w:p w14:paraId="2585BC24" w14:textId="43D171B6" w:rsidR="00AB5032" w:rsidRDefault="00B40DF7" w:rsidP="00FB0758">
      <w:pPr>
        <w:pStyle w:val="Block"/>
      </w:pPr>
      <w:r>
        <w:lastRenderedPageBreak/>
        <w:t xml:space="preserve">Um das </w:t>
      </w:r>
      <w:proofErr w:type="spellStart"/>
      <w:r>
        <w:t>Overshooting</w:t>
      </w:r>
      <w:proofErr w:type="spellEnd"/>
      <w:r>
        <w:t xml:space="preserve"> der I-Komponente zu verhindern, besitzt der PID-Regler eine</w:t>
      </w:r>
      <w:r w:rsidRPr="00B40DF7">
        <w:t xml:space="preserve"> </w:t>
      </w:r>
      <w:r>
        <w:t>D-Kom</w:t>
      </w:r>
      <w:r>
        <w:softHyphen/>
        <w:t>ponente. Die D-Komponente berechnet die Ableitung der Differenz aus aktueller und Ziel-Flughöhe, um den zukünftigen Wert dieser Differenz zu erraten.  Da diese Differenz zu</w:t>
      </w:r>
      <w:r>
        <w:softHyphen/>
        <w:t>nehmend kleiner wird, hat das Ergebnis der D-Komponente immer eine negative Stei</w:t>
      </w:r>
      <w:r>
        <w:softHyphen/>
        <w:t xml:space="preserve">gung, die die Veränderung der Rotationsgeschwindigkeit reduziert. Auf diese Weise wird bei einer zu schnellen Annäherung an die Ziel-Flughöhe und ein drohendes </w:t>
      </w:r>
      <w:proofErr w:type="spellStart"/>
      <w:r>
        <w:t>Overshooting</w:t>
      </w:r>
      <w:proofErr w:type="spellEnd"/>
      <w:r>
        <w:t xml:space="preserve"> die Änderung der Rotationsgeschwindigkeit gedrosselt.</w:t>
      </w:r>
      <w:r w:rsidR="00F61DA9" w:rsidRPr="002B7AE8">
        <w:rPr>
          <w:rStyle w:val="Funotenzeichen"/>
        </w:rPr>
        <w:footnoteReference w:id="22"/>
      </w:r>
    </w:p>
    <w:p w14:paraId="7F296887" w14:textId="21D216F8" w:rsidR="00FB0758" w:rsidRDefault="00FB0758" w:rsidP="00FB0758">
      <w:pPr>
        <w:pStyle w:val="berschrift2"/>
      </w:pPr>
      <w:bookmarkStart w:id="19" w:name="_Toc125149466"/>
      <w:r>
        <w:t>PID-Net</w:t>
      </w:r>
      <w:bookmarkEnd w:id="19"/>
    </w:p>
    <w:p w14:paraId="35B69CFB" w14:textId="0CE3530D" w:rsidR="00FB0758" w:rsidRDefault="00FB0758" w:rsidP="00FB0758">
      <w:pPr>
        <w:pStyle w:val="Block"/>
      </w:pPr>
      <w:r>
        <w:t>Das Untersuchungsobjekt der vorliegenden Projektarbeit ist die PID-Net-Architektur für KNNs. Diese Architektur wurde speziell für die Semantische Segmentierung von Bild</w:t>
      </w:r>
      <w:r>
        <w:softHyphen/>
        <w:t>da</w:t>
      </w:r>
      <w:r>
        <w:softHyphen/>
        <w:t>ten in Echtzeit entwickelt. Die PID-Net-Architektur verwendet vornehmlich Faltungs-Schich</w:t>
      </w:r>
      <w:r>
        <w:softHyphen/>
      </w:r>
      <w:r>
        <w:softHyphen/>
        <w:t>ten, um die semantisch stark verwobenen Bilddaten effizient und effektiv zu ver</w:t>
      </w:r>
      <w:r>
        <w:softHyphen/>
        <w:t>ar</w:t>
      </w:r>
      <w:r>
        <w:softHyphen/>
        <w:t>bei</w:t>
      </w:r>
      <w:r>
        <w:softHyphen/>
      </w:r>
      <w:r>
        <w:softHyphen/>
        <w:t>ten. Die PID-Net-Architektur gehört daher zu den „</w:t>
      </w:r>
      <w:proofErr w:type="spellStart"/>
      <w:r>
        <w:t>Convolutional</w:t>
      </w:r>
      <w:proofErr w:type="spellEnd"/>
      <w:r>
        <w:t xml:space="preserve"> </w:t>
      </w:r>
      <w:proofErr w:type="spellStart"/>
      <w:r>
        <w:t>Neural</w:t>
      </w:r>
      <w:proofErr w:type="spellEnd"/>
      <w:r>
        <w:t xml:space="preserve"> Networks“ (CNN, zu Deutsch </w:t>
      </w:r>
      <w:r w:rsidRPr="00EF5EC5">
        <w:t>Neuronale Faltungsnetze</w:t>
      </w:r>
      <w:r>
        <w:t>).</w:t>
      </w:r>
      <w:r w:rsidRPr="002B7AE8">
        <w:rPr>
          <w:rStyle w:val="Funotenzeichen"/>
        </w:rPr>
        <w:footnoteReference w:id="23"/>
      </w:r>
    </w:p>
    <w:p w14:paraId="172B96E5" w14:textId="38B37157" w:rsidR="00EA70A8" w:rsidRDefault="00C35019" w:rsidP="00EF5EC5">
      <w:pPr>
        <w:pStyle w:val="Block"/>
      </w:pPr>
      <w:r>
        <w:t xml:space="preserve">Die PID-Net-Architektur spaltet ihre Datenverarbeitung </w:t>
      </w:r>
      <w:r w:rsidR="00116EF7">
        <w:t xml:space="preserve">entsprechend dem Konzept eines PID-Reglers </w:t>
      </w:r>
      <w:r>
        <w:t>in drei parallel verlaufende „</w:t>
      </w:r>
      <w:proofErr w:type="spellStart"/>
      <w:r>
        <w:t>Bran</w:t>
      </w:r>
      <w:r>
        <w:softHyphen/>
        <w:t>ches</w:t>
      </w:r>
      <w:proofErr w:type="spellEnd"/>
      <w:r>
        <w:t xml:space="preserve">“ (zu Deutsch Zweige) ein. Jeder dieser </w:t>
      </w:r>
      <w:proofErr w:type="spellStart"/>
      <w:r>
        <w:t>Bran</w:t>
      </w:r>
      <w:r w:rsidR="00116EF7">
        <w:softHyphen/>
      </w:r>
      <w:r>
        <w:t>ches</w:t>
      </w:r>
      <w:proofErr w:type="spellEnd"/>
      <w:r>
        <w:t xml:space="preserve"> hat eine eigene Aufgabe, die für eine korrekte Semantische Segmentierung er</w:t>
      </w:r>
      <w:r w:rsidR="00116EF7">
        <w:softHyphen/>
      </w:r>
      <w:r>
        <w:t>le</w:t>
      </w:r>
      <w:r w:rsidR="00116EF7">
        <w:softHyphen/>
      </w:r>
      <w:r>
        <w:t>digt werden muss</w:t>
      </w:r>
      <w:r w:rsidR="009A2629">
        <w:t xml:space="preserve">. Die Ergebnisse der drei </w:t>
      </w:r>
      <w:proofErr w:type="spellStart"/>
      <w:r w:rsidR="009A2629">
        <w:t>Branches</w:t>
      </w:r>
      <w:proofErr w:type="spellEnd"/>
      <w:r w:rsidR="009A2629">
        <w:t xml:space="preserve"> werden am Ende wieder zu</w:t>
      </w:r>
      <w:r w:rsidR="009A2629">
        <w:softHyphen/>
        <w:t>sam</w:t>
      </w:r>
      <w:r w:rsidR="009A2629">
        <w:softHyphen/>
        <w:t>men</w:t>
      </w:r>
      <w:r w:rsidR="009A2629">
        <w:softHyphen/>
        <w:t>geführt, um ein gemeinsames Ergebnis zu erzeugen</w:t>
      </w:r>
      <w:r>
        <w:t>.</w:t>
      </w:r>
      <w:r w:rsidR="00611AE4" w:rsidRPr="002B7AE8">
        <w:rPr>
          <w:rStyle w:val="Funotenzeichen"/>
        </w:rPr>
        <w:footnoteReference w:id="24"/>
      </w:r>
      <w:r w:rsidR="00F61DAA">
        <w:t xml:space="preserve"> Abbildung </w:t>
      </w:r>
      <w:r w:rsidR="00F61DAA">
        <w:fldChar w:fldCharType="begin"/>
      </w:r>
      <w:r w:rsidR="00F61DAA">
        <w:instrText xml:space="preserve"> REF abb_PID_Net_struktur \h </w:instrText>
      </w:r>
      <w:r w:rsidR="00F61DAA">
        <w:fldChar w:fldCharType="separate"/>
      </w:r>
      <w:r w:rsidR="00F61DAA">
        <w:rPr>
          <w:noProof/>
        </w:rPr>
        <w:t>2</w:t>
      </w:r>
      <w:r w:rsidR="00F61DAA">
        <w:fldChar w:fldCharType="end"/>
      </w:r>
      <w:r w:rsidR="00F61DAA">
        <w:t xml:space="preserve"> zeigt die Struktur der PID-Net Architektur.</w:t>
      </w:r>
    </w:p>
    <w:p w14:paraId="7D5B23A5" w14:textId="645F0120" w:rsidR="00F61DAA" w:rsidRDefault="00EA70A8" w:rsidP="009A2629">
      <w:pPr>
        <w:pStyle w:val="Block"/>
        <w:spacing w:after="0"/>
      </w:pPr>
      <w:r>
        <w:t>Der P-Branch dient der Erkennung v</w:t>
      </w:r>
      <w:r w:rsidR="00FE55FF">
        <w:t xml:space="preserve">on </w:t>
      </w:r>
      <w:r>
        <w:t>Detailinformationen, die sich aus den Pixeln in ei</w:t>
      </w:r>
      <w:r w:rsidR="00E67DD9">
        <w:softHyphen/>
      </w:r>
      <w:r>
        <w:softHyphen/>
        <w:t xml:space="preserve">nem kleinen Bereich zusammensetzen. Der P-Branch </w:t>
      </w:r>
      <w:r w:rsidR="00E67DD9">
        <w:t>versucht</w:t>
      </w:r>
      <w:r>
        <w:t xml:space="preserve"> möglichst alle Aspekte der Detailinformationen zu erkennen</w:t>
      </w:r>
      <w:r w:rsidR="00E67DD9">
        <w:t xml:space="preserve"> und erzeugt dafür hochauflösende </w:t>
      </w:r>
      <w:proofErr w:type="spellStart"/>
      <w:r w:rsidR="00E67DD9">
        <w:t>Fea</w:t>
      </w:r>
      <w:r w:rsidR="00E67DD9">
        <w:softHyphen/>
        <w:t>ture</w:t>
      </w:r>
      <w:r w:rsidR="00E67DD9">
        <w:softHyphen/>
        <w:t>maps</w:t>
      </w:r>
      <w:proofErr w:type="spellEnd"/>
      <w:r>
        <w:t>.</w:t>
      </w:r>
      <w:r w:rsidR="00611AE4" w:rsidRPr="002B7AE8">
        <w:rPr>
          <w:rStyle w:val="Funotenzeichen"/>
        </w:rPr>
        <w:footnoteReference w:id="25"/>
      </w:r>
    </w:p>
    <w:p w14:paraId="1D1AA983" w14:textId="6179EA9C" w:rsidR="00F61DAA" w:rsidRDefault="00F61DAA" w:rsidP="00F61DAA">
      <w:pPr>
        <w:pStyle w:val="Block"/>
        <w:keepNext/>
        <w:jc w:val="center"/>
      </w:pPr>
      <w:r w:rsidRPr="00F61DAA">
        <w:rPr>
          <w:noProof/>
        </w:rPr>
        <w:lastRenderedPageBreak/>
        <w:drawing>
          <wp:inline distT="0" distB="0" distL="0" distR="0" wp14:anchorId="1D2A4488" wp14:editId="4D426F21">
            <wp:extent cx="5759450" cy="2567940"/>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567940"/>
                    </a:xfrm>
                    <a:prstGeom prst="rect">
                      <a:avLst/>
                    </a:prstGeom>
                  </pic:spPr>
                </pic:pic>
              </a:graphicData>
            </a:graphic>
          </wp:inline>
        </w:drawing>
      </w:r>
    </w:p>
    <w:p w14:paraId="12B8D3D6" w14:textId="774B07BD" w:rsidR="00F61DAA" w:rsidRDefault="00F61DAA" w:rsidP="00F61DAA">
      <w:pPr>
        <w:pStyle w:val="Beschriftung"/>
      </w:pPr>
      <w:bookmarkStart w:id="20" w:name="_Toc125149567"/>
      <w:r>
        <w:t xml:space="preserve">Abb. </w:t>
      </w:r>
      <w:bookmarkStart w:id="21" w:name="abb_PID_Net_struktur"/>
      <w:r>
        <w:fldChar w:fldCharType="begin"/>
      </w:r>
      <w:r>
        <w:instrText xml:space="preserve"> SEQ Abb. \* ARABIC </w:instrText>
      </w:r>
      <w:r>
        <w:fldChar w:fldCharType="separate"/>
      </w:r>
      <w:r w:rsidR="00F9549C">
        <w:rPr>
          <w:noProof/>
        </w:rPr>
        <w:t>2</w:t>
      </w:r>
      <w:r>
        <w:fldChar w:fldCharType="end"/>
      </w:r>
      <w:bookmarkEnd w:id="21"/>
      <w:r>
        <w:t>: Die PID-Net Architektur</w:t>
      </w:r>
      <w:r w:rsidRPr="002B7AE8">
        <w:rPr>
          <w:rStyle w:val="Funotenzeichen"/>
        </w:rPr>
        <w:footnoteReference w:id="26"/>
      </w:r>
      <w:bookmarkEnd w:id="20"/>
    </w:p>
    <w:p w14:paraId="2B365F64" w14:textId="649DBF17" w:rsidR="00EA70A8" w:rsidRDefault="00EA70A8" w:rsidP="00EF5EC5">
      <w:pPr>
        <w:pStyle w:val="Block"/>
      </w:pPr>
      <w:r>
        <w:t xml:space="preserve">Der I-Branch aggregiert lokale Detailinformationen und </w:t>
      </w:r>
      <w:r w:rsidR="00FE55FF">
        <w:t xml:space="preserve">komplexe, </w:t>
      </w:r>
      <w:r>
        <w:t>globale Informationen</w:t>
      </w:r>
      <w:r w:rsidR="00FE55FF">
        <w:t>, um semantische Verknüpfungen zwischen diesen Beiden Informationen herzustellen. Der I-Branch ermöglicht es einem PID-Net dadurch Detailinformationen in einem größeren Kon</w:t>
      </w:r>
      <w:r w:rsidR="00FE55FF">
        <w:softHyphen/>
        <w:t>text zu betrachten.</w:t>
      </w:r>
      <w:r w:rsidR="00611AE4" w:rsidRPr="002B7AE8">
        <w:rPr>
          <w:rStyle w:val="Funotenzeichen"/>
        </w:rPr>
        <w:footnoteReference w:id="27"/>
      </w:r>
    </w:p>
    <w:p w14:paraId="6449E8BD" w14:textId="473487CA" w:rsidR="00FE55FF" w:rsidRDefault="00FE55FF" w:rsidP="00611AE4">
      <w:pPr>
        <w:pStyle w:val="Block"/>
      </w:pPr>
      <w:r>
        <w:t>Der D-Branch wird verwendet, um die Grenzen zwischen Objekten zu erkennen. Dadurch wird verhindert, dass die Detailinformationen aus dem P-Branch von den Kon</w:t>
      </w:r>
      <w:r w:rsidR="00221217">
        <w:softHyphen/>
      </w:r>
      <w:r>
        <w:t>text</w:t>
      </w:r>
      <w:r w:rsidR="00221217">
        <w:softHyphen/>
      </w:r>
      <w:r>
        <w:t>in</w:t>
      </w:r>
      <w:r w:rsidR="00221217">
        <w:softHyphen/>
      </w:r>
      <w:r>
        <w:t>for</w:t>
      </w:r>
      <w:r w:rsidR="00221217">
        <w:softHyphen/>
      </w:r>
      <w:r>
        <w:t>ma</w:t>
      </w:r>
      <w:r w:rsidR="00221217">
        <w:softHyphen/>
      </w:r>
      <w:r>
        <w:t xml:space="preserve">tionen aus dem I-Branch überwältigt werden. </w:t>
      </w:r>
      <w:r w:rsidR="00221217">
        <w:t xml:space="preserve">Das ist das Äquivalent zu dem </w:t>
      </w:r>
      <w:r>
        <w:t>in Un</w:t>
      </w:r>
      <w:r w:rsidR="00221217">
        <w:softHyphen/>
      </w:r>
      <w:r>
        <w:t>ter</w:t>
      </w:r>
      <w:r w:rsidR="00221217">
        <w:softHyphen/>
      </w:r>
      <w:r>
        <w:t>ka</w:t>
      </w:r>
      <w:r w:rsidR="009F341A">
        <w:softHyphen/>
      </w:r>
      <w:r w:rsidR="00221217">
        <w:softHyphen/>
      </w:r>
      <w:r w:rsidR="00221217">
        <w:softHyphen/>
      </w:r>
      <w:r>
        <w:t xml:space="preserve">pitel 3.1 betrachteten </w:t>
      </w:r>
      <w:proofErr w:type="spellStart"/>
      <w:r w:rsidR="00221217">
        <w:t>Overshooting</w:t>
      </w:r>
      <w:proofErr w:type="spellEnd"/>
      <w:r w:rsidR="00221217">
        <w:t xml:space="preserve"> eines </w:t>
      </w:r>
      <w:r>
        <w:t>PID-Regler</w:t>
      </w:r>
      <w:r w:rsidR="00221217">
        <w:t>s</w:t>
      </w:r>
      <w:r w:rsidR="009F341A">
        <w:t xml:space="preserve"> </w:t>
      </w:r>
      <w:r w:rsidR="009F341A">
        <w:t xml:space="preserve">(siehe </w:t>
      </w:r>
      <w:r w:rsidR="009F341A">
        <w:t xml:space="preserve">links in </w:t>
      </w:r>
      <w:r w:rsidR="009F341A">
        <w:t xml:space="preserve">Abbildung </w:t>
      </w:r>
      <w:r w:rsidR="009F341A">
        <w:fldChar w:fldCharType="begin"/>
      </w:r>
      <w:r w:rsidR="009F341A">
        <w:instrText xml:space="preserve"> REF abb_overshooting \h </w:instrText>
      </w:r>
      <w:r w:rsidR="009F341A">
        <w:fldChar w:fldCharType="separate"/>
      </w:r>
      <w:r w:rsidR="009F341A">
        <w:rPr>
          <w:noProof/>
        </w:rPr>
        <w:t>3</w:t>
      </w:r>
      <w:r w:rsidR="009F341A">
        <w:fldChar w:fldCharType="end"/>
      </w:r>
      <w:r w:rsidR="009F341A">
        <w:t>)</w:t>
      </w:r>
      <w:r>
        <w:t xml:space="preserve">. </w:t>
      </w:r>
      <w:r w:rsidR="00221217">
        <w:t>Bei ei</w:t>
      </w:r>
      <w:r w:rsidR="009F341A">
        <w:softHyphen/>
      </w:r>
      <w:r w:rsidR="00221217">
        <w:t xml:space="preserve">nem PID-Net äußert sich ein solches </w:t>
      </w:r>
      <w:proofErr w:type="spellStart"/>
      <w:r w:rsidR="00221217">
        <w:t>Overshooting</w:t>
      </w:r>
      <w:proofErr w:type="spellEnd"/>
      <w:r w:rsidR="00221217">
        <w:t xml:space="preserve"> durch das Verschwimmen der Gren</w:t>
      </w:r>
      <w:r w:rsidR="009F341A">
        <w:softHyphen/>
      </w:r>
      <w:r w:rsidR="00221217">
        <w:t>zen zwischen Objekten oder so</w:t>
      </w:r>
      <w:r w:rsidR="00221217">
        <w:softHyphen/>
        <w:t>gar das teilweise verschwinden eines Objekts durch Über</w:t>
      </w:r>
      <w:r w:rsidR="009F341A">
        <w:softHyphen/>
      </w:r>
      <w:r w:rsidR="00221217">
        <w:t>de</w:t>
      </w:r>
      <w:r w:rsidR="009F341A">
        <w:softHyphen/>
      </w:r>
      <w:r w:rsidR="00221217">
        <w:t>ckung in den Vorhersagen des Modells</w:t>
      </w:r>
      <w:r w:rsidR="009D7A89">
        <w:t xml:space="preserve"> (siehe </w:t>
      </w:r>
      <w:r w:rsidR="009F341A">
        <w:t xml:space="preserve">rechts </w:t>
      </w:r>
      <w:r w:rsidR="009D7A89">
        <w:t xml:space="preserve">Abbildung </w:t>
      </w:r>
      <w:r w:rsidR="009D7A89">
        <w:fldChar w:fldCharType="begin"/>
      </w:r>
      <w:r w:rsidR="009D7A89">
        <w:instrText xml:space="preserve"> REF abb_overshooting \h </w:instrText>
      </w:r>
      <w:r w:rsidR="009D7A89">
        <w:fldChar w:fldCharType="separate"/>
      </w:r>
      <w:r w:rsidR="009D7A89">
        <w:rPr>
          <w:noProof/>
        </w:rPr>
        <w:t>3</w:t>
      </w:r>
      <w:r w:rsidR="009D7A89">
        <w:fldChar w:fldCharType="end"/>
      </w:r>
      <w:r w:rsidR="009D7A89">
        <w:t>)</w:t>
      </w:r>
      <w:r w:rsidR="00221217">
        <w:t>.</w:t>
      </w:r>
      <w:r w:rsidR="00611AE4" w:rsidRPr="002B7AE8">
        <w:rPr>
          <w:rStyle w:val="Funotenzeichen"/>
        </w:rPr>
        <w:footnoteReference w:id="28"/>
      </w:r>
    </w:p>
    <w:p w14:paraId="77E8A8A1" w14:textId="77777777" w:rsidR="009F341A" w:rsidRDefault="008C0C66" w:rsidP="009F341A">
      <w:pPr>
        <w:pStyle w:val="Block"/>
        <w:rPr>
          <w:noProof/>
        </w:rPr>
      </w:pPr>
      <w:r>
        <w:t xml:space="preserve">Die Struktur der PID-Net Architektur </w:t>
      </w:r>
      <w:r w:rsidR="00C11722">
        <w:t xml:space="preserve">basiert </w:t>
      </w:r>
      <w:r>
        <w:t>unabhängig vom Branch auf „</w:t>
      </w:r>
      <w:proofErr w:type="spellStart"/>
      <w:r w:rsidR="00C11722">
        <w:t>residuellen</w:t>
      </w:r>
      <w:proofErr w:type="spellEnd"/>
      <w:r w:rsidR="00C11722">
        <w:t xml:space="preserve"> </w:t>
      </w:r>
      <w:r>
        <w:t>Fal</w:t>
      </w:r>
      <w:r w:rsidR="00A66B47">
        <w:softHyphen/>
      </w:r>
      <w:r>
        <w:t>tungs</w:t>
      </w:r>
      <w:r w:rsidR="00A66B47">
        <w:softHyphen/>
      </w:r>
      <w:r>
        <w:t>blöcken“</w:t>
      </w:r>
      <w:r w:rsidR="00A66B47">
        <w:t xml:space="preserve"> (siehe große dreidimensional dargestellte Boxen in Abbildung </w:t>
      </w:r>
      <w:r w:rsidR="00A66B47">
        <w:fldChar w:fldCharType="begin"/>
      </w:r>
      <w:r w:rsidR="00A66B47">
        <w:instrText xml:space="preserve"> REF abb_PID_Net_struktur \h </w:instrText>
      </w:r>
      <w:r w:rsidR="00A66B47">
        <w:fldChar w:fldCharType="separate"/>
      </w:r>
      <w:r w:rsidR="00A66B47">
        <w:rPr>
          <w:noProof/>
        </w:rPr>
        <w:t>2</w:t>
      </w:r>
      <w:r w:rsidR="00A66B47">
        <w:fldChar w:fldCharType="end"/>
      </w:r>
      <w:r w:rsidR="00A66B47">
        <w:t>)</w:t>
      </w:r>
      <w:r w:rsidR="00C11722">
        <w:t xml:space="preserve">. Diese </w:t>
      </w:r>
      <w:proofErr w:type="spellStart"/>
      <w:r w:rsidR="00C11722">
        <w:t>re</w:t>
      </w:r>
      <w:r w:rsidR="00A66B47">
        <w:softHyphen/>
      </w:r>
      <w:r w:rsidR="00C11722">
        <w:t>si</w:t>
      </w:r>
      <w:r w:rsidR="00A66B47">
        <w:softHyphen/>
      </w:r>
      <w:r w:rsidR="00C11722">
        <w:t>duellen</w:t>
      </w:r>
      <w:proofErr w:type="spellEnd"/>
      <w:r w:rsidR="00C11722">
        <w:t xml:space="preserve"> Faltungsblöcke sind Zusam</w:t>
      </w:r>
      <w:r w:rsidR="00C11722">
        <w:softHyphen/>
        <w:t>men</w:t>
      </w:r>
      <w:r w:rsidR="00C11722">
        <w:softHyphen/>
        <w:t>schlüs</w:t>
      </w:r>
      <w:r w:rsidR="00A66B47">
        <w:softHyphen/>
      </w:r>
      <w:r w:rsidR="00C11722">
        <w:softHyphen/>
        <w:t xml:space="preserve">se von mehreren Faltungsschichten </w:t>
      </w:r>
      <w:r w:rsidR="00A66B47">
        <w:t>je</w:t>
      </w:r>
      <w:r w:rsidR="00A66B47">
        <w:softHyphen/>
      </w:r>
      <w:r w:rsidR="00A66B47">
        <w:lastRenderedPageBreak/>
        <w:t xml:space="preserve">weils </w:t>
      </w:r>
      <w:r w:rsidR="00C11722">
        <w:t>ge</w:t>
      </w:r>
      <w:r w:rsidR="00A66B47">
        <w:softHyphen/>
      </w:r>
      <w:r w:rsidR="00C11722">
        <w:t>folgt von Aktivierung und Batch-Nor</w:t>
      </w:r>
      <w:r w:rsidR="00C11722">
        <w:softHyphen/>
        <w:t>ma</w:t>
      </w:r>
      <w:r w:rsidR="00C11722">
        <w:softHyphen/>
        <w:t>li</w:t>
      </w:r>
      <w:r w:rsidR="00C11722">
        <w:softHyphen/>
        <w:t>sie</w:t>
      </w:r>
      <w:r w:rsidR="00C11722">
        <w:softHyphen/>
        <w:t>rung.</w:t>
      </w:r>
      <w:r w:rsidR="00ED7556">
        <w:t xml:space="preserve"> </w:t>
      </w:r>
      <w:r w:rsidR="005907BA">
        <w:t>Dabei ist die Konfiguration der Fal</w:t>
      </w:r>
      <w:r w:rsidR="005907BA">
        <w:softHyphen/>
        <w:t xml:space="preserve">tungsschichten nicht festgelegt und variiert je nach Position in dem PID-Net Modell. </w:t>
      </w:r>
      <w:r w:rsidR="00A66B47">
        <w:t>Die in einen solchen Block ein</w:t>
      </w:r>
      <w:r w:rsidR="00ED7556">
        <w:softHyphen/>
      </w:r>
      <w:r w:rsidR="00A66B47">
        <w:t>ge</w:t>
      </w:r>
      <w:r w:rsidR="00ED7556">
        <w:softHyphen/>
      </w:r>
      <w:r w:rsidR="00A66B47">
        <w:t>henden Da</w:t>
      </w:r>
      <w:r w:rsidR="00A66B47">
        <w:softHyphen/>
        <w:t>ten fließen</w:t>
      </w:r>
      <w:r w:rsidR="005907BA">
        <w:t xml:space="preserve"> </w:t>
      </w:r>
      <w:r w:rsidR="00A66B47">
        <w:t>nicht nur durch diese Schicht-Folge, son</w:t>
      </w:r>
      <w:r w:rsidR="005907BA">
        <w:softHyphen/>
      </w:r>
      <w:r w:rsidR="00A66B47">
        <w:t>dern auch über ei</w:t>
      </w:r>
      <w:r w:rsidR="00ED7556">
        <w:softHyphen/>
      </w:r>
      <w:r w:rsidR="00A66B47">
        <w:t>ne „Shortcut-verbindung“ direkt zum Ende des Blocks. Dort werden bei</w:t>
      </w:r>
      <w:r w:rsidR="005907BA">
        <w:softHyphen/>
      </w:r>
      <w:r w:rsidR="00A66B47">
        <w:t xml:space="preserve">de </w:t>
      </w:r>
      <w:r w:rsidR="00A66B47" w:rsidRPr="009F341A">
        <w:t>Datenflüsse</w:t>
      </w:r>
      <w:r w:rsidR="00A66B47">
        <w:t xml:space="preserve"> ad</w:t>
      </w:r>
      <w:r w:rsidR="00ED7556">
        <w:softHyphen/>
      </w:r>
      <w:r w:rsidR="00265D3A">
        <w:softHyphen/>
      </w:r>
      <w:r w:rsidR="00A66B47">
        <w:t>diert und als Ausgabe des Blocks zurückgegeben</w:t>
      </w:r>
      <w:r w:rsidR="00265D3A">
        <w:t xml:space="preserve"> (siehe Abbildung </w:t>
      </w:r>
      <w:r w:rsidR="00265D3A">
        <w:fldChar w:fldCharType="begin"/>
      </w:r>
      <w:r w:rsidR="00265D3A">
        <w:instrText xml:space="preserve"> REF abb_resblock \h </w:instrText>
      </w:r>
      <w:r w:rsidR="00265D3A">
        <w:fldChar w:fldCharType="separate"/>
      </w:r>
      <w:r w:rsidR="00265D3A">
        <w:rPr>
          <w:noProof/>
        </w:rPr>
        <w:t>3</w:t>
      </w:r>
      <w:r w:rsidR="00265D3A">
        <w:fldChar w:fldCharType="end"/>
      </w:r>
      <w:r w:rsidR="00265D3A">
        <w:t>)</w:t>
      </w:r>
      <w:r w:rsidR="00A66B47">
        <w:t>.</w:t>
      </w:r>
      <w:r w:rsidR="005907BA">
        <w:t xml:space="preserve"> Die </w:t>
      </w:r>
      <w:proofErr w:type="spellStart"/>
      <w:r w:rsidR="005907BA">
        <w:t>residuellen</w:t>
      </w:r>
      <w:proofErr w:type="spellEnd"/>
      <w:r w:rsidR="005907BA">
        <w:t xml:space="preserve"> Blöcke wurden für die PID-Net Architektur gewählt, da sie effizienter sind als einfache Aneinanderreihungen von Schichten.</w:t>
      </w:r>
      <w:r w:rsidR="00265D3A" w:rsidRPr="002B7AE8">
        <w:rPr>
          <w:rStyle w:val="Funotenzeichen"/>
        </w:rPr>
        <w:footnoteReference w:id="29"/>
      </w:r>
      <w:r w:rsidR="009F341A" w:rsidRPr="009F341A">
        <w:rPr>
          <w:noProof/>
        </w:rPr>
        <w:t xml:space="preserve"> </w:t>
      </w:r>
    </w:p>
    <w:p w14:paraId="0BF38D4A" w14:textId="5B9B8275" w:rsidR="009F341A" w:rsidRDefault="009F341A" w:rsidP="009F341A">
      <w:pPr>
        <w:pStyle w:val="Block"/>
        <w:spacing w:after="0"/>
        <w:jc w:val="center"/>
      </w:pPr>
      <w:r>
        <w:rPr>
          <w:noProof/>
        </w:rPr>
        <w:drawing>
          <wp:inline distT="0" distB="0" distL="0" distR="0" wp14:anchorId="13E8BCB4" wp14:editId="37BE556E">
            <wp:extent cx="4624466" cy="231668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rotWithShape="1">
                    <a:blip r:embed="rId16" cstate="print">
                      <a:extLst>
                        <a:ext uri="{28A0092B-C50C-407E-A947-70E740481C1C}">
                          <a14:useLocalDpi xmlns:a14="http://schemas.microsoft.com/office/drawing/2010/main" val="0"/>
                        </a:ext>
                      </a:extLst>
                    </a:blip>
                    <a:srcRect t="2564" b="2793"/>
                    <a:stretch/>
                  </pic:blipFill>
                  <pic:spPr bwMode="auto">
                    <a:xfrm>
                      <a:off x="0" y="0"/>
                      <a:ext cx="4780354" cy="2394782"/>
                    </a:xfrm>
                    <a:prstGeom prst="rect">
                      <a:avLst/>
                    </a:prstGeom>
                    <a:ln>
                      <a:noFill/>
                    </a:ln>
                    <a:extLst>
                      <a:ext uri="{53640926-AAD7-44D8-BBD7-CCE9431645EC}">
                        <a14:shadowObscured xmlns:a14="http://schemas.microsoft.com/office/drawing/2010/main"/>
                      </a:ext>
                    </a:extLst>
                  </pic:spPr>
                </pic:pic>
              </a:graphicData>
            </a:graphic>
          </wp:inline>
        </w:drawing>
      </w:r>
    </w:p>
    <w:p w14:paraId="24F19771" w14:textId="4E717563" w:rsidR="00265D3A" w:rsidRDefault="009F341A" w:rsidP="009F341A">
      <w:pPr>
        <w:pStyle w:val="Beschriftung"/>
      </w:pPr>
      <w:r>
        <w:t xml:space="preserve">Abb. </w:t>
      </w:r>
      <w:bookmarkStart w:id="22" w:name="abb_overshooting"/>
      <w:r>
        <w:fldChar w:fldCharType="begin"/>
      </w:r>
      <w:r>
        <w:instrText xml:space="preserve"> SEQ Abb. \* ARABIC </w:instrText>
      </w:r>
      <w:r>
        <w:fldChar w:fldCharType="separate"/>
      </w:r>
      <w:r w:rsidR="00F9549C">
        <w:rPr>
          <w:noProof/>
        </w:rPr>
        <w:t>3</w:t>
      </w:r>
      <w:r>
        <w:fldChar w:fldCharType="end"/>
      </w:r>
      <w:bookmarkEnd w:id="22"/>
      <w:r>
        <w:t xml:space="preserve">: </w:t>
      </w:r>
      <w:proofErr w:type="spellStart"/>
      <w:r>
        <w:t>Overschooting</w:t>
      </w:r>
      <w:proofErr w:type="spellEnd"/>
      <w:r>
        <w:t xml:space="preserve"> bei</w:t>
      </w:r>
      <w:r>
        <w:t xml:space="preserve"> </w:t>
      </w:r>
      <w:r>
        <w:t>PI-Reglern (links) und PI-Nets (rechts)</w:t>
      </w:r>
      <w:r w:rsidRPr="002B7AE8">
        <w:rPr>
          <w:rStyle w:val="Funotenzeichen"/>
        </w:rPr>
        <w:footnoteReference w:id="30"/>
      </w:r>
    </w:p>
    <w:p w14:paraId="5B8AA657" w14:textId="541CA42B" w:rsidR="009F341A" w:rsidRDefault="009F341A" w:rsidP="009F341A">
      <w:pPr>
        <w:pStyle w:val="Block"/>
        <w:spacing w:after="0"/>
      </w:pPr>
      <w:r>
        <w:t>Die PID-Net Ar</w:t>
      </w:r>
      <w:r>
        <w:softHyphen/>
        <w:t>chi</w:t>
      </w:r>
      <w:r>
        <w:softHyphen/>
        <w:t>tek</w:t>
      </w:r>
      <w:r>
        <w:softHyphen/>
        <w:t xml:space="preserve">tur verwendet zwei Varianten von </w:t>
      </w:r>
      <w:proofErr w:type="spellStart"/>
      <w:r>
        <w:t>residuellen</w:t>
      </w:r>
      <w:proofErr w:type="spellEnd"/>
      <w:r>
        <w:t xml:space="preserve"> Faltungsblöcken: Eine Stan</w:t>
      </w:r>
      <w:r>
        <w:softHyphen/>
        <w:t>dard-Va</w:t>
      </w:r>
      <w:r>
        <w:softHyphen/>
      </w:r>
      <w:r>
        <w:softHyphen/>
      </w:r>
      <w:r>
        <w:softHyphen/>
        <w:t>riante und eine Bottleneck-Variante. Die Standard-Variante besteht aus zwei Fal</w:t>
      </w:r>
      <w:r>
        <w:softHyphen/>
      </w:r>
      <w:r>
        <w:softHyphen/>
        <w:t>tungs</w:t>
      </w:r>
      <w:r>
        <w:softHyphen/>
        <w:t>schich</w:t>
      </w:r>
      <w:r>
        <w:softHyphen/>
        <w:t>ten inklusive Aktivierung und Batch-Nor</w:t>
      </w:r>
      <w:r>
        <w:softHyphen/>
        <w:t>ma</w:t>
      </w:r>
      <w:r>
        <w:softHyphen/>
        <w:t>li</w:t>
      </w:r>
      <w:r>
        <w:softHyphen/>
        <w:t>sie</w:t>
      </w:r>
      <w:r>
        <w:softHyphen/>
        <w:t>rung und dient aus</w:t>
      </w:r>
      <w:r>
        <w:softHyphen/>
        <w:t>schließ</w:t>
      </w:r>
      <w:r>
        <w:softHyphen/>
        <w:t>lich der Er</w:t>
      </w:r>
      <w:r>
        <w:softHyphen/>
      </w:r>
      <w:r>
        <w:softHyphen/>
      </w:r>
      <w:r>
        <w:softHyphen/>
        <w:t>kennung von Merkmalen in Daten. Die Standard-Variante ist der Kern der Bild</w:t>
      </w:r>
      <w:r>
        <w:softHyphen/>
        <w:t>ver</w:t>
      </w:r>
      <w:r>
        <w:softHyphen/>
      </w:r>
      <w:r>
        <w:softHyphen/>
        <w:t>ar</w:t>
      </w:r>
      <w:r>
        <w:softHyphen/>
        <w:t>bei</w:t>
      </w:r>
      <w:r>
        <w:softHyphen/>
        <w:t>tung mit einem PID-Net-Modell und wird daher wesentlich häufiger als Die Bottle</w:t>
      </w:r>
      <w:r>
        <w:softHyphen/>
        <w:t>neck-Va</w:t>
      </w:r>
      <w:r>
        <w:softHyphen/>
        <w:t>riante verwendet.</w:t>
      </w:r>
      <w:r w:rsidRPr="002B7AE8">
        <w:rPr>
          <w:rStyle w:val="Funotenzeichen"/>
        </w:rPr>
        <w:footnoteReference w:id="31"/>
      </w:r>
    </w:p>
    <w:p w14:paraId="310B39C2" w14:textId="77777777" w:rsidR="00265D3A" w:rsidRDefault="00265D3A" w:rsidP="00265D3A">
      <w:pPr>
        <w:pStyle w:val="Block"/>
        <w:keepNext/>
        <w:spacing w:before="240"/>
        <w:jc w:val="center"/>
      </w:pPr>
      <w:r>
        <w:rPr>
          <w:noProof/>
        </w:rPr>
        <w:lastRenderedPageBreak/>
        <w:drawing>
          <wp:inline distT="0" distB="0" distL="0" distR="0" wp14:anchorId="39A111CB" wp14:editId="3A9BDE84">
            <wp:extent cx="3632200" cy="2349500"/>
            <wp:effectExtent l="0" t="0" r="0" b="0"/>
            <wp:docPr id="8" name="Grafik 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2200" cy="2349500"/>
                    </a:xfrm>
                    <a:prstGeom prst="rect">
                      <a:avLst/>
                    </a:prstGeom>
                  </pic:spPr>
                </pic:pic>
              </a:graphicData>
            </a:graphic>
          </wp:inline>
        </w:drawing>
      </w:r>
    </w:p>
    <w:p w14:paraId="38A947F9" w14:textId="38DDE4C9" w:rsidR="008C0C66" w:rsidRDefault="00265D3A" w:rsidP="00265D3A">
      <w:pPr>
        <w:pStyle w:val="Beschriftung"/>
      </w:pPr>
      <w:bookmarkStart w:id="23" w:name="_Toc125149568"/>
      <w:r>
        <w:t xml:space="preserve">Abb. </w:t>
      </w:r>
      <w:bookmarkStart w:id="24" w:name="abb_resblock"/>
      <w:r>
        <w:fldChar w:fldCharType="begin"/>
      </w:r>
      <w:r>
        <w:instrText xml:space="preserve"> SEQ Abb. \* ARABIC </w:instrText>
      </w:r>
      <w:r>
        <w:fldChar w:fldCharType="separate"/>
      </w:r>
      <w:r w:rsidR="00F9549C">
        <w:rPr>
          <w:noProof/>
        </w:rPr>
        <w:t>4</w:t>
      </w:r>
      <w:r>
        <w:fldChar w:fldCharType="end"/>
      </w:r>
      <w:bookmarkEnd w:id="24"/>
      <w:r>
        <w:t xml:space="preserve">: Ein </w:t>
      </w:r>
      <w:proofErr w:type="spellStart"/>
      <w:r>
        <w:t>residueller</w:t>
      </w:r>
      <w:proofErr w:type="spellEnd"/>
      <w:r>
        <w:t xml:space="preserve"> Faltungsblock</w:t>
      </w:r>
      <w:bookmarkEnd w:id="23"/>
    </w:p>
    <w:p w14:paraId="709E608E" w14:textId="248BD3D8" w:rsidR="002A1A82" w:rsidRDefault="002A1A82" w:rsidP="00C40AD3">
      <w:pPr>
        <w:pStyle w:val="Block"/>
        <w:spacing w:after="240"/>
      </w:pPr>
      <w:r>
        <w:t>Die Bottleneck-Variante besteht aus drei Fal</w:t>
      </w:r>
      <w:r>
        <w:softHyphen/>
        <w:t>tungs</w:t>
      </w:r>
      <w:r>
        <w:softHyphen/>
        <w:t>schich</w:t>
      </w:r>
      <w:r>
        <w:softHyphen/>
        <w:t>ten inklusive Aktivierung und Batch-Nor</w:t>
      </w:r>
      <w:r>
        <w:softHyphen/>
        <w:t>ma</w:t>
      </w:r>
      <w:r>
        <w:softHyphen/>
        <w:t>li</w:t>
      </w:r>
      <w:r>
        <w:softHyphen/>
        <w:t>sie</w:t>
      </w:r>
      <w:r>
        <w:softHyphen/>
        <w:t>rung, wobei lediglich die mittlere Fal</w:t>
      </w:r>
      <w:r>
        <w:softHyphen/>
        <w:t>tungsschicht der Er</w:t>
      </w:r>
      <w:r>
        <w:softHyphen/>
        <w:t>kennung von Merk</w:t>
      </w:r>
      <w:r w:rsidR="00265D3A">
        <w:softHyphen/>
      </w:r>
      <w:r>
        <w:softHyphen/>
        <w:t>malen in Daten dient. Die erste und die letzte Fal</w:t>
      </w:r>
      <w:r>
        <w:softHyphen/>
        <w:t>tungsschicht dienen der effizienten Ex</w:t>
      </w:r>
      <w:r>
        <w:softHyphen/>
      </w:r>
      <w:r w:rsidR="009A2629">
        <w:softHyphen/>
      </w:r>
      <w:r w:rsidR="00265D3A">
        <w:softHyphen/>
      </w:r>
      <w:r>
        <w:t xml:space="preserve">pansion der Anzahl </w:t>
      </w:r>
      <w:proofErr w:type="spellStart"/>
      <w:r>
        <w:t>Featuremaps</w:t>
      </w:r>
      <w:proofErr w:type="spellEnd"/>
      <w:r>
        <w:t>. Die Bottleneck-Variante existiert nur wegen dieser Zu</w:t>
      </w:r>
      <w:r w:rsidR="00265D3A">
        <w:softHyphen/>
      </w:r>
      <w:r w:rsidR="009A2629">
        <w:softHyphen/>
      </w:r>
      <w:r>
        <w:t xml:space="preserve">satzfunktion. Diese Funktion wird am Ende der drei </w:t>
      </w:r>
      <w:proofErr w:type="spellStart"/>
      <w:r>
        <w:t>Branches</w:t>
      </w:r>
      <w:proofErr w:type="spellEnd"/>
      <w:r>
        <w:t xml:space="preserve"> von PID-Net-Modellen ver</w:t>
      </w:r>
      <w:r w:rsidR="00265D3A">
        <w:softHyphen/>
      </w:r>
      <w:r w:rsidR="009A2629">
        <w:softHyphen/>
      </w:r>
      <w:r>
        <w:t xml:space="preserve">wendet, um die </w:t>
      </w:r>
      <w:r w:rsidR="009A2629">
        <w:t xml:space="preserve">Dimensionen der Ausgaben der drei </w:t>
      </w:r>
      <w:proofErr w:type="spellStart"/>
      <w:r w:rsidR="009A2629">
        <w:t>Branches</w:t>
      </w:r>
      <w:proofErr w:type="spellEnd"/>
      <w:r w:rsidR="009A2629">
        <w:t xml:space="preserve"> anzugleichen.</w:t>
      </w:r>
      <w:r w:rsidR="009549E8" w:rsidRPr="002B7AE8">
        <w:rPr>
          <w:rStyle w:val="Funotenzeichen"/>
        </w:rPr>
        <w:footnoteReference w:id="32"/>
      </w:r>
    </w:p>
    <w:p w14:paraId="234AD86B" w14:textId="01A09F4C" w:rsidR="00C40AD3" w:rsidRDefault="00C40AD3" w:rsidP="00611AE4">
      <w:pPr>
        <w:pStyle w:val="Block"/>
      </w:pPr>
      <w:r>
        <w:t xml:space="preserve">Neben den </w:t>
      </w:r>
      <w:proofErr w:type="spellStart"/>
      <w:r>
        <w:t>residuellen</w:t>
      </w:r>
      <w:proofErr w:type="spellEnd"/>
      <w:r>
        <w:t xml:space="preserve"> Faltungsblöcken werden in der PID-Net Architektur noch weitere Kom</w:t>
      </w:r>
      <w:r w:rsidR="00D65ADD">
        <w:softHyphen/>
      </w:r>
      <w:r w:rsidR="009F341A">
        <w:softHyphen/>
      </w:r>
      <w:r>
        <w:t>ponenten verwendet</w:t>
      </w:r>
      <w:r w:rsidR="00D65ADD">
        <w:t xml:space="preserve"> (siehe Abbildung </w:t>
      </w:r>
      <w:r w:rsidR="00D65ADD">
        <w:fldChar w:fldCharType="begin"/>
      </w:r>
      <w:r w:rsidR="00D65ADD">
        <w:instrText xml:space="preserve"> REF abb_PID_Net_struktur \h </w:instrText>
      </w:r>
      <w:r w:rsidR="00D65ADD">
        <w:fldChar w:fldCharType="separate"/>
      </w:r>
      <w:r w:rsidR="00D65ADD">
        <w:rPr>
          <w:noProof/>
        </w:rPr>
        <w:t>2</w:t>
      </w:r>
      <w:r w:rsidR="00D65ADD">
        <w:fldChar w:fldCharType="end"/>
      </w:r>
      <w:r w:rsidR="00D65ADD">
        <w:t>)</w:t>
      </w:r>
      <w:r>
        <w:t>.</w:t>
      </w:r>
      <w:r w:rsidR="00D65ADD" w:rsidRPr="002B7AE8">
        <w:rPr>
          <w:rStyle w:val="Funotenzeichen"/>
        </w:rPr>
        <w:footnoteReference w:id="33"/>
      </w:r>
      <w:r w:rsidR="00D65ADD">
        <w:t xml:space="preserve"> Diese werden n</w:t>
      </w:r>
      <w:r w:rsidR="0021363C">
        <w:t>a</w:t>
      </w:r>
      <w:r w:rsidR="00D65ADD">
        <w:t>chfolgend näher be</w:t>
      </w:r>
      <w:r w:rsidR="00D65ADD">
        <w:softHyphen/>
        <w:t>schrie</w:t>
      </w:r>
      <w:r w:rsidR="009F341A">
        <w:softHyphen/>
      </w:r>
      <w:r w:rsidR="00D65ADD">
        <w:softHyphen/>
        <w:t>ben.</w:t>
      </w:r>
    </w:p>
    <w:p w14:paraId="710CD42C" w14:textId="16CC3B5B" w:rsidR="005957FB" w:rsidRDefault="005957FB" w:rsidP="00031337">
      <w:pPr>
        <w:pStyle w:val="Block"/>
        <w:keepNext/>
        <w:numPr>
          <w:ilvl w:val="0"/>
          <w:numId w:val="9"/>
        </w:numPr>
        <w:spacing w:before="120" w:after="0"/>
        <w:ind w:left="567" w:hanging="567"/>
        <w:rPr>
          <w:u w:val="single"/>
        </w:rPr>
      </w:pPr>
      <w:r w:rsidRPr="00031337">
        <w:rPr>
          <w:u w:val="single"/>
        </w:rPr>
        <w:lastRenderedPageBreak/>
        <w:t>Add-Komponente:</w:t>
      </w:r>
    </w:p>
    <w:p w14:paraId="340DC1F0" w14:textId="1EEC0952" w:rsidR="00031337" w:rsidRPr="00031337" w:rsidRDefault="00FC3B96" w:rsidP="00031337">
      <w:pPr>
        <w:pStyle w:val="Block"/>
      </w:pPr>
      <w:r>
        <w:t>Die Add-Komponente ist keine Komponente in Form einer Schicht, sondern symbolisiert le</w:t>
      </w:r>
      <w:r>
        <w:softHyphen/>
        <w:t xml:space="preserve">diglich die elementweise Addition zweier </w:t>
      </w:r>
      <w:proofErr w:type="spellStart"/>
      <w:r>
        <w:t>Featuremaps</w:t>
      </w:r>
      <w:proofErr w:type="spellEnd"/>
      <w:r>
        <w:t>. Diese Additionen werden ver</w:t>
      </w:r>
      <w:r>
        <w:softHyphen/>
        <w:t>wen</w:t>
      </w:r>
      <w:r>
        <w:softHyphen/>
        <w:t>det, um die Kontextinformationen aus dem I-Branch in den D-Branch einzubringen (sie</w:t>
      </w:r>
      <w:r>
        <w:softHyphen/>
        <w:t xml:space="preserve">he Abbildung </w:t>
      </w:r>
      <w:r>
        <w:fldChar w:fldCharType="begin"/>
      </w:r>
      <w:r>
        <w:instrText xml:space="preserve"> REF abb_PID_Net_struktur \h </w:instrText>
      </w:r>
      <w:r>
        <w:fldChar w:fldCharType="separate"/>
      </w:r>
      <w:r>
        <w:rPr>
          <w:noProof/>
        </w:rPr>
        <w:t>2</w:t>
      </w:r>
      <w:r>
        <w:fldChar w:fldCharType="end"/>
      </w:r>
      <w:r>
        <w:t>).</w:t>
      </w:r>
      <w:r w:rsidR="009620DF" w:rsidRPr="002B7AE8">
        <w:rPr>
          <w:rStyle w:val="Funotenzeichen"/>
        </w:rPr>
        <w:footnoteReference w:id="34"/>
      </w:r>
    </w:p>
    <w:p w14:paraId="5D736E20" w14:textId="47D2B91B" w:rsidR="005957FB" w:rsidRPr="00031337" w:rsidRDefault="005957FB" w:rsidP="00031337">
      <w:pPr>
        <w:pStyle w:val="Block"/>
        <w:keepNext/>
        <w:numPr>
          <w:ilvl w:val="0"/>
          <w:numId w:val="9"/>
        </w:numPr>
        <w:spacing w:before="120" w:after="0"/>
        <w:ind w:left="567" w:hanging="567"/>
        <w:rPr>
          <w:u w:val="single"/>
        </w:rPr>
      </w:pPr>
      <w:r w:rsidRPr="00031337">
        <w:rPr>
          <w:u w:val="single"/>
        </w:rPr>
        <w:t>Pag-Komponente:</w:t>
      </w:r>
    </w:p>
    <w:p w14:paraId="7A142BBA" w14:textId="25E70B0A" w:rsidR="005957FB" w:rsidRDefault="00E67DD9" w:rsidP="00031337">
      <w:pPr>
        <w:pStyle w:val="Block"/>
      </w:pPr>
      <w:r>
        <w:t xml:space="preserve">Die </w:t>
      </w:r>
      <w:r w:rsidR="005957FB">
        <w:t>Pag</w:t>
      </w:r>
      <w:r>
        <w:t xml:space="preserve">-Komponente </w:t>
      </w:r>
      <w:r w:rsidR="005957FB">
        <w:t>(</w:t>
      </w:r>
      <w:r w:rsidR="005957FB" w:rsidRPr="005957FB">
        <w:t>Pixel-</w:t>
      </w:r>
      <w:r w:rsidR="005957FB" w:rsidRPr="00031337">
        <w:t>attention</w:t>
      </w:r>
      <w:r w:rsidR="005957FB" w:rsidRPr="005957FB">
        <w:t>-</w:t>
      </w:r>
      <w:proofErr w:type="spellStart"/>
      <w:r w:rsidR="005957FB" w:rsidRPr="005957FB">
        <w:t>guided</w:t>
      </w:r>
      <w:proofErr w:type="spellEnd"/>
      <w:r w:rsidR="005957FB" w:rsidRPr="005957FB">
        <w:t xml:space="preserve"> </w:t>
      </w:r>
      <w:proofErr w:type="spellStart"/>
      <w:r w:rsidR="005957FB" w:rsidRPr="005957FB">
        <w:t>fusion</w:t>
      </w:r>
      <w:proofErr w:type="spellEnd"/>
      <w:r w:rsidR="005957FB" w:rsidRPr="005957FB">
        <w:t xml:space="preserve"> </w:t>
      </w:r>
      <w:proofErr w:type="spellStart"/>
      <w:r w:rsidR="005957FB" w:rsidRPr="005957FB">
        <w:t>module</w:t>
      </w:r>
      <w:proofErr w:type="spellEnd"/>
      <w:r w:rsidR="005957FB">
        <w:t>)</w:t>
      </w:r>
      <w:r>
        <w:t xml:space="preserve"> bringt die Kon</w:t>
      </w:r>
      <w:r>
        <w:softHyphen/>
        <w:t>text</w:t>
      </w:r>
      <w:r>
        <w:softHyphen/>
        <w:t>in</w:t>
      </w:r>
      <w:r>
        <w:softHyphen/>
        <w:t>for</w:t>
      </w:r>
      <w:r>
        <w:softHyphen/>
        <w:t>ma</w:t>
      </w:r>
      <w:r>
        <w:softHyphen/>
        <w:t>tio</w:t>
      </w:r>
      <w:r>
        <w:softHyphen/>
      </w:r>
      <w:r>
        <w:softHyphen/>
        <w:t>nen aus dem I-Branch in den P-Branch ein. Allerdings ist dieser Prozess wesentlich kom</w:t>
      </w:r>
      <w:r w:rsidR="002E3ED1">
        <w:softHyphen/>
      </w:r>
      <w:r>
        <w:softHyphen/>
        <w:t xml:space="preserve">plizierter als noch bei der Add-Komponente. </w:t>
      </w:r>
      <w:r w:rsidR="002E3ED1">
        <w:t>Der Prozess ist komplexer, da</w:t>
      </w:r>
      <w:r w:rsidR="009620DF">
        <w:t xml:space="preserve"> bei einer einfachen elementweisen Addition der P-Branch mit Kontextinformationen überlastet wird. Dadurch kommt es zu dem </w:t>
      </w:r>
      <w:r w:rsidR="002E3ED1">
        <w:t>oben angesprochene</w:t>
      </w:r>
      <w:r w:rsidR="009620DF">
        <w:t>n</w:t>
      </w:r>
      <w:r w:rsidR="002E3ED1">
        <w:t xml:space="preserve"> </w:t>
      </w:r>
      <w:proofErr w:type="spellStart"/>
      <w:r w:rsidR="002E3ED1">
        <w:t>Overshooting</w:t>
      </w:r>
      <w:proofErr w:type="spellEnd"/>
      <w:r w:rsidR="009620DF">
        <w:t>. Um diese Über</w:t>
      </w:r>
      <w:r w:rsidR="009620DF">
        <w:softHyphen/>
        <w:t>las</w:t>
      </w:r>
      <w:r w:rsidR="009620DF">
        <w:softHyphen/>
        <w:t>tung zu verhindern werden die irrelevanten Kontext-Informationen von der Pag-Kom</w:t>
      </w:r>
      <w:r w:rsidR="005C327D">
        <w:softHyphen/>
      </w:r>
      <w:r w:rsidR="009620DF">
        <w:t>po</w:t>
      </w:r>
      <w:r w:rsidR="005C327D">
        <w:softHyphen/>
      </w:r>
      <w:r w:rsidR="009620DF">
        <w:t>nen</w:t>
      </w:r>
      <w:r w:rsidR="005C327D">
        <w:softHyphen/>
      </w:r>
      <w:r w:rsidR="009620DF">
        <w:t>te herausgefiltert.</w:t>
      </w:r>
      <w:r w:rsidR="009620DF" w:rsidRPr="002B7AE8">
        <w:rPr>
          <w:rStyle w:val="Funotenzeichen"/>
        </w:rPr>
        <w:footnoteReference w:id="35"/>
      </w:r>
    </w:p>
    <w:p w14:paraId="21D6CA29" w14:textId="77023E13" w:rsidR="00392F15" w:rsidRDefault="005C327D" w:rsidP="00031337">
      <w:pPr>
        <w:pStyle w:val="Block"/>
      </w:pPr>
      <w:r>
        <w:t xml:space="preserve">Die Struktur der Pag-Komponente ist in Abbildung </w:t>
      </w:r>
      <w:r>
        <w:fldChar w:fldCharType="begin"/>
      </w:r>
      <w:r>
        <w:instrText xml:space="preserve"> REF abb_pag \h </w:instrText>
      </w:r>
      <w:r>
        <w:fldChar w:fldCharType="separate"/>
      </w:r>
      <w:r>
        <w:rPr>
          <w:noProof/>
        </w:rPr>
        <w:t>4</w:t>
      </w:r>
      <w:r>
        <w:fldChar w:fldCharType="end"/>
      </w:r>
      <w:r>
        <w:t xml:space="preserve"> zu sehen. Dabei steht der Operator </w:t>
      </w:r>
      <m:oMath>
        <m:r>
          <w:rPr>
            <w:rFonts w:ascii="Cambria Math" w:hAnsi="Cambria Math"/>
          </w:rPr>
          <m:t>⊕</m:t>
        </m:r>
      </m:oMath>
      <w:r>
        <w:t xml:space="preserve"> für eine elementweise Addition und der Operator </w:t>
      </w:r>
      <m:oMath>
        <m:r>
          <w:rPr>
            <w:rFonts w:ascii="Cambria Math" w:hAnsi="Cambria Math"/>
          </w:rPr>
          <m:t>⨂</m:t>
        </m:r>
      </m:oMath>
      <w:r>
        <w:t xml:space="preserve"> für eine elementweise Mul</w:t>
      </w:r>
      <w:r>
        <w:softHyphen/>
        <w:t>ti</w:t>
      </w:r>
      <w:r>
        <w:softHyphen/>
        <w:t>pli</w:t>
      </w:r>
      <w:r>
        <w:softHyphen/>
        <w:t>ka</w:t>
      </w:r>
      <w:r>
        <w:softHyphen/>
        <w:t>tion.</w:t>
      </w:r>
      <w:r w:rsidR="00597B08">
        <w:t xml:space="preserve"> Die Abkürzung „</w:t>
      </w:r>
      <w:proofErr w:type="spellStart"/>
      <w:r w:rsidR="00597B08">
        <w:t>Conv</w:t>
      </w:r>
      <w:proofErr w:type="spellEnd"/>
      <w:r w:rsidR="00597B08">
        <w:t>“ (</w:t>
      </w:r>
      <w:proofErr w:type="spellStart"/>
      <w:r w:rsidR="00597B08">
        <w:t>Convolution</w:t>
      </w:r>
      <w:proofErr w:type="spellEnd"/>
      <w:r w:rsidR="00597B08">
        <w:t xml:space="preserve">) steht für eine Faltungsschicht </w:t>
      </w:r>
      <w:r w:rsidR="001B3A91">
        <w:t xml:space="preserve">und </w:t>
      </w:r>
      <w:r w:rsidR="00597B08">
        <w:t xml:space="preserve">„BN“ steht für die </w:t>
      </w:r>
      <w:r w:rsidR="001B3A91">
        <w:t>B</w:t>
      </w:r>
      <w:r w:rsidR="00597B08">
        <w:t>atch-Normalisierung</w:t>
      </w:r>
      <w:r w:rsidR="001B3A91">
        <w:t>. „Up“ (</w:t>
      </w:r>
      <w:proofErr w:type="spellStart"/>
      <w:r w:rsidR="001B3A91">
        <w:t>Upsampling</w:t>
      </w:r>
      <w:proofErr w:type="spellEnd"/>
      <w:r w:rsidR="001B3A91">
        <w:t xml:space="preserve">) meint in Abbildung </w:t>
      </w:r>
      <w:r w:rsidR="001B3A91">
        <w:fldChar w:fldCharType="begin"/>
      </w:r>
      <w:r w:rsidR="001B3A91">
        <w:instrText xml:space="preserve"> REF abb_pag \h </w:instrText>
      </w:r>
      <w:r w:rsidR="001B3A91">
        <w:fldChar w:fldCharType="separate"/>
      </w:r>
      <w:r w:rsidR="001B3A91">
        <w:rPr>
          <w:noProof/>
        </w:rPr>
        <w:t>4</w:t>
      </w:r>
      <w:r w:rsidR="001B3A91">
        <w:fldChar w:fldCharType="end"/>
      </w:r>
      <w:r w:rsidR="001B3A91">
        <w:t xml:space="preserve"> das Vergrößern der Fläche einer </w:t>
      </w:r>
      <w:proofErr w:type="spellStart"/>
      <w:r w:rsidR="001B3A91">
        <w:t>Featuremap</w:t>
      </w:r>
      <w:proofErr w:type="spellEnd"/>
      <w:r w:rsidR="001B3A91">
        <w:t xml:space="preserve"> mittels bilinearer Interpolation. </w:t>
      </w:r>
      <w:r>
        <w:t>Der mit „</w:t>
      </w:r>
      <w:proofErr w:type="spellStart"/>
      <w:r>
        <w:t>Sum</w:t>
      </w:r>
      <w:proofErr w:type="spellEnd"/>
      <w:r>
        <w:t xml:space="preserve">“ beschriftete Pfeil steht für das Summieren der </w:t>
      </w:r>
      <w:r w:rsidR="0010115C">
        <w:t>Kanal</w:t>
      </w:r>
      <w:r>
        <w:t xml:space="preserve">-Werte einer </w:t>
      </w:r>
      <w:proofErr w:type="spellStart"/>
      <w:r>
        <w:t>Featuremap</w:t>
      </w:r>
      <w:proofErr w:type="spellEnd"/>
      <w:r w:rsidR="00597B08">
        <w:t>.</w:t>
      </w:r>
    </w:p>
    <w:p w14:paraId="6E0003E9" w14:textId="4379FFE9" w:rsidR="002C5FAF" w:rsidRDefault="001B3A91" w:rsidP="00031337">
      <w:pPr>
        <w:pStyle w:val="Block"/>
      </w:pPr>
      <w:r>
        <w:t xml:space="preserve">Das </w:t>
      </w:r>
      <m:oMath>
        <m:r>
          <w:rPr>
            <w:rFonts w:ascii="Cambria Math" w:hAnsi="Cambria Math"/>
          </w:rPr>
          <m:t>σ</m:t>
        </m:r>
      </m:oMath>
      <w:r>
        <w:t xml:space="preserve"> steht für das Er</w:t>
      </w:r>
      <w:r w:rsidR="00B148E8">
        <w:softHyphen/>
      </w:r>
      <w:r>
        <w:t>gebnis der Sigmoid-Funktion</w:t>
      </w:r>
      <w:r w:rsidR="00392F15">
        <w:t xml:space="preserve"> und gibt an, ob zwei Pixel zu dem glei</w:t>
      </w:r>
      <w:r w:rsidR="00392F15">
        <w:softHyphen/>
        <w:t>chen Objekt gehören. Der I-Branch diese Situation auf Grund seiner umfangreichen Kon</w:t>
      </w:r>
      <w:r w:rsidR="00392F15">
        <w:softHyphen/>
        <w:t>text</w:t>
      </w:r>
      <w:r w:rsidR="00392F15">
        <w:softHyphen/>
        <w:t>informationen wesentlich besser beurteilen als der P-Branch mit begrenztem Kon</w:t>
      </w:r>
      <w:r w:rsidR="00392F15">
        <w:softHyphen/>
        <w:t>text</w:t>
      </w:r>
      <w:r w:rsidR="00392F15">
        <w:softHyphen/>
        <w:t xml:space="preserve">wissen. Daher beeinflusst das Ergebnis des P-Branchs </w:t>
      </w:r>
      <m:oMath>
        <m:r>
          <w:rPr>
            <w:rFonts w:ascii="Cambria Math" w:hAnsi="Cambria Math"/>
          </w:rPr>
          <m:t>(1-σ)</m:t>
        </m:r>
      </m:oMath>
      <w:r w:rsidR="00392F15">
        <w:t xml:space="preserve"> das Endergebnis we</w:t>
      </w:r>
      <w:r w:rsidR="00392F15">
        <w:softHyphen/>
        <w:t>ni</w:t>
      </w:r>
      <w:r w:rsidR="00392F15">
        <w:softHyphen/>
        <w:t xml:space="preserve">ger stark als das Ergebnis des I-Branchs </w:t>
      </w:r>
      <m:oMath>
        <m:r>
          <w:rPr>
            <w:rFonts w:ascii="Cambria Math" w:hAnsi="Cambria Math"/>
          </w:rPr>
          <m:t>σ</m:t>
        </m:r>
      </m:oMath>
      <w:r>
        <w:t>.</w:t>
      </w:r>
      <w:r w:rsidR="00B148E8" w:rsidRPr="002B7AE8">
        <w:rPr>
          <w:rStyle w:val="Funotenzeichen"/>
        </w:rPr>
        <w:footnoteReference w:id="36"/>
      </w:r>
    </w:p>
    <w:p w14:paraId="588BB264" w14:textId="77777777" w:rsidR="006E72E7" w:rsidRDefault="006E72E7" w:rsidP="006E72E7">
      <w:pPr>
        <w:pStyle w:val="Block"/>
        <w:keepNext/>
        <w:jc w:val="center"/>
      </w:pPr>
      <w:r>
        <w:rPr>
          <w:noProof/>
        </w:rPr>
        <w:lastRenderedPageBreak/>
        <w:drawing>
          <wp:inline distT="0" distB="0" distL="0" distR="0" wp14:anchorId="1EA7E87A" wp14:editId="3FBFC824">
            <wp:extent cx="5388964" cy="282876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8062" cy="2886030"/>
                    </a:xfrm>
                    <a:prstGeom prst="rect">
                      <a:avLst/>
                    </a:prstGeom>
                  </pic:spPr>
                </pic:pic>
              </a:graphicData>
            </a:graphic>
          </wp:inline>
        </w:drawing>
      </w:r>
    </w:p>
    <w:p w14:paraId="3A3A3894" w14:textId="525CF036" w:rsidR="006E72E7" w:rsidRDefault="006E72E7" w:rsidP="00392F15">
      <w:pPr>
        <w:pStyle w:val="Beschriftung"/>
        <w:spacing w:after="0"/>
      </w:pPr>
      <w:bookmarkStart w:id="25" w:name="_Toc125149569"/>
      <w:r>
        <w:t xml:space="preserve">Abb. </w:t>
      </w:r>
      <w:bookmarkStart w:id="26" w:name="abb_pag"/>
      <w:r>
        <w:fldChar w:fldCharType="begin"/>
      </w:r>
      <w:r>
        <w:instrText xml:space="preserve"> SEQ Abb. \* ARABIC </w:instrText>
      </w:r>
      <w:r>
        <w:fldChar w:fldCharType="separate"/>
      </w:r>
      <w:r w:rsidR="00F9549C">
        <w:rPr>
          <w:noProof/>
        </w:rPr>
        <w:t>5</w:t>
      </w:r>
      <w:r>
        <w:rPr>
          <w:noProof/>
        </w:rPr>
        <w:fldChar w:fldCharType="end"/>
      </w:r>
      <w:bookmarkEnd w:id="26"/>
      <w:r>
        <w:t>: Der Aufbau der Pag-Komponente</w:t>
      </w:r>
      <w:r w:rsidRPr="002B7AE8">
        <w:rPr>
          <w:rStyle w:val="Funotenzeichen"/>
        </w:rPr>
        <w:footnoteReference w:id="37"/>
      </w:r>
      <w:bookmarkEnd w:id="25"/>
    </w:p>
    <w:p w14:paraId="1C329EE4" w14:textId="56A6AACE" w:rsidR="005957FB" w:rsidRPr="00031337" w:rsidRDefault="005957FB" w:rsidP="00031337">
      <w:pPr>
        <w:pStyle w:val="Block"/>
        <w:keepNext/>
        <w:numPr>
          <w:ilvl w:val="0"/>
          <w:numId w:val="9"/>
        </w:numPr>
        <w:spacing w:before="120" w:after="0"/>
        <w:ind w:left="567" w:hanging="567"/>
        <w:rPr>
          <w:u w:val="single"/>
        </w:rPr>
      </w:pPr>
      <w:r w:rsidRPr="00031337">
        <w:rPr>
          <w:u w:val="single"/>
        </w:rPr>
        <w:t>PPM-Komponente:</w:t>
      </w:r>
    </w:p>
    <w:p w14:paraId="650CF64B" w14:textId="48386906" w:rsidR="008F5EF6" w:rsidRDefault="00523899" w:rsidP="003E1EEF">
      <w:pPr>
        <w:pStyle w:val="Block"/>
      </w:pPr>
      <w:r>
        <w:t xml:space="preserve"> Die </w:t>
      </w:r>
      <w:r w:rsidR="005957FB" w:rsidRPr="00031337">
        <w:t>PPM</w:t>
      </w:r>
      <w:r>
        <w:t>-Komponente</w:t>
      </w:r>
      <w:r w:rsidR="005957FB" w:rsidRPr="00031337">
        <w:t xml:space="preserve"> (</w:t>
      </w:r>
      <w:proofErr w:type="spellStart"/>
      <w:r w:rsidR="005957FB" w:rsidRPr="00031337">
        <w:t>Pyramid</w:t>
      </w:r>
      <w:proofErr w:type="spellEnd"/>
      <w:r w:rsidR="005957FB" w:rsidRPr="00031337">
        <w:t xml:space="preserve"> Pooling Module)</w:t>
      </w:r>
      <w:r>
        <w:t xml:space="preserve"> sitzt am Ende des I-Branchs (siehe Ab</w:t>
      </w:r>
      <w:r w:rsidR="003E1EEF">
        <w:softHyphen/>
      </w:r>
      <w:r>
        <w:t xml:space="preserve">bildung </w:t>
      </w:r>
      <w:r>
        <w:fldChar w:fldCharType="begin"/>
      </w:r>
      <w:r>
        <w:instrText xml:space="preserve"> REF abb_PID_Net_struktur \h </w:instrText>
      </w:r>
      <w:r>
        <w:fldChar w:fldCharType="separate"/>
      </w:r>
      <w:r>
        <w:rPr>
          <w:noProof/>
        </w:rPr>
        <w:t>2</w:t>
      </w:r>
      <w:r>
        <w:fldChar w:fldCharType="end"/>
      </w:r>
      <w:r>
        <w:t xml:space="preserve">) und dient der </w:t>
      </w:r>
      <w:r w:rsidR="003E1EEF">
        <w:t>Verarbeitung globaler semantischer Abhängigkeiten im Bild</w:t>
      </w:r>
      <w:r>
        <w:t>.</w:t>
      </w:r>
      <w:r w:rsidR="003E1EEF">
        <w:t xml:space="preserve"> Die</w:t>
      </w:r>
      <w:r w:rsidR="003E1EEF">
        <w:softHyphen/>
        <w:t xml:space="preserve">se Komponente stammt ursprünglich aus der </w:t>
      </w:r>
      <w:proofErr w:type="spellStart"/>
      <w:r w:rsidR="003E1EEF">
        <w:t>PSPNet</w:t>
      </w:r>
      <w:proofErr w:type="spellEnd"/>
      <w:r w:rsidR="003E1EEF">
        <w:t xml:space="preserve"> Architektur, wurde allerdings in meh</w:t>
      </w:r>
      <w:r w:rsidR="003E1EEF">
        <w:softHyphen/>
      </w:r>
      <w:r w:rsidR="003E1EEF">
        <w:softHyphen/>
        <w:t>reren anderen KNN-Modellen wiederverwendet und verbessert.</w:t>
      </w:r>
      <w:r w:rsidR="008F5EF6">
        <w:t xml:space="preserve"> </w:t>
      </w:r>
      <w:r w:rsidR="003E1EEF">
        <w:t xml:space="preserve">Für die </w:t>
      </w:r>
      <w:proofErr w:type="spellStart"/>
      <w:r w:rsidR="003E1EEF">
        <w:t>DDRNet</w:t>
      </w:r>
      <w:proofErr w:type="spellEnd"/>
      <w:r w:rsidR="003E1EEF">
        <w:t xml:space="preserve"> Ar</w:t>
      </w:r>
      <w:r w:rsidR="003E1EEF">
        <w:softHyphen/>
        <w:t>chi</w:t>
      </w:r>
      <w:r w:rsidR="008F5EF6">
        <w:softHyphen/>
      </w:r>
      <w:r w:rsidR="003E1EEF">
        <w:softHyphen/>
        <w:t>tektur wurde die effektivere DA-</w:t>
      </w:r>
      <w:r w:rsidR="008F5EF6">
        <w:t>Variante</w:t>
      </w:r>
      <w:r w:rsidR="003E1EEF">
        <w:t xml:space="preserve"> (</w:t>
      </w:r>
      <w:r w:rsidR="003E1EEF" w:rsidRPr="003E1EEF">
        <w:t>Deep Aggregation PPM</w:t>
      </w:r>
      <w:r w:rsidR="003E1EEF">
        <w:t>) ent</w:t>
      </w:r>
      <w:r w:rsidR="008F5EF6">
        <w:softHyphen/>
      </w:r>
      <w:r w:rsidR="003E1EEF">
        <w:t>wi</w:t>
      </w:r>
      <w:r w:rsidR="008F5EF6">
        <w:softHyphen/>
      </w:r>
      <w:r w:rsidR="003E1EEF">
        <w:t>ckelt, die auch in sehr großen Varianten der PID-Net Architektur verwendet wer</w:t>
      </w:r>
      <w:r w:rsidR="003E1EEF">
        <w:softHyphen/>
        <w:t>den.</w:t>
      </w:r>
      <w:r w:rsidR="003E1EEF" w:rsidRPr="002B7AE8">
        <w:rPr>
          <w:rStyle w:val="Funotenzeichen"/>
        </w:rPr>
        <w:footnoteReference w:id="38"/>
      </w:r>
    </w:p>
    <w:p w14:paraId="7FC0FCF5" w14:textId="48E89E5B" w:rsidR="008F5EF6" w:rsidRDefault="008F5EF6" w:rsidP="00031337">
      <w:pPr>
        <w:pStyle w:val="Block"/>
      </w:pPr>
      <w:r>
        <w:t>Allerdings kann die DA-Variante nicht parallelisiert ausgeführt werden. Zudem ent</w:t>
      </w:r>
      <w:r>
        <w:softHyphen/>
        <w:t>hält die DA-Variante zu viele Parameter, die die Repräsentationsfähigkeit von klei</w:t>
      </w:r>
      <w:r>
        <w:softHyphen/>
        <w:t>ne</w:t>
      </w:r>
      <w:r>
        <w:softHyphen/>
        <w:t>ren Mo</w:t>
      </w:r>
      <w:r w:rsidR="0007619E">
        <w:softHyphen/>
      </w:r>
      <w:r>
        <w:t>del</w:t>
      </w:r>
      <w:r w:rsidR="0007619E">
        <w:softHyphen/>
      </w:r>
      <w:r>
        <w:t>len übersteigt. Daher kommt die DA-Variante nicht für kleinere PID-Net Mo</w:t>
      </w:r>
      <w:r>
        <w:softHyphen/>
        <w:t xml:space="preserve">delle in </w:t>
      </w:r>
      <w:r w:rsidR="0007619E">
        <w:t>Fra</w:t>
      </w:r>
      <w:r>
        <w:t>ge.</w:t>
      </w:r>
      <w:r w:rsidRPr="002B7AE8">
        <w:rPr>
          <w:rStyle w:val="Funotenzeichen"/>
        </w:rPr>
        <w:footnoteReference w:id="39"/>
      </w:r>
      <w:r w:rsidR="00B41B92">
        <w:t xml:space="preserve"> In der vorliegenden Projektarbeit </w:t>
      </w:r>
      <w:r w:rsidR="003B457F">
        <w:t>wird ein solches kleineres PID-Net Modell im</w:t>
      </w:r>
      <w:r w:rsidR="003B457F">
        <w:softHyphen/>
        <w:t>ple</w:t>
      </w:r>
      <w:r w:rsidR="003B457F">
        <w:softHyphen/>
        <w:t>mentiert.</w:t>
      </w:r>
    </w:p>
    <w:p w14:paraId="0BEAA8B2" w14:textId="12F31817" w:rsidR="0007619E" w:rsidRDefault="008F5EF6" w:rsidP="00031337">
      <w:pPr>
        <w:pStyle w:val="Block"/>
      </w:pPr>
      <w:r>
        <w:lastRenderedPageBreak/>
        <w:t>Statt</w:t>
      </w:r>
      <w:r w:rsidR="003B457F">
        <w:t xml:space="preserve"> der DA-Variante</w:t>
      </w:r>
      <w:r>
        <w:t xml:space="preserve"> wird die </w:t>
      </w:r>
      <w:r w:rsidR="00D504BF">
        <w:t>PA</w:t>
      </w:r>
      <w:r>
        <w:t>-Variante</w:t>
      </w:r>
      <w:r w:rsidR="00D504BF">
        <w:t xml:space="preserve"> (</w:t>
      </w:r>
      <w:proofErr w:type="gramStart"/>
      <w:r w:rsidR="00D504BF" w:rsidRPr="00D504BF">
        <w:t>Parallel</w:t>
      </w:r>
      <w:r>
        <w:t xml:space="preserve"> </w:t>
      </w:r>
      <w:r w:rsidR="00D504BF" w:rsidRPr="00D504BF">
        <w:t>Aggregation</w:t>
      </w:r>
      <w:proofErr w:type="gramEnd"/>
      <w:r w:rsidR="00D504BF" w:rsidRPr="00D504BF">
        <w:t xml:space="preserve"> PPM</w:t>
      </w:r>
      <w:r w:rsidR="00D504BF">
        <w:t>)</w:t>
      </w:r>
      <w:r>
        <w:t xml:space="preserve"> ver</w:t>
      </w:r>
      <w:r>
        <w:softHyphen/>
        <w:t>wen</w:t>
      </w:r>
      <w:r>
        <w:softHyphen/>
        <w:t>det. Dies ist eine in der Größe reduzierte und parallelisierte Form der DA-Va</w:t>
      </w:r>
      <w:r>
        <w:softHyphen/>
        <w:t>riante</w:t>
      </w:r>
      <w:r w:rsidR="003B457F">
        <w:t xml:space="preserve"> und wurde für die PID-Net Architektur entwickelt</w:t>
      </w:r>
      <w:r>
        <w:t xml:space="preserve">. Abbildung </w:t>
      </w:r>
      <w:r>
        <w:fldChar w:fldCharType="begin"/>
      </w:r>
      <w:r>
        <w:instrText xml:space="preserve"> REF abb_pappm \h </w:instrText>
      </w:r>
      <w:r>
        <w:fldChar w:fldCharType="separate"/>
      </w:r>
      <w:r>
        <w:rPr>
          <w:noProof/>
        </w:rPr>
        <w:t>5</w:t>
      </w:r>
      <w:r>
        <w:fldChar w:fldCharType="end"/>
      </w:r>
      <w:r>
        <w:t xml:space="preserve"> zeigt den Auf</w:t>
      </w:r>
      <w:r w:rsidR="00930236">
        <w:softHyphen/>
      </w:r>
      <w:r>
        <w:t xml:space="preserve">bau der </w:t>
      </w:r>
      <w:r w:rsidR="0007619E">
        <w:t>PA-Variante. Da</w:t>
      </w:r>
      <w:r w:rsidR="003B457F">
        <w:softHyphen/>
      </w:r>
      <w:r w:rsidR="0007619E">
        <w:t>bei steht auch hier die Abkürzung „</w:t>
      </w:r>
      <w:proofErr w:type="spellStart"/>
      <w:r w:rsidR="0007619E">
        <w:t>Conv</w:t>
      </w:r>
      <w:proofErr w:type="spellEnd"/>
      <w:r w:rsidR="0007619E">
        <w:t>“ wieder für eine Fal</w:t>
      </w:r>
      <w:r w:rsidR="00930236">
        <w:softHyphen/>
      </w:r>
      <w:r w:rsidR="0007619E">
        <w:t>tungs</w:t>
      </w:r>
      <w:r w:rsidR="00930236">
        <w:softHyphen/>
      </w:r>
      <w:r w:rsidR="0007619E">
        <w:t>schicht und der Ope</w:t>
      </w:r>
      <w:r w:rsidR="003B457F">
        <w:softHyphen/>
      </w:r>
      <w:r w:rsidR="0007619E">
        <w:t>ra</w:t>
      </w:r>
      <w:r w:rsidR="003B457F">
        <w:softHyphen/>
      </w:r>
      <w:r w:rsidR="0007619E">
        <w:t xml:space="preserve">tor </w:t>
      </w:r>
      <m:oMath>
        <m:r>
          <w:rPr>
            <w:rFonts w:ascii="Cambria Math" w:hAnsi="Cambria Math"/>
          </w:rPr>
          <m:t>⊕</m:t>
        </m:r>
      </m:oMath>
      <w:r w:rsidR="0007619E">
        <w:t xml:space="preserve"> für eine elementweise Addition. </w:t>
      </w:r>
      <w:r w:rsidR="00930236">
        <w:t>Der Begriff „</w:t>
      </w:r>
      <w:proofErr w:type="spellStart"/>
      <w:r w:rsidR="00930236">
        <w:t>Up</w:t>
      </w:r>
      <w:r w:rsidR="00930236">
        <w:softHyphen/>
        <w:t>samp</w:t>
      </w:r>
      <w:r w:rsidR="00930236">
        <w:softHyphen/>
        <w:t>ling</w:t>
      </w:r>
      <w:proofErr w:type="spellEnd"/>
      <w:r w:rsidR="00930236">
        <w:t>“ steht</w:t>
      </w:r>
      <w:r w:rsidR="00930236" w:rsidRPr="00930236">
        <w:t xml:space="preserve"> </w:t>
      </w:r>
      <w:r w:rsidR="00930236">
        <w:t xml:space="preserve">für das Vergrößern der Fläche einer </w:t>
      </w:r>
      <w:proofErr w:type="spellStart"/>
      <w:r w:rsidR="00930236">
        <w:t>Featuremap</w:t>
      </w:r>
      <w:proofErr w:type="spellEnd"/>
      <w:r w:rsidR="00930236">
        <w:t xml:space="preserve"> mittels bilinearer In</w:t>
      </w:r>
      <w:r w:rsidR="00930236">
        <w:softHyphen/>
        <w:t>ter</w:t>
      </w:r>
      <w:r w:rsidR="00930236">
        <w:softHyphen/>
        <w:t>po</w:t>
      </w:r>
      <w:r w:rsidR="00930236">
        <w:softHyphen/>
        <w:t>la</w:t>
      </w:r>
      <w:r w:rsidR="00930236">
        <w:softHyphen/>
        <w:t>tion. Mittels „</w:t>
      </w:r>
      <w:proofErr w:type="spellStart"/>
      <w:r w:rsidR="00930236">
        <w:t>Concatenate</w:t>
      </w:r>
      <w:proofErr w:type="spellEnd"/>
      <w:r w:rsidR="00930236">
        <w:t>“ wer</w:t>
      </w:r>
      <w:r w:rsidR="003B457F">
        <w:softHyphen/>
      </w:r>
      <w:r w:rsidR="00930236">
        <w:t>den die fünf auf verschiedene Weisen verarbeiteten Ein</w:t>
      </w:r>
      <w:r w:rsidR="00930236">
        <w:softHyphen/>
        <w:t>ga</w:t>
      </w:r>
      <w:r w:rsidR="00930236">
        <w:softHyphen/>
        <w:t>bedaten zu einer einzelnen Aus</w:t>
      </w:r>
      <w:r w:rsidR="003B457F">
        <w:softHyphen/>
      </w:r>
      <w:r w:rsidR="00930236">
        <w:t>ga</w:t>
      </w:r>
      <w:r w:rsidR="003B457F">
        <w:softHyphen/>
      </w:r>
      <w:r w:rsidR="00930236">
        <w:t xml:space="preserve">be vereint (siehe Abbildung </w:t>
      </w:r>
      <w:r w:rsidR="00930236">
        <w:fldChar w:fldCharType="begin"/>
      </w:r>
      <w:r w:rsidR="00930236">
        <w:instrText xml:space="preserve"> REF abb_pappm \h </w:instrText>
      </w:r>
      <w:r w:rsidR="00930236">
        <w:fldChar w:fldCharType="separate"/>
      </w:r>
      <w:r w:rsidR="00930236">
        <w:rPr>
          <w:noProof/>
        </w:rPr>
        <w:t>5</w:t>
      </w:r>
      <w:r w:rsidR="00930236">
        <w:fldChar w:fldCharType="end"/>
      </w:r>
      <w:r w:rsidR="00930236">
        <w:t xml:space="preserve">). Dabei werden die </w:t>
      </w:r>
      <w:proofErr w:type="spellStart"/>
      <w:r w:rsidR="00930236">
        <w:t>Fea</w:t>
      </w:r>
      <w:r w:rsidR="00930236">
        <w:softHyphen/>
        <w:t>ture</w:t>
      </w:r>
      <w:r w:rsidR="00930236">
        <w:softHyphen/>
        <w:t>maps</w:t>
      </w:r>
      <w:proofErr w:type="spellEnd"/>
      <w:r w:rsidR="00930236">
        <w:t xml:space="preserve"> lediglich über</w:t>
      </w:r>
      <w:r w:rsidR="003B457F">
        <w:softHyphen/>
      </w:r>
      <w:r w:rsidR="00930236">
        <w:t>ei</w:t>
      </w:r>
      <w:r w:rsidR="003B457F">
        <w:softHyphen/>
      </w:r>
      <w:r w:rsidR="00930236">
        <w:t>nan</w:t>
      </w:r>
      <w:r w:rsidR="003B457F">
        <w:softHyphen/>
      </w:r>
      <w:r w:rsidR="00930236">
        <w:t>der</w:t>
      </w:r>
      <w:r w:rsidR="003B457F">
        <w:softHyphen/>
      </w:r>
      <w:r w:rsidR="00930236">
        <w:t>ge</w:t>
      </w:r>
      <w:r w:rsidR="003B457F">
        <w:softHyphen/>
      </w:r>
      <w:r w:rsidR="00930236">
        <w:t xml:space="preserve">legt. Das Ergebnis der PAPPM-Komponente hat damit so viele </w:t>
      </w:r>
      <w:r w:rsidR="0010115C">
        <w:t>Kanäle</w:t>
      </w:r>
      <w:r w:rsidR="00930236">
        <w:t xml:space="preserve"> wie die fünf Ver</w:t>
      </w:r>
      <w:r w:rsidR="003B457F">
        <w:softHyphen/>
      </w:r>
      <w:r w:rsidR="00930236">
        <w:t>ar</w:t>
      </w:r>
      <w:r w:rsidR="0010115C">
        <w:softHyphen/>
      </w:r>
      <w:r w:rsidR="00930236">
        <w:t>bei</w:t>
      </w:r>
      <w:r w:rsidR="0010115C">
        <w:softHyphen/>
      </w:r>
      <w:r w:rsidR="00930236">
        <w:t>tungs</w:t>
      </w:r>
      <w:r w:rsidR="0010115C">
        <w:softHyphen/>
      </w:r>
      <w:r w:rsidR="00930236">
        <w:t>stränge zusammen.</w:t>
      </w:r>
      <w:r w:rsidR="00930236" w:rsidRPr="002B7AE8">
        <w:rPr>
          <w:rStyle w:val="Funotenzeichen"/>
        </w:rPr>
        <w:footnoteReference w:id="40"/>
      </w:r>
    </w:p>
    <w:p w14:paraId="5A73CC99" w14:textId="77777777" w:rsidR="00D504BF" w:rsidRDefault="002C5FAF" w:rsidP="008F5EF6">
      <w:pPr>
        <w:pStyle w:val="Block"/>
        <w:keepNext/>
        <w:jc w:val="center"/>
      </w:pPr>
      <w:r>
        <w:rPr>
          <w:noProof/>
        </w:rPr>
        <w:drawing>
          <wp:inline distT="0" distB="0" distL="0" distR="0" wp14:anchorId="1C641032" wp14:editId="5F771324">
            <wp:extent cx="5440666" cy="3650105"/>
            <wp:effectExtent l="0" t="0" r="444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0666" cy="3650105"/>
                    </a:xfrm>
                    <a:prstGeom prst="rect">
                      <a:avLst/>
                    </a:prstGeom>
                  </pic:spPr>
                </pic:pic>
              </a:graphicData>
            </a:graphic>
          </wp:inline>
        </w:drawing>
      </w:r>
    </w:p>
    <w:p w14:paraId="3163236E" w14:textId="46428948" w:rsidR="002C5FAF" w:rsidRPr="00D504BF" w:rsidRDefault="00D504BF" w:rsidP="00D504BF">
      <w:pPr>
        <w:pStyle w:val="Beschriftung"/>
      </w:pPr>
      <w:bookmarkStart w:id="27" w:name="_Toc125149570"/>
      <w:r>
        <w:t xml:space="preserve">Abb. </w:t>
      </w:r>
      <w:bookmarkStart w:id="28" w:name="abb_pappm"/>
      <w:r>
        <w:fldChar w:fldCharType="begin"/>
      </w:r>
      <w:r>
        <w:instrText xml:space="preserve"> SEQ Abb. \* ARABIC </w:instrText>
      </w:r>
      <w:r>
        <w:fldChar w:fldCharType="separate"/>
      </w:r>
      <w:r w:rsidR="00F9549C">
        <w:rPr>
          <w:noProof/>
        </w:rPr>
        <w:t>6</w:t>
      </w:r>
      <w:r>
        <w:rPr>
          <w:noProof/>
        </w:rPr>
        <w:fldChar w:fldCharType="end"/>
      </w:r>
      <w:bookmarkEnd w:id="28"/>
      <w:r>
        <w:t>: Der Aufbau der PAPPM-Komponente</w:t>
      </w:r>
      <w:r w:rsidR="00104E8B" w:rsidRPr="002B7AE8">
        <w:rPr>
          <w:rStyle w:val="Funotenzeichen"/>
        </w:rPr>
        <w:footnoteReference w:id="41"/>
      </w:r>
      <w:bookmarkEnd w:id="27"/>
    </w:p>
    <w:p w14:paraId="0691CA9F" w14:textId="4BCB6E27" w:rsidR="005957FB" w:rsidRPr="00031337" w:rsidRDefault="005957FB" w:rsidP="00031337">
      <w:pPr>
        <w:pStyle w:val="Block"/>
        <w:keepNext/>
        <w:numPr>
          <w:ilvl w:val="0"/>
          <w:numId w:val="9"/>
        </w:numPr>
        <w:spacing w:before="120" w:after="0"/>
        <w:ind w:left="567" w:hanging="567"/>
        <w:rPr>
          <w:u w:val="single"/>
        </w:rPr>
      </w:pPr>
      <w:r w:rsidRPr="00031337">
        <w:rPr>
          <w:u w:val="single"/>
        </w:rPr>
        <w:lastRenderedPageBreak/>
        <w:t>Bag-Komponente:</w:t>
      </w:r>
    </w:p>
    <w:p w14:paraId="564DAB74" w14:textId="60D2BEAA" w:rsidR="005957FB" w:rsidRDefault="00E17285" w:rsidP="00031337">
      <w:pPr>
        <w:pStyle w:val="Block"/>
      </w:pPr>
      <w:r>
        <w:t xml:space="preserve">Die </w:t>
      </w:r>
      <w:r w:rsidR="005957FB" w:rsidRPr="00031337">
        <w:t>Bag</w:t>
      </w:r>
      <w:r>
        <w:t>-Komponente</w:t>
      </w:r>
      <w:r w:rsidR="005957FB" w:rsidRPr="00031337">
        <w:t xml:space="preserve"> (Boundary-attention-</w:t>
      </w:r>
      <w:proofErr w:type="spellStart"/>
      <w:r w:rsidR="005957FB" w:rsidRPr="00031337">
        <w:t>guided</w:t>
      </w:r>
      <w:proofErr w:type="spellEnd"/>
      <w:r w:rsidR="005957FB" w:rsidRPr="00031337">
        <w:t xml:space="preserve"> </w:t>
      </w:r>
      <w:proofErr w:type="spellStart"/>
      <w:r w:rsidR="005957FB" w:rsidRPr="00031337">
        <w:t>fusion</w:t>
      </w:r>
      <w:proofErr w:type="spellEnd"/>
      <w:r w:rsidR="005957FB" w:rsidRPr="00031337">
        <w:t xml:space="preserve"> </w:t>
      </w:r>
      <w:proofErr w:type="spellStart"/>
      <w:r w:rsidR="005957FB" w:rsidRPr="00031337">
        <w:t>module</w:t>
      </w:r>
      <w:proofErr w:type="spellEnd"/>
      <w:r w:rsidR="005957FB" w:rsidRPr="00031337">
        <w:t>)</w:t>
      </w:r>
      <w:r>
        <w:t xml:space="preserve"> führt die Ergebnisse der drei </w:t>
      </w:r>
      <w:proofErr w:type="spellStart"/>
      <w:r>
        <w:t>Branches</w:t>
      </w:r>
      <w:proofErr w:type="spellEnd"/>
      <w:r>
        <w:t xml:space="preserve"> zusammen. Entsprechend sitzt die Bag-Komponente am Ende der PID-Net Architektur.</w:t>
      </w:r>
      <w:r w:rsidR="001503A7">
        <w:t xml:space="preserve"> Die Bag-Komponente hat die Aufgabe die Fusion der Ergebnisse aus dem P- und dem I-Branch mit den Ergebnissen aus dem D-Branch anzuleiten, sodass es nicht zu einem </w:t>
      </w:r>
      <w:proofErr w:type="spellStart"/>
      <w:r w:rsidR="001503A7">
        <w:t>Overshooting</w:t>
      </w:r>
      <w:proofErr w:type="spellEnd"/>
      <w:r w:rsidR="001503A7">
        <w:t xml:space="preserve"> kommt (sieh Un</w:t>
      </w:r>
      <w:r w:rsidR="001503A7">
        <w:softHyphen/>
        <w:t xml:space="preserve">terkapitel 3.1). </w:t>
      </w:r>
      <w:r w:rsidR="00F940A3">
        <w:t>Für die Grenzregionen zwischen Ob</w:t>
      </w:r>
      <w:r w:rsidR="00F940A3">
        <w:softHyphen/>
        <w:t xml:space="preserve">jekten sowie für kleine und stark detaillierte Objekte sollen die Ergebnisse des </w:t>
      </w:r>
      <w:proofErr w:type="spellStart"/>
      <w:r w:rsidR="00F940A3">
        <w:t>P-Bran</w:t>
      </w:r>
      <w:r w:rsidR="00F940A3">
        <w:softHyphen/>
        <w:t>ches</w:t>
      </w:r>
      <w:proofErr w:type="spellEnd"/>
      <w:r w:rsidR="00F940A3">
        <w:t xml:space="preserve"> bevorzugt werden, der auf solche Aufgaben spezialisiert ist. Die anderen Regionen sol</w:t>
      </w:r>
      <w:r w:rsidR="00F940A3">
        <w:softHyphen/>
        <w:t>len mit den Ergebnissen des I-</w:t>
      </w:r>
      <w:proofErr w:type="spellStart"/>
      <w:r w:rsidR="00F940A3">
        <w:t>Branches</w:t>
      </w:r>
      <w:proofErr w:type="spellEnd"/>
      <w:r w:rsidR="00F940A3">
        <w:t xml:space="preserve"> ab</w:t>
      </w:r>
      <w:r w:rsidR="00F940A3">
        <w:softHyphen/>
        <w:t>gedeckt werden, der den semantischen Kon</w:t>
      </w:r>
      <w:r w:rsidR="00F940A3">
        <w:softHyphen/>
        <w:t>text des Bildes im Blick hat.</w:t>
      </w:r>
      <w:r w:rsidRPr="002B7AE8">
        <w:rPr>
          <w:rStyle w:val="Funotenzeichen"/>
        </w:rPr>
        <w:footnoteReference w:id="42"/>
      </w:r>
    </w:p>
    <w:p w14:paraId="0FE96BF5" w14:textId="0A6E4341" w:rsidR="00B7435F" w:rsidRDefault="00B7435F" w:rsidP="00A11E19">
      <w:pPr>
        <w:pStyle w:val="Block"/>
        <w:spacing w:after="0"/>
      </w:pPr>
      <w:r>
        <w:t xml:space="preserve">Abbildung </w:t>
      </w:r>
      <w:r>
        <w:fldChar w:fldCharType="begin"/>
      </w:r>
      <w:r>
        <w:instrText xml:space="preserve"> REF abb_bag \h </w:instrText>
      </w:r>
      <w:r>
        <w:fldChar w:fldCharType="separate"/>
      </w:r>
      <w:r>
        <w:rPr>
          <w:noProof/>
        </w:rPr>
        <w:t>6</w:t>
      </w:r>
      <w:r>
        <w:fldChar w:fldCharType="end"/>
      </w:r>
      <w:r>
        <w:t xml:space="preserve"> zeigt die Struktur von zwei Implementierungen der Bag-Komponente. Dabei ent</w:t>
      </w:r>
      <w:r w:rsidR="00110FC7">
        <w:softHyphen/>
      </w:r>
      <w:r>
        <w:softHyphen/>
      </w:r>
      <w:r>
        <w:softHyphen/>
        <w:t xml:space="preserve">spricht die Symbolik der Symbolik bei der Pag-Komponente in Abbildung </w:t>
      </w:r>
      <w:r>
        <w:fldChar w:fldCharType="begin"/>
      </w:r>
      <w:r>
        <w:instrText xml:space="preserve"> REF abb_pag \h </w:instrText>
      </w:r>
      <w:r>
        <w:fldChar w:fldCharType="separate"/>
      </w:r>
      <w:r>
        <w:rPr>
          <w:noProof/>
        </w:rPr>
        <w:t>4</w:t>
      </w:r>
      <w:r>
        <w:fldChar w:fldCharType="end"/>
      </w:r>
      <w:r>
        <w:t>.</w:t>
      </w:r>
      <w:r w:rsidR="00381B9B">
        <w:t xml:space="preserve"> Die links in Abbildung </w:t>
      </w:r>
      <w:r w:rsidR="00381B9B">
        <w:fldChar w:fldCharType="begin"/>
      </w:r>
      <w:r w:rsidR="00381B9B">
        <w:instrText xml:space="preserve"> REF abb_bag \h </w:instrText>
      </w:r>
      <w:r w:rsidR="00381B9B">
        <w:fldChar w:fldCharType="separate"/>
      </w:r>
      <w:r w:rsidR="00381B9B">
        <w:rPr>
          <w:noProof/>
        </w:rPr>
        <w:t>6</w:t>
      </w:r>
      <w:r w:rsidR="00381B9B">
        <w:fldChar w:fldCharType="end"/>
      </w:r>
      <w:r w:rsidR="00381B9B">
        <w:t xml:space="preserve"> dargestellte Variante der Bag-Komponente (a) ist die Standardausführung mit einer 3x3 Faltungsschicht. Rechts (b) ist die Light-Bag Variante abgebildet, die diese 3x3 Faltungsschicht durch zwei 1x1 Faltungsschichten ersetzt.</w:t>
      </w:r>
      <w:r w:rsidR="00110FC7">
        <w:t xml:space="preserve"> Das verändert die Funk</w:t>
      </w:r>
      <w:r w:rsidR="00110FC7">
        <w:softHyphen/>
        <w:t>tion der Komponente nicht, verbessert allerdings ihre Performanz.</w:t>
      </w:r>
      <w:r w:rsidR="00110FC7" w:rsidRPr="002B7AE8">
        <w:rPr>
          <w:rStyle w:val="Funotenzeichen"/>
        </w:rPr>
        <w:footnoteReference w:id="43"/>
      </w:r>
      <w:r w:rsidR="00544B2E">
        <w:t xml:space="preserve"> </w:t>
      </w:r>
      <w:r w:rsidR="009F341A">
        <w:t>Daher</w:t>
      </w:r>
      <w:r w:rsidR="00544B2E">
        <w:t xml:space="preserve"> wird in der vor</w:t>
      </w:r>
      <w:r w:rsidR="009F341A">
        <w:softHyphen/>
      </w:r>
      <w:r w:rsidR="00544B2E">
        <w:t xml:space="preserve">liegenden Projektarbeit die </w:t>
      </w:r>
      <w:r w:rsidR="009F341A">
        <w:t xml:space="preserve">Light-Variante der </w:t>
      </w:r>
      <w:r w:rsidR="00544B2E">
        <w:t>Bag-Komponente ver</w:t>
      </w:r>
      <w:r w:rsidR="00544B2E">
        <w:softHyphen/>
        <w:t>wen</w:t>
      </w:r>
      <w:r w:rsidR="00544B2E">
        <w:softHyphen/>
        <w:t>det.</w:t>
      </w:r>
    </w:p>
    <w:p w14:paraId="3E5864FA" w14:textId="77777777" w:rsidR="009F341A" w:rsidRDefault="00110FC7" w:rsidP="009F341A">
      <w:pPr>
        <w:pStyle w:val="Block"/>
        <w:rPr>
          <w:noProof/>
        </w:rPr>
      </w:pPr>
      <w:r>
        <w:t>In beiden Varianten der Bag-Komponente werden die Ergebnisse des P-</w:t>
      </w:r>
      <w:proofErr w:type="spellStart"/>
      <w:r>
        <w:t>Branches</w:t>
      </w:r>
      <w:proofErr w:type="spellEnd"/>
      <w:r>
        <w:t xml:space="preserve"> für das End</w:t>
      </w:r>
      <w:r w:rsidR="00A90CB9">
        <w:softHyphen/>
      </w:r>
      <w:r>
        <w:t>ergebnis in Grenzregionen oder hochdetaillierten Bereichen verwendet</w:t>
      </w:r>
      <w:r w:rsidR="00A90CB9">
        <w:t>; in allen an</w:t>
      </w:r>
      <w:r w:rsidR="00A90CB9">
        <w:softHyphen/>
        <w:t>de</w:t>
      </w:r>
      <w:r w:rsidR="00A90CB9">
        <w:softHyphen/>
        <w:t>ren Regionen w</w:t>
      </w:r>
      <w:r w:rsidR="007E0CEC">
        <w:t>ird</w:t>
      </w:r>
      <w:r w:rsidR="00A90CB9">
        <w:t xml:space="preserve"> d</w:t>
      </w:r>
      <w:r w:rsidR="007E0CEC">
        <w:t>as</w:t>
      </w:r>
      <w:r w:rsidR="00A90CB9">
        <w:t xml:space="preserve"> Ergebnis des I-Branchs verwendet. </w:t>
      </w:r>
      <w:r>
        <w:t>Das wird durch d</w:t>
      </w:r>
      <w:r w:rsidR="00A90CB9">
        <w:t>as</w:t>
      </w:r>
      <w:r>
        <w:t xml:space="preserve"> </w:t>
      </w:r>
      <w:r w:rsidR="00A90CB9">
        <w:t>Re</w:t>
      </w:r>
      <w:r w:rsidR="00A90CB9">
        <w:softHyphen/>
        <w:t>sul</w:t>
      </w:r>
      <w:r w:rsidR="007E0CEC">
        <w:softHyphen/>
      </w:r>
      <w:r w:rsidR="00A90CB9">
        <w:softHyphen/>
        <w:t xml:space="preserve">tat </w:t>
      </w:r>
      <m:oMath>
        <m:r>
          <w:rPr>
            <w:rFonts w:ascii="Cambria Math" w:hAnsi="Cambria Math"/>
          </w:rPr>
          <m:t>σ</m:t>
        </m:r>
      </m:oMath>
      <w:r w:rsidR="00A90CB9">
        <w:t xml:space="preserve"> </w:t>
      </w:r>
      <w:r>
        <w:t>der Sigmoid-Funktion von dem Ergebnis des D-</w:t>
      </w:r>
      <w:proofErr w:type="spellStart"/>
      <w:r>
        <w:t>Branches</w:t>
      </w:r>
      <w:proofErr w:type="spellEnd"/>
      <w:r>
        <w:t xml:space="preserve"> umgesetzt.</w:t>
      </w:r>
      <w:r w:rsidR="007E0CEC">
        <w:t xml:space="preserve"> Wenn der Wert von </w:t>
      </w:r>
      <m:oMath>
        <m:r>
          <w:rPr>
            <w:rFonts w:ascii="Cambria Math" w:hAnsi="Cambria Math"/>
          </w:rPr>
          <m:t>σ&gt;0,5</m:t>
        </m:r>
      </m:oMath>
      <w:r w:rsidR="007E0CEC">
        <w:t xml:space="preserve"> ist, werden die Ergebnisse des P-</w:t>
      </w:r>
      <w:proofErr w:type="spellStart"/>
      <w:r w:rsidR="007E0CEC">
        <w:t>Branches</w:t>
      </w:r>
      <w:proofErr w:type="spellEnd"/>
      <w:r w:rsidR="007E0CEC">
        <w:t xml:space="preserve"> verwendet; </w:t>
      </w:r>
      <w:r w:rsidR="007E0CEC" w:rsidRPr="009F341A">
        <w:t>anderenfalls</w:t>
      </w:r>
      <w:r w:rsidR="007E0CEC">
        <w:t xml:space="preserve"> werden die Ergebnisse des I-</w:t>
      </w:r>
      <w:proofErr w:type="spellStart"/>
      <w:r w:rsidR="007E0CEC">
        <w:t>Branches</w:t>
      </w:r>
      <w:proofErr w:type="spellEnd"/>
      <w:r w:rsidR="007E0CEC">
        <w:t xml:space="preserve"> verwendet.</w:t>
      </w:r>
      <w:r w:rsidR="007E0CEC" w:rsidRPr="002B7AE8">
        <w:rPr>
          <w:rStyle w:val="Funotenzeichen"/>
        </w:rPr>
        <w:footnoteReference w:id="44"/>
      </w:r>
      <w:r w:rsidR="009F341A" w:rsidRPr="009F341A">
        <w:rPr>
          <w:noProof/>
        </w:rPr>
        <w:t xml:space="preserve"> </w:t>
      </w:r>
    </w:p>
    <w:p w14:paraId="0F74AA5C" w14:textId="31CDC702" w:rsidR="009F341A" w:rsidRDefault="009F341A" w:rsidP="009F341A">
      <w:pPr>
        <w:pStyle w:val="Block"/>
        <w:jc w:val="center"/>
      </w:pPr>
      <w:r>
        <w:rPr>
          <w:noProof/>
        </w:rPr>
        <w:lastRenderedPageBreak/>
        <w:drawing>
          <wp:inline distT="0" distB="0" distL="0" distR="0" wp14:anchorId="063EC9D4" wp14:editId="55F2D5DB">
            <wp:extent cx="5233182" cy="2234138"/>
            <wp:effectExtent l="0" t="0" r="0"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rotWithShape="1">
                    <a:blip r:embed="rId20" cstate="print">
                      <a:extLst>
                        <a:ext uri="{28A0092B-C50C-407E-A947-70E740481C1C}">
                          <a14:useLocalDpi xmlns:a14="http://schemas.microsoft.com/office/drawing/2010/main" val="0"/>
                        </a:ext>
                      </a:extLst>
                    </a:blip>
                    <a:srcRect b="3245"/>
                    <a:stretch/>
                  </pic:blipFill>
                  <pic:spPr bwMode="auto">
                    <a:xfrm>
                      <a:off x="0" y="0"/>
                      <a:ext cx="5248268" cy="2240579"/>
                    </a:xfrm>
                    <a:prstGeom prst="rect">
                      <a:avLst/>
                    </a:prstGeom>
                    <a:ln>
                      <a:noFill/>
                    </a:ln>
                    <a:extLst>
                      <a:ext uri="{53640926-AAD7-44D8-BBD7-CCE9431645EC}">
                        <a14:shadowObscured xmlns:a14="http://schemas.microsoft.com/office/drawing/2010/main"/>
                      </a:ext>
                    </a:extLst>
                  </pic:spPr>
                </pic:pic>
              </a:graphicData>
            </a:graphic>
          </wp:inline>
        </w:drawing>
      </w:r>
    </w:p>
    <w:p w14:paraId="2B59A175" w14:textId="78F70814" w:rsidR="00110FC7" w:rsidRPr="00110FC7" w:rsidRDefault="009F341A" w:rsidP="009F341A">
      <w:pPr>
        <w:pStyle w:val="Beschriftung"/>
      </w:pPr>
      <w:bookmarkStart w:id="29" w:name="_Toc125149571"/>
      <w:r>
        <w:t xml:space="preserve">Abb. </w:t>
      </w:r>
      <w:bookmarkStart w:id="30" w:name="abb_bag"/>
      <w:r>
        <w:fldChar w:fldCharType="begin"/>
      </w:r>
      <w:r>
        <w:instrText xml:space="preserve"> SEQ Abb. \* ARABIC </w:instrText>
      </w:r>
      <w:r>
        <w:fldChar w:fldCharType="separate"/>
      </w:r>
      <w:r w:rsidR="00F9549C">
        <w:rPr>
          <w:noProof/>
        </w:rPr>
        <w:t>7</w:t>
      </w:r>
      <w:r>
        <w:rPr>
          <w:noProof/>
        </w:rPr>
        <w:fldChar w:fldCharType="end"/>
      </w:r>
      <w:bookmarkEnd w:id="30"/>
      <w:r>
        <w:t>: Der Aufbau der Bag- (a) bzw. Light-Bag-Komponente (b)</w:t>
      </w:r>
      <w:r w:rsidRPr="002B7AE8">
        <w:rPr>
          <w:rStyle w:val="Funotenzeichen"/>
        </w:rPr>
        <w:footnoteReference w:id="45"/>
      </w:r>
      <w:bookmarkEnd w:id="29"/>
    </w:p>
    <w:p w14:paraId="000BD1AF" w14:textId="584B9744" w:rsidR="005957FB" w:rsidRPr="00031337" w:rsidRDefault="00C40AD3" w:rsidP="00031337">
      <w:pPr>
        <w:pStyle w:val="Block"/>
        <w:keepNext/>
        <w:numPr>
          <w:ilvl w:val="0"/>
          <w:numId w:val="9"/>
        </w:numPr>
        <w:spacing w:before="120" w:after="0"/>
        <w:ind w:left="567" w:hanging="567"/>
        <w:rPr>
          <w:u w:val="single"/>
        </w:rPr>
      </w:pPr>
      <w:r w:rsidRPr="00031337">
        <w:rPr>
          <w:u w:val="single"/>
        </w:rPr>
        <w:t>S</w:t>
      </w:r>
      <w:r w:rsidR="005957FB" w:rsidRPr="00031337">
        <w:rPr>
          <w:u w:val="single"/>
        </w:rPr>
        <w:t>-</w:t>
      </w:r>
      <w:r w:rsidR="002C5FAF">
        <w:rPr>
          <w:u w:val="single"/>
        </w:rPr>
        <w:t xml:space="preserve"> und B-</w:t>
      </w:r>
      <w:r w:rsidRPr="00031337">
        <w:rPr>
          <w:u w:val="single"/>
        </w:rPr>
        <w:t>Head</w:t>
      </w:r>
      <w:r w:rsidR="005957FB" w:rsidRPr="00031337">
        <w:rPr>
          <w:u w:val="single"/>
        </w:rPr>
        <w:t>-Komponente</w:t>
      </w:r>
      <w:r w:rsidR="00531AB3">
        <w:rPr>
          <w:u w:val="single"/>
        </w:rPr>
        <w:t>n</w:t>
      </w:r>
    </w:p>
    <w:p w14:paraId="27C85497" w14:textId="2AE54B2C" w:rsidR="005957FB" w:rsidRDefault="00531AB3" w:rsidP="00031337">
      <w:pPr>
        <w:pStyle w:val="Block"/>
      </w:pPr>
      <w:r>
        <w:t xml:space="preserve">Die </w:t>
      </w:r>
      <w:r w:rsidR="005957FB" w:rsidRPr="00031337">
        <w:t>S-Head</w:t>
      </w:r>
      <w:r>
        <w:t>-</w:t>
      </w:r>
      <w:r w:rsidR="005957FB" w:rsidRPr="00031337">
        <w:t xml:space="preserve"> (</w:t>
      </w:r>
      <w:proofErr w:type="spellStart"/>
      <w:r w:rsidR="005957FB" w:rsidRPr="00031337">
        <w:t>Semantic</w:t>
      </w:r>
      <w:proofErr w:type="spellEnd"/>
      <w:r w:rsidR="00E1345B">
        <w:t>-</w:t>
      </w:r>
      <w:r w:rsidR="005957FB" w:rsidRPr="00031337">
        <w:t>Head)</w:t>
      </w:r>
      <w:r>
        <w:t xml:space="preserve"> und </w:t>
      </w:r>
      <w:r w:rsidR="005957FB" w:rsidRPr="00031337">
        <w:t>B-Head</w:t>
      </w:r>
      <w:r>
        <w:t>-Komponenten</w:t>
      </w:r>
      <w:r w:rsidRPr="00031337">
        <w:t xml:space="preserve"> </w:t>
      </w:r>
      <w:r w:rsidR="005957FB" w:rsidRPr="00031337">
        <w:t>(Boundary</w:t>
      </w:r>
      <w:r w:rsidR="00E1345B">
        <w:t>-</w:t>
      </w:r>
      <w:r w:rsidR="005957FB" w:rsidRPr="00031337">
        <w:t>Head)</w:t>
      </w:r>
      <w:r>
        <w:t xml:space="preserve"> sind alle gleich </w:t>
      </w:r>
      <w:r w:rsidR="00BF3E33">
        <w:t>nach dem in Abbildung</w:t>
      </w:r>
      <w:r>
        <w:t xml:space="preserve"> </w:t>
      </w:r>
      <w:r>
        <w:fldChar w:fldCharType="begin"/>
      </w:r>
      <w:r>
        <w:instrText xml:space="preserve"> REF abb_sb_head \h </w:instrText>
      </w:r>
      <w:r>
        <w:fldChar w:fldCharType="separate"/>
      </w:r>
      <w:r>
        <w:rPr>
          <w:noProof/>
        </w:rPr>
        <w:t>7</w:t>
      </w:r>
      <w:r>
        <w:fldChar w:fldCharType="end"/>
      </w:r>
      <w:r w:rsidR="00BF3E33">
        <w:t xml:space="preserve"> gezeigten Schema aufgebaut. Sie dienen der Aufbereitung der Ausgaben einer Komponente für die Berechnung eines Loss-Werts oder die Anzeige des Endergebnisses. Entsprechend befindet sich ganz am Ende der PID-Net Architektur ei</w:t>
      </w:r>
      <w:r w:rsidR="00BF3E33">
        <w:softHyphen/>
        <w:t xml:space="preserve">ne S-Head-Komponente (siehe Abbildung </w:t>
      </w:r>
      <w:r w:rsidR="00BF3E33">
        <w:fldChar w:fldCharType="begin"/>
      </w:r>
      <w:r w:rsidR="00BF3E33">
        <w:instrText xml:space="preserve"> REF abb_PID_Net_struktur \h </w:instrText>
      </w:r>
      <w:r w:rsidR="00BF3E33">
        <w:fldChar w:fldCharType="separate"/>
      </w:r>
      <w:r w:rsidR="00BF3E33">
        <w:rPr>
          <w:noProof/>
        </w:rPr>
        <w:t>2</w:t>
      </w:r>
      <w:r w:rsidR="00BF3E33">
        <w:fldChar w:fldCharType="end"/>
      </w:r>
      <w:r w:rsidR="00BF3E33">
        <w:t>).</w:t>
      </w:r>
      <w:r w:rsidR="00BF3E33" w:rsidRPr="002B7AE8">
        <w:rPr>
          <w:rStyle w:val="Funotenzeichen"/>
        </w:rPr>
        <w:footnoteReference w:id="46"/>
      </w:r>
    </w:p>
    <w:p w14:paraId="1BA909E3" w14:textId="77777777" w:rsidR="00404D8E" w:rsidRDefault="003E184F" w:rsidP="00DB537C">
      <w:pPr>
        <w:pStyle w:val="Block"/>
        <w:keepNext/>
        <w:jc w:val="center"/>
      </w:pPr>
      <w:r>
        <w:rPr>
          <w:noProof/>
        </w:rPr>
        <w:drawing>
          <wp:inline distT="0" distB="0" distL="0" distR="0" wp14:anchorId="77973B2E" wp14:editId="5348E5C5">
            <wp:extent cx="3467686" cy="1120211"/>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1427" cy="1195720"/>
                    </a:xfrm>
                    <a:prstGeom prst="rect">
                      <a:avLst/>
                    </a:prstGeom>
                  </pic:spPr>
                </pic:pic>
              </a:graphicData>
            </a:graphic>
          </wp:inline>
        </w:drawing>
      </w:r>
    </w:p>
    <w:p w14:paraId="52B9E802" w14:textId="72CAE49C" w:rsidR="002C5FAF" w:rsidRDefault="00404D8E" w:rsidP="00404D8E">
      <w:pPr>
        <w:pStyle w:val="Beschriftung"/>
      </w:pPr>
      <w:bookmarkStart w:id="31" w:name="_Toc125149572"/>
      <w:r>
        <w:t xml:space="preserve">Abb. </w:t>
      </w:r>
      <w:bookmarkStart w:id="32" w:name="abb_sb_head"/>
      <w:r>
        <w:fldChar w:fldCharType="begin"/>
      </w:r>
      <w:r>
        <w:instrText xml:space="preserve"> SEQ Abb. \* ARABIC </w:instrText>
      </w:r>
      <w:r>
        <w:fldChar w:fldCharType="separate"/>
      </w:r>
      <w:r w:rsidR="00F9549C">
        <w:rPr>
          <w:noProof/>
        </w:rPr>
        <w:t>8</w:t>
      </w:r>
      <w:r>
        <w:rPr>
          <w:noProof/>
        </w:rPr>
        <w:fldChar w:fldCharType="end"/>
      </w:r>
      <w:bookmarkEnd w:id="32"/>
      <w:r>
        <w:t>: Der Aufbau der S- und B-Head-Komponente</w:t>
      </w:r>
      <w:r w:rsidR="00104E8B" w:rsidRPr="002B7AE8">
        <w:rPr>
          <w:rStyle w:val="Funotenzeichen"/>
        </w:rPr>
        <w:footnoteReference w:id="47"/>
      </w:r>
      <w:bookmarkEnd w:id="31"/>
    </w:p>
    <w:p w14:paraId="358C9786" w14:textId="3EA028A5" w:rsidR="00BF3E33" w:rsidRDefault="00BF3E33" w:rsidP="00E719BF">
      <w:pPr>
        <w:pStyle w:val="Block"/>
        <w:spacing w:after="240"/>
      </w:pPr>
      <w:r>
        <w:t>Es befindet sich allerdings noch eine S-Head-Komponente in Stage 4, die von der Ausgabe der ersten Pag-Komponente gespeist wird. Diese S-Head-Komponente dient der Op</w:t>
      </w:r>
      <w:r>
        <w:softHyphen/>
        <w:t>ti</w:t>
      </w:r>
      <w:r>
        <w:softHyphen/>
        <w:t>mie</w:t>
      </w:r>
      <w:r>
        <w:softHyphen/>
        <w:t>rung des gesamten Modells. Die einzige B-Head-Komponente der PID-Net Architektur be</w:t>
      </w:r>
      <w:r>
        <w:softHyphen/>
      </w:r>
      <w:r>
        <w:lastRenderedPageBreak/>
        <w:t>fin</w:t>
      </w:r>
      <w:r>
        <w:softHyphen/>
      </w:r>
      <w:r w:rsidR="00E719BF">
        <w:softHyphen/>
      </w:r>
      <w:r>
        <w:t>det sich in Stage 5 und wird durch die Ausgabe der zweiten Add-Komponente gespeist</w:t>
      </w:r>
      <w:r w:rsidR="00E719BF">
        <w:t xml:space="preserve"> (sie</w:t>
      </w:r>
      <w:r w:rsidR="00E719BF">
        <w:softHyphen/>
        <w:t xml:space="preserve">he Abbildung </w:t>
      </w:r>
      <w:r w:rsidR="00E719BF">
        <w:fldChar w:fldCharType="begin"/>
      </w:r>
      <w:r w:rsidR="00E719BF">
        <w:instrText xml:space="preserve"> REF abb_PID_Net_struktur \h </w:instrText>
      </w:r>
      <w:r w:rsidR="00E719BF">
        <w:fldChar w:fldCharType="separate"/>
      </w:r>
      <w:r w:rsidR="00E719BF">
        <w:rPr>
          <w:noProof/>
        </w:rPr>
        <w:t>2</w:t>
      </w:r>
      <w:r w:rsidR="00E719BF">
        <w:fldChar w:fldCharType="end"/>
      </w:r>
      <w:r w:rsidR="00E719BF">
        <w:t>)</w:t>
      </w:r>
      <w:r>
        <w:t>. Die</w:t>
      </w:r>
      <w:r w:rsidR="00E719BF">
        <w:softHyphen/>
      </w:r>
      <w:r>
        <w:t>se B-Head-Komponente soll speziell bei der Optimierung der Er</w:t>
      </w:r>
      <w:r w:rsidR="00E719BF">
        <w:softHyphen/>
      </w:r>
      <w:r>
        <w:t>ken</w:t>
      </w:r>
      <w:r w:rsidR="00E719BF">
        <w:softHyphen/>
      </w:r>
      <w:r>
        <w:t>nung der Grenz</w:t>
      </w:r>
      <w:r w:rsidR="00E719BF">
        <w:softHyphen/>
      </w:r>
      <w:r>
        <w:t>re</w:t>
      </w:r>
      <w:r w:rsidR="00E719BF">
        <w:softHyphen/>
      </w:r>
      <w:r>
        <w:t>gio</w:t>
      </w:r>
      <w:r w:rsidR="00E719BF">
        <w:softHyphen/>
      </w:r>
      <w:r>
        <w:t>nen helfen.</w:t>
      </w:r>
      <w:r w:rsidRPr="002B7AE8">
        <w:rPr>
          <w:rStyle w:val="Funotenzeichen"/>
        </w:rPr>
        <w:footnoteReference w:id="48"/>
      </w:r>
    </w:p>
    <w:p w14:paraId="2B810A60" w14:textId="71A31E1C" w:rsidR="00766A5E" w:rsidRDefault="00E719BF" w:rsidP="00BF3E33">
      <w:pPr>
        <w:pStyle w:val="Block"/>
      </w:pPr>
      <w:r>
        <w:t>Die Ausgaben der beschriebenen S- und B-Head-Komponenten werden für die Er</w:t>
      </w:r>
      <w:r>
        <w:softHyphen/>
        <w:t>rech</w:t>
      </w:r>
      <w:r>
        <w:softHyphen/>
        <w:t>nung der Loss-Werte verwendet, mit denen PID-Net Modelle optimiert werden. Die PID-Net Architektur sieht für die verschiedenen S- bzw. B-Head-Komponenten un</w:t>
      </w:r>
      <w:r>
        <w:softHyphen/>
        <w:t>ter</w:t>
      </w:r>
      <w:r>
        <w:softHyphen/>
        <w:t>schied</w:t>
      </w:r>
      <w:r>
        <w:softHyphen/>
        <w:t>li</w:t>
      </w:r>
      <w:r>
        <w:softHyphen/>
        <w:t xml:space="preserve">che Loss-Funktionen vor. Für die Berechnung der Loss-Komponente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454A5D">
        <w:t xml:space="preserve"> </w:t>
      </w:r>
      <w:r w:rsidR="007062FE">
        <w:t>wird die ge</w:t>
      </w:r>
      <w:r w:rsidR="007062FE">
        <w:softHyphen/>
        <w:t>wich</w:t>
      </w:r>
      <w:r w:rsidR="007062FE">
        <w:softHyphen/>
        <w:t>te</w:t>
      </w:r>
      <w:r w:rsidR="00BB31B8">
        <w:softHyphen/>
      </w:r>
      <w:r w:rsidR="007062FE">
        <w:softHyphen/>
        <w:t xml:space="preserve">te Kreuzentropie (CE, Cross </w:t>
      </w:r>
      <w:proofErr w:type="spellStart"/>
      <w:r w:rsidR="007062FE">
        <w:t>Entropy</w:t>
      </w:r>
      <w:proofErr w:type="spellEnd"/>
      <w:r w:rsidR="007062FE">
        <w:t xml:space="preserve">) als Loss-Funktion auf </w:t>
      </w:r>
      <w:r>
        <w:t xml:space="preserve">die Ausgabe der vorderen S-Head-Komponente </w:t>
      </w:r>
      <w:r w:rsidR="007062FE">
        <w:t>ange</w:t>
      </w:r>
      <w:r>
        <w:t xml:space="preserve">wendet (siehe Abbildung </w:t>
      </w:r>
      <w:r>
        <w:fldChar w:fldCharType="begin"/>
      </w:r>
      <w:r>
        <w:instrText xml:space="preserve"> REF abb_PID_Net_struktur \h </w:instrText>
      </w:r>
      <w:r>
        <w:fldChar w:fldCharType="separate"/>
      </w:r>
      <w:r>
        <w:rPr>
          <w:noProof/>
        </w:rPr>
        <w:t>2</w:t>
      </w:r>
      <w:r>
        <w:fldChar w:fldCharType="end"/>
      </w:r>
      <w:r>
        <w:t xml:space="preserve">). </w:t>
      </w:r>
      <w:r w:rsidR="007062FE">
        <w:t>Für die Berechnung der Loss-Kom</w:t>
      </w:r>
      <w:r w:rsidR="00BB31B8">
        <w:softHyphen/>
      </w:r>
      <w:r w:rsidR="007062FE">
        <w:t xml:space="preserve">ponente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062FE">
        <w:t>wird die ge</w:t>
      </w:r>
      <w:r w:rsidR="007062FE">
        <w:softHyphen/>
        <w:t>wich</w:t>
      </w:r>
      <w:r w:rsidR="007062FE">
        <w:softHyphen/>
        <w:t>te</w:t>
      </w:r>
      <w:r w:rsidR="007062FE">
        <w:softHyphen/>
        <w:t xml:space="preserve">te binäre Kreuzentropie (BCE, Binary Cross </w:t>
      </w:r>
      <w:proofErr w:type="spellStart"/>
      <w:r w:rsidR="007062FE">
        <w:t>En</w:t>
      </w:r>
      <w:r w:rsidR="00BB31B8">
        <w:softHyphen/>
      </w:r>
      <w:r w:rsidR="007062FE">
        <w:t>tro</w:t>
      </w:r>
      <w:r w:rsidR="00BB31B8">
        <w:softHyphen/>
      </w:r>
      <w:r w:rsidR="007062FE">
        <w:t>py</w:t>
      </w:r>
      <w:proofErr w:type="spellEnd"/>
      <w:r w:rsidR="007062FE">
        <w:t>) als Loss-Funktion auf die</w:t>
      </w:r>
      <w:r w:rsidR="00BB31B8">
        <w:t xml:space="preserve"> </w:t>
      </w:r>
      <w:r w:rsidR="007062FE">
        <w:t>Ausgabe der B-Head-Komponente</w:t>
      </w:r>
      <w:r w:rsidR="00BB31B8">
        <w:t xml:space="preserve"> angewendet</w:t>
      </w:r>
      <w:r w:rsidR="00454A5D">
        <w:t xml:space="preserve"> (siehe Ab</w:t>
      </w:r>
      <w:r w:rsidR="00454A5D">
        <w:softHyphen/>
        <w:t>bil</w:t>
      </w:r>
      <w:r w:rsidR="00454A5D">
        <w:softHyphen/>
        <w:t xml:space="preserve">dung </w:t>
      </w:r>
      <w:r w:rsidR="00454A5D">
        <w:fldChar w:fldCharType="begin"/>
      </w:r>
      <w:r w:rsidR="00454A5D">
        <w:instrText xml:space="preserve"> REF abb_PID_Net_struktur \h </w:instrText>
      </w:r>
      <w:r w:rsidR="00454A5D">
        <w:fldChar w:fldCharType="separate"/>
      </w:r>
      <w:r w:rsidR="00454A5D">
        <w:rPr>
          <w:noProof/>
        </w:rPr>
        <w:t>2</w:t>
      </w:r>
      <w:r w:rsidR="00454A5D">
        <w:fldChar w:fldCharType="end"/>
      </w:r>
      <w:r w:rsidR="00454A5D">
        <w:t>)</w:t>
      </w:r>
      <w:r w:rsidR="00BB31B8">
        <w:t xml:space="preserve">. </w:t>
      </w:r>
      <w:r w:rsidR="00454A5D">
        <w:t xml:space="preserve">Für die Berechnung der Loss-Komponente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454A5D">
        <w:t xml:space="preserve"> wird die gewichtete CE-Loss-Funktion auf die Ausgabe der hinteren S-Head-Komponente angewendet (siehe Abbildung </w:t>
      </w:r>
      <w:r w:rsidR="00454A5D">
        <w:fldChar w:fldCharType="begin"/>
      </w:r>
      <w:r w:rsidR="00454A5D">
        <w:instrText xml:space="preserve"> REF abb_PID_Net_struktur \h </w:instrText>
      </w:r>
      <w:r w:rsidR="00454A5D">
        <w:fldChar w:fldCharType="separate"/>
      </w:r>
      <w:r w:rsidR="00454A5D">
        <w:rPr>
          <w:noProof/>
        </w:rPr>
        <w:t>2</w:t>
      </w:r>
      <w:r w:rsidR="00454A5D">
        <w:fldChar w:fldCharType="end"/>
      </w:r>
      <w:r w:rsidR="00454A5D">
        <w:t>).</w:t>
      </w:r>
      <w:r w:rsidR="00766A5E" w:rsidRPr="002B7AE8">
        <w:rPr>
          <w:rStyle w:val="Funotenzeichen"/>
        </w:rPr>
        <w:footnoteReference w:id="49"/>
      </w:r>
    </w:p>
    <w:p w14:paraId="335D1DDE" w14:textId="61699B8B" w:rsidR="00E719BF" w:rsidRDefault="00BB31B8" w:rsidP="00BF3E33">
      <w:pPr>
        <w:pStyle w:val="Block"/>
      </w:pPr>
      <w:r>
        <w:t>Für die Be</w:t>
      </w:r>
      <w:r>
        <w:softHyphen/>
      </w:r>
      <w:r w:rsidR="00454A5D">
        <w:softHyphen/>
      </w:r>
      <w:r w:rsidR="00454A5D">
        <w:softHyphen/>
      </w:r>
      <w:r>
        <w:t>rech</w:t>
      </w:r>
      <w:r>
        <w:softHyphen/>
        <w:t xml:space="preserve">nung der Loss-Komponente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t xml:space="preserve"> wird ein</w:t>
      </w:r>
      <w:r w:rsidR="00454A5D">
        <w:t xml:space="preserve"> Boundary Awareness CE-Loss-Funktion (BAS-Loss in Abbildung </w:t>
      </w:r>
      <w:r w:rsidR="00454A5D">
        <w:fldChar w:fldCharType="begin"/>
      </w:r>
      <w:r w:rsidR="00454A5D">
        <w:instrText xml:space="preserve"> REF abb_PID_Net_struktur \h </w:instrText>
      </w:r>
      <w:r w:rsidR="00454A5D">
        <w:fldChar w:fldCharType="separate"/>
      </w:r>
      <w:r w:rsidR="00454A5D">
        <w:rPr>
          <w:noProof/>
        </w:rPr>
        <w:t>2</w:t>
      </w:r>
      <w:r w:rsidR="00454A5D">
        <w:fldChar w:fldCharType="end"/>
      </w:r>
      <w:r w:rsidR="00454A5D">
        <w:t>)</w:t>
      </w:r>
      <w:r>
        <w:t xml:space="preserve"> </w:t>
      </w:r>
      <w:r w:rsidR="00454A5D">
        <w:t>auf die Ausgabe der hinteren S-Head-Komponente an</w:t>
      </w:r>
      <w:r w:rsidR="00454A5D">
        <w:softHyphen/>
        <w:t>ge</w:t>
      </w:r>
      <w:r w:rsidR="00454A5D">
        <w:softHyphen/>
        <w:t>wen</w:t>
      </w:r>
      <w:r w:rsidR="00454A5D">
        <w:softHyphen/>
        <w:t xml:space="preserve">det. Diese BAS-Loss-Funktion berechnet die gewichtete Kreuzentropie genau wie die bei den Loss-Komponenten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454A5D">
        <w:t xml:space="preserve"> und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454A5D">
        <w:t>. Allerdings wird durch die Ausgabe der B-Head-Kom</w:t>
      </w:r>
      <w:r w:rsidR="00812BD0">
        <w:softHyphen/>
      </w:r>
      <w:r w:rsidR="00454A5D">
        <w:t>po</w:t>
      </w:r>
      <w:r w:rsidR="00812BD0">
        <w:softHyphen/>
      </w:r>
      <w:r w:rsidR="00454A5D">
        <w:t>nen</w:t>
      </w:r>
      <w:r w:rsidR="00812BD0">
        <w:softHyphen/>
      </w:r>
      <w:r w:rsidR="00454A5D">
        <w:t>te bestimmt, dass dies nur im näheren Umfeld von Grenzregionen und detaillierten Be</w:t>
      </w:r>
      <w:r w:rsidR="00812BD0">
        <w:softHyphen/>
      </w:r>
      <w:r w:rsidR="00454A5D">
        <w:t xml:space="preserve">reichen </w:t>
      </w:r>
      <w:r w:rsidR="00812BD0">
        <w:t>stattfinden soll</w:t>
      </w:r>
    </w:p>
    <w:p w14:paraId="27AECE30" w14:textId="3F1EA5FF" w:rsidR="00812BD0" w:rsidRPr="00812BD0" w:rsidRDefault="00000000" w:rsidP="00BF3E33">
      <w:pPr>
        <w:pStyle w:val="Block"/>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i,c</m:t>
              </m:r>
            </m:sub>
            <m:sup/>
            <m:e>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&gt;t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i,c</m:t>
                  </m:r>
                </m:sub>
              </m:sSub>
            </m:e>
          </m:nary>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i,c</m:t>
              </m:r>
            </m:sub>
          </m:sSub>
          <m:r>
            <w:rPr>
              <w:rFonts w:ascii="Cambria Math" w:hAnsi="Cambria Math"/>
            </w:rPr>
            <m:t>)] .</m:t>
          </m:r>
        </m:oMath>
      </m:oMathPara>
    </w:p>
    <w:p w14:paraId="4BACAC8E" w14:textId="6317C230" w:rsidR="00812BD0" w:rsidRDefault="00812BD0" w:rsidP="00BF3E33">
      <w:pPr>
        <w:pStyle w:val="Block"/>
      </w:pPr>
      <w:r>
        <w:t xml:space="preserve">In der Formel für die Berechnung von </w:t>
      </w:r>
      <m:oMath>
        <m:sSub>
          <m:sSubPr>
            <m:ctrlPr>
              <w:rPr>
                <w:rFonts w:ascii="Cambria Math" w:hAnsi="Cambria Math"/>
                <w:i/>
              </w:rPr>
            </m:ctrlPr>
          </m:sSubPr>
          <m:e>
            <m:r>
              <w:rPr>
                <w:rFonts w:ascii="Cambria Math" w:hAnsi="Cambria Math"/>
              </w:rPr>
              <m:t>l</m:t>
            </m:r>
          </m:e>
          <m:sub>
            <m:r>
              <w:rPr>
                <w:rFonts w:ascii="Cambria Math" w:hAnsi="Cambria Math"/>
              </w:rPr>
              <m:t>3</m:t>
            </m:r>
          </m:sub>
        </m:sSub>
      </m:oMath>
      <w:r>
        <w:t xml:space="preserve"> steht </w:t>
      </w:r>
      <m:oMath>
        <m:r>
          <w:rPr>
            <w:rFonts w:ascii="Cambria Math" w:hAnsi="Cambria Math"/>
          </w:rPr>
          <m:t>i</m:t>
        </m:r>
      </m:oMath>
      <w:r>
        <w:t xml:space="preserve"> für den Index eines Pixels und </w:t>
      </w:r>
      <m:oMath>
        <m:r>
          <w:rPr>
            <w:rFonts w:ascii="Cambria Math" w:hAnsi="Cambria Math"/>
          </w:rPr>
          <m:t>c</m:t>
        </m:r>
      </m:oMath>
      <w:r>
        <w:t xml:space="preserve"> für eine von </w:t>
      </w:r>
      <m:oMath>
        <m:r>
          <w:rPr>
            <w:rFonts w:ascii="Cambria Math" w:hAnsi="Cambria Math"/>
          </w:rPr>
          <m:t>n</m:t>
        </m:r>
      </m:oMath>
      <w:r>
        <w:t xml:space="preserve">  Klassen, denen der Pixel zugewiesen werden kann.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w:t>
      </w:r>
      <w:r w:rsidR="002E52E4">
        <w:t>ist die Ausgabe der B-Head-Kom</w:t>
      </w:r>
      <w:r w:rsidR="002E52E4">
        <w:softHyphen/>
        <w:t xml:space="preserve">ponente, </w:t>
      </w:r>
      <m:oMath>
        <m:sSub>
          <m:sSubPr>
            <m:ctrlPr>
              <w:rPr>
                <w:rFonts w:ascii="Cambria Math" w:hAnsi="Cambria Math"/>
                <w:i/>
              </w:rPr>
            </m:ctrlPr>
          </m:sSubPr>
          <m:e>
            <m:r>
              <w:rPr>
                <w:rFonts w:ascii="Cambria Math" w:hAnsi="Cambria Math"/>
              </w:rPr>
              <m:t>s</m:t>
            </m:r>
          </m:e>
          <m:sub>
            <m:r>
              <w:rPr>
                <w:rFonts w:ascii="Cambria Math" w:hAnsi="Cambria Math"/>
              </w:rPr>
              <m:t>i,c</m:t>
            </m:r>
          </m:sub>
        </m:sSub>
      </m:oMath>
      <w:r>
        <w:t xml:space="preserve"> </w:t>
      </w:r>
      <w:r w:rsidR="002E52E4">
        <w:t xml:space="preserve">die Ausgabe der S-Head-Komponente </w:t>
      </w:r>
      <w:r>
        <w:t xml:space="preserve">und </w:t>
      </w: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i,c</m:t>
            </m:r>
          </m:sub>
        </m:sSub>
      </m:oMath>
      <w:r>
        <w:t xml:space="preserve"> </w:t>
      </w:r>
      <w:r w:rsidR="002E52E4">
        <w:t>die Klasse, der der Pi</w:t>
      </w:r>
      <w:r w:rsidR="002E52E4">
        <w:softHyphen/>
        <w:t xml:space="preserve">xel </w:t>
      </w:r>
      <w:r w:rsidR="002E52E4">
        <w:lastRenderedPageBreak/>
        <w:t xml:space="preserve">am Index </w:t>
      </w:r>
      <m:oMath>
        <m:r>
          <w:rPr>
            <w:rFonts w:ascii="Cambria Math" w:hAnsi="Cambria Math"/>
          </w:rPr>
          <m:t>i</m:t>
        </m:r>
      </m:oMath>
      <w:r w:rsidR="002E52E4">
        <w:t xml:space="preserve"> tatsächlich zugeordnet werden sollte (</w:t>
      </w:r>
      <w:proofErr w:type="spellStart"/>
      <w:r w:rsidR="002E52E4">
        <w:t>ground</w:t>
      </w:r>
      <w:proofErr w:type="spellEnd"/>
      <w:r w:rsidR="002E52E4">
        <w:t xml:space="preserve"> </w:t>
      </w:r>
      <w:proofErr w:type="spellStart"/>
      <w:r w:rsidR="002E52E4">
        <w:t>truth</w:t>
      </w:r>
      <w:proofErr w:type="spellEnd"/>
      <w:r w:rsidR="002E52E4">
        <w:t>).</w:t>
      </w:r>
      <w:r w:rsidR="003053C4">
        <w:t xml:space="preserve"> Der Parameter </w:t>
      </w:r>
      <m:oMath>
        <m:r>
          <w:rPr>
            <w:rFonts w:ascii="Cambria Math" w:hAnsi="Cambria Math"/>
          </w:rPr>
          <m:t>t</m:t>
        </m:r>
      </m:oMath>
      <w:r w:rsidR="003053C4">
        <w:t xml:space="preserve"> ist ein Grenz</w:t>
      </w:r>
      <w:r w:rsidR="003053C4">
        <w:softHyphen/>
        <w:t>wert, der angibt, wann die Kreuzentropie berechnet werden soll. Dieser Parameter wur</w:t>
      </w:r>
      <w:r w:rsidR="003053C4">
        <w:softHyphen/>
        <w:t xml:space="preserve">de von den Erfindern der PID-Net Architektur auf </w:t>
      </w:r>
      <m:oMath>
        <m:r>
          <w:rPr>
            <w:rFonts w:ascii="Cambria Math" w:hAnsi="Cambria Math"/>
          </w:rPr>
          <m:t>t=0,8</m:t>
        </m:r>
      </m:oMath>
      <w:r w:rsidR="003053C4">
        <w:t xml:space="preserve"> festgelegt.</w:t>
      </w:r>
      <w:r w:rsidR="00766A5E" w:rsidRPr="002B7AE8">
        <w:rPr>
          <w:rStyle w:val="Funotenzeichen"/>
        </w:rPr>
        <w:footnoteReference w:id="50"/>
      </w:r>
    </w:p>
    <w:p w14:paraId="76329EFE" w14:textId="21818E6C" w:rsidR="00766A5E" w:rsidRDefault="00766A5E" w:rsidP="00BF3E33">
      <w:pPr>
        <w:pStyle w:val="Block"/>
      </w:pPr>
      <w:r>
        <w:t xml:space="preserve">Alle benannten </w:t>
      </w:r>
      <w:r w:rsidR="00234DA2">
        <w:t>Loss-Komponenten werden als gewichtete Summe zu dem Gesamt-Loss ag</w:t>
      </w:r>
      <w:r w:rsidR="003053C4">
        <w:softHyphen/>
      </w:r>
      <w:r w:rsidR="00234DA2">
        <w:t>gregiert, der zurückpropagiert wird</w:t>
      </w:r>
    </w:p>
    <w:p w14:paraId="2B99DFE2" w14:textId="3A71476C" w:rsidR="00234DA2" w:rsidRDefault="00234DA2" w:rsidP="00234DA2">
      <w:pPr>
        <w:pStyle w:val="Block"/>
        <w:jc w:val="center"/>
      </w:pPr>
      <m:oMath>
        <m:r>
          <w:rPr>
            <w:rFonts w:ascii="Cambria Math" w:hAnsi="Cambria Math"/>
          </w:rPr>
          <m:t>Loss=</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+λ</m:t>
            </m:r>
          </m:e>
          <m:sub>
            <m:r>
              <w:rPr>
                <w:rFonts w:ascii="Cambria Math" w:hAnsi="Cambria Math"/>
              </w:rPr>
              <m:t>2</m:t>
            </m:r>
          </m:sub>
        </m:sSub>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oMath>
      <w:r>
        <w:t xml:space="preserve"> .</w:t>
      </w:r>
    </w:p>
    <w:p w14:paraId="26CDD593" w14:textId="068D53A5" w:rsidR="00234DA2" w:rsidRDefault="00234DA2" w:rsidP="00234DA2">
      <w:pPr>
        <w:pStyle w:val="Block"/>
      </w:pPr>
      <w:r>
        <w:t xml:space="preserve">Dabei wurden die Gewichte </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t xml:space="preserve"> durch die Erfinder der PID-Net Architektur fest</w:t>
      </w:r>
      <w:r w:rsidR="003053C4">
        <w:softHyphen/>
      </w:r>
      <w:r>
        <w:t>ge</w:t>
      </w:r>
      <w:r w:rsidR="003053C4">
        <w:softHyphen/>
      </w:r>
      <w:r>
        <w:t>legt:</w:t>
      </w:r>
    </w:p>
    <w:p w14:paraId="1832C2A6" w14:textId="6FF878DA" w:rsidR="00B85BE9" w:rsidRPr="00812BD0" w:rsidRDefault="00000000" w:rsidP="003053C4">
      <w:pPr>
        <w:pStyle w:val="Block"/>
        <w:jc w:val="center"/>
      </w:pPr>
      <m:oMath>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 xml:space="preserve">=0,4 </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=20 </m:t>
            </m:r>
          </m:e>
        </m:d>
        <m:sSub>
          <m:sSubPr>
            <m:ctrlPr>
              <w:rPr>
                <w:rFonts w:ascii="Cambria Math" w:hAnsi="Cambria Math"/>
                <w:i/>
              </w:rPr>
            </m:ctrlPr>
          </m:sSubPr>
          <m:e>
            <m:r>
              <w:rPr>
                <w:rFonts w:ascii="Cambria Math" w:hAnsi="Cambria Math"/>
              </w:rPr>
              <m:t xml:space="preserve"> λ</m:t>
            </m:r>
          </m:e>
          <m:sub>
            <m:r>
              <w:rPr>
                <w:rFonts w:ascii="Cambria Math" w:hAnsi="Cambria Math"/>
              </w:rPr>
              <m:t>2</m:t>
            </m:r>
          </m:sub>
        </m:sSub>
        <m:r>
          <w:rPr>
            <w:rFonts w:ascii="Cambria Math" w:hAnsi="Cambria Math"/>
          </w:rPr>
          <m:t xml:space="preserve">=1 | </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=1 .</m:t>
        </m:r>
      </m:oMath>
      <w:r w:rsidR="003053C4" w:rsidRPr="002B7AE8">
        <w:rPr>
          <w:rStyle w:val="Funotenzeichen"/>
        </w:rPr>
        <w:footnoteReference w:id="51"/>
      </w:r>
    </w:p>
    <w:p w14:paraId="3E0B8BFF" w14:textId="22AE1876" w:rsidR="00234DA2" w:rsidRPr="00812BD0" w:rsidRDefault="00A40341" w:rsidP="00234DA2">
      <w:pPr>
        <w:pStyle w:val="Block"/>
      </w:pPr>
      <w:r>
        <w:t>Für die Optimierung von PID-Net Modellen wurde von den Erfindern der Architektur der Sto</w:t>
      </w:r>
      <w:r w:rsidR="00853DE9">
        <w:softHyphen/>
      </w:r>
      <w:r w:rsidR="00966025">
        <w:softHyphen/>
      </w:r>
      <w:r w:rsidR="001A14BF">
        <w:softHyphen/>
      </w:r>
      <w:r>
        <w:t xml:space="preserve">chastische Gradienten Abstieg (SGD, </w:t>
      </w:r>
      <w:proofErr w:type="spellStart"/>
      <w:r w:rsidRPr="00A40341">
        <w:t>Stochastic</w:t>
      </w:r>
      <w:proofErr w:type="spellEnd"/>
      <w:r w:rsidRPr="00A40341">
        <w:t xml:space="preserve"> </w:t>
      </w:r>
      <w:r>
        <w:t>G</w:t>
      </w:r>
      <w:r w:rsidRPr="00A40341">
        <w:t xml:space="preserve">radient </w:t>
      </w:r>
      <w:r>
        <w:t>D</w:t>
      </w:r>
      <w:r w:rsidRPr="00A40341">
        <w:t>escent</w:t>
      </w:r>
      <w:r>
        <w:t>)</w:t>
      </w:r>
      <w:r w:rsidR="001A14BF">
        <w:t xml:space="preserve"> in einer stark pa</w:t>
      </w:r>
      <w:r w:rsidR="001A14BF">
        <w:softHyphen/>
        <w:t>ra</w:t>
      </w:r>
      <w:r w:rsidR="001A14BF">
        <w:softHyphen/>
        <w:t>me</w:t>
      </w:r>
      <w:r w:rsidR="00966025">
        <w:softHyphen/>
      </w:r>
      <w:r w:rsidR="001A14BF">
        <w:softHyphen/>
      </w:r>
      <w:r w:rsidR="00853DE9">
        <w:softHyphen/>
      </w:r>
      <w:r w:rsidR="001A14BF">
        <w:t>trisierten Form verwendet.</w:t>
      </w:r>
      <w:r w:rsidR="00853DE9">
        <w:t xml:space="preserve"> Es wurde ein Momentum von 0,9 und ein </w:t>
      </w:r>
      <w:proofErr w:type="spellStart"/>
      <w:r w:rsidR="00853DE9">
        <w:t>Weight</w:t>
      </w:r>
      <w:proofErr w:type="spellEnd"/>
      <w:r w:rsidR="00853DE9">
        <w:t xml:space="preserve">-Decay von 0,0001 verwendet. </w:t>
      </w:r>
      <w:r w:rsidR="00966025">
        <w:t xml:space="preserve">Die </w:t>
      </w:r>
      <w:proofErr w:type="spellStart"/>
      <w:r w:rsidR="00966025">
        <w:t>Lernrate</w:t>
      </w:r>
      <w:proofErr w:type="spellEnd"/>
      <w:r w:rsidR="00966025">
        <w:t xml:space="preserve"> für die Optimierung eines PID-Net Modells wurde von den Entwicklern so fest</w:t>
      </w:r>
      <w:r w:rsidR="001A0F77">
        <w:softHyphen/>
      </w:r>
      <w:r w:rsidR="00966025">
        <w:softHyphen/>
        <w:t>gelegt, dass sie während des Trainingsprozesses von 0,1 über 0,01 zu 0,001 reduziert wird</w:t>
      </w:r>
      <w:r w:rsidR="005F1429">
        <w:t>.</w:t>
      </w:r>
      <w:r w:rsidR="001A0F77" w:rsidRPr="002B7AE8">
        <w:rPr>
          <w:rStyle w:val="Funotenzeichen"/>
        </w:rPr>
        <w:footnoteReference w:id="52"/>
      </w:r>
    </w:p>
    <w:p w14:paraId="5F12BEE9" w14:textId="0C32C65B" w:rsidR="00A94F7A" w:rsidRDefault="00EB402C" w:rsidP="00A94F7A">
      <w:pPr>
        <w:pStyle w:val="berschrift1"/>
      </w:pPr>
      <w:bookmarkStart w:id="33" w:name="_Toc125149467"/>
      <w:r>
        <w:t>Untersuchungsumgebung</w:t>
      </w:r>
      <w:bookmarkEnd w:id="33"/>
    </w:p>
    <w:p w14:paraId="10EA2BF3" w14:textId="4478E765" w:rsidR="00E17285" w:rsidRDefault="00E17285" w:rsidP="00E17285">
      <w:pPr>
        <w:pStyle w:val="berschrift2"/>
      </w:pPr>
      <w:bookmarkStart w:id="34" w:name="_Toc125149468"/>
      <w:r>
        <w:t>Datensätze für Semantische Segmentierung</w:t>
      </w:r>
      <w:bookmarkEnd w:id="34"/>
    </w:p>
    <w:p w14:paraId="1AD801AA" w14:textId="68F77C3F" w:rsidR="00136CE5" w:rsidRDefault="00A336A5" w:rsidP="003C1D09">
      <w:pPr>
        <w:pStyle w:val="Block"/>
        <w:spacing w:after="0"/>
      </w:pPr>
      <w:r>
        <w:t xml:space="preserve">Bilddatensätze für Semantische Segmentierung bestehen aus </w:t>
      </w:r>
      <w:r w:rsidR="009D7A89">
        <w:t xml:space="preserve">den </w:t>
      </w:r>
      <w:r>
        <w:t>Bildd</w:t>
      </w:r>
      <w:r w:rsidR="009D7A89">
        <w:t>aten, die</w:t>
      </w:r>
      <w:r w:rsidR="00614190">
        <w:t xml:space="preserve"> </w:t>
      </w:r>
      <w:r w:rsidR="009D7A89">
        <w:t>seg</w:t>
      </w:r>
      <w:r w:rsidR="00614190">
        <w:softHyphen/>
      </w:r>
      <w:r w:rsidR="009D7A89">
        <w:t>men</w:t>
      </w:r>
      <w:r w:rsidR="003C1D09">
        <w:softHyphen/>
      </w:r>
      <w:r w:rsidR="009D7A89">
        <w:t>tiert werden soll</w:t>
      </w:r>
      <w:r w:rsidR="003C1D09">
        <w:t xml:space="preserve"> und</w:t>
      </w:r>
      <w:r w:rsidR="009D7A89">
        <w:t xml:space="preserve"> aus „Labels“, die die korrekte Segmentierung eines Bilds an</w:t>
      </w:r>
      <w:r w:rsidR="003C1D09">
        <w:softHyphen/>
      </w:r>
      <w:r w:rsidR="009D7A89">
        <w:t>ge</w:t>
      </w:r>
      <w:r w:rsidR="003C1D09">
        <w:softHyphen/>
      </w:r>
      <w:r w:rsidR="009D7A89">
        <w:t>ben.</w:t>
      </w:r>
      <w:r w:rsidR="00136CE5">
        <w:t xml:space="preserve"> Die</w:t>
      </w:r>
      <w:r w:rsidR="003C1D09">
        <w:softHyphen/>
      </w:r>
      <w:r w:rsidR="00136CE5">
        <w:t>se Labels werden ge</w:t>
      </w:r>
      <w:r w:rsidR="00136CE5">
        <w:softHyphen/>
        <w:t>mäß einer Loss-Funktion pixelweise mit der Vor</w:t>
      </w:r>
      <w:r w:rsidR="003C1D09">
        <w:softHyphen/>
      </w:r>
      <w:r w:rsidR="00136CE5">
        <w:t xml:space="preserve">hersage </w:t>
      </w:r>
      <w:r w:rsidR="003C1D09">
        <w:t>ei</w:t>
      </w:r>
      <w:r w:rsidR="003C1D09">
        <w:softHyphen/>
        <w:t xml:space="preserve">nes </w:t>
      </w:r>
      <w:r w:rsidR="00136CE5">
        <w:t>KNNs verglichen, um einen Loss-Wert zu errechne</w:t>
      </w:r>
      <w:r w:rsidR="00136CE5" w:rsidRPr="00256F58">
        <w:rPr>
          <w:color w:val="000000" w:themeColor="text1"/>
        </w:rPr>
        <w:t>n.</w:t>
      </w:r>
      <w:r w:rsidR="00136CE5" w:rsidRPr="00256F58">
        <w:rPr>
          <w:rStyle w:val="Funotenzeichen"/>
          <w:color w:val="000000" w:themeColor="text1"/>
        </w:rPr>
        <w:footnoteReference w:id="53"/>
      </w:r>
    </w:p>
    <w:p w14:paraId="698EAF07" w14:textId="28FFC873" w:rsidR="00136CE5" w:rsidRDefault="00136CE5" w:rsidP="00136CE5">
      <w:pPr>
        <w:pStyle w:val="Block"/>
      </w:pPr>
      <w:r>
        <w:lastRenderedPageBreak/>
        <w:t>Da</w:t>
      </w:r>
      <w:r w:rsidR="003C1D09">
        <w:softHyphen/>
      </w:r>
      <w:r>
        <w:t>mit dieser pixelweise Vergleich stattfinden kann, müssen die Labels und die Ausgaben ei</w:t>
      </w:r>
      <w:r>
        <w:softHyphen/>
      </w:r>
      <w:r w:rsidR="003C1D09">
        <w:softHyphen/>
      </w:r>
      <w:r>
        <w:t>nes KNNs das gleiche Format haben. Die Ausgaben eines PID-Net Modells haben nicht die Flächen-Größe des eingegebenen Bildes und des zugehörigen Labels. Um diese Flä</w:t>
      </w:r>
      <w:r>
        <w:softHyphen/>
        <w:t xml:space="preserve">chen-Größe </w:t>
      </w:r>
      <w:r w:rsidR="00F035ED">
        <w:t>herzustellen</w:t>
      </w:r>
      <w:r>
        <w:t>, werden die Ausgaben eines PID-Net Modells mit bilinearer In</w:t>
      </w:r>
      <w:r>
        <w:softHyphen/>
        <w:t>ter</w:t>
      </w:r>
      <w:r w:rsidR="003C1D09">
        <w:softHyphen/>
      </w:r>
      <w:r w:rsidR="00F035ED">
        <w:softHyphen/>
      </w:r>
      <w:r>
        <w:softHyphen/>
        <w:t>polation auf die</w:t>
      </w:r>
      <w:r w:rsidR="00F035ED">
        <w:t xml:space="preserve">se </w:t>
      </w:r>
      <w:r>
        <w:t xml:space="preserve">Größe skaliert (siehe „Up“ am rechten Rand von Abbildung </w:t>
      </w:r>
      <w:r>
        <w:fldChar w:fldCharType="begin"/>
      </w:r>
      <w:r>
        <w:instrText xml:space="preserve"> REF abb_PID_Net_struktur \h </w:instrText>
      </w:r>
      <w:r>
        <w:fldChar w:fldCharType="separate"/>
      </w:r>
      <w:r>
        <w:rPr>
          <w:noProof/>
        </w:rPr>
        <w:t>2</w:t>
      </w:r>
      <w:r>
        <w:fldChar w:fldCharType="end"/>
      </w:r>
      <w:r>
        <w:t>).</w:t>
      </w:r>
      <w:r w:rsidRPr="00256F58">
        <w:rPr>
          <w:rStyle w:val="Funotenzeichen"/>
          <w:color w:val="000000" w:themeColor="text1"/>
        </w:rPr>
        <w:footnoteReference w:id="54"/>
      </w:r>
    </w:p>
    <w:p w14:paraId="6D51DE3D" w14:textId="77B9B5BF" w:rsidR="00E17285" w:rsidRDefault="0010115C" w:rsidP="00506FA8">
      <w:pPr>
        <w:pStyle w:val="Block"/>
      </w:pPr>
      <w:r>
        <w:t xml:space="preserve">Die Anzahl Kanäle </w:t>
      </w:r>
      <w:r w:rsidR="00506FA8">
        <w:t>– die Tiefe – der Labels und der Vorhersagen eines KNNs müssen eben</w:t>
      </w:r>
      <w:r w:rsidR="00506FA8">
        <w:softHyphen/>
        <w:t>so über</w:t>
      </w:r>
      <w:r w:rsidR="00506FA8">
        <w:softHyphen/>
        <w:t>einstimmen. Die Ausgaben eines KNNs für Semantische Segmentierung ha</w:t>
      </w:r>
      <w:r w:rsidR="00506FA8">
        <w:softHyphen/>
        <w:t>ben im</w:t>
      </w:r>
      <w:r w:rsidR="00506FA8">
        <w:softHyphen/>
        <w:t xml:space="preserve">mer genau so viele Kanäle, wie Klassen segmentiert werden sollen. Labels liegen häufig nicht in einer solchen Form vor. Stattdessen werden </w:t>
      </w:r>
      <w:r w:rsidR="000E2866">
        <w:t xml:space="preserve">Labels </w:t>
      </w:r>
      <w:r w:rsidR="00506FA8">
        <w:t xml:space="preserve">oft </w:t>
      </w:r>
      <w:r w:rsidR="000E2866">
        <w:t>als RGB-Bild (Rot-Grün-Blau)</w:t>
      </w:r>
      <w:r w:rsidR="00506FA8">
        <w:t xml:space="preserve"> bereitgestellt</w:t>
      </w:r>
      <w:r w:rsidR="000E2866">
        <w:t>, wobei eine Far</w:t>
      </w:r>
      <w:r w:rsidR="000E2866">
        <w:softHyphen/>
        <w:t>be ei</w:t>
      </w:r>
      <w:r w:rsidR="00506FA8">
        <w:softHyphen/>
      </w:r>
      <w:r w:rsidR="00506FA8">
        <w:softHyphen/>
      </w:r>
      <w:r w:rsidR="000E2866">
        <w:t>ne Klas</w:t>
      </w:r>
      <w:r w:rsidR="00506FA8">
        <w:softHyphen/>
      </w:r>
      <w:r w:rsidR="000E2866">
        <w:t>se repräsentiert</w:t>
      </w:r>
      <w:r w:rsidR="00136CE5">
        <w:t xml:space="preserve"> (sieh Abbildung </w:t>
      </w:r>
      <w:r w:rsidR="00136CE5">
        <w:fldChar w:fldCharType="begin"/>
      </w:r>
      <w:r w:rsidR="00136CE5">
        <w:instrText xml:space="preserve"> REF abb_Seg_Typen \h </w:instrText>
      </w:r>
      <w:r w:rsidR="00136CE5">
        <w:fldChar w:fldCharType="separate"/>
      </w:r>
      <w:r w:rsidR="00136CE5">
        <w:rPr>
          <w:noProof/>
        </w:rPr>
        <w:t>1</w:t>
      </w:r>
      <w:r w:rsidR="00136CE5">
        <w:fldChar w:fldCharType="end"/>
      </w:r>
      <w:r w:rsidR="00136CE5">
        <w:t>B)</w:t>
      </w:r>
      <w:r w:rsidR="000E2866">
        <w:t>.</w:t>
      </w:r>
      <w:r w:rsidR="00506FA8">
        <w:t xml:space="preserve"> Um die Tiefe von Labels und KNN-Ausgaben anzugleichen, werden i. d. R. die RGB-Labels in Klas</w:t>
      </w:r>
      <w:r w:rsidR="003C1D09">
        <w:softHyphen/>
      </w:r>
      <w:r w:rsidR="00506FA8">
        <w:softHyphen/>
        <w:t>sen-Labels mit einer Tiefe der Anzahl zu segmentierender Klassen überführt.</w:t>
      </w:r>
      <w:r w:rsidR="00506FA8" w:rsidRPr="003C1D09">
        <w:rPr>
          <w:rStyle w:val="Funotenzeichen"/>
          <w:color w:val="000000" w:themeColor="text1"/>
        </w:rPr>
        <w:footnoteReference w:id="55"/>
      </w:r>
    </w:p>
    <w:p w14:paraId="56BE7FDB" w14:textId="6859C4D0" w:rsidR="00A94F7A" w:rsidRDefault="00E17285" w:rsidP="00A94F7A">
      <w:pPr>
        <w:pStyle w:val="berschrift2"/>
      </w:pPr>
      <w:bookmarkStart w:id="35" w:name="_Toc125149469"/>
      <w:r>
        <w:t xml:space="preserve">Der </w:t>
      </w:r>
      <w:r w:rsidR="008A3E0F">
        <w:t>SUIM-Datensatz</w:t>
      </w:r>
      <w:bookmarkEnd w:id="35"/>
    </w:p>
    <w:p w14:paraId="5D585193" w14:textId="2A7E55A7" w:rsidR="00D0026F" w:rsidRDefault="00506FA8" w:rsidP="00506FA8">
      <w:pPr>
        <w:pStyle w:val="Block"/>
        <w:ind w:left="57"/>
      </w:pPr>
      <w:r>
        <w:t>In der vo</w:t>
      </w:r>
      <w:r w:rsidRPr="00506FA8">
        <w:t xml:space="preserve">rliegenden Projektarbeit wurde der </w:t>
      </w:r>
      <w:r>
        <w:t>„</w:t>
      </w:r>
      <w:proofErr w:type="spellStart"/>
      <w:r w:rsidRPr="00506FA8">
        <w:t>Semantic</w:t>
      </w:r>
      <w:proofErr w:type="spellEnd"/>
      <w:r w:rsidRPr="00506FA8">
        <w:t xml:space="preserve"> Segmentation </w:t>
      </w:r>
      <w:proofErr w:type="spellStart"/>
      <w:r w:rsidRPr="00506FA8">
        <w:t>of</w:t>
      </w:r>
      <w:proofErr w:type="spellEnd"/>
      <w:r w:rsidRPr="00506FA8">
        <w:t xml:space="preserve"> Underwater </w:t>
      </w:r>
      <w:proofErr w:type="spellStart"/>
      <w:r w:rsidRPr="00506FA8">
        <w:t>Ima</w:t>
      </w:r>
      <w:r w:rsidR="00272A1A">
        <w:softHyphen/>
      </w:r>
      <w:r w:rsidRPr="00506FA8">
        <w:t>gery</w:t>
      </w:r>
      <w:proofErr w:type="spellEnd"/>
      <w:r>
        <w:t>“ (SUIM) Datensatz</w:t>
      </w:r>
      <w:r w:rsidR="00272A1A">
        <w:t xml:space="preserve"> verwendet.</w:t>
      </w:r>
      <w:r w:rsidR="00355789" w:rsidRPr="00AE0CA0">
        <w:rPr>
          <w:rStyle w:val="Funotenzeichen"/>
          <w:color w:val="000000" w:themeColor="text1"/>
        </w:rPr>
        <w:footnoteReference w:id="56"/>
      </w:r>
      <w:r w:rsidR="00272A1A">
        <w:t xml:space="preserve"> </w:t>
      </w:r>
      <w:r w:rsidR="00D0026F">
        <w:t>Der Datensatz enthält Bilder von Un</w:t>
      </w:r>
      <w:r w:rsidR="00D0026F">
        <w:softHyphen/>
        <w:t>ter</w:t>
      </w:r>
      <w:r w:rsidR="00D0026F">
        <w:softHyphen/>
        <w:t>was</w:t>
      </w:r>
      <w:r w:rsidR="00D0026F">
        <w:softHyphen/>
        <w:t>ser</w:t>
      </w:r>
      <w:r w:rsidR="00D0026F">
        <w:softHyphen/>
        <w:t>land</w:t>
      </w:r>
      <w:r w:rsidR="003C1D09">
        <w:softHyphen/>
      </w:r>
      <w:r w:rsidR="00355789">
        <w:softHyphen/>
      </w:r>
      <w:r w:rsidR="00D0026F">
        <w:softHyphen/>
        <w:t>schaften und unterscheidet dabei zwischen den folgenden acht Klassen:</w:t>
      </w:r>
    </w:p>
    <w:p w14:paraId="45491CB5" w14:textId="3BB74D72" w:rsidR="00D0026F" w:rsidRDefault="00D0026F" w:rsidP="00D0026F">
      <w:pPr>
        <w:pStyle w:val="Block"/>
        <w:numPr>
          <w:ilvl w:val="0"/>
          <w:numId w:val="10"/>
        </w:numPr>
        <w:ind w:left="567" w:hanging="425"/>
      </w:pPr>
      <w:r>
        <w:t>Hintergrund (Wasserkörper)</w:t>
      </w:r>
    </w:p>
    <w:p w14:paraId="0222D573" w14:textId="51765B59" w:rsidR="00D0026F" w:rsidRDefault="00D0026F" w:rsidP="00D0026F">
      <w:pPr>
        <w:pStyle w:val="Block"/>
        <w:numPr>
          <w:ilvl w:val="0"/>
          <w:numId w:val="10"/>
        </w:numPr>
        <w:ind w:left="567" w:hanging="425"/>
      </w:pPr>
      <w:r>
        <w:t>Taucher</w:t>
      </w:r>
    </w:p>
    <w:p w14:paraId="449B410B" w14:textId="2A78FC1E" w:rsidR="00D0026F" w:rsidRDefault="00D0026F" w:rsidP="00D0026F">
      <w:pPr>
        <w:pStyle w:val="Block"/>
        <w:numPr>
          <w:ilvl w:val="0"/>
          <w:numId w:val="10"/>
        </w:numPr>
        <w:ind w:left="567" w:hanging="425"/>
      </w:pPr>
      <w:r>
        <w:t>Unterwasser-Flora</w:t>
      </w:r>
    </w:p>
    <w:p w14:paraId="7E6CC976" w14:textId="2EFDD7A2" w:rsidR="00D0026F" w:rsidRDefault="00D0026F" w:rsidP="00D0026F">
      <w:pPr>
        <w:pStyle w:val="Block"/>
        <w:numPr>
          <w:ilvl w:val="0"/>
          <w:numId w:val="10"/>
        </w:numPr>
        <w:ind w:left="567" w:hanging="425"/>
      </w:pPr>
      <w:r>
        <w:t xml:space="preserve">Wracks und Ruinen </w:t>
      </w:r>
    </w:p>
    <w:p w14:paraId="5B463FE3" w14:textId="3ED451AB" w:rsidR="00D0026F" w:rsidRDefault="00D0026F" w:rsidP="00D0026F">
      <w:pPr>
        <w:pStyle w:val="Block"/>
        <w:numPr>
          <w:ilvl w:val="0"/>
          <w:numId w:val="10"/>
        </w:numPr>
        <w:ind w:left="567" w:hanging="425"/>
      </w:pPr>
      <w:r>
        <w:t>Roboter und Maschinen</w:t>
      </w:r>
    </w:p>
    <w:p w14:paraId="724DF319" w14:textId="0BED5C58" w:rsidR="00D0026F" w:rsidRDefault="00D0026F" w:rsidP="00D0026F">
      <w:pPr>
        <w:pStyle w:val="Block"/>
        <w:numPr>
          <w:ilvl w:val="0"/>
          <w:numId w:val="10"/>
        </w:numPr>
        <w:ind w:left="567" w:hanging="425"/>
      </w:pPr>
      <w:r>
        <w:t>Riffe und Korallen</w:t>
      </w:r>
    </w:p>
    <w:p w14:paraId="2BFC4328" w14:textId="590F19F8" w:rsidR="00D0026F" w:rsidRDefault="00D0026F" w:rsidP="00D0026F">
      <w:pPr>
        <w:pStyle w:val="Block"/>
        <w:numPr>
          <w:ilvl w:val="0"/>
          <w:numId w:val="10"/>
        </w:numPr>
        <w:ind w:left="567" w:hanging="425"/>
      </w:pPr>
      <w:r>
        <w:lastRenderedPageBreak/>
        <w:t>Unterwasser-Flora</w:t>
      </w:r>
    </w:p>
    <w:p w14:paraId="336416B0" w14:textId="1834AFC7" w:rsidR="00D0026F" w:rsidRDefault="00D0026F" w:rsidP="00D0026F">
      <w:pPr>
        <w:pStyle w:val="Block"/>
        <w:numPr>
          <w:ilvl w:val="0"/>
          <w:numId w:val="10"/>
        </w:numPr>
        <w:ind w:left="567" w:hanging="425"/>
      </w:pPr>
      <w:r>
        <w:t>Meeresboden und Steine</w:t>
      </w:r>
    </w:p>
    <w:p w14:paraId="07CD0F5A" w14:textId="3C5D88F4" w:rsidR="00D0026F" w:rsidRDefault="00272A1A" w:rsidP="00506FA8">
      <w:pPr>
        <w:pStyle w:val="Block"/>
        <w:ind w:left="57"/>
      </w:pPr>
      <w:r>
        <w:t>D</w:t>
      </w:r>
      <w:r w:rsidR="00D0026F">
        <w:t>er SUIM-</w:t>
      </w:r>
      <w:r>
        <w:t xml:space="preserve">Datensatz enthält ca. 1500 </w:t>
      </w:r>
      <w:r w:rsidR="00D0026F">
        <w:t>für eine Se</w:t>
      </w:r>
      <w:r w:rsidR="00D0026F">
        <w:softHyphen/>
        <w:t>man</w:t>
      </w:r>
      <w:r w:rsidR="00D0026F">
        <w:softHyphen/>
        <w:t>ti</w:t>
      </w:r>
      <w:r w:rsidR="00D0026F">
        <w:softHyphen/>
        <w:t>sche Segmentierung gelabelte Bil</w:t>
      </w:r>
      <w:r w:rsidR="00D0026F">
        <w:softHyphen/>
        <w:t xml:space="preserve">der für das Training und ca. 110 </w:t>
      </w:r>
      <w:r w:rsidR="00D0026F">
        <w:t xml:space="preserve">für eine Semantische Segmentierung gelabelte Bilder für das </w:t>
      </w:r>
      <w:r w:rsidR="00D0026F">
        <w:t>Testen.</w:t>
      </w:r>
      <w:r w:rsidR="00D0026F" w:rsidRPr="003C1D09">
        <w:rPr>
          <w:rStyle w:val="Funotenzeichen"/>
          <w:color w:val="000000" w:themeColor="text1"/>
        </w:rPr>
        <w:footnoteReference w:id="57"/>
      </w:r>
    </w:p>
    <w:p w14:paraId="40409FA7" w14:textId="0821E740" w:rsidR="00C47B4D" w:rsidRDefault="00D0026F" w:rsidP="00506FA8">
      <w:pPr>
        <w:pStyle w:val="Block"/>
        <w:ind w:left="57"/>
      </w:pPr>
      <w:r>
        <w:t>Die Bilder und zugehörigen Labels haben unterschiedliche Flächen-Größen. Für eine Ver</w:t>
      </w:r>
      <w:r>
        <w:softHyphen/>
        <w:t>ar</w:t>
      </w:r>
      <w:r w:rsidR="000B12CA">
        <w:softHyphen/>
      </w:r>
      <w:r>
        <w:softHyphen/>
      </w:r>
      <w:r>
        <w:softHyphen/>
      </w:r>
      <w:r w:rsidR="00C47B4D">
        <w:softHyphen/>
      </w:r>
      <w:r w:rsidR="003C1D09">
        <w:softHyphen/>
      </w:r>
      <w:r>
        <w:t>beitung mit einem KNN werden die Bilder alle auf die Größe 1024x1024 skaliert. Dabei wird eine geringfügige Ver</w:t>
      </w:r>
      <w:r>
        <w:softHyphen/>
        <w:t>zer</w:t>
      </w:r>
      <w:r>
        <w:softHyphen/>
        <w:t>rung in Kauf genommen. Alle Bilder und auch die da</w:t>
      </w:r>
      <w:r>
        <w:softHyphen/>
        <w:t>zu</w:t>
      </w:r>
      <w:r>
        <w:softHyphen/>
        <w:t>ge</w:t>
      </w:r>
      <w:r>
        <w:softHyphen/>
        <w:t>hö</w:t>
      </w:r>
      <w:r w:rsidR="000B12CA">
        <w:softHyphen/>
      </w:r>
      <w:r>
        <w:softHyphen/>
      </w:r>
      <w:r w:rsidR="00C47B4D">
        <w:softHyphen/>
      </w:r>
      <w:r>
        <w:t>rigen Labels liegen mit drei Farbkanälen für den RGB-Farbraum vor.</w:t>
      </w:r>
      <w:r w:rsidR="00C47B4D">
        <w:t xml:space="preserve"> Die Bilder müssen für eine Verarbeitung mit einem KNN in der Tiefe nicht weiter verändert werden. Die La</w:t>
      </w:r>
      <w:r w:rsidR="00C47B4D">
        <w:softHyphen/>
      </w:r>
      <w:r w:rsidR="003C1D09">
        <w:softHyphen/>
      </w:r>
      <w:r w:rsidR="000B12CA">
        <w:softHyphen/>
      </w:r>
      <w:r w:rsidR="00C47B4D">
        <w:t>bels müssen allerdings von den drei Farbkanälen auf acht Klassen-Kanäle abgebildet wer</w:t>
      </w:r>
      <w:r w:rsidR="000B12CA">
        <w:softHyphen/>
      </w:r>
      <w:r w:rsidR="003C1D09">
        <w:softHyphen/>
      </w:r>
      <w:r w:rsidR="00C47B4D">
        <w:softHyphen/>
        <w:t xml:space="preserve">den. Dafür wird die </w:t>
      </w:r>
      <w:r w:rsidR="00CD107C">
        <w:t xml:space="preserve">in </w:t>
      </w:r>
      <w:r w:rsidR="00AE0CA0">
        <w:t xml:space="preserve">Tabelle </w:t>
      </w:r>
      <w:r w:rsidR="00AE0CA0">
        <w:fldChar w:fldCharType="begin"/>
      </w:r>
      <w:r w:rsidR="00AE0CA0">
        <w:instrText xml:space="preserve"> REF tab_label_mapping \h </w:instrText>
      </w:r>
      <w:r w:rsidR="00AE0CA0">
        <w:fldChar w:fldCharType="separate"/>
      </w:r>
      <w:r w:rsidR="00AE0CA0">
        <w:rPr>
          <w:noProof/>
        </w:rPr>
        <w:t>1</w:t>
      </w:r>
      <w:r w:rsidR="00AE0CA0">
        <w:fldChar w:fldCharType="end"/>
      </w:r>
      <w:r w:rsidR="00AE0CA0">
        <w:t xml:space="preserve"> dargestellte </w:t>
      </w:r>
      <w:r w:rsidR="00C47B4D">
        <w:t>Menge an Abbildungen von RGB-Farb</w:t>
      </w:r>
      <w:r w:rsidR="00AE0CA0">
        <w:softHyphen/>
      </w:r>
      <w:r w:rsidR="00C47B4D">
        <w:t>wer</w:t>
      </w:r>
      <w:r w:rsidR="000B12CA">
        <w:softHyphen/>
      </w:r>
      <w:r w:rsidR="003C1D09">
        <w:softHyphen/>
      </w:r>
      <w:r w:rsidR="00AE0CA0">
        <w:softHyphen/>
      </w:r>
      <w:r w:rsidR="00C47B4D">
        <w:t>ten auf die oben angeführten Klasen angewendet</w:t>
      </w:r>
      <w:r w:rsidR="00AE0CA0">
        <w:t>.</w:t>
      </w:r>
      <w:r w:rsidR="00AE0CA0" w:rsidRPr="003C1D09">
        <w:rPr>
          <w:rStyle w:val="Funotenzeichen"/>
          <w:color w:val="000000" w:themeColor="text1"/>
        </w:rPr>
        <w:footnoteReference w:id="58"/>
      </w:r>
    </w:p>
    <w:tbl>
      <w:tblPr>
        <w:tblStyle w:val="Tabellenraster"/>
        <w:tblW w:w="0" w:type="auto"/>
        <w:jc w:val="center"/>
        <w:tblCellMar>
          <w:left w:w="0" w:type="dxa"/>
          <w:right w:w="0" w:type="dxa"/>
        </w:tblCellMar>
        <w:tblLook w:val="04A0" w:firstRow="1" w:lastRow="0" w:firstColumn="1" w:lastColumn="0" w:noHBand="0" w:noVBand="1"/>
      </w:tblPr>
      <w:tblGrid>
        <w:gridCol w:w="1696"/>
        <w:gridCol w:w="1985"/>
        <w:gridCol w:w="3260"/>
        <w:gridCol w:w="1418"/>
      </w:tblGrid>
      <w:tr w:rsidR="00C47B4D" w:rsidRPr="00C47B4D" w14:paraId="7F1A137C" w14:textId="77777777" w:rsidTr="00CD107C">
        <w:trPr>
          <w:trHeight w:val="454"/>
          <w:jc w:val="center"/>
        </w:trPr>
        <w:tc>
          <w:tcPr>
            <w:tcW w:w="1696" w:type="dxa"/>
            <w:tcBorders>
              <w:bottom w:val="single" w:sz="12" w:space="0" w:color="auto"/>
            </w:tcBorders>
            <w:vAlign w:val="center"/>
          </w:tcPr>
          <w:p w14:paraId="12778415" w14:textId="509B0BC4" w:rsidR="00C47B4D" w:rsidRPr="008F1B0A" w:rsidRDefault="00C47B4D" w:rsidP="008F1B0A">
            <w:pPr>
              <w:pStyle w:val="Block"/>
              <w:spacing w:after="0" w:line="240" w:lineRule="auto"/>
              <w:jc w:val="center"/>
              <w:rPr>
                <w:rFonts w:ascii="Arial" w:hAnsi="Arial" w:cs="Arial"/>
                <w:sz w:val="22"/>
                <w:szCs w:val="22"/>
              </w:rPr>
            </w:pPr>
            <w:r w:rsidRPr="008F1B0A">
              <w:rPr>
                <w:rFonts w:ascii="Arial" w:hAnsi="Arial" w:cs="Arial"/>
                <w:sz w:val="22"/>
                <w:szCs w:val="22"/>
              </w:rPr>
              <w:t>Farbe</w:t>
            </w:r>
          </w:p>
        </w:tc>
        <w:tc>
          <w:tcPr>
            <w:tcW w:w="1985" w:type="dxa"/>
            <w:tcBorders>
              <w:bottom w:val="single" w:sz="12" w:space="0" w:color="auto"/>
            </w:tcBorders>
            <w:vAlign w:val="center"/>
          </w:tcPr>
          <w:p w14:paraId="0E12C697" w14:textId="7A0B21F0" w:rsidR="00C47B4D" w:rsidRPr="008F1B0A" w:rsidRDefault="00C47B4D" w:rsidP="008F1B0A">
            <w:pPr>
              <w:pStyle w:val="Block"/>
              <w:spacing w:after="0" w:line="240" w:lineRule="auto"/>
              <w:jc w:val="center"/>
              <w:rPr>
                <w:rFonts w:ascii="Arial" w:hAnsi="Arial" w:cs="Arial"/>
                <w:sz w:val="22"/>
                <w:szCs w:val="22"/>
              </w:rPr>
            </w:pPr>
            <w:r w:rsidRPr="008F1B0A">
              <w:rPr>
                <w:rFonts w:ascii="Arial" w:hAnsi="Arial" w:cs="Arial"/>
                <w:sz w:val="22"/>
                <w:szCs w:val="22"/>
              </w:rPr>
              <w:t>RGB-Code</w:t>
            </w:r>
          </w:p>
        </w:tc>
        <w:tc>
          <w:tcPr>
            <w:tcW w:w="3260" w:type="dxa"/>
            <w:tcBorders>
              <w:bottom w:val="single" w:sz="12" w:space="0" w:color="auto"/>
            </w:tcBorders>
            <w:vAlign w:val="center"/>
          </w:tcPr>
          <w:p w14:paraId="015941BC" w14:textId="5F69A322" w:rsidR="00C47B4D" w:rsidRPr="008F1B0A" w:rsidRDefault="00C47B4D" w:rsidP="008F1B0A">
            <w:pPr>
              <w:pStyle w:val="Block"/>
              <w:spacing w:after="0" w:line="240" w:lineRule="auto"/>
              <w:jc w:val="center"/>
              <w:rPr>
                <w:rFonts w:ascii="Arial" w:hAnsi="Arial" w:cs="Arial"/>
                <w:sz w:val="22"/>
                <w:szCs w:val="22"/>
              </w:rPr>
            </w:pPr>
            <w:r w:rsidRPr="008F1B0A">
              <w:rPr>
                <w:rFonts w:ascii="Arial" w:hAnsi="Arial" w:cs="Arial"/>
                <w:sz w:val="22"/>
                <w:szCs w:val="22"/>
              </w:rPr>
              <w:t>Klasse</w:t>
            </w:r>
            <w:r w:rsidR="008F1B0A" w:rsidRPr="008F1B0A">
              <w:rPr>
                <w:rFonts w:ascii="Arial" w:hAnsi="Arial" w:cs="Arial"/>
                <w:sz w:val="22"/>
                <w:szCs w:val="22"/>
              </w:rPr>
              <w:t>nbezeichnung</w:t>
            </w:r>
          </w:p>
        </w:tc>
        <w:tc>
          <w:tcPr>
            <w:tcW w:w="1418" w:type="dxa"/>
            <w:tcBorders>
              <w:bottom w:val="single" w:sz="12" w:space="0" w:color="auto"/>
            </w:tcBorders>
            <w:vAlign w:val="center"/>
          </w:tcPr>
          <w:p w14:paraId="583B8996" w14:textId="689CC82C" w:rsidR="00C47B4D" w:rsidRPr="008F1B0A" w:rsidRDefault="00C47B4D" w:rsidP="008F1B0A">
            <w:pPr>
              <w:pStyle w:val="Block"/>
              <w:spacing w:after="0" w:line="240" w:lineRule="auto"/>
              <w:jc w:val="center"/>
              <w:rPr>
                <w:rFonts w:ascii="Arial" w:hAnsi="Arial" w:cs="Arial"/>
                <w:sz w:val="22"/>
                <w:szCs w:val="22"/>
              </w:rPr>
            </w:pPr>
            <w:r w:rsidRPr="008F1B0A">
              <w:rPr>
                <w:rFonts w:ascii="Arial" w:hAnsi="Arial" w:cs="Arial"/>
                <w:sz w:val="22"/>
                <w:szCs w:val="22"/>
              </w:rPr>
              <w:t>Klassen</w:t>
            </w:r>
            <w:r w:rsidR="008F1B0A" w:rsidRPr="008F1B0A">
              <w:rPr>
                <w:rFonts w:ascii="Arial" w:hAnsi="Arial" w:cs="Arial"/>
                <w:sz w:val="22"/>
                <w:szCs w:val="22"/>
              </w:rPr>
              <w:t>-</w:t>
            </w:r>
            <w:r w:rsidRPr="008F1B0A">
              <w:rPr>
                <w:rFonts w:ascii="Arial" w:hAnsi="Arial" w:cs="Arial"/>
                <w:sz w:val="22"/>
                <w:szCs w:val="22"/>
              </w:rPr>
              <w:t>Nr.</w:t>
            </w:r>
          </w:p>
        </w:tc>
      </w:tr>
      <w:tr w:rsidR="00C47B4D" w:rsidRPr="00C47B4D" w14:paraId="027965D8" w14:textId="77777777" w:rsidTr="00CD107C">
        <w:trPr>
          <w:trHeight w:val="397"/>
          <w:jc w:val="center"/>
        </w:trPr>
        <w:tc>
          <w:tcPr>
            <w:tcW w:w="1696" w:type="dxa"/>
            <w:tcBorders>
              <w:top w:val="single" w:sz="12" w:space="0" w:color="auto"/>
            </w:tcBorders>
            <w:shd w:val="clear" w:color="auto" w:fill="808080" w:themeFill="background1" w:themeFillShade="80"/>
            <w:vAlign w:val="center"/>
          </w:tcPr>
          <w:p w14:paraId="7B1EE879" w14:textId="2306B852"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Schwarz</w:t>
            </w:r>
          </w:p>
        </w:tc>
        <w:tc>
          <w:tcPr>
            <w:tcW w:w="1985" w:type="dxa"/>
            <w:tcBorders>
              <w:top w:val="single" w:sz="12" w:space="0" w:color="auto"/>
            </w:tcBorders>
            <w:vAlign w:val="center"/>
          </w:tcPr>
          <w:p w14:paraId="6BC96C41" w14:textId="7607E47E" w:rsidR="00C47B4D" w:rsidRPr="00C47B4D" w:rsidRDefault="00C47B4D" w:rsidP="008F1B0A">
            <w:pPr>
              <w:pStyle w:val="Block"/>
              <w:spacing w:after="0" w:line="240" w:lineRule="auto"/>
              <w:jc w:val="center"/>
              <w:rPr>
                <w:rFonts w:ascii="Arial" w:hAnsi="Arial" w:cs="Arial"/>
                <w:sz w:val="21"/>
                <w:szCs w:val="21"/>
              </w:rPr>
            </w:pPr>
            <w:r>
              <w:rPr>
                <w:rFonts w:ascii="Arial" w:hAnsi="Arial" w:cs="Arial"/>
                <w:sz w:val="21"/>
                <w:szCs w:val="21"/>
              </w:rPr>
              <w:t>(</w:t>
            </w:r>
            <w:proofErr w:type="gramStart"/>
            <w:r>
              <w:rPr>
                <w:rFonts w:ascii="Arial" w:hAnsi="Arial" w:cs="Arial"/>
                <w:sz w:val="21"/>
                <w:szCs w:val="21"/>
              </w:rPr>
              <w:t>0,</w:t>
            </w:r>
            <w:r w:rsidR="008F1B0A">
              <w:rPr>
                <w:rFonts w:ascii="Arial" w:hAnsi="Arial" w:cs="Arial"/>
                <w:sz w:val="21"/>
                <w:szCs w:val="21"/>
              </w:rPr>
              <w:t xml:space="preserve">   </w:t>
            </w:r>
            <w:proofErr w:type="gramEnd"/>
            <w:r w:rsidR="008F1B0A">
              <w:rPr>
                <w:rFonts w:ascii="Arial" w:hAnsi="Arial" w:cs="Arial"/>
                <w:sz w:val="21"/>
                <w:szCs w:val="21"/>
              </w:rPr>
              <w:t xml:space="preserve">  </w:t>
            </w:r>
            <w:r>
              <w:rPr>
                <w:rFonts w:ascii="Arial" w:hAnsi="Arial" w:cs="Arial"/>
                <w:sz w:val="21"/>
                <w:szCs w:val="21"/>
              </w:rPr>
              <w:t>0,</w:t>
            </w:r>
            <w:r w:rsidR="008F1B0A">
              <w:rPr>
                <w:rFonts w:ascii="Arial" w:hAnsi="Arial" w:cs="Arial"/>
                <w:sz w:val="21"/>
                <w:szCs w:val="21"/>
              </w:rPr>
              <w:t xml:space="preserve">     </w:t>
            </w:r>
            <w:r>
              <w:rPr>
                <w:rFonts w:ascii="Arial" w:hAnsi="Arial" w:cs="Arial"/>
                <w:sz w:val="21"/>
                <w:szCs w:val="21"/>
              </w:rPr>
              <w:t>0</w:t>
            </w:r>
            <w:r w:rsidR="008F1B0A">
              <w:rPr>
                <w:rFonts w:ascii="Arial" w:hAnsi="Arial" w:cs="Arial"/>
                <w:sz w:val="21"/>
                <w:szCs w:val="21"/>
              </w:rPr>
              <w:t xml:space="preserve">    </w:t>
            </w:r>
            <w:r>
              <w:rPr>
                <w:rFonts w:ascii="Arial" w:hAnsi="Arial" w:cs="Arial"/>
                <w:sz w:val="21"/>
                <w:szCs w:val="21"/>
              </w:rPr>
              <w:t>)</w:t>
            </w:r>
          </w:p>
        </w:tc>
        <w:tc>
          <w:tcPr>
            <w:tcW w:w="3260" w:type="dxa"/>
            <w:tcBorders>
              <w:top w:val="single" w:sz="12" w:space="0" w:color="auto"/>
            </w:tcBorders>
            <w:vAlign w:val="center"/>
          </w:tcPr>
          <w:p w14:paraId="294AF506" w14:textId="0352FA1F" w:rsidR="00C47B4D" w:rsidRPr="00C47B4D" w:rsidRDefault="008F1B0A" w:rsidP="008F1B0A">
            <w:pPr>
              <w:pStyle w:val="Block"/>
              <w:spacing w:after="0" w:line="240" w:lineRule="auto"/>
              <w:ind w:left="3"/>
              <w:jc w:val="center"/>
              <w:rPr>
                <w:rFonts w:ascii="Arial" w:hAnsi="Arial" w:cs="Arial"/>
                <w:sz w:val="21"/>
                <w:szCs w:val="21"/>
              </w:rPr>
            </w:pPr>
            <w:r w:rsidRPr="008F1B0A">
              <w:rPr>
                <w:rFonts w:ascii="Arial" w:hAnsi="Arial" w:cs="Arial"/>
                <w:sz w:val="21"/>
                <w:szCs w:val="21"/>
              </w:rPr>
              <w:t>Hintergrund</w:t>
            </w:r>
            <w:r>
              <w:rPr>
                <w:rFonts w:ascii="Arial" w:hAnsi="Arial" w:cs="Arial"/>
                <w:sz w:val="21"/>
                <w:szCs w:val="21"/>
              </w:rPr>
              <w:t xml:space="preserve"> (Wasserkörper)</w:t>
            </w:r>
          </w:p>
        </w:tc>
        <w:tc>
          <w:tcPr>
            <w:tcW w:w="1418" w:type="dxa"/>
            <w:tcBorders>
              <w:top w:val="single" w:sz="12" w:space="0" w:color="auto"/>
            </w:tcBorders>
            <w:vAlign w:val="center"/>
          </w:tcPr>
          <w:p w14:paraId="3BA6A0F3" w14:textId="67BCAEC3"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1</w:t>
            </w:r>
          </w:p>
        </w:tc>
      </w:tr>
      <w:tr w:rsidR="00CD107C" w:rsidRPr="00C47B4D" w14:paraId="6A2A79BA" w14:textId="77777777" w:rsidTr="00CD107C">
        <w:trPr>
          <w:trHeight w:val="397"/>
          <w:jc w:val="center"/>
        </w:trPr>
        <w:tc>
          <w:tcPr>
            <w:tcW w:w="1696" w:type="dxa"/>
            <w:shd w:val="clear" w:color="auto" w:fill="8EAADB" w:themeFill="accent5" w:themeFillTint="99"/>
            <w:vAlign w:val="center"/>
          </w:tcPr>
          <w:p w14:paraId="266A791B" w14:textId="2028B3C1"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Dunkelblau</w:t>
            </w:r>
          </w:p>
        </w:tc>
        <w:tc>
          <w:tcPr>
            <w:tcW w:w="1985" w:type="dxa"/>
            <w:vAlign w:val="center"/>
          </w:tcPr>
          <w:p w14:paraId="5DB4BA6D" w14:textId="19088A23" w:rsidR="00C47B4D" w:rsidRPr="00C47B4D" w:rsidRDefault="00C47B4D" w:rsidP="008F1B0A">
            <w:pPr>
              <w:pStyle w:val="Block"/>
              <w:spacing w:after="0" w:line="240" w:lineRule="auto"/>
              <w:jc w:val="center"/>
              <w:rPr>
                <w:rFonts w:ascii="Arial" w:hAnsi="Arial" w:cs="Arial"/>
                <w:sz w:val="21"/>
                <w:szCs w:val="21"/>
              </w:rPr>
            </w:pPr>
            <w:r>
              <w:rPr>
                <w:rFonts w:ascii="Arial" w:hAnsi="Arial" w:cs="Arial"/>
                <w:sz w:val="21"/>
                <w:szCs w:val="21"/>
              </w:rPr>
              <w:t>(</w:t>
            </w:r>
            <w:proofErr w:type="gramStart"/>
            <w:r>
              <w:rPr>
                <w:rFonts w:ascii="Arial" w:hAnsi="Arial" w:cs="Arial"/>
                <w:sz w:val="21"/>
                <w:szCs w:val="21"/>
              </w:rPr>
              <w:t>0,</w:t>
            </w:r>
            <w:r w:rsidR="008F1B0A">
              <w:rPr>
                <w:rFonts w:ascii="Arial" w:hAnsi="Arial" w:cs="Arial"/>
                <w:sz w:val="21"/>
                <w:szCs w:val="21"/>
              </w:rPr>
              <w:t xml:space="preserve">   </w:t>
            </w:r>
            <w:proofErr w:type="gramEnd"/>
            <w:r w:rsidR="008F1B0A">
              <w:rPr>
                <w:rFonts w:ascii="Arial" w:hAnsi="Arial" w:cs="Arial"/>
                <w:sz w:val="21"/>
                <w:szCs w:val="21"/>
              </w:rPr>
              <w:t xml:space="preserve"> </w:t>
            </w:r>
            <w:r w:rsidR="008F1B0A">
              <w:rPr>
                <w:rFonts w:ascii="Arial" w:hAnsi="Arial" w:cs="Arial"/>
                <w:sz w:val="21"/>
                <w:szCs w:val="21"/>
              </w:rPr>
              <w:t xml:space="preserve"> </w:t>
            </w:r>
            <w:r>
              <w:rPr>
                <w:rFonts w:ascii="Arial" w:hAnsi="Arial" w:cs="Arial"/>
                <w:sz w:val="21"/>
                <w:szCs w:val="21"/>
              </w:rPr>
              <w:t>0,</w:t>
            </w:r>
            <w:r w:rsidR="008F1B0A">
              <w:rPr>
                <w:rFonts w:ascii="Arial" w:hAnsi="Arial" w:cs="Arial"/>
                <w:sz w:val="21"/>
                <w:szCs w:val="21"/>
              </w:rPr>
              <w:t xml:space="preserve">    </w:t>
            </w:r>
            <w:r>
              <w:rPr>
                <w:rFonts w:ascii="Arial" w:hAnsi="Arial" w:cs="Arial"/>
                <w:sz w:val="21"/>
                <w:szCs w:val="21"/>
              </w:rPr>
              <w:t xml:space="preserve"> 255)</w:t>
            </w:r>
          </w:p>
        </w:tc>
        <w:tc>
          <w:tcPr>
            <w:tcW w:w="3260" w:type="dxa"/>
            <w:vAlign w:val="center"/>
          </w:tcPr>
          <w:p w14:paraId="7960DB95" w14:textId="46DBED50" w:rsidR="00C47B4D" w:rsidRPr="00C47B4D" w:rsidRDefault="008F1B0A" w:rsidP="008F1B0A">
            <w:pPr>
              <w:pStyle w:val="Block"/>
              <w:spacing w:after="0" w:line="240" w:lineRule="auto"/>
              <w:ind w:left="3"/>
              <w:jc w:val="center"/>
              <w:rPr>
                <w:rFonts w:ascii="Arial" w:hAnsi="Arial" w:cs="Arial"/>
                <w:sz w:val="21"/>
                <w:szCs w:val="21"/>
              </w:rPr>
            </w:pPr>
            <w:r w:rsidRPr="008F1B0A">
              <w:rPr>
                <w:rFonts w:ascii="Arial" w:hAnsi="Arial" w:cs="Arial"/>
                <w:sz w:val="21"/>
                <w:szCs w:val="21"/>
              </w:rPr>
              <w:t>Taucher</w:t>
            </w:r>
          </w:p>
        </w:tc>
        <w:tc>
          <w:tcPr>
            <w:tcW w:w="1418" w:type="dxa"/>
            <w:vAlign w:val="center"/>
          </w:tcPr>
          <w:p w14:paraId="13D4EA3A" w14:textId="4C8951D2"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2</w:t>
            </w:r>
          </w:p>
        </w:tc>
      </w:tr>
      <w:tr w:rsidR="00CD107C" w:rsidRPr="00C47B4D" w14:paraId="5D9D068D" w14:textId="77777777" w:rsidTr="00CD107C">
        <w:trPr>
          <w:trHeight w:val="397"/>
          <w:jc w:val="center"/>
        </w:trPr>
        <w:tc>
          <w:tcPr>
            <w:tcW w:w="1696" w:type="dxa"/>
            <w:shd w:val="clear" w:color="auto" w:fill="C5E0B3" w:themeFill="accent6" w:themeFillTint="66"/>
            <w:vAlign w:val="center"/>
          </w:tcPr>
          <w:p w14:paraId="7A8CB96C" w14:textId="257BAE1F"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Grün</w:t>
            </w:r>
          </w:p>
        </w:tc>
        <w:tc>
          <w:tcPr>
            <w:tcW w:w="1985" w:type="dxa"/>
            <w:vAlign w:val="center"/>
          </w:tcPr>
          <w:p w14:paraId="03B250CF" w14:textId="09D770BC" w:rsidR="00C47B4D" w:rsidRPr="00C47B4D" w:rsidRDefault="00C47B4D" w:rsidP="008F1B0A">
            <w:pPr>
              <w:pStyle w:val="Block"/>
              <w:spacing w:after="0" w:line="240" w:lineRule="auto"/>
              <w:jc w:val="center"/>
              <w:rPr>
                <w:rFonts w:ascii="Arial" w:hAnsi="Arial" w:cs="Arial"/>
                <w:sz w:val="21"/>
                <w:szCs w:val="21"/>
              </w:rPr>
            </w:pPr>
            <w:r>
              <w:rPr>
                <w:rFonts w:ascii="Arial" w:hAnsi="Arial" w:cs="Arial"/>
                <w:sz w:val="21"/>
                <w:szCs w:val="21"/>
              </w:rPr>
              <w:t>(</w:t>
            </w:r>
            <w:proofErr w:type="gramStart"/>
            <w:r>
              <w:rPr>
                <w:rFonts w:ascii="Arial" w:hAnsi="Arial" w:cs="Arial"/>
                <w:sz w:val="21"/>
                <w:szCs w:val="21"/>
              </w:rPr>
              <w:t>0,</w:t>
            </w:r>
            <w:r w:rsidR="008F1B0A">
              <w:rPr>
                <w:rFonts w:ascii="Arial" w:hAnsi="Arial" w:cs="Arial"/>
                <w:sz w:val="21"/>
                <w:szCs w:val="21"/>
              </w:rPr>
              <w:t xml:space="preserve">   </w:t>
            </w:r>
            <w:proofErr w:type="gramEnd"/>
            <w:r w:rsidR="008F1B0A">
              <w:rPr>
                <w:rFonts w:ascii="Arial" w:hAnsi="Arial" w:cs="Arial"/>
                <w:sz w:val="21"/>
                <w:szCs w:val="21"/>
              </w:rPr>
              <w:t xml:space="preserve">  </w:t>
            </w:r>
            <w:r>
              <w:rPr>
                <w:rFonts w:ascii="Arial" w:hAnsi="Arial" w:cs="Arial"/>
                <w:sz w:val="21"/>
                <w:szCs w:val="21"/>
              </w:rPr>
              <w:t>255, 0</w:t>
            </w:r>
            <w:r w:rsidR="008F1B0A">
              <w:rPr>
                <w:rFonts w:ascii="Arial" w:hAnsi="Arial" w:cs="Arial"/>
                <w:sz w:val="21"/>
                <w:szCs w:val="21"/>
              </w:rPr>
              <w:t xml:space="preserve">    </w:t>
            </w:r>
            <w:r>
              <w:rPr>
                <w:rFonts w:ascii="Arial" w:hAnsi="Arial" w:cs="Arial"/>
                <w:sz w:val="21"/>
                <w:szCs w:val="21"/>
              </w:rPr>
              <w:t>)</w:t>
            </w:r>
          </w:p>
        </w:tc>
        <w:tc>
          <w:tcPr>
            <w:tcW w:w="3260" w:type="dxa"/>
            <w:vAlign w:val="center"/>
          </w:tcPr>
          <w:p w14:paraId="6AD2D051" w14:textId="6D8331CB" w:rsidR="00C47B4D" w:rsidRPr="00C47B4D" w:rsidRDefault="008F1B0A" w:rsidP="008F1B0A">
            <w:pPr>
              <w:pStyle w:val="Block"/>
              <w:spacing w:after="0" w:line="240" w:lineRule="auto"/>
              <w:ind w:left="3"/>
              <w:jc w:val="center"/>
              <w:rPr>
                <w:rFonts w:ascii="Arial" w:hAnsi="Arial" w:cs="Arial"/>
                <w:sz w:val="21"/>
                <w:szCs w:val="21"/>
              </w:rPr>
            </w:pPr>
            <w:r w:rsidRPr="008F1B0A">
              <w:rPr>
                <w:rFonts w:ascii="Arial" w:hAnsi="Arial" w:cs="Arial"/>
                <w:sz w:val="21"/>
                <w:szCs w:val="21"/>
              </w:rPr>
              <w:t>Unterwasser-Flora</w:t>
            </w:r>
          </w:p>
        </w:tc>
        <w:tc>
          <w:tcPr>
            <w:tcW w:w="1418" w:type="dxa"/>
            <w:vAlign w:val="center"/>
          </w:tcPr>
          <w:p w14:paraId="348E9954" w14:textId="4B14BD1B"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3</w:t>
            </w:r>
          </w:p>
        </w:tc>
      </w:tr>
      <w:tr w:rsidR="00CD107C" w:rsidRPr="00C47B4D" w14:paraId="0B303685" w14:textId="77777777" w:rsidTr="00CD107C">
        <w:trPr>
          <w:trHeight w:val="397"/>
          <w:jc w:val="center"/>
        </w:trPr>
        <w:tc>
          <w:tcPr>
            <w:tcW w:w="1696" w:type="dxa"/>
            <w:shd w:val="clear" w:color="auto" w:fill="DEEAF6" w:themeFill="accent1" w:themeFillTint="33"/>
            <w:vAlign w:val="center"/>
          </w:tcPr>
          <w:p w14:paraId="6C1143A9" w14:textId="5B55FDA3"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Himmelblau</w:t>
            </w:r>
          </w:p>
        </w:tc>
        <w:tc>
          <w:tcPr>
            <w:tcW w:w="1985" w:type="dxa"/>
            <w:vAlign w:val="center"/>
          </w:tcPr>
          <w:p w14:paraId="6D5D8E92" w14:textId="3FD8C733" w:rsidR="00C47B4D" w:rsidRPr="00C47B4D" w:rsidRDefault="00C47B4D" w:rsidP="008F1B0A">
            <w:pPr>
              <w:pStyle w:val="Block"/>
              <w:spacing w:after="0" w:line="240" w:lineRule="auto"/>
              <w:jc w:val="center"/>
              <w:rPr>
                <w:rFonts w:ascii="Arial" w:hAnsi="Arial" w:cs="Arial"/>
                <w:sz w:val="21"/>
                <w:szCs w:val="21"/>
              </w:rPr>
            </w:pPr>
            <w:r>
              <w:rPr>
                <w:rFonts w:ascii="Arial" w:hAnsi="Arial" w:cs="Arial"/>
                <w:sz w:val="21"/>
                <w:szCs w:val="21"/>
              </w:rPr>
              <w:t>(</w:t>
            </w:r>
            <w:proofErr w:type="gramStart"/>
            <w:r>
              <w:rPr>
                <w:rFonts w:ascii="Arial" w:hAnsi="Arial" w:cs="Arial"/>
                <w:sz w:val="21"/>
                <w:szCs w:val="21"/>
              </w:rPr>
              <w:t xml:space="preserve">0, </w:t>
            </w:r>
            <w:r w:rsidR="008F1B0A">
              <w:rPr>
                <w:rFonts w:ascii="Arial" w:hAnsi="Arial" w:cs="Arial"/>
                <w:sz w:val="21"/>
                <w:szCs w:val="21"/>
              </w:rPr>
              <w:t xml:space="preserve">  </w:t>
            </w:r>
            <w:proofErr w:type="gramEnd"/>
            <w:r w:rsidR="008F1B0A">
              <w:rPr>
                <w:rFonts w:ascii="Arial" w:hAnsi="Arial" w:cs="Arial"/>
                <w:sz w:val="21"/>
                <w:szCs w:val="21"/>
              </w:rPr>
              <w:t xml:space="preserve">  </w:t>
            </w:r>
            <w:r>
              <w:rPr>
                <w:rFonts w:ascii="Arial" w:hAnsi="Arial" w:cs="Arial"/>
                <w:sz w:val="21"/>
                <w:szCs w:val="21"/>
              </w:rPr>
              <w:t>255, 255)</w:t>
            </w:r>
          </w:p>
        </w:tc>
        <w:tc>
          <w:tcPr>
            <w:tcW w:w="3260" w:type="dxa"/>
            <w:vAlign w:val="center"/>
          </w:tcPr>
          <w:p w14:paraId="393371B3" w14:textId="4089475B" w:rsidR="00C47B4D" w:rsidRPr="00C47B4D" w:rsidRDefault="008F1B0A" w:rsidP="008F1B0A">
            <w:pPr>
              <w:pStyle w:val="Block"/>
              <w:spacing w:after="0" w:line="240" w:lineRule="auto"/>
              <w:ind w:left="3"/>
              <w:jc w:val="center"/>
              <w:rPr>
                <w:rFonts w:ascii="Arial" w:hAnsi="Arial" w:cs="Arial"/>
                <w:sz w:val="21"/>
                <w:szCs w:val="21"/>
              </w:rPr>
            </w:pPr>
            <w:r w:rsidRPr="008F1B0A">
              <w:rPr>
                <w:rFonts w:ascii="Arial" w:hAnsi="Arial" w:cs="Arial"/>
                <w:sz w:val="21"/>
                <w:szCs w:val="21"/>
              </w:rPr>
              <w:t xml:space="preserve">Wracks und Ruinen </w:t>
            </w:r>
          </w:p>
        </w:tc>
        <w:tc>
          <w:tcPr>
            <w:tcW w:w="1418" w:type="dxa"/>
            <w:vAlign w:val="center"/>
          </w:tcPr>
          <w:p w14:paraId="059DA0D8" w14:textId="75A78A26"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4</w:t>
            </w:r>
          </w:p>
        </w:tc>
      </w:tr>
      <w:tr w:rsidR="00CD107C" w:rsidRPr="00C47B4D" w14:paraId="4284BB35" w14:textId="77777777" w:rsidTr="00CD107C">
        <w:trPr>
          <w:trHeight w:val="397"/>
          <w:jc w:val="center"/>
        </w:trPr>
        <w:tc>
          <w:tcPr>
            <w:tcW w:w="1696" w:type="dxa"/>
            <w:shd w:val="clear" w:color="auto" w:fill="FF8074"/>
            <w:vAlign w:val="center"/>
          </w:tcPr>
          <w:p w14:paraId="53A83AB2" w14:textId="1160706D"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Rot</w:t>
            </w:r>
          </w:p>
        </w:tc>
        <w:tc>
          <w:tcPr>
            <w:tcW w:w="1985" w:type="dxa"/>
            <w:vAlign w:val="center"/>
          </w:tcPr>
          <w:p w14:paraId="77E0A936" w14:textId="2D80D1C3" w:rsidR="00C47B4D" w:rsidRPr="00C47B4D" w:rsidRDefault="00C47B4D" w:rsidP="008F1B0A">
            <w:pPr>
              <w:pStyle w:val="Block"/>
              <w:spacing w:after="0" w:line="240" w:lineRule="auto"/>
              <w:jc w:val="center"/>
              <w:rPr>
                <w:rFonts w:ascii="Arial" w:hAnsi="Arial" w:cs="Arial"/>
                <w:sz w:val="21"/>
                <w:szCs w:val="21"/>
              </w:rPr>
            </w:pPr>
            <w:r>
              <w:rPr>
                <w:rFonts w:ascii="Arial" w:hAnsi="Arial" w:cs="Arial"/>
                <w:sz w:val="21"/>
                <w:szCs w:val="21"/>
              </w:rPr>
              <w:t xml:space="preserve">(255, </w:t>
            </w:r>
            <w:proofErr w:type="gramStart"/>
            <w:r>
              <w:rPr>
                <w:rFonts w:ascii="Arial" w:hAnsi="Arial" w:cs="Arial"/>
                <w:sz w:val="21"/>
                <w:szCs w:val="21"/>
              </w:rPr>
              <w:t>0,</w:t>
            </w:r>
            <w:r w:rsidR="008F1B0A">
              <w:rPr>
                <w:rFonts w:ascii="Arial" w:hAnsi="Arial" w:cs="Arial"/>
                <w:sz w:val="21"/>
                <w:szCs w:val="21"/>
              </w:rPr>
              <w:t xml:space="preserve">   </w:t>
            </w:r>
            <w:proofErr w:type="gramEnd"/>
            <w:r w:rsidR="008F1B0A">
              <w:rPr>
                <w:rFonts w:ascii="Arial" w:hAnsi="Arial" w:cs="Arial"/>
                <w:sz w:val="21"/>
                <w:szCs w:val="21"/>
              </w:rPr>
              <w:t xml:space="preserve">  </w:t>
            </w:r>
            <w:r>
              <w:rPr>
                <w:rFonts w:ascii="Arial" w:hAnsi="Arial" w:cs="Arial"/>
                <w:sz w:val="21"/>
                <w:szCs w:val="21"/>
              </w:rPr>
              <w:t>0</w:t>
            </w:r>
            <w:r w:rsidR="008F1B0A">
              <w:rPr>
                <w:rFonts w:ascii="Arial" w:hAnsi="Arial" w:cs="Arial"/>
                <w:sz w:val="21"/>
                <w:szCs w:val="21"/>
              </w:rPr>
              <w:t xml:space="preserve">    </w:t>
            </w:r>
            <w:r>
              <w:rPr>
                <w:rFonts w:ascii="Arial" w:hAnsi="Arial" w:cs="Arial"/>
                <w:sz w:val="21"/>
                <w:szCs w:val="21"/>
              </w:rPr>
              <w:t>)</w:t>
            </w:r>
          </w:p>
        </w:tc>
        <w:tc>
          <w:tcPr>
            <w:tcW w:w="3260" w:type="dxa"/>
            <w:vAlign w:val="center"/>
          </w:tcPr>
          <w:p w14:paraId="00C861B3" w14:textId="1FDEC71C" w:rsidR="00C47B4D" w:rsidRPr="00C47B4D" w:rsidRDefault="008F1B0A" w:rsidP="008F1B0A">
            <w:pPr>
              <w:pStyle w:val="Block"/>
              <w:spacing w:after="0" w:line="240" w:lineRule="auto"/>
              <w:ind w:left="3"/>
              <w:jc w:val="center"/>
              <w:rPr>
                <w:rFonts w:ascii="Arial" w:hAnsi="Arial" w:cs="Arial"/>
                <w:sz w:val="21"/>
                <w:szCs w:val="21"/>
              </w:rPr>
            </w:pPr>
            <w:r w:rsidRPr="008F1B0A">
              <w:rPr>
                <w:rFonts w:ascii="Arial" w:hAnsi="Arial" w:cs="Arial"/>
                <w:sz w:val="21"/>
                <w:szCs w:val="21"/>
              </w:rPr>
              <w:t>Roboter und Maschinen</w:t>
            </w:r>
          </w:p>
        </w:tc>
        <w:tc>
          <w:tcPr>
            <w:tcW w:w="1418" w:type="dxa"/>
            <w:vAlign w:val="center"/>
          </w:tcPr>
          <w:p w14:paraId="2258C4DB" w14:textId="376BCFBD"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5</w:t>
            </w:r>
          </w:p>
        </w:tc>
      </w:tr>
      <w:tr w:rsidR="00CD107C" w:rsidRPr="00C47B4D" w14:paraId="427591A6" w14:textId="77777777" w:rsidTr="00CD107C">
        <w:trPr>
          <w:trHeight w:val="397"/>
          <w:jc w:val="center"/>
        </w:trPr>
        <w:tc>
          <w:tcPr>
            <w:tcW w:w="1696" w:type="dxa"/>
            <w:shd w:val="clear" w:color="auto" w:fill="FFA5E2"/>
            <w:vAlign w:val="center"/>
          </w:tcPr>
          <w:p w14:paraId="790EC7B0" w14:textId="39BB6A02"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Rosa</w:t>
            </w:r>
          </w:p>
        </w:tc>
        <w:tc>
          <w:tcPr>
            <w:tcW w:w="1985" w:type="dxa"/>
            <w:vAlign w:val="center"/>
          </w:tcPr>
          <w:p w14:paraId="470FB4F5" w14:textId="7C0AA729" w:rsidR="00C47B4D" w:rsidRPr="00C47B4D" w:rsidRDefault="00C47B4D" w:rsidP="008F1B0A">
            <w:pPr>
              <w:pStyle w:val="Block"/>
              <w:spacing w:after="0" w:line="240" w:lineRule="auto"/>
              <w:jc w:val="center"/>
              <w:rPr>
                <w:rFonts w:ascii="Arial" w:hAnsi="Arial" w:cs="Arial"/>
                <w:sz w:val="21"/>
                <w:szCs w:val="21"/>
              </w:rPr>
            </w:pPr>
            <w:r>
              <w:rPr>
                <w:rFonts w:ascii="Arial" w:hAnsi="Arial" w:cs="Arial"/>
                <w:sz w:val="21"/>
                <w:szCs w:val="21"/>
              </w:rPr>
              <w:t xml:space="preserve">(255, </w:t>
            </w:r>
            <w:proofErr w:type="gramStart"/>
            <w:r>
              <w:rPr>
                <w:rFonts w:ascii="Arial" w:hAnsi="Arial" w:cs="Arial"/>
                <w:sz w:val="21"/>
                <w:szCs w:val="21"/>
              </w:rPr>
              <w:t>0,</w:t>
            </w:r>
            <w:r w:rsidR="008F1B0A">
              <w:rPr>
                <w:rFonts w:ascii="Arial" w:hAnsi="Arial" w:cs="Arial"/>
                <w:sz w:val="21"/>
                <w:szCs w:val="21"/>
              </w:rPr>
              <w:t xml:space="preserve">   </w:t>
            </w:r>
            <w:proofErr w:type="gramEnd"/>
            <w:r w:rsidR="008F1B0A">
              <w:rPr>
                <w:rFonts w:ascii="Arial" w:hAnsi="Arial" w:cs="Arial"/>
                <w:sz w:val="21"/>
                <w:szCs w:val="21"/>
              </w:rPr>
              <w:t xml:space="preserve">  </w:t>
            </w:r>
            <w:r>
              <w:rPr>
                <w:rFonts w:ascii="Arial" w:hAnsi="Arial" w:cs="Arial"/>
                <w:sz w:val="21"/>
                <w:szCs w:val="21"/>
              </w:rPr>
              <w:t>255)</w:t>
            </w:r>
          </w:p>
        </w:tc>
        <w:tc>
          <w:tcPr>
            <w:tcW w:w="3260" w:type="dxa"/>
            <w:vAlign w:val="center"/>
          </w:tcPr>
          <w:p w14:paraId="409DE4F5" w14:textId="478DC726" w:rsidR="00C47B4D" w:rsidRPr="00C47B4D" w:rsidRDefault="008F1B0A" w:rsidP="008F1B0A">
            <w:pPr>
              <w:pStyle w:val="Block"/>
              <w:spacing w:after="0" w:line="240" w:lineRule="auto"/>
              <w:ind w:left="3"/>
              <w:jc w:val="center"/>
              <w:rPr>
                <w:rFonts w:ascii="Arial" w:hAnsi="Arial" w:cs="Arial"/>
                <w:sz w:val="21"/>
                <w:szCs w:val="21"/>
              </w:rPr>
            </w:pPr>
            <w:r w:rsidRPr="008F1B0A">
              <w:rPr>
                <w:rFonts w:ascii="Arial" w:hAnsi="Arial" w:cs="Arial"/>
                <w:sz w:val="21"/>
                <w:szCs w:val="21"/>
              </w:rPr>
              <w:t>Riffe und Korallen</w:t>
            </w:r>
          </w:p>
        </w:tc>
        <w:tc>
          <w:tcPr>
            <w:tcW w:w="1418" w:type="dxa"/>
            <w:vAlign w:val="center"/>
          </w:tcPr>
          <w:p w14:paraId="04656F90" w14:textId="3E0D49EC"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6</w:t>
            </w:r>
          </w:p>
        </w:tc>
      </w:tr>
      <w:tr w:rsidR="00CD107C" w:rsidRPr="00C47B4D" w14:paraId="4078B780" w14:textId="77777777" w:rsidTr="00CD107C">
        <w:trPr>
          <w:trHeight w:val="397"/>
          <w:jc w:val="center"/>
        </w:trPr>
        <w:tc>
          <w:tcPr>
            <w:tcW w:w="1696" w:type="dxa"/>
            <w:shd w:val="clear" w:color="auto" w:fill="FFF2CC" w:themeFill="accent4" w:themeFillTint="33"/>
            <w:vAlign w:val="center"/>
          </w:tcPr>
          <w:p w14:paraId="336158D5" w14:textId="21AA1013"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Gelb</w:t>
            </w:r>
          </w:p>
        </w:tc>
        <w:tc>
          <w:tcPr>
            <w:tcW w:w="1985" w:type="dxa"/>
            <w:vAlign w:val="center"/>
          </w:tcPr>
          <w:p w14:paraId="3899C0D1" w14:textId="49D6C0C1" w:rsidR="00C47B4D" w:rsidRPr="00C47B4D" w:rsidRDefault="00C47B4D" w:rsidP="008F1B0A">
            <w:pPr>
              <w:pStyle w:val="Block"/>
              <w:spacing w:after="0" w:line="240" w:lineRule="auto"/>
              <w:jc w:val="center"/>
              <w:rPr>
                <w:rFonts w:ascii="Arial" w:hAnsi="Arial" w:cs="Arial"/>
                <w:sz w:val="21"/>
                <w:szCs w:val="21"/>
              </w:rPr>
            </w:pPr>
            <w:r>
              <w:rPr>
                <w:rFonts w:ascii="Arial" w:hAnsi="Arial" w:cs="Arial"/>
                <w:sz w:val="21"/>
                <w:szCs w:val="21"/>
              </w:rPr>
              <w:t>(255, 255,</w:t>
            </w:r>
            <w:r w:rsidR="008F1B0A">
              <w:rPr>
                <w:rFonts w:ascii="Arial" w:hAnsi="Arial" w:cs="Arial"/>
                <w:sz w:val="21"/>
                <w:szCs w:val="21"/>
              </w:rPr>
              <w:t xml:space="preserve"> 0</w:t>
            </w:r>
            <w:r w:rsidR="008F1B0A">
              <w:rPr>
                <w:rFonts w:ascii="Arial" w:hAnsi="Arial" w:cs="Arial"/>
                <w:sz w:val="21"/>
                <w:szCs w:val="21"/>
              </w:rPr>
              <w:t xml:space="preserve">  </w:t>
            </w:r>
            <w:proofErr w:type="gramStart"/>
            <w:r w:rsidR="008F1B0A">
              <w:rPr>
                <w:rFonts w:ascii="Arial" w:hAnsi="Arial" w:cs="Arial"/>
                <w:sz w:val="21"/>
                <w:szCs w:val="21"/>
              </w:rPr>
              <w:t xml:space="preserve">  </w:t>
            </w:r>
            <w:r>
              <w:rPr>
                <w:rFonts w:ascii="Arial" w:hAnsi="Arial" w:cs="Arial"/>
                <w:sz w:val="21"/>
                <w:szCs w:val="21"/>
              </w:rPr>
              <w:t>)</w:t>
            </w:r>
            <w:proofErr w:type="gramEnd"/>
          </w:p>
        </w:tc>
        <w:tc>
          <w:tcPr>
            <w:tcW w:w="3260" w:type="dxa"/>
            <w:vAlign w:val="center"/>
          </w:tcPr>
          <w:p w14:paraId="7D86D8CE" w14:textId="6B3B0BDD" w:rsidR="00C47B4D" w:rsidRPr="00C47B4D" w:rsidRDefault="008F1B0A" w:rsidP="008F1B0A">
            <w:pPr>
              <w:pStyle w:val="Block"/>
              <w:spacing w:after="0" w:line="240" w:lineRule="auto"/>
              <w:ind w:left="3"/>
              <w:jc w:val="center"/>
              <w:rPr>
                <w:rFonts w:ascii="Arial" w:hAnsi="Arial" w:cs="Arial"/>
                <w:sz w:val="21"/>
                <w:szCs w:val="21"/>
              </w:rPr>
            </w:pPr>
            <w:r w:rsidRPr="008F1B0A">
              <w:rPr>
                <w:rFonts w:ascii="Arial" w:hAnsi="Arial" w:cs="Arial"/>
                <w:sz w:val="21"/>
                <w:szCs w:val="21"/>
              </w:rPr>
              <w:t>Unterwasser-Flora</w:t>
            </w:r>
          </w:p>
        </w:tc>
        <w:tc>
          <w:tcPr>
            <w:tcW w:w="1418" w:type="dxa"/>
            <w:vAlign w:val="center"/>
          </w:tcPr>
          <w:p w14:paraId="39385098" w14:textId="1ED9A86C"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7</w:t>
            </w:r>
          </w:p>
        </w:tc>
      </w:tr>
      <w:tr w:rsidR="00C47B4D" w:rsidRPr="00C47B4D" w14:paraId="16F1D620" w14:textId="77777777" w:rsidTr="00CD107C">
        <w:trPr>
          <w:trHeight w:val="397"/>
          <w:jc w:val="center"/>
        </w:trPr>
        <w:tc>
          <w:tcPr>
            <w:tcW w:w="1696" w:type="dxa"/>
            <w:vAlign w:val="center"/>
          </w:tcPr>
          <w:p w14:paraId="722492FF" w14:textId="6F0C849C" w:rsidR="00C47B4D" w:rsidRPr="00C47B4D" w:rsidRDefault="008F1B0A" w:rsidP="008F1B0A">
            <w:pPr>
              <w:pStyle w:val="Block"/>
              <w:spacing w:after="0" w:line="240" w:lineRule="auto"/>
              <w:jc w:val="center"/>
              <w:rPr>
                <w:rFonts w:ascii="Arial" w:hAnsi="Arial" w:cs="Arial"/>
                <w:sz w:val="21"/>
                <w:szCs w:val="21"/>
              </w:rPr>
            </w:pPr>
            <w:r>
              <w:rPr>
                <w:rFonts w:ascii="Arial" w:hAnsi="Arial" w:cs="Arial"/>
                <w:sz w:val="21"/>
                <w:szCs w:val="21"/>
              </w:rPr>
              <w:t>Weiß</w:t>
            </w:r>
          </w:p>
        </w:tc>
        <w:tc>
          <w:tcPr>
            <w:tcW w:w="1985" w:type="dxa"/>
            <w:vAlign w:val="center"/>
          </w:tcPr>
          <w:p w14:paraId="00283741" w14:textId="24D1A22B" w:rsidR="00C47B4D" w:rsidRPr="00C47B4D" w:rsidRDefault="00C47B4D" w:rsidP="008F1B0A">
            <w:pPr>
              <w:pStyle w:val="Block"/>
              <w:spacing w:after="0" w:line="240" w:lineRule="auto"/>
              <w:jc w:val="center"/>
              <w:rPr>
                <w:rFonts w:ascii="Arial" w:hAnsi="Arial" w:cs="Arial"/>
                <w:sz w:val="21"/>
                <w:szCs w:val="21"/>
              </w:rPr>
            </w:pPr>
            <w:r>
              <w:rPr>
                <w:rFonts w:ascii="Arial" w:hAnsi="Arial" w:cs="Arial"/>
                <w:sz w:val="21"/>
                <w:szCs w:val="21"/>
              </w:rPr>
              <w:t>(255, 255, 255)</w:t>
            </w:r>
          </w:p>
        </w:tc>
        <w:tc>
          <w:tcPr>
            <w:tcW w:w="3260" w:type="dxa"/>
            <w:vAlign w:val="center"/>
          </w:tcPr>
          <w:p w14:paraId="21DC5A68" w14:textId="14456FBA" w:rsidR="00C47B4D" w:rsidRPr="00C47B4D" w:rsidRDefault="008F1B0A" w:rsidP="008F1B0A">
            <w:pPr>
              <w:pStyle w:val="Block"/>
              <w:spacing w:after="0" w:line="240" w:lineRule="auto"/>
              <w:ind w:left="3"/>
              <w:jc w:val="center"/>
              <w:rPr>
                <w:rFonts w:ascii="Arial" w:hAnsi="Arial" w:cs="Arial"/>
                <w:sz w:val="21"/>
                <w:szCs w:val="21"/>
              </w:rPr>
            </w:pPr>
            <w:r w:rsidRPr="008F1B0A">
              <w:rPr>
                <w:rFonts w:ascii="Arial" w:hAnsi="Arial" w:cs="Arial"/>
                <w:sz w:val="21"/>
                <w:szCs w:val="21"/>
              </w:rPr>
              <w:t>Meeresboden und Steine</w:t>
            </w:r>
          </w:p>
        </w:tc>
        <w:tc>
          <w:tcPr>
            <w:tcW w:w="1418" w:type="dxa"/>
            <w:vAlign w:val="center"/>
          </w:tcPr>
          <w:p w14:paraId="1D851E8D" w14:textId="1F1EE7DD" w:rsidR="00C47B4D" w:rsidRPr="00C47B4D" w:rsidRDefault="008F1B0A" w:rsidP="00AE0CA0">
            <w:pPr>
              <w:pStyle w:val="Block"/>
              <w:keepNext/>
              <w:spacing w:after="0" w:line="240" w:lineRule="auto"/>
              <w:jc w:val="center"/>
              <w:rPr>
                <w:rFonts w:ascii="Arial" w:hAnsi="Arial" w:cs="Arial"/>
                <w:sz w:val="21"/>
                <w:szCs w:val="21"/>
              </w:rPr>
            </w:pPr>
            <w:r>
              <w:rPr>
                <w:rFonts w:ascii="Arial" w:hAnsi="Arial" w:cs="Arial"/>
                <w:sz w:val="21"/>
                <w:szCs w:val="21"/>
              </w:rPr>
              <w:t>8</w:t>
            </w:r>
          </w:p>
        </w:tc>
      </w:tr>
    </w:tbl>
    <w:p w14:paraId="47314100" w14:textId="1B204792" w:rsidR="00AE0CA0" w:rsidRDefault="00AE0CA0" w:rsidP="00AE0CA0">
      <w:pPr>
        <w:pStyle w:val="Beschriftung"/>
        <w:spacing w:before="200"/>
      </w:pPr>
      <w:bookmarkStart w:id="36" w:name="_Toc125149470"/>
      <w:r>
        <w:t xml:space="preserve">Tab. </w:t>
      </w:r>
      <w:bookmarkStart w:id="37" w:name="tab_label_mapping"/>
      <w:r>
        <w:fldChar w:fldCharType="begin"/>
      </w:r>
      <w:r>
        <w:instrText xml:space="preserve"> SEQ Tab. \* ARABIC </w:instrText>
      </w:r>
      <w:r>
        <w:fldChar w:fldCharType="separate"/>
      </w:r>
      <w:r>
        <w:rPr>
          <w:noProof/>
        </w:rPr>
        <w:t>1</w:t>
      </w:r>
      <w:r>
        <w:fldChar w:fldCharType="end"/>
      </w:r>
      <w:bookmarkEnd w:id="37"/>
      <w:r>
        <w:t>: Abbildung der RGB-Label-Werte auf Klassen-Label-Werte</w:t>
      </w:r>
      <w:r w:rsidRPr="003C1D09">
        <w:rPr>
          <w:rStyle w:val="Funotenzeichen"/>
          <w:color w:val="000000" w:themeColor="text1"/>
        </w:rPr>
        <w:footnoteReference w:id="59"/>
      </w:r>
    </w:p>
    <w:p w14:paraId="40667B2A" w14:textId="35A0D295" w:rsidR="00AE0CA0" w:rsidRDefault="00AE0CA0" w:rsidP="00AE0CA0">
      <w:pPr>
        <w:pStyle w:val="Block"/>
      </w:pPr>
      <w:r>
        <w:lastRenderedPageBreak/>
        <w:t>Für ein erfolgreiches Training eines KNNs ist es wich</w:t>
      </w:r>
      <w:r w:rsidR="003C1D09">
        <w:softHyphen/>
      </w:r>
      <w:r w:rsidR="00D44434">
        <w:softHyphen/>
      </w:r>
      <w:r>
        <w:t>tig, dass die verwendeten Daten eine ho</w:t>
      </w:r>
      <w:r w:rsidR="003C1D09">
        <w:softHyphen/>
      </w:r>
      <w:r w:rsidR="000B12CA">
        <w:softHyphen/>
      </w:r>
      <w:r>
        <w:t xml:space="preserve">he Qualität und Varianz haben. Bei </w:t>
      </w:r>
      <w:proofErr w:type="spellStart"/>
      <w:r w:rsidR="00D44434">
        <w:t>Klas</w:t>
      </w:r>
      <w:r w:rsidR="00D44434">
        <w:softHyphen/>
        <w:t>si</w:t>
      </w:r>
      <w:r w:rsidR="00D44434">
        <w:softHyphen/>
        <w:t>fi</w:t>
      </w:r>
      <w:r w:rsidR="00D44434">
        <w:softHyphen/>
        <w:t>zie</w:t>
      </w:r>
      <w:r w:rsidR="00D44434">
        <w:softHyphen/>
        <w:t>rungs</w:t>
      </w:r>
      <w:proofErr w:type="spellEnd"/>
      <w:r w:rsidR="00D44434">
        <w:t>- und Segmentierungsaufgaben ist es besonders wichtig, dass alle relevanten Klas</w:t>
      </w:r>
      <w:r w:rsidR="00D44434">
        <w:softHyphen/>
      </w:r>
      <w:r w:rsidR="00D44434">
        <w:softHyphen/>
        <w:t>sen in ausreichender Zahl gleichmäßig in dem Datensatz enthalten sind. Anderenfalls kann es passieren, dass unterrepräsentierte Klas</w:t>
      </w:r>
      <w:r w:rsidR="000B12CA">
        <w:softHyphen/>
      </w:r>
      <w:r w:rsidR="00A3790C">
        <w:softHyphen/>
      </w:r>
      <w:r w:rsidR="00D44434">
        <w:t>sen gar nicht erkannt werden oder ganze Bil</w:t>
      </w:r>
      <w:r w:rsidR="00D44434">
        <w:softHyphen/>
        <w:t>der pauschal mit überrepräsentierten Klas</w:t>
      </w:r>
      <w:r w:rsidR="000B12CA">
        <w:softHyphen/>
      </w:r>
      <w:r w:rsidR="00A3790C">
        <w:softHyphen/>
      </w:r>
      <w:r w:rsidR="00D44434">
        <w:t>sen klassifiziert werden.</w:t>
      </w:r>
      <w:r w:rsidR="00D44434" w:rsidRPr="00A3790C">
        <w:rPr>
          <w:rStyle w:val="Funotenzeichen"/>
          <w:color w:val="000000" w:themeColor="text1"/>
        </w:rPr>
        <w:footnoteReference w:id="60"/>
      </w:r>
    </w:p>
    <w:p w14:paraId="6AA3BEC1" w14:textId="7FD4A28B" w:rsidR="00D44434" w:rsidRDefault="00D44434" w:rsidP="000B12CA">
      <w:pPr>
        <w:pStyle w:val="Block"/>
      </w:pPr>
      <w:r w:rsidRPr="00D44434">
        <w:t>Ab</w:t>
      </w:r>
      <w:r w:rsidR="000B12CA">
        <w:softHyphen/>
      </w:r>
      <w:r w:rsidRPr="00D44434">
        <w:t xml:space="preserve">bildung </w:t>
      </w:r>
      <w:r w:rsidRPr="00D44434">
        <w:fldChar w:fldCharType="begin"/>
      </w:r>
      <w:r w:rsidRPr="00D44434">
        <w:instrText xml:space="preserve"> REF abb_imbalance \h </w:instrText>
      </w:r>
      <w:r>
        <w:instrText xml:space="preserve"> \* MERGEFORMAT </w:instrText>
      </w:r>
      <w:r w:rsidRPr="00D44434">
        <w:fldChar w:fldCharType="separate"/>
      </w:r>
      <w:r w:rsidRPr="00D44434">
        <w:t>9</w:t>
      </w:r>
      <w:r w:rsidRPr="00D44434">
        <w:fldChar w:fldCharType="end"/>
      </w:r>
      <w:r w:rsidRPr="00D44434">
        <w:t xml:space="preserve"> zeigt die Verteilung der Klassen in dem SUIM-Trainings-Datensatz. Dabei sind auf der X-Achse die einzelnen Klassen abgetragen. Die Y-Achse gibt die Anzahl der Bil</w:t>
      </w:r>
      <w:r>
        <w:softHyphen/>
      </w:r>
      <w:r w:rsidRPr="00D44434">
        <w:softHyphen/>
      </w:r>
      <w:r w:rsidR="000B12CA">
        <w:softHyphen/>
      </w:r>
      <w:r w:rsidRPr="00D44434">
        <w:t>der in dem Trainings-Datensatz an, in denen die jeweilige Klasse mindestens einmal zu se</w:t>
      </w:r>
      <w:r w:rsidRPr="00D44434">
        <w:softHyphen/>
      </w:r>
      <w:r>
        <w:softHyphen/>
      </w:r>
      <w:r>
        <w:softHyphen/>
      </w:r>
      <w:r w:rsidR="000B12CA">
        <w:softHyphen/>
      </w:r>
      <w:r w:rsidRPr="00D44434">
        <w:t>hen ist. Es fällt auf, dass der SUIM-Trainings-Datensatz stark von den Klassen „Hin</w:t>
      </w:r>
      <w:r w:rsidRPr="00D44434">
        <w:softHyphen/>
        <w:t>ter</w:t>
      </w:r>
      <w:r w:rsidRPr="00D44434">
        <w:softHyphen/>
        <w:t>grund“, „Riffe und Korallen“ sowie „Unterwasser-Flora“ dominiert wird. Die Klasse „Mee</w:t>
      </w:r>
      <w:r>
        <w:softHyphen/>
      </w:r>
      <w:r w:rsidRPr="00D44434">
        <w:t>res</w:t>
      </w:r>
      <w:r>
        <w:softHyphen/>
      </w:r>
      <w:r>
        <w:softHyphen/>
      </w:r>
      <w:r w:rsidR="000B12CA">
        <w:softHyphen/>
      </w:r>
      <w:r w:rsidRPr="00D44434">
        <w:t xml:space="preserve">boden und Steine“ ist in einer einigermaßen großen Menge an Bildern vertreten. Aber die Klassen </w:t>
      </w:r>
      <w:r>
        <w:t>„</w:t>
      </w:r>
      <w:r w:rsidRPr="00D44434">
        <w:t>Taucher</w:t>
      </w:r>
      <w:r>
        <w:t>“, „</w:t>
      </w:r>
      <w:r w:rsidRPr="00D44434">
        <w:t>Unterwasser-Flora</w:t>
      </w:r>
      <w:r>
        <w:t>“, „</w:t>
      </w:r>
      <w:r w:rsidRPr="00D44434">
        <w:t>Wracks und Ruinen</w:t>
      </w:r>
      <w:r>
        <w:t>“ sowie „</w:t>
      </w:r>
      <w:r w:rsidRPr="00D44434">
        <w:t>Roboter und Ma</w:t>
      </w:r>
      <w:r>
        <w:softHyphen/>
      </w:r>
      <w:r w:rsidR="000B12CA">
        <w:softHyphen/>
      </w:r>
      <w:r w:rsidRPr="00D44434">
        <w:t>schinen</w:t>
      </w:r>
      <w:r>
        <w:t>“ sind stark unterrepräsentiert.</w:t>
      </w:r>
      <w:r w:rsidRPr="002F0C6F">
        <w:rPr>
          <w:rStyle w:val="Funotenzeichen"/>
          <w:color w:val="000000" w:themeColor="text1"/>
        </w:rPr>
        <w:footnoteReference w:id="61"/>
      </w:r>
    </w:p>
    <w:p w14:paraId="663D0C0E" w14:textId="77777777" w:rsidR="00AE0CA0" w:rsidRDefault="00AE0CA0" w:rsidP="00AE0CA0">
      <w:pPr>
        <w:pStyle w:val="Block"/>
        <w:keepNext/>
        <w:jc w:val="center"/>
      </w:pPr>
      <w:r>
        <w:rPr>
          <w:noProof/>
        </w:rPr>
        <w:drawing>
          <wp:inline distT="0" distB="0" distL="0" distR="0" wp14:anchorId="6A74A306" wp14:editId="5FDC6689">
            <wp:extent cx="4857258" cy="189210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rotWithShape="1">
                    <a:blip r:embed="rId22" cstate="print">
                      <a:extLst>
                        <a:ext uri="{28A0092B-C50C-407E-A947-70E740481C1C}">
                          <a14:useLocalDpi xmlns:a14="http://schemas.microsoft.com/office/drawing/2010/main" val="0"/>
                        </a:ext>
                      </a:extLst>
                    </a:blip>
                    <a:srcRect b="12848"/>
                    <a:stretch/>
                  </pic:blipFill>
                  <pic:spPr bwMode="auto">
                    <a:xfrm>
                      <a:off x="0" y="0"/>
                      <a:ext cx="5177000" cy="2016658"/>
                    </a:xfrm>
                    <a:prstGeom prst="rect">
                      <a:avLst/>
                    </a:prstGeom>
                    <a:ln>
                      <a:noFill/>
                    </a:ln>
                    <a:extLst>
                      <a:ext uri="{53640926-AAD7-44D8-BBD7-CCE9431645EC}">
                        <a14:shadowObscured xmlns:a14="http://schemas.microsoft.com/office/drawing/2010/main"/>
                      </a:ext>
                    </a:extLst>
                  </pic:spPr>
                </pic:pic>
              </a:graphicData>
            </a:graphic>
          </wp:inline>
        </w:drawing>
      </w:r>
    </w:p>
    <w:p w14:paraId="39BF68A8" w14:textId="1B6CB96A" w:rsidR="00AE0CA0" w:rsidRDefault="00AE0CA0" w:rsidP="000B12CA">
      <w:pPr>
        <w:pStyle w:val="Beschriftung"/>
        <w:spacing w:after="0"/>
      </w:pPr>
      <w:r>
        <w:t xml:space="preserve">Abb. </w:t>
      </w:r>
      <w:bookmarkStart w:id="38" w:name="abb_imbalance"/>
      <w:r>
        <w:fldChar w:fldCharType="begin"/>
      </w:r>
      <w:r>
        <w:instrText xml:space="preserve"> SEQ Abb. \* ARABIC </w:instrText>
      </w:r>
      <w:r>
        <w:fldChar w:fldCharType="separate"/>
      </w:r>
      <w:r w:rsidR="00F9549C">
        <w:rPr>
          <w:noProof/>
        </w:rPr>
        <w:t>9</w:t>
      </w:r>
      <w:r>
        <w:fldChar w:fldCharType="end"/>
      </w:r>
      <w:bookmarkEnd w:id="38"/>
      <w:r>
        <w:t>: Auftreten der Klassen im SUIM-Trainings-Datensatz</w:t>
      </w:r>
      <w:r w:rsidR="002F0C6F" w:rsidRPr="002F0C6F">
        <w:rPr>
          <w:rStyle w:val="Funotenzeichen"/>
          <w:color w:val="000000" w:themeColor="text1"/>
        </w:rPr>
        <w:footnoteReference w:id="62"/>
      </w:r>
    </w:p>
    <w:p w14:paraId="0B0BC487" w14:textId="77777777" w:rsidR="000B12CA" w:rsidRDefault="000B12CA" w:rsidP="000B12CA">
      <w:pPr>
        <w:pStyle w:val="Block"/>
      </w:pPr>
    </w:p>
    <w:p w14:paraId="3511E85B" w14:textId="70A9E201" w:rsidR="000B12CA" w:rsidRPr="000B12CA" w:rsidRDefault="000B12CA" w:rsidP="000B12CA">
      <w:pPr>
        <w:pStyle w:val="Block"/>
      </w:pPr>
      <w:r>
        <w:t xml:space="preserve">Zudem ist dem Projektteam während des Trainings aufgefallen, dass die Klassen </w:t>
      </w:r>
      <w:r w:rsidRPr="00D44434">
        <w:t>„Hin</w:t>
      </w:r>
      <w:r w:rsidRPr="00D44434">
        <w:softHyphen/>
        <w:t>ter</w:t>
      </w:r>
      <w:r w:rsidRPr="00D44434">
        <w:softHyphen/>
        <w:t>grund“</w:t>
      </w:r>
      <w:r>
        <w:t xml:space="preserve">, </w:t>
      </w:r>
      <w:r w:rsidRPr="00D44434">
        <w:t>„Riffe und Korallen“</w:t>
      </w:r>
      <w:r>
        <w:t xml:space="preserve"> sowie </w:t>
      </w:r>
      <w:r w:rsidRPr="00D44434">
        <w:t>„Mee</w:t>
      </w:r>
      <w:r>
        <w:softHyphen/>
      </w:r>
      <w:r w:rsidRPr="00D44434">
        <w:t>res</w:t>
      </w:r>
      <w:r>
        <w:softHyphen/>
      </w:r>
      <w:r>
        <w:softHyphen/>
      </w:r>
      <w:r w:rsidRPr="00D44434">
        <w:t>boden und Steine“</w:t>
      </w:r>
      <w:r>
        <w:t xml:space="preserve"> sowie sie in einem Bild ent</w:t>
      </w:r>
      <w:r>
        <w:softHyphen/>
        <w:t>hal</w:t>
      </w:r>
      <w:r>
        <w:softHyphen/>
      </w:r>
      <w:r>
        <w:softHyphen/>
        <w:t>ten sind, einen sehr großen prozentualen Anteil des Bildes Einnehmen.</w:t>
      </w:r>
    </w:p>
    <w:p w14:paraId="7DA98FF0" w14:textId="10154C8B" w:rsidR="00E17285" w:rsidRDefault="00E17285" w:rsidP="00E17285">
      <w:pPr>
        <w:pStyle w:val="berschrift2"/>
      </w:pPr>
      <w:r>
        <w:t>Data Augmentation</w:t>
      </w:r>
      <w:bookmarkEnd w:id="36"/>
    </w:p>
    <w:p w14:paraId="1C26264C" w14:textId="7B45C431" w:rsidR="00E17285" w:rsidRDefault="00355789" w:rsidP="00E17285">
      <w:pPr>
        <w:pStyle w:val="Block"/>
      </w:pPr>
      <w:r>
        <w:t>Datensätze für das Training von KNNs sollten für Komplexe Problemstellung so groß wie mög</w:t>
      </w:r>
      <w:r w:rsidR="000B12CA">
        <w:softHyphen/>
      </w:r>
      <w:r>
        <w:softHyphen/>
        <w:t>lich sein und eine hohe Varianz aufweisen. Bekannte Datensätze zur Semantischen Seg</w:t>
      </w:r>
      <w:r>
        <w:softHyphen/>
        <w:t xml:space="preserve">mentierung sind </w:t>
      </w:r>
      <w:proofErr w:type="spellStart"/>
      <w:r>
        <w:t>Cityscapes</w:t>
      </w:r>
      <w:proofErr w:type="spellEnd"/>
      <w:r>
        <w:t xml:space="preserve"> mit 5.000 </w:t>
      </w:r>
      <w:r>
        <w:t xml:space="preserve">hochwertig annotierten </w:t>
      </w:r>
      <w:r>
        <w:t xml:space="preserve">Bildern und COCO-Stuff mit 10.000 </w:t>
      </w:r>
      <w:r>
        <w:t>hochwertig annotierten Bildern</w:t>
      </w:r>
      <w:r>
        <w:t xml:space="preserve">. Viele </w:t>
      </w:r>
      <w:proofErr w:type="gramStart"/>
      <w:r>
        <w:t>KNN Modelle</w:t>
      </w:r>
      <w:proofErr w:type="gramEnd"/>
      <w:r>
        <w:t xml:space="preserve"> und auch PID-Net Modelle ha</w:t>
      </w:r>
      <w:r w:rsidR="0001204A">
        <w:softHyphen/>
      </w:r>
      <w:r w:rsidR="000B12CA">
        <w:softHyphen/>
      </w:r>
      <w:r>
        <w:t xml:space="preserve">ben in der Vergangenheit gezeigt, dass auf diesen </w:t>
      </w:r>
      <w:r w:rsidR="0001204A">
        <w:t xml:space="preserve">Datensätzen gute Semantische </w:t>
      </w:r>
      <w:proofErr w:type="spellStart"/>
      <w:r w:rsidR="0001204A">
        <w:t>Seg</w:t>
      </w:r>
      <w:r w:rsidR="0001204A">
        <w:softHyphen/>
        <w:t>men</w:t>
      </w:r>
      <w:r w:rsidR="000B12CA">
        <w:softHyphen/>
      </w:r>
      <w:r w:rsidR="0001204A">
        <w:softHyphen/>
        <w:t>tierungs</w:t>
      </w:r>
      <w:proofErr w:type="spellEnd"/>
      <w:r w:rsidR="0001204A">
        <w:t>-Ergebnisse erzielt werden können.</w:t>
      </w:r>
      <w:r w:rsidR="0001204A" w:rsidRPr="00EC4D2E">
        <w:rPr>
          <w:rStyle w:val="Funotenzeichen"/>
          <w:color w:val="000000" w:themeColor="text1"/>
        </w:rPr>
        <w:footnoteReference w:id="63"/>
      </w:r>
    </w:p>
    <w:p w14:paraId="0C3EA379" w14:textId="641A130C" w:rsidR="0001204A" w:rsidRDefault="0001204A" w:rsidP="00E17285">
      <w:pPr>
        <w:pStyle w:val="Block"/>
      </w:pPr>
      <w:r>
        <w:t>Der in der vorliegenden Projektarbeit verwendete SUIM-Trainings-Datensatz besteht nur aus ca. 1500 Bildern. Hinzu kommt, dass die Daten eine Klassen-Imbalance haben. Um die</w:t>
      </w:r>
      <w:r>
        <w:softHyphen/>
      </w:r>
      <w:r w:rsidR="000B12CA">
        <w:softHyphen/>
      </w:r>
      <w:r>
        <w:t xml:space="preserve">se beiden Probleme auszugleichen, wurde in der vorliegenden Projektarbeit </w:t>
      </w:r>
      <w:proofErr w:type="spellStart"/>
      <w:r>
        <w:t>Daten-Aug</w:t>
      </w:r>
      <w:r w:rsidR="000B12CA">
        <w:softHyphen/>
      </w:r>
      <w:r>
        <w:softHyphen/>
      </w:r>
      <w:r>
        <w:softHyphen/>
        <w:t>men</w:t>
      </w:r>
      <w:r>
        <w:softHyphen/>
        <w:t>tierung</w:t>
      </w:r>
      <w:proofErr w:type="spellEnd"/>
      <w:r>
        <w:t xml:space="preserve"> vorgenommen. Dabei wurden die folgenden </w:t>
      </w:r>
      <w:r w:rsidR="00CF0DD8">
        <w:t>acht</w:t>
      </w:r>
      <w:r>
        <w:t xml:space="preserve"> Augmentierungs-Me</w:t>
      </w:r>
      <w:r>
        <w:softHyphen/>
        <w:t>tho</w:t>
      </w:r>
      <w:r>
        <w:softHyphen/>
      </w:r>
      <w:r w:rsidR="000B12CA">
        <w:softHyphen/>
      </w:r>
      <w:r>
        <w:t xml:space="preserve">den </w:t>
      </w:r>
      <w:r w:rsidR="00CF0DD8">
        <w:t xml:space="preserve">separat </w:t>
      </w:r>
      <w:r>
        <w:t>ver</w:t>
      </w:r>
      <w:r>
        <w:softHyphen/>
        <w:t>wendet</w:t>
      </w:r>
      <w:r w:rsidR="00CF0DD8">
        <w:t xml:space="preserve">. Abbildung </w:t>
      </w:r>
      <w:r w:rsidR="00F9549C">
        <w:fldChar w:fldCharType="begin"/>
      </w:r>
      <w:r w:rsidR="00F9549C">
        <w:instrText xml:space="preserve"> REF abb_data_aug \h </w:instrText>
      </w:r>
      <w:r w:rsidR="00F9549C">
        <w:fldChar w:fldCharType="separate"/>
      </w:r>
      <w:r w:rsidR="00F9549C">
        <w:rPr>
          <w:noProof/>
        </w:rPr>
        <w:t>1</w:t>
      </w:r>
      <w:r w:rsidR="00F9549C">
        <w:rPr>
          <w:noProof/>
        </w:rPr>
        <w:t>0</w:t>
      </w:r>
      <w:r w:rsidR="00F9549C">
        <w:fldChar w:fldCharType="end"/>
      </w:r>
      <w:r w:rsidR="00CF0DD8">
        <w:t xml:space="preserve"> zeigt beispielhaft n dieser </w:t>
      </w:r>
      <w:proofErr w:type="spellStart"/>
      <w:r w:rsidR="00CF0DD8">
        <w:t>Augmentierungen</w:t>
      </w:r>
      <w:proofErr w:type="spellEnd"/>
      <w:r w:rsidR="00CF0DD8">
        <w:t>.</w:t>
      </w:r>
    </w:p>
    <w:p w14:paraId="322EF315" w14:textId="014208CB" w:rsidR="0001204A" w:rsidRDefault="0001204A" w:rsidP="0001204A">
      <w:pPr>
        <w:pStyle w:val="Block"/>
        <w:numPr>
          <w:ilvl w:val="0"/>
          <w:numId w:val="16"/>
        </w:numPr>
        <w:ind w:left="567" w:hanging="425"/>
      </w:pPr>
      <w:r>
        <w:t>Zufällige Änderung der Bildhelligkeit</w:t>
      </w:r>
    </w:p>
    <w:p w14:paraId="5D57FFCD" w14:textId="1D65CCAB" w:rsidR="0001204A" w:rsidRDefault="0001204A" w:rsidP="0001204A">
      <w:pPr>
        <w:pStyle w:val="Block"/>
        <w:numPr>
          <w:ilvl w:val="0"/>
          <w:numId w:val="16"/>
        </w:numPr>
        <w:ind w:left="567" w:hanging="425"/>
      </w:pPr>
      <w:r>
        <w:t>Zufällige Änderung der Bildkontrastierung</w:t>
      </w:r>
    </w:p>
    <w:p w14:paraId="65696DA6" w14:textId="608C6E43" w:rsidR="0001204A" w:rsidRDefault="0001204A" w:rsidP="0001204A">
      <w:pPr>
        <w:pStyle w:val="Block"/>
        <w:numPr>
          <w:ilvl w:val="0"/>
          <w:numId w:val="16"/>
        </w:numPr>
        <w:ind w:left="567" w:hanging="425"/>
      </w:pPr>
      <w:r>
        <w:t>Zufällige Änderung der Bildunschärfe</w:t>
      </w:r>
    </w:p>
    <w:p w14:paraId="066EF1DC" w14:textId="32FD0AD0" w:rsidR="0001204A" w:rsidRDefault="0001204A" w:rsidP="0001204A">
      <w:pPr>
        <w:pStyle w:val="Block"/>
        <w:numPr>
          <w:ilvl w:val="0"/>
          <w:numId w:val="16"/>
        </w:numPr>
        <w:ind w:left="567" w:hanging="425"/>
      </w:pPr>
      <w:r>
        <w:t>Invertierung der Bildfarbe</w:t>
      </w:r>
      <w:r w:rsidR="00F9549C">
        <w:t xml:space="preserve"> (siehe Abbildung </w:t>
      </w:r>
      <w:r w:rsidR="00F9549C">
        <w:fldChar w:fldCharType="begin"/>
      </w:r>
      <w:r w:rsidR="00F9549C">
        <w:instrText xml:space="preserve"> REF abb_data_aug \h </w:instrText>
      </w:r>
      <w:r w:rsidR="00F9549C">
        <w:fldChar w:fldCharType="separate"/>
      </w:r>
      <w:r w:rsidR="00F9549C">
        <w:rPr>
          <w:noProof/>
        </w:rPr>
        <w:t>10</w:t>
      </w:r>
      <w:r w:rsidR="00F9549C">
        <w:fldChar w:fldCharType="end"/>
      </w:r>
      <w:r w:rsidR="00F9549C">
        <w:t>b)</w:t>
      </w:r>
    </w:p>
    <w:p w14:paraId="1C500A71" w14:textId="387BA0C1" w:rsidR="0001204A" w:rsidRDefault="0001204A" w:rsidP="0001204A">
      <w:pPr>
        <w:pStyle w:val="Block"/>
        <w:numPr>
          <w:ilvl w:val="0"/>
          <w:numId w:val="16"/>
        </w:numPr>
        <w:ind w:left="567" w:hanging="425"/>
      </w:pPr>
      <w:r>
        <w:t>Horizontale, v</w:t>
      </w:r>
      <w:r>
        <w:t>ertikale</w:t>
      </w:r>
      <w:r>
        <w:t xml:space="preserve"> und kombinierte Spiegelung</w:t>
      </w:r>
    </w:p>
    <w:p w14:paraId="43F2610E" w14:textId="024F9811" w:rsidR="0001204A" w:rsidRDefault="0001204A" w:rsidP="00F9549C">
      <w:pPr>
        <w:pStyle w:val="Block"/>
        <w:numPr>
          <w:ilvl w:val="0"/>
          <w:numId w:val="16"/>
        </w:numPr>
        <w:ind w:left="567" w:hanging="425"/>
      </w:pPr>
      <w:r>
        <w:t>Erzeugen von Bildausschnitten zufälliger Größe und Position</w:t>
      </w:r>
      <w:r w:rsidR="00F9549C">
        <w:t xml:space="preserve"> </w:t>
      </w:r>
      <w:r w:rsidR="00F9549C">
        <w:t xml:space="preserve">(siehe Abbildung </w:t>
      </w:r>
      <w:r w:rsidR="00F9549C">
        <w:fldChar w:fldCharType="begin"/>
      </w:r>
      <w:r w:rsidR="00F9549C">
        <w:instrText xml:space="preserve"> REF abb_data_aug \h </w:instrText>
      </w:r>
      <w:r w:rsidR="00F9549C">
        <w:fldChar w:fldCharType="separate"/>
      </w:r>
      <w:r w:rsidR="00F9549C">
        <w:rPr>
          <w:noProof/>
        </w:rPr>
        <w:t>10</w:t>
      </w:r>
      <w:r w:rsidR="00F9549C">
        <w:fldChar w:fldCharType="end"/>
      </w:r>
      <w:r w:rsidR="00F9549C">
        <w:t>d</w:t>
      </w:r>
      <w:r w:rsidR="00F9549C">
        <w:t>)</w:t>
      </w:r>
    </w:p>
    <w:p w14:paraId="4BEE0711" w14:textId="49F66FF9" w:rsidR="0001204A" w:rsidRDefault="00CF0DD8" w:rsidP="0001204A">
      <w:pPr>
        <w:pStyle w:val="Block"/>
        <w:numPr>
          <w:ilvl w:val="0"/>
          <w:numId w:val="16"/>
        </w:numPr>
        <w:ind w:left="567" w:hanging="425"/>
      </w:pPr>
      <w:r>
        <w:t>Verrauschen</w:t>
      </w:r>
      <w:r w:rsidR="00F9549C">
        <w:t xml:space="preserve"> des Bilds</w:t>
      </w:r>
    </w:p>
    <w:p w14:paraId="0ACD6F02" w14:textId="73B88C7B" w:rsidR="00CF0DD8" w:rsidRDefault="00CF0DD8" w:rsidP="00F9549C">
      <w:pPr>
        <w:pStyle w:val="Block"/>
        <w:numPr>
          <w:ilvl w:val="0"/>
          <w:numId w:val="16"/>
        </w:numPr>
        <w:ind w:left="567" w:hanging="425"/>
      </w:pPr>
      <w:r>
        <w:t>Zufällige Änderung der Bildfarbsättigung</w:t>
      </w:r>
      <w:r w:rsidR="00F9549C">
        <w:t xml:space="preserve"> </w:t>
      </w:r>
      <w:r w:rsidR="00F9549C">
        <w:t xml:space="preserve">(siehe Abbildung </w:t>
      </w:r>
      <w:r w:rsidR="00F9549C">
        <w:fldChar w:fldCharType="begin"/>
      </w:r>
      <w:r w:rsidR="00F9549C">
        <w:instrText xml:space="preserve"> REF abb_data_aug \h </w:instrText>
      </w:r>
      <w:r w:rsidR="00F9549C">
        <w:fldChar w:fldCharType="separate"/>
      </w:r>
      <w:r w:rsidR="00F9549C">
        <w:rPr>
          <w:noProof/>
        </w:rPr>
        <w:t>10</w:t>
      </w:r>
      <w:r w:rsidR="00F9549C">
        <w:fldChar w:fldCharType="end"/>
      </w:r>
      <w:r w:rsidR="00F9549C">
        <w:t>c</w:t>
      </w:r>
      <w:r w:rsidR="00F9549C">
        <w:t>)</w:t>
      </w:r>
    </w:p>
    <w:p w14:paraId="43F5408A" w14:textId="3316024B" w:rsidR="00CF0DD8" w:rsidRDefault="000B12CA" w:rsidP="00CF0DD8">
      <w:pPr>
        <w:pStyle w:val="Block"/>
      </w:pPr>
      <w:r>
        <w:lastRenderedPageBreak/>
        <w:t>A</w:t>
      </w:r>
      <w:r>
        <w:t>lle diese Augmentierungs-Methoden auf alle Bilder angewendet</w:t>
      </w:r>
      <w:r>
        <w:t>.</w:t>
      </w:r>
      <w:r>
        <w:t xml:space="preserve"> </w:t>
      </w:r>
      <w:r w:rsidR="00CF0DD8">
        <w:t>Zusätzlich</w:t>
      </w:r>
      <w:r>
        <w:t xml:space="preserve"> </w:t>
      </w:r>
      <w:r w:rsidR="00CF0DD8">
        <w:t>wurden Bil</w:t>
      </w:r>
      <w:r>
        <w:softHyphen/>
      </w:r>
      <w:r w:rsidR="00CF0DD8">
        <w:t>der</w:t>
      </w:r>
      <w:r w:rsidR="001136D8" w:rsidRPr="001136D8">
        <w:t xml:space="preserve"> </w:t>
      </w:r>
      <w:r w:rsidR="001136D8">
        <w:t>vervielfältigt</w:t>
      </w:r>
      <w:r w:rsidR="00CF0DD8">
        <w:t>, die unterrepräsentierte Klassen beinhalte</w:t>
      </w:r>
      <w:r w:rsidR="001136D8">
        <w:t>n</w:t>
      </w:r>
      <w:r w:rsidR="00CF0DD8">
        <w:t>. Be</w:t>
      </w:r>
      <w:r w:rsidR="00CF0DD8">
        <w:softHyphen/>
        <w:t>son</w:t>
      </w:r>
      <w:r w:rsidR="00CF0DD8">
        <w:softHyphen/>
        <w:t xml:space="preserve">ders das </w:t>
      </w:r>
      <w:r w:rsidR="00CF0DD8">
        <w:t>Erzeugen von Bildausschnitten von zufälliger Größe und Position</w:t>
      </w:r>
      <w:r w:rsidR="00CF0DD8">
        <w:t xml:space="preserve"> wurde dafür he</w:t>
      </w:r>
      <w:r w:rsidR="00CF0DD8">
        <w:softHyphen/>
      </w:r>
      <w:r w:rsidR="00CF0DD8">
        <w:softHyphen/>
        <w:t>rangezogen, über</w:t>
      </w:r>
      <w:r w:rsidR="001136D8">
        <w:softHyphen/>
      </w:r>
      <w:r w:rsidR="00CF0DD8">
        <w:t>pro</w:t>
      </w:r>
      <w:r w:rsidR="001136D8">
        <w:softHyphen/>
      </w:r>
      <w:r w:rsidR="00CF0DD8">
        <w:t>portional viele Bilder von unterrepräsentierten Klassen mit neu</w:t>
      </w:r>
      <w:r w:rsidR="00CF0DD8">
        <w:softHyphen/>
        <w:t>em Inhalt zu schaffen.</w:t>
      </w:r>
    </w:p>
    <w:p w14:paraId="5B6792BE" w14:textId="77777777" w:rsidR="00F9549C" w:rsidRDefault="00CF0DD8" w:rsidP="00F9549C">
      <w:pPr>
        <w:pStyle w:val="Block"/>
        <w:keepNext/>
        <w:jc w:val="center"/>
      </w:pPr>
      <w:r w:rsidRPr="00CF0DD8">
        <mc:AlternateContent>
          <mc:Choice Requires="wpg">
            <w:drawing>
              <wp:inline distT="0" distB="0" distL="0" distR="0" wp14:anchorId="403DE980" wp14:editId="0CDD9B57">
                <wp:extent cx="4677829" cy="4825218"/>
                <wp:effectExtent l="0" t="0" r="0" b="1270"/>
                <wp:docPr id="18" name="Gruppieren 19"/>
                <wp:cNvGraphicFramePr xmlns:a="http://schemas.openxmlformats.org/drawingml/2006/main"/>
                <a:graphic xmlns:a="http://schemas.openxmlformats.org/drawingml/2006/main">
                  <a:graphicData uri="http://schemas.microsoft.com/office/word/2010/wordprocessingGroup">
                    <wpg:wgp>
                      <wpg:cNvGrpSpPr/>
                      <wpg:grpSpPr>
                        <a:xfrm>
                          <a:off x="0" y="0"/>
                          <a:ext cx="4677829" cy="4825218"/>
                          <a:chOff x="0" y="0"/>
                          <a:chExt cx="6281345" cy="6479997"/>
                        </a:xfrm>
                      </wpg:grpSpPr>
                      <wpg:grpSp>
                        <wpg:cNvPr id="19" name="Gruppieren 19"/>
                        <wpg:cNvGrpSpPr/>
                        <wpg:grpSpPr>
                          <a:xfrm>
                            <a:off x="0" y="3236417"/>
                            <a:ext cx="3140674" cy="3235113"/>
                            <a:chOff x="0" y="3236417"/>
                            <a:chExt cx="3140674" cy="3235113"/>
                          </a:xfrm>
                        </wpg:grpSpPr>
                        <pic:pic xmlns:pic="http://schemas.openxmlformats.org/drawingml/2006/picture">
                          <pic:nvPicPr>
                            <pic:cNvPr id="20" name="Grafik 20"/>
                            <pic:cNvPicPr>
                              <a:picLocks noChangeAspect="1"/>
                            </pic:cNvPicPr>
                          </pic:nvPicPr>
                          <pic:blipFill>
                            <a:blip r:embed="rId23"/>
                            <a:stretch>
                              <a:fillRect/>
                            </a:stretch>
                          </pic:blipFill>
                          <pic:spPr>
                            <a:xfrm>
                              <a:off x="0" y="3508095"/>
                              <a:ext cx="3140674" cy="2963435"/>
                            </a:xfrm>
                            <a:prstGeom prst="rect">
                              <a:avLst/>
                            </a:prstGeom>
                          </pic:spPr>
                        </pic:pic>
                        <wps:wsp>
                          <wps:cNvPr id="21" name="Textfeld 10"/>
                          <wps:cNvSpPr txBox="1"/>
                          <wps:spPr>
                            <a:xfrm>
                              <a:off x="387608" y="3236417"/>
                              <a:ext cx="2625428" cy="369332"/>
                            </a:xfrm>
                            <a:prstGeom prst="rect">
                              <a:avLst/>
                            </a:prstGeom>
                            <a:noFill/>
                          </wps:spPr>
                          <wps:txbx>
                            <w:txbxContent>
                              <w:p w14:paraId="0AF91FB6" w14:textId="77777777" w:rsidR="00CF0DD8" w:rsidRPr="00F9549C" w:rsidRDefault="00CF0DD8" w:rsidP="00CF0DD8">
                                <w:pPr>
                                  <w:jc w:val="center"/>
                                  <w:rPr>
                                    <w:rFonts w:ascii="Arial" w:hAnsi="Arial" w:cs="Arial"/>
                                    <w:color w:val="000000" w:themeColor="text1"/>
                                    <w:kern w:val="24"/>
                                    <w:sz w:val="22"/>
                                    <w:szCs w:val="22"/>
                                  </w:rPr>
                                </w:pPr>
                                <w:r w:rsidRPr="00F9549C">
                                  <w:rPr>
                                    <w:rFonts w:ascii="Arial" w:hAnsi="Arial" w:cs="Arial"/>
                                    <w:color w:val="000000" w:themeColor="text1"/>
                                    <w:kern w:val="24"/>
                                    <w:sz w:val="22"/>
                                    <w:szCs w:val="22"/>
                                  </w:rPr>
                                  <w:t>Geänderte Sättigung (c)</w:t>
                                </w:r>
                              </w:p>
                            </w:txbxContent>
                          </wps:txbx>
                          <wps:bodyPr wrap="square" rtlCol="0">
                            <a:noAutofit/>
                          </wps:bodyPr>
                        </wps:wsp>
                      </wpg:grpSp>
                      <wpg:grpSp>
                        <wpg:cNvPr id="22" name="Gruppieren 22"/>
                        <wpg:cNvGrpSpPr/>
                        <wpg:grpSpPr>
                          <a:xfrm>
                            <a:off x="3140673" y="3244884"/>
                            <a:ext cx="3140672" cy="3235113"/>
                            <a:chOff x="3140673" y="3244884"/>
                            <a:chExt cx="3140672" cy="3235113"/>
                          </a:xfrm>
                        </wpg:grpSpPr>
                        <pic:pic xmlns:pic="http://schemas.openxmlformats.org/drawingml/2006/picture">
                          <pic:nvPicPr>
                            <pic:cNvPr id="23" name="Grafik 23"/>
                            <pic:cNvPicPr>
                              <a:picLocks noChangeAspect="1"/>
                            </pic:cNvPicPr>
                          </pic:nvPicPr>
                          <pic:blipFill>
                            <a:blip r:embed="rId24"/>
                            <a:stretch>
                              <a:fillRect/>
                            </a:stretch>
                          </pic:blipFill>
                          <pic:spPr>
                            <a:xfrm>
                              <a:off x="3140673" y="3516564"/>
                              <a:ext cx="3140672" cy="2963433"/>
                            </a:xfrm>
                            <a:prstGeom prst="rect">
                              <a:avLst/>
                            </a:prstGeom>
                          </pic:spPr>
                        </pic:pic>
                        <wps:wsp>
                          <wps:cNvPr id="24" name="Textfeld 11"/>
                          <wps:cNvSpPr txBox="1"/>
                          <wps:spPr>
                            <a:xfrm>
                              <a:off x="3523526" y="3244884"/>
                              <a:ext cx="2630184" cy="369332"/>
                            </a:xfrm>
                            <a:prstGeom prst="rect">
                              <a:avLst/>
                            </a:prstGeom>
                            <a:noFill/>
                          </wps:spPr>
                          <wps:txbx>
                            <w:txbxContent>
                              <w:p w14:paraId="11B109AE" w14:textId="77777777" w:rsidR="00CF0DD8" w:rsidRPr="00F9549C" w:rsidRDefault="00CF0DD8" w:rsidP="00CF0DD8">
                                <w:pPr>
                                  <w:jc w:val="center"/>
                                  <w:rPr>
                                    <w:rFonts w:ascii="Arial" w:hAnsi="Arial" w:cs="Arial"/>
                                    <w:color w:val="000000" w:themeColor="text1"/>
                                    <w:kern w:val="24"/>
                                    <w:sz w:val="22"/>
                                    <w:szCs w:val="22"/>
                                  </w:rPr>
                                </w:pPr>
                                <w:r w:rsidRPr="00F9549C">
                                  <w:rPr>
                                    <w:rFonts w:ascii="Arial" w:hAnsi="Arial" w:cs="Arial"/>
                                    <w:color w:val="000000" w:themeColor="text1"/>
                                    <w:kern w:val="24"/>
                                    <w:sz w:val="22"/>
                                    <w:szCs w:val="22"/>
                                  </w:rPr>
                                  <w:t>Bildausschnitt (d)</w:t>
                                </w:r>
                              </w:p>
                            </w:txbxContent>
                          </wps:txbx>
                          <wps:bodyPr wrap="square" rtlCol="0">
                            <a:noAutofit/>
                          </wps:bodyPr>
                        </wps:wsp>
                      </wpg:grpSp>
                      <wpg:grpSp>
                        <wpg:cNvPr id="25" name="Gruppieren 25"/>
                        <wpg:cNvGrpSpPr/>
                        <wpg:grpSpPr>
                          <a:xfrm>
                            <a:off x="0" y="2125"/>
                            <a:ext cx="3140674" cy="3234292"/>
                            <a:chOff x="0" y="2125"/>
                            <a:chExt cx="3140674" cy="3234292"/>
                          </a:xfrm>
                        </wpg:grpSpPr>
                        <pic:pic xmlns:pic="http://schemas.openxmlformats.org/drawingml/2006/picture">
                          <pic:nvPicPr>
                            <pic:cNvPr id="26" name="Grafik 26"/>
                            <pic:cNvPicPr>
                              <a:picLocks noChangeAspect="1"/>
                            </pic:cNvPicPr>
                          </pic:nvPicPr>
                          <pic:blipFill>
                            <a:blip r:embed="rId25"/>
                            <a:stretch>
                              <a:fillRect/>
                            </a:stretch>
                          </pic:blipFill>
                          <pic:spPr>
                            <a:xfrm>
                              <a:off x="0" y="272982"/>
                              <a:ext cx="3140674" cy="2963435"/>
                            </a:xfrm>
                            <a:prstGeom prst="rect">
                              <a:avLst/>
                            </a:prstGeom>
                          </pic:spPr>
                        </pic:pic>
                        <wps:wsp>
                          <wps:cNvPr id="27" name="Textfeld 7"/>
                          <wps:cNvSpPr txBox="1"/>
                          <wps:spPr>
                            <a:xfrm>
                              <a:off x="382852" y="2125"/>
                              <a:ext cx="2630184" cy="369332"/>
                            </a:xfrm>
                            <a:prstGeom prst="rect">
                              <a:avLst/>
                            </a:prstGeom>
                            <a:noFill/>
                          </wps:spPr>
                          <wps:txbx>
                            <w:txbxContent>
                              <w:p w14:paraId="080F9312" w14:textId="77777777" w:rsidR="00CF0DD8" w:rsidRPr="00F9549C" w:rsidRDefault="00CF0DD8" w:rsidP="00CF0DD8">
                                <w:pPr>
                                  <w:jc w:val="center"/>
                                  <w:rPr>
                                    <w:rFonts w:ascii="Arial" w:hAnsi="Arial" w:cs="Arial"/>
                                    <w:color w:val="000000" w:themeColor="text1"/>
                                    <w:kern w:val="24"/>
                                    <w:sz w:val="22"/>
                                    <w:szCs w:val="22"/>
                                  </w:rPr>
                                </w:pPr>
                                <w:r w:rsidRPr="00F9549C">
                                  <w:rPr>
                                    <w:rFonts w:ascii="Arial" w:hAnsi="Arial" w:cs="Arial"/>
                                    <w:color w:val="000000" w:themeColor="text1"/>
                                    <w:kern w:val="24"/>
                                    <w:sz w:val="22"/>
                                    <w:szCs w:val="22"/>
                                  </w:rPr>
                                  <w:t>Original (a)</w:t>
                                </w:r>
                              </w:p>
                            </w:txbxContent>
                          </wps:txbx>
                          <wps:bodyPr wrap="square" rtlCol="0">
                            <a:noAutofit/>
                          </wps:bodyPr>
                        </wps:wsp>
                      </wpg:grpSp>
                      <wpg:grpSp>
                        <wpg:cNvPr id="28" name="Gruppieren 28"/>
                        <wpg:cNvGrpSpPr/>
                        <wpg:grpSpPr>
                          <a:xfrm>
                            <a:off x="3140673" y="0"/>
                            <a:ext cx="3140672" cy="3236417"/>
                            <a:chOff x="3140673" y="0"/>
                            <a:chExt cx="3140672" cy="3236417"/>
                          </a:xfrm>
                        </wpg:grpSpPr>
                        <pic:pic xmlns:pic="http://schemas.openxmlformats.org/drawingml/2006/picture">
                          <pic:nvPicPr>
                            <pic:cNvPr id="29" name="Grafik 29"/>
                            <pic:cNvPicPr>
                              <a:picLocks noChangeAspect="1"/>
                            </pic:cNvPicPr>
                          </pic:nvPicPr>
                          <pic:blipFill>
                            <a:blip r:embed="rId26"/>
                            <a:stretch>
                              <a:fillRect/>
                            </a:stretch>
                          </pic:blipFill>
                          <pic:spPr>
                            <a:xfrm>
                              <a:off x="3140673" y="272980"/>
                              <a:ext cx="3140672" cy="2963437"/>
                            </a:xfrm>
                            <a:prstGeom prst="rect">
                              <a:avLst/>
                            </a:prstGeom>
                          </pic:spPr>
                        </pic:pic>
                        <wps:wsp>
                          <wps:cNvPr id="30" name="Textfeld 8"/>
                          <wps:cNvSpPr txBox="1"/>
                          <wps:spPr>
                            <a:xfrm>
                              <a:off x="3523526" y="0"/>
                              <a:ext cx="2630184" cy="369332"/>
                            </a:xfrm>
                            <a:prstGeom prst="rect">
                              <a:avLst/>
                            </a:prstGeom>
                            <a:noFill/>
                          </wps:spPr>
                          <wps:txbx>
                            <w:txbxContent>
                              <w:p w14:paraId="39B60230" w14:textId="77777777" w:rsidR="00CF0DD8" w:rsidRPr="00F9549C" w:rsidRDefault="00CF0DD8" w:rsidP="00CF0DD8">
                                <w:pPr>
                                  <w:jc w:val="center"/>
                                  <w:rPr>
                                    <w:rFonts w:ascii="Arial" w:hAnsi="Arial" w:cs="Arial"/>
                                    <w:color w:val="000000" w:themeColor="text1"/>
                                    <w:kern w:val="24"/>
                                    <w:sz w:val="22"/>
                                    <w:szCs w:val="22"/>
                                  </w:rPr>
                                </w:pPr>
                                <w:r w:rsidRPr="00F9549C">
                                  <w:rPr>
                                    <w:rFonts w:ascii="Arial" w:hAnsi="Arial" w:cs="Arial"/>
                                    <w:color w:val="000000" w:themeColor="text1"/>
                                    <w:kern w:val="24"/>
                                    <w:sz w:val="22"/>
                                    <w:szCs w:val="22"/>
                                  </w:rPr>
                                  <w:t>Farbinvertiert (b)</w:t>
                                </w:r>
                              </w:p>
                            </w:txbxContent>
                          </wps:txbx>
                          <wps:bodyPr wrap="square" rtlCol="0">
                            <a:noAutofit/>
                          </wps:bodyPr>
                        </wps:wsp>
                      </wpg:grpSp>
                    </wpg:wgp>
                  </a:graphicData>
                </a:graphic>
              </wp:inline>
            </w:drawing>
          </mc:Choice>
          <mc:Fallback>
            <w:pict>
              <v:group w14:anchorId="403DE980" id="Gruppieren 19" o:spid="_x0000_s1032" style="width:368.35pt;height:379.95pt;mso-position-horizontal-relative:char;mso-position-vertical-relative:line" coordsize="62813,64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">
                <v:group id="_x0000_s1033" style="position:absolute;top:32364;width:31406;height:32351" coordorigin=",32364" coordsize="31406,323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Grafik 20" o:spid="_x0000_s1034" type="#_x0000_t75" style="position:absolute;top:35080;width:31406;height:29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">
                    <v:imagedata r:id="rId27" o:title=""/>
                  </v:shape>
                  <v:shape id="Textfeld 10" o:spid="_x0000_s1035" type="#_x0000_t202" style="position:absolute;left:3876;top:32364;width:26254;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" filled="f" stroked="f">
                    <v:textbox>
                      <w:txbxContent>
                        <w:p w14:paraId="0AF91FB6" w14:textId="77777777" w:rsidR="00CF0DD8" w:rsidRPr="00F9549C" w:rsidRDefault="00CF0DD8" w:rsidP="00CF0DD8">
                          <w:pPr>
                            <w:jc w:val="center"/>
                            <w:rPr>
                              <w:rFonts w:ascii="Arial" w:hAnsi="Arial" w:cs="Arial"/>
                              <w:color w:val="000000" w:themeColor="text1"/>
                              <w:kern w:val="24"/>
                              <w:sz w:val="22"/>
                              <w:szCs w:val="22"/>
                            </w:rPr>
                          </w:pPr>
                          <w:r w:rsidRPr="00F9549C">
                            <w:rPr>
                              <w:rFonts w:ascii="Arial" w:hAnsi="Arial" w:cs="Arial"/>
                              <w:color w:val="000000" w:themeColor="text1"/>
                              <w:kern w:val="24"/>
                              <w:sz w:val="22"/>
                              <w:szCs w:val="22"/>
                            </w:rPr>
                            <w:t>Geänderte Sättigung (c)</w:t>
                          </w:r>
                        </w:p>
                      </w:txbxContent>
                    </v:textbox>
                  </v:shape>
                </v:group>
                <v:group id="Gruppieren 22" o:spid="_x0000_s1036" style="position:absolute;left:31406;top:32448;width:31407;height:32351" coordorigin="31406,32448" coordsize="31406,323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shape id="Grafik 23" o:spid="_x0000_s1037" type="#_x0000_t75" style="position:absolute;left:31406;top:35165;width:31407;height:29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">
                    <v:imagedata r:id="rId28" o:title=""/>
                  </v:shape>
                  <v:shape id="Textfeld 11" o:spid="_x0000_s1038" type="#_x0000_t202" style="position:absolute;left:35235;top:32448;width:26302;height:3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11B109AE" w14:textId="77777777" w:rsidR="00CF0DD8" w:rsidRPr="00F9549C" w:rsidRDefault="00CF0DD8" w:rsidP="00CF0DD8">
                          <w:pPr>
                            <w:jc w:val="center"/>
                            <w:rPr>
                              <w:rFonts w:ascii="Arial" w:hAnsi="Arial" w:cs="Arial"/>
                              <w:color w:val="000000" w:themeColor="text1"/>
                              <w:kern w:val="24"/>
                              <w:sz w:val="22"/>
                              <w:szCs w:val="22"/>
                            </w:rPr>
                          </w:pPr>
                          <w:r w:rsidRPr="00F9549C">
                            <w:rPr>
                              <w:rFonts w:ascii="Arial" w:hAnsi="Arial" w:cs="Arial"/>
                              <w:color w:val="000000" w:themeColor="text1"/>
                              <w:kern w:val="24"/>
                              <w:sz w:val="22"/>
                              <w:szCs w:val="22"/>
                            </w:rPr>
                            <w:t>Bildausschnitt (d)</w:t>
                          </w:r>
                        </w:p>
                      </w:txbxContent>
                    </v:textbox>
                  </v:shape>
                </v:group>
                <v:group id="Gruppieren 25" o:spid="_x0000_s1039" style="position:absolute;top:21;width:31406;height:32343" coordorigin=",21" coordsize="31406,32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shape id="Grafik 26" o:spid="_x0000_s1040" type="#_x0000_t75" style="position:absolute;top:2729;width:31406;height:29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">
                    <v:imagedata r:id="rId29" o:title=""/>
                  </v:shape>
                  <v:shape id="Textfeld 7" o:spid="_x0000_s1041" type="#_x0000_t202" style="position:absolute;left:3828;top:21;width:26302;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080F9312" w14:textId="77777777" w:rsidR="00CF0DD8" w:rsidRPr="00F9549C" w:rsidRDefault="00CF0DD8" w:rsidP="00CF0DD8">
                          <w:pPr>
                            <w:jc w:val="center"/>
                            <w:rPr>
                              <w:rFonts w:ascii="Arial" w:hAnsi="Arial" w:cs="Arial"/>
                              <w:color w:val="000000" w:themeColor="text1"/>
                              <w:kern w:val="24"/>
                              <w:sz w:val="22"/>
                              <w:szCs w:val="22"/>
                            </w:rPr>
                          </w:pPr>
                          <w:r w:rsidRPr="00F9549C">
                            <w:rPr>
                              <w:rFonts w:ascii="Arial" w:hAnsi="Arial" w:cs="Arial"/>
                              <w:color w:val="000000" w:themeColor="text1"/>
                              <w:kern w:val="24"/>
                              <w:sz w:val="22"/>
                              <w:szCs w:val="22"/>
                            </w:rPr>
                            <w:t>Original (a)</w:t>
                          </w:r>
                        </w:p>
                      </w:txbxContent>
                    </v:textbox>
                  </v:shape>
                </v:group>
                <v:group id="Gruppieren 28" o:spid="_x0000_s1042" style="position:absolute;left:31406;width:31407;height:32364" coordorigin="31406" coordsize="31406,32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Grafik 29" o:spid="_x0000_s1043" type="#_x0000_t75" style="position:absolute;left:31406;top:2729;width:31407;height:29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">
                    <v:imagedata r:id="rId30" o:title=""/>
                  </v:shape>
                  <v:shape id="Textfeld 8" o:spid="_x0000_s1044" type="#_x0000_t202" style="position:absolute;left:35235;width:26302;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39B60230" w14:textId="77777777" w:rsidR="00CF0DD8" w:rsidRPr="00F9549C" w:rsidRDefault="00CF0DD8" w:rsidP="00CF0DD8">
                          <w:pPr>
                            <w:jc w:val="center"/>
                            <w:rPr>
                              <w:rFonts w:ascii="Arial" w:hAnsi="Arial" w:cs="Arial"/>
                              <w:color w:val="000000" w:themeColor="text1"/>
                              <w:kern w:val="24"/>
                              <w:sz w:val="22"/>
                              <w:szCs w:val="22"/>
                            </w:rPr>
                          </w:pPr>
                          <w:r w:rsidRPr="00F9549C">
                            <w:rPr>
                              <w:rFonts w:ascii="Arial" w:hAnsi="Arial" w:cs="Arial"/>
                              <w:color w:val="000000" w:themeColor="text1"/>
                              <w:kern w:val="24"/>
                              <w:sz w:val="22"/>
                              <w:szCs w:val="22"/>
                            </w:rPr>
                            <w:t>Farbinvertiert (b)</w:t>
                          </w:r>
                        </w:p>
                      </w:txbxContent>
                    </v:textbox>
                  </v:shape>
                </v:group>
                <w10:anchorlock/>
              </v:group>
            </w:pict>
          </mc:Fallback>
        </mc:AlternateContent>
      </w:r>
    </w:p>
    <w:p w14:paraId="3CD1C7FB" w14:textId="0A2D60A7" w:rsidR="00CF0DD8" w:rsidRPr="00E17285" w:rsidRDefault="00F9549C" w:rsidP="00B66E37">
      <w:pPr>
        <w:pStyle w:val="Beschriftung"/>
      </w:pPr>
      <w:r>
        <w:t xml:space="preserve">Abb. </w:t>
      </w:r>
      <w:bookmarkStart w:id="39" w:name="abb_data_aug"/>
      <w:r>
        <w:fldChar w:fldCharType="begin"/>
      </w:r>
      <w:r>
        <w:instrText xml:space="preserve"> SEQ Abb. \* ARABIC </w:instrText>
      </w:r>
      <w:r>
        <w:fldChar w:fldCharType="separate"/>
      </w:r>
      <w:r>
        <w:rPr>
          <w:noProof/>
        </w:rPr>
        <w:t>10</w:t>
      </w:r>
      <w:r>
        <w:fldChar w:fldCharType="end"/>
      </w:r>
      <w:bookmarkEnd w:id="39"/>
      <w:r>
        <w:t>: Drei von acht verwendeten Data-Augmentierungs-Methoden</w:t>
      </w:r>
    </w:p>
    <w:p w14:paraId="7F1405EB" w14:textId="558FE7D2" w:rsidR="00A94F7A" w:rsidRDefault="00E22A54" w:rsidP="00D75468">
      <w:pPr>
        <w:pStyle w:val="berschrift1"/>
      </w:pPr>
      <w:bookmarkStart w:id="40" w:name="_Toc125149471"/>
      <w:r>
        <w:t>Untersuchungsergebnisse</w:t>
      </w:r>
      <w:bookmarkEnd w:id="40"/>
    </w:p>
    <w:p w14:paraId="6FD74693" w14:textId="77777777" w:rsidR="00B10B67" w:rsidRDefault="00E22A54" w:rsidP="00E22A54">
      <w:pPr>
        <w:pStyle w:val="Block"/>
        <w:sectPr w:rsidR="00B10B67" w:rsidSect="002D3514">
          <w:headerReference w:type="default" r:id="rId31"/>
          <w:footerReference w:type="default" r:id="rId32"/>
          <w:pgSz w:w="11906" w:h="16838" w:code="9"/>
          <w:pgMar w:top="2693" w:right="1418" w:bottom="1418" w:left="1418" w:header="709" w:footer="471" w:gutter="0"/>
          <w:pgNumType w:start="1"/>
          <w:cols w:space="708"/>
          <w:docGrid w:linePitch="360"/>
        </w:sectPr>
      </w:pPr>
      <w:r>
        <w:t>a</w:t>
      </w:r>
    </w:p>
    <w:p w14:paraId="08F62F87" w14:textId="4B98ED8D" w:rsidR="00E22A54" w:rsidRDefault="00B10B67" w:rsidP="00B10B67">
      <w:pPr>
        <w:pStyle w:val="Verzeichnisberschrift"/>
      </w:pPr>
      <w:bookmarkStart w:id="42" w:name="_Toc125149472"/>
      <w:r>
        <w:lastRenderedPageBreak/>
        <w:t>Literaturverzeichnis</w:t>
      </w:r>
      <w:bookmarkEnd w:id="42"/>
    </w:p>
    <w:p w14:paraId="63D373B0" w14:textId="2D86C36E" w:rsidR="00A00E8F" w:rsidRDefault="00A00E8F" w:rsidP="00BC00C7">
      <w:pPr>
        <w:pStyle w:val="Block"/>
        <w:keepLines/>
        <w:numPr>
          <w:ilvl w:val="0"/>
          <w:numId w:val="5"/>
        </w:numPr>
        <w:spacing w:after="120"/>
        <w:ind w:left="851" w:hanging="851"/>
      </w:pPr>
      <w:proofErr w:type="spellStart"/>
      <w:r w:rsidRPr="00A00E8F">
        <w:t>Aggerwal</w:t>
      </w:r>
      <w:proofErr w:type="spellEnd"/>
      <w:r w:rsidRPr="00A00E8F">
        <w:t xml:space="preserve">, </w:t>
      </w:r>
      <w:proofErr w:type="spellStart"/>
      <w:r w:rsidRPr="00A00E8F">
        <w:t>Charu</w:t>
      </w:r>
      <w:proofErr w:type="spellEnd"/>
      <w:r w:rsidRPr="00A00E8F">
        <w:t xml:space="preserve">: </w:t>
      </w:r>
      <w:proofErr w:type="spellStart"/>
      <w:r w:rsidRPr="00A00E8F">
        <w:t>Neural</w:t>
      </w:r>
      <w:proofErr w:type="spellEnd"/>
      <w:r w:rsidRPr="00A00E8F">
        <w:t xml:space="preserve"> Networks and Deep Learning, Springer International Pub</w:t>
      </w:r>
      <w:r>
        <w:softHyphen/>
      </w:r>
      <w:r w:rsidRPr="00A00E8F">
        <w:t>lishing AG (Hrsg.), 2018, https://link.springer.com/book/10.1007/978-3-319-94463-0, abgerufen am 14.01.2023</w:t>
      </w:r>
      <w:r w:rsidR="00444822">
        <w:t>.</w:t>
      </w:r>
    </w:p>
    <w:p w14:paraId="2604113A" w14:textId="4E6DD946" w:rsidR="000B61F6" w:rsidRDefault="000B61F6" w:rsidP="00BC00C7">
      <w:pPr>
        <w:pStyle w:val="Block"/>
        <w:keepLines/>
        <w:numPr>
          <w:ilvl w:val="0"/>
          <w:numId w:val="5"/>
        </w:numPr>
        <w:spacing w:after="120"/>
        <w:ind w:left="851" w:hanging="851"/>
      </w:pPr>
      <w:proofErr w:type="spellStart"/>
      <w:r w:rsidRPr="000B61F6">
        <w:t>Bischke</w:t>
      </w:r>
      <w:proofErr w:type="spellEnd"/>
      <w:r w:rsidRPr="000B61F6">
        <w:t xml:space="preserve">, Benjamin et al.: Segmentation </w:t>
      </w:r>
      <w:proofErr w:type="spellStart"/>
      <w:r w:rsidRPr="000B61F6">
        <w:t>of</w:t>
      </w:r>
      <w:proofErr w:type="spellEnd"/>
      <w:r w:rsidRPr="000B61F6">
        <w:t xml:space="preserve"> </w:t>
      </w:r>
      <w:proofErr w:type="spellStart"/>
      <w:r w:rsidRPr="000B61F6">
        <w:t>Imbalanced</w:t>
      </w:r>
      <w:proofErr w:type="spellEnd"/>
      <w:r w:rsidRPr="000B61F6">
        <w:t xml:space="preserve"> Classes in </w:t>
      </w:r>
      <w:proofErr w:type="spellStart"/>
      <w:r w:rsidRPr="000B61F6">
        <w:t>Satellite</w:t>
      </w:r>
      <w:proofErr w:type="spellEnd"/>
      <w:r w:rsidRPr="000B61F6">
        <w:t xml:space="preserve"> </w:t>
      </w:r>
      <w:proofErr w:type="spellStart"/>
      <w:r w:rsidRPr="000B61F6">
        <w:t>Imagery</w:t>
      </w:r>
      <w:proofErr w:type="spellEnd"/>
      <w:r w:rsidRPr="000B61F6">
        <w:t xml:space="preserve"> </w:t>
      </w:r>
      <w:proofErr w:type="spellStart"/>
      <w:r w:rsidRPr="000B61F6">
        <w:t>using</w:t>
      </w:r>
      <w:proofErr w:type="spellEnd"/>
      <w:r w:rsidRPr="000B61F6">
        <w:t xml:space="preserve"> adaptive </w:t>
      </w:r>
      <w:proofErr w:type="spellStart"/>
      <w:r w:rsidRPr="000B61F6">
        <w:t>uncertainty</w:t>
      </w:r>
      <w:proofErr w:type="spellEnd"/>
      <w:r w:rsidRPr="000B61F6">
        <w:t xml:space="preserve"> </w:t>
      </w:r>
      <w:proofErr w:type="spellStart"/>
      <w:r w:rsidRPr="000B61F6">
        <w:t>weighted</w:t>
      </w:r>
      <w:proofErr w:type="spellEnd"/>
      <w:r w:rsidRPr="000B61F6">
        <w:t xml:space="preserve"> </w:t>
      </w:r>
      <w:proofErr w:type="spellStart"/>
      <w:r w:rsidRPr="000B61F6">
        <w:t>class</w:t>
      </w:r>
      <w:proofErr w:type="spellEnd"/>
      <w:r w:rsidRPr="000B61F6">
        <w:t xml:space="preserve"> </w:t>
      </w:r>
      <w:proofErr w:type="spellStart"/>
      <w:r w:rsidRPr="000B61F6">
        <w:t>loss</w:t>
      </w:r>
      <w:proofErr w:type="spellEnd"/>
      <w:r w:rsidRPr="000B61F6">
        <w:t>, Technische Universität Kai</w:t>
      </w:r>
      <w:r>
        <w:softHyphen/>
      </w:r>
      <w:r w:rsidRPr="000B61F6">
        <w:t>sers</w:t>
      </w:r>
      <w:r>
        <w:softHyphen/>
      </w:r>
      <w:r w:rsidRPr="000B61F6">
        <w:t>lau</w:t>
      </w:r>
      <w:r>
        <w:softHyphen/>
      </w:r>
      <w:r w:rsidRPr="000B61F6">
        <w:t>tern und Deutsches Forschungszentrum für Künstliche Intelligenz (Hrsg.), Deut</w:t>
      </w:r>
      <w:r>
        <w:softHyphen/>
      </w:r>
      <w:r w:rsidRPr="000B61F6">
        <w:t>schland, 2018, https://www.dfki.de/fileadmin/user_upload/im</w:t>
      </w:r>
      <w:r>
        <w:softHyphen/>
      </w:r>
      <w:r w:rsidRPr="000B61F6">
        <w:t>port/9877_</w:t>
      </w:r>
      <w:r>
        <w:t xml:space="preserve"> </w:t>
      </w:r>
      <w:r w:rsidRPr="000B61F6">
        <w:t>IGARSS_2018_bisch</w:t>
      </w:r>
      <w:r>
        <w:softHyphen/>
      </w:r>
      <w:r w:rsidRPr="000B61F6">
        <w:t>ke__uncertainty_loss.pdf, abgerufen am 23.01.2023.</w:t>
      </w:r>
    </w:p>
    <w:p w14:paraId="28FA7656" w14:textId="44F51700" w:rsidR="00012125" w:rsidRDefault="00012125" w:rsidP="00BC00C7">
      <w:pPr>
        <w:pStyle w:val="Block"/>
        <w:keepLines/>
        <w:numPr>
          <w:ilvl w:val="0"/>
          <w:numId w:val="5"/>
        </w:numPr>
        <w:spacing w:after="120"/>
        <w:ind w:left="851" w:hanging="851"/>
      </w:pPr>
      <w:proofErr w:type="spellStart"/>
      <w:r w:rsidRPr="00012125">
        <w:t>Brandenbusch</w:t>
      </w:r>
      <w:proofErr w:type="spellEnd"/>
      <w:r w:rsidRPr="00012125">
        <w:t xml:space="preserve">, Kai: Semantische Segmentierung mit Deep </w:t>
      </w:r>
      <w:proofErr w:type="spellStart"/>
      <w:r w:rsidRPr="00012125">
        <w:t>Convolutional</w:t>
      </w:r>
      <w:proofErr w:type="spellEnd"/>
      <w:r w:rsidRPr="00012125">
        <w:t xml:space="preserve"> </w:t>
      </w:r>
      <w:proofErr w:type="spellStart"/>
      <w:r w:rsidRPr="00012125">
        <w:t>Neural</w:t>
      </w:r>
      <w:proofErr w:type="spellEnd"/>
      <w:r w:rsidRPr="00012125">
        <w:t xml:space="preserve"> Net</w:t>
      </w:r>
      <w:r>
        <w:softHyphen/>
      </w:r>
      <w:r w:rsidRPr="00012125">
        <w:t>works, Technische Universität Dortmund – Fakultät für Informatik (Hrsg.), 12. November 2018, https://patrec.cs.tu-dort</w:t>
      </w:r>
      <w:r>
        <w:softHyphen/>
      </w:r>
      <w:r w:rsidRPr="00012125">
        <w:t>mund.de/pubs/the</w:t>
      </w:r>
      <w:r>
        <w:softHyphen/>
      </w:r>
      <w:r w:rsidRPr="00012125">
        <w:t>ses/ma_kbran</w:t>
      </w:r>
      <w:r>
        <w:softHyphen/>
      </w:r>
      <w:r w:rsidRPr="00012125">
        <w:t>den.pdf, abgerufen am 14.01.2023</w:t>
      </w:r>
      <w:r>
        <w:t>.</w:t>
      </w:r>
    </w:p>
    <w:p w14:paraId="4623438F" w14:textId="51E17CB2" w:rsidR="00444822" w:rsidRDefault="00444822" w:rsidP="00BC00C7">
      <w:pPr>
        <w:pStyle w:val="Block"/>
        <w:keepLines/>
        <w:numPr>
          <w:ilvl w:val="0"/>
          <w:numId w:val="5"/>
        </w:numPr>
        <w:spacing w:after="120"/>
        <w:ind w:left="851" w:hanging="851"/>
      </w:pPr>
      <w:r w:rsidRPr="00444822">
        <w:t xml:space="preserve">Cakir, Senay et al.: </w:t>
      </w:r>
      <w:proofErr w:type="spellStart"/>
      <w:r w:rsidRPr="00444822">
        <w:t>Semantic</w:t>
      </w:r>
      <w:proofErr w:type="spellEnd"/>
      <w:r w:rsidRPr="00444822">
        <w:t xml:space="preserve"> Segmentation </w:t>
      </w:r>
      <w:proofErr w:type="spellStart"/>
      <w:r w:rsidRPr="00444822">
        <w:t>for</w:t>
      </w:r>
      <w:proofErr w:type="spellEnd"/>
      <w:r w:rsidRPr="00444822">
        <w:t xml:space="preserve"> </w:t>
      </w:r>
      <w:proofErr w:type="spellStart"/>
      <w:r w:rsidRPr="00444822">
        <w:t>Autonomous</w:t>
      </w:r>
      <w:proofErr w:type="spellEnd"/>
      <w:r w:rsidRPr="00444822">
        <w:t xml:space="preserve"> </w:t>
      </w:r>
      <w:proofErr w:type="spellStart"/>
      <w:r w:rsidRPr="00444822">
        <w:t>Driving</w:t>
      </w:r>
      <w:proofErr w:type="spellEnd"/>
      <w:r w:rsidRPr="00444822">
        <w:t>: Model Eva</w:t>
      </w:r>
      <w:r>
        <w:softHyphen/>
      </w:r>
      <w:r w:rsidRPr="00444822">
        <w:t>lu</w:t>
      </w:r>
      <w:r>
        <w:softHyphen/>
      </w:r>
      <w:r w:rsidRPr="00444822">
        <w:t>ation, Dataset Ge</w:t>
      </w:r>
      <w:r w:rsidRPr="00444822">
        <w:softHyphen/>
        <w:t xml:space="preserve">neration, </w:t>
      </w:r>
      <w:proofErr w:type="spellStart"/>
      <w:r w:rsidRPr="00444822">
        <w:t>Perspective</w:t>
      </w:r>
      <w:proofErr w:type="spellEnd"/>
      <w:r w:rsidRPr="00444822">
        <w:t xml:space="preserve"> </w:t>
      </w:r>
      <w:proofErr w:type="spellStart"/>
      <w:r w:rsidRPr="00444822">
        <w:t>Comparison</w:t>
      </w:r>
      <w:proofErr w:type="spellEnd"/>
      <w:r w:rsidRPr="00444822">
        <w:t xml:space="preserve">, and Real-Time </w:t>
      </w:r>
      <w:proofErr w:type="spellStart"/>
      <w:r w:rsidRPr="00444822">
        <w:t>Capability</w:t>
      </w:r>
      <w:proofErr w:type="spellEnd"/>
      <w:r w:rsidRPr="00444822">
        <w:t>, Hoch</w:t>
      </w:r>
      <w:r>
        <w:softHyphen/>
      </w:r>
      <w:r w:rsidRPr="00444822">
        <w:t>schule Esslingen (Hrsg.), 26. Juli 2022, https://arxiv.org/pdf/2207.12939.</w:t>
      </w:r>
      <w:r>
        <w:t xml:space="preserve"> </w:t>
      </w:r>
      <w:proofErr w:type="spellStart"/>
      <w:r w:rsidRPr="00444822">
        <w:t>pdf</w:t>
      </w:r>
      <w:proofErr w:type="spellEnd"/>
      <w:r w:rsidRPr="00444822">
        <w:t>, abgerufen am 14.01.2023.</w:t>
      </w:r>
    </w:p>
    <w:p w14:paraId="740D6E1B" w14:textId="59D633A7" w:rsidR="00444822" w:rsidRDefault="00444822" w:rsidP="00BC00C7">
      <w:pPr>
        <w:pStyle w:val="Block"/>
        <w:keepLines/>
        <w:numPr>
          <w:ilvl w:val="0"/>
          <w:numId w:val="5"/>
        </w:numPr>
        <w:spacing w:after="120"/>
        <w:ind w:left="851" w:hanging="851"/>
      </w:pPr>
      <w:proofErr w:type="spellStart"/>
      <w:r w:rsidRPr="00444822">
        <w:t>Gholami</w:t>
      </w:r>
      <w:proofErr w:type="spellEnd"/>
      <w:r w:rsidRPr="00444822">
        <w:t xml:space="preserve">, Amir et al.: A Survey </w:t>
      </w:r>
      <w:proofErr w:type="spellStart"/>
      <w:r w:rsidRPr="00444822">
        <w:t>of</w:t>
      </w:r>
      <w:proofErr w:type="spellEnd"/>
      <w:r w:rsidRPr="00444822">
        <w:t xml:space="preserve"> </w:t>
      </w:r>
      <w:proofErr w:type="spellStart"/>
      <w:r w:rsidRPr="00444822">
        <w:t>Quantization</w:t>
      </w:r>
      <w:proofErr w:type="spellEnd"/>
      <w:r w:rsidRPr="00444822">
        <w:t xml:space="preserve"> Methods </w:t>
      </w:r>
      <w:proofErr w:type="spellStart"/>
      <w:r w:rsidRPr="00444822">
        <w:t>for</w:t>
      </w:r>
      <w:proofErr w:type="spellEnd"/>
      <w:r w:rsidRPr="00444822">
        <w:t xml:space="preserve"> </w:t>
      </w:r>
      <w:proofErr w:type="spellStart"/>
      <w:r w:rsidRPr="00444822">
        <w:t>Efficient</w:t>
      </w:r>
      <w:proofErr w:type="spellEnd"/>
      <w:r w:rsidRPr="00444822">
        <w:t xml:space="preserve"> </w:t>
      </w:r>
      <w:proofErr w:type="spellStart"/>
      <w:r w:rsidRPr="00444822">
        <w:t>Neural</w:t>
      </w:r>
      <w:proofErr w:type="spellEnd"/>
      <w:r w:rsidRPr="00444822">
        <w:t xml:space="preserve"> Net</w:t>
      </w:r>
      <w:r>
        <w:softHyphen/>
      </w:r>
      <w:r w:rsidRPr="00444822">
        <w:t xml:space="preserve">work </w:t>
      </w:r>
      <w:proofErr w:type="spellStart"/>
      <w:r w:rsidRPr="00444822">
        <w:t>Inference</w:t>
      </w:r>
      <w:proofErr w:type="spellEnd"/>
      <w:r w:rsidRPr="00444822">
        <w:t xml:space="preserve">, University </w:t>
      </w:r>
      <w:proofErr w:type="spellStart"/>
      <w:r w:rsidRPr="00444822">
        <w:t>of</w:t>
      </w:r>
      <w:proofErr w:type="spellEnd"/>
      <w:r w:rsidRPr="00444822">
        <w:t xml:space="preserve"> California, Berkeley (Hrsg.), 21. Juni 2021, https://</w:t>
      </w:r>
      <w:r>
        <w:t xml:space="preserve"> </w:t>
      </w:r>
      <w:r w:rsidRPr="00444822">
        <w:t>ar</w:t>
      </w:r>
      <w:r>
        <w:softHyphen/>
      </w:r>
      <w:r w:rsidRPr="00444822">
        <w:t>xiv.org/</w:t>
      </w:r>
      <w:proofErr w:type="spellStart"/>
      <w:r w:rsidRPr="00444822">
        <w:t>pdf</w:t>
      </w:r>
      <w:proofErr w:type="spellEnd"/>
      <w:r w:rsidRPr="00444822">
        <w:t>/2103.13630.pdf, abgerufen am 14.01.2023</w:t>
      </w:r>
      <w:r>
        <w:t>.</w:t>
      </w:r>
    </w:p>
    <w:p w14:paraId="09886470" w14:textId="5B10FBA4" w:rsidR="00265D3A" w:rsidRDefault="00265D3A" w:rsidP="00BC00C7">
      <w:pPr>
        <w:pStyle w:val="Block"/>
        <w:keepLines/>
        <w:numPr>
          <w:ilvl w:val="0"/>
          <w:numId w:val="5"/>
        </w:numPr>
        <w:spacing w:after="120"/>
        <w:ind w:left="851" w:hanging="851"/>
      </w:pPr>
      <w:r w:rsidRPr="00265D3A">
        <w:t xml:space="preserve">Hong, </w:t>
      </w:r>
      <w:proofErr w:type="spellStart"/>
      <w:r w:rsidRPr="00265D3A">
        <w:t>Yuanduo</w:t>
      </w:r>
      <w:proofErr w:type="spellEnd"/>
      <w:r w:rsidRPr="00265D3A">
        <w:t xml:space="preserve">: Deep Dual-resolution Networks </w:t>
      </w:r>
      <w:proofErr w:type="spellStart"/>
      <w:r w:rsidRPr="00265D3A">
        <w:t>for</w:t>
      </w:r>
      <w:proofErr w:type="spellEnd"/>
      <w:r w:rsidRPr="00265D3A">
        <w:t xml:space="preserve"> Real-time and </w:t>
      </w:r>
      <w:proofErr w:type="spellStart"/>
      <w:r w:rsidRPr="00265D3A">
        <w:t>Accurate</w:t>
      </w:r>
      <w:proofErr w:type="spellEnd"/>
      <w:r w:rsidRPr="00265D3A">
        <w:t xml:space="preserve"> </w:t>
      </w:r>
      <w:proofErr w:type="spellStart"/>
      <w:r w:rsidRPr="00265D3A">
        <w:t>Se</w:t>
      </w:r>
      <w:r>
        <w:softHyphen/>
      </w:r>
      <w:r w:rsidRPr="00265D3A">
        <w:t>man</w:t>
      </w:r>
      <w:r>
        <w:softHyphen/>
      </w:r>
      <w:r w:rsidRPr="00265D3A">
        <w:t>tic</w:t>
      </w:r>
      <w:proofErr w:type="spellEnd"/>
      <w:r w:rsidRPr="00265D3A">
        <w:t xml:space="preserve"> Segmentation </w:t>
      </w:r>
      <w:proofErr w:type="spellStart"/>
      <w:r w:rsidRPr="00265D3A">
        <w:t>of</w:t>
      </w:r>
      <w:proofErr w:type="spellEnd"/>
      <w:r w:rsidRPr="00265D3A">
        <w:t xml:space="preserve"> Road Scenes, arxiv.org (Hrsg.), 01. September 2021, https://arxiv.org/pdf/2101.06085.pdf, abgerufen am 20.01.2023.</w:t>
      </w:r>
    </w:p>
    <w:p w14:paraId="35929C91" w14:textId="6C11D051" w:rsidR="003C1D09" w:rsidRDefault="003C1D09" w:rsidP="00BC00C7">
      <w:pPr>
        <w:pStyle w:val="Block"/>
        <w:keepLines/>
        <w:numPr>
          <w:ilvl w:val="0"/>
          <w:numId w:val="5"/>
        </w:numPr>
        <w:spacing w:after="120"/>
        <w:ind w:left="851" w:hanging="851"/>
      </w:pPr>
      <w:r>
        <w:t xml:space="preserve">Islam, </w:t>
      </w:r>
      <w:proofErr w:type="spellStart"/>
      <w:r>
        <w:t>Jahidul</w:t>
      </w:r>
      <w:proofErr w:type="spellEnd"/>
      <w:r>
        <w:t xml:space="preserve"> et al.: </w:t>
      </w:r>
      <w:proofErr w:type="spellStart"/>
      <w:r w:rsidRPr="003C1D09">
        <w:t>Semantic</w:t>
      </w:r>
      <w:proofErr w:type="spellEnd"/>
      <w:r w:rsidRPr="003C1D09">
        <w:t xml:space="preserve"> Segmentation </w:t>
      </w:r>
      <w:proofErr w:type="spellStart"/>
      <w:r w:rsidRPr="003C1D09">
        <w:t>of</w:t>
      </w:r>
      <w:proofErr w:type="spellEnd"/>
      <w:r w:rsidRPr="003C1D09">
        <w:t xml:space="preserve"> Underwater </w:t>
      </w:r>
      <w:proofErr w:type="spellStart"/>
      <w:r w:rsidRPr="003C1D09">
        <w:t>Imagery</w:t>
      </w:r>
      <w:proofErr w:type="spellEnd"/>
      <w:r w:rsidRPr="003C1D09">
        <w:t>: Dataset and Bench</w:t>
      </w:r>
      <w:r>
        <w:softHyphen/>
      </w:r>
      <w:r w:rsidRPr="003C1D09">
        <w:t>mark</w:t>
      </w:r>
      <w:r>
        <w:t xml:space="preserve">, arxiv.org (Hrsg.), 13. September 2020, </w:t>
      </w:r>
      <w:r w:rsidRPr="003C1D09">
        <w:t>https://arxiv.org/abs/2004.</w:t>
      </w:r>
      <w:r>
        <w:t xml:space="preserve"> </w:t>
      </w:r>
      <w:r w:rsidRPr="003C1D09">
        <w:t>01241</w:t>
      </w:r>
      <w:r>
        <w:t>, ab</w:t>
      </w:r>
      <w:r>
        <w:softHyphen/>
        <w:t>gerufen am 23.01.2023.</w:t>
      </w:r>
    </w:p>
    <w:p w14:paraId="4C46E904" w14:textId="6F8FFBAF" w:rsidR="00DE342C" w:rsidRDefault="00DE342C" w:rsidP="00BC00C7">
      <w:pPr>
        <w:pStyle w:val="Block"/>
        <w:keepLines/>
        <w:numPr>
          <w:ilvl w:val="0"/>
          <w:numId w:val="5"/>
        </w:numPr>
        <w:spacing w:after="120"/>
        <w:ind w:left="851" w:hanging="851"/>
      </w:pPr>
      <w:proofErr w:type="spellStart"/>
      <w:r w:rsidRPr="00DE342C">
        <w:lastRenderedPageBreak/>
        <w:t>Kalliomäki</w:t>
      </w:r>
      <w:proofErr w:type="spellEnd"/>
      <w:r w:rsidRPr="00DE342C">
        <w:t>, Roger:</w:t>
      </w:r>
      <w:r w:rsidRPr="00DE342C">
        <w:rPr>
          <w:bCs/>
        </w:rPr>
        <w:t xml:space="preserve"> </w:t>
      </w:r>
      <w:r w:rsidRPr="00DE342C">
        <w:t xml:space="preserve">Real-time </w:t>
      </w:r>
      <w:proofErr w:type="spellStart"/>
      <w:r w:rsidRPr="00DE342C">
        <w:t>object</w:t>
      </w:r>
      <w:proofErr w:type="spellEnd"/>
      <w:r w:rsidRPr="00DE342C">
        <w:t xml:space="preserve"> </w:t>
      </w:r>
      <w:proofErr w:type="spellStart"/>
      <w:r w:rsidRPr="00DE342C">
        <w:t>detection</w:t>
      </w:r>
      <w:proofErr w:type="spellEnd"/>
      <w:r w:rsidRPr="00DE342C">
        <w:t xml:space="preserve"> </w:t>
      </w:r>
      <w:proofErr w:type="spellStart"/>
      <w:r w:rsidRPr="00DE342C">
        <w:t>for</w:t>
      </w:r>
      <w:proofErr w:type="spellEnd"/>
      <w:r w:rsidRPr="00DE342C">
        <w:t xml:space="preserve"> </w:t>
      </w:r>
      <w:proofErr w:type="spellStart"/>
      <w:r w:rsidRPr="00DE342C">
        <w:t>autonomous</w:t>
      </w:r>
      <w:proofErr w:type="spellEnd"/>
      <w:r w:rsidRPr="00DE342C">
        <w:t xml:space="preserve"> </w:t>
      </w:r>
      <w:proofErr w:type="spellStart"/>
      <w:r w:rsidRPr="00DE342C">
        <w:t>vehicles</w:t>
      </w:r>
      <w:proofErr w:type="spellEnd"/>
      <w:r w:rsidRPr="00DE342C">
        <w:t xml:space="preserve"> </w:t>
      </w:r>
      <w:proofErr w:type="spellStart"/>
      <w:r w:rsidRPr="00DE342C">
        <w:t>using</w:t>
      </w:r>
      <w:proofErr w:type="spellEnd"/>
      <w:r w:rsidRPr="00DE342C">
        <w:t xml:space="preserve"> </w:t>
      </w:r>
      <w:proofErr w:type="spellStart"/>
      <w:r w:rsidRPr="00DE342C">
        <w:t>deep</w:t>
      </w:r>
      <w:proofErr w:type="spellEnd"/>
      <w:r w:rsidRPr="00DE342C">
        <w:t xml:space="preserve"> </w:t>
      </w:r>
      <w:proofErr w:type="spellStart"/>
      <w:r w:rsidRPr="00DE342C">
        <w:t>learning</w:t>
      </w:r>
      <w:proofErr w:type="spellEnd"/>
      <w:r w:rsidRPr="00DE342C">
        <w:t xml:space="preserve">, Uppsala Universität – Department </w:t>
      </w:r>
      <w:proofErr w:type="spellStart"/>
      <w:r w:rsidRPr="00DE342C">
        <w:t>of</w:t>
      </w:r>
      <w:proofErr w:type="spellEnd"/>
      <w:r w:rsidRPr="00DE342C">
        <w:t xml:space="preserve"> Information Technology (Hrsg.), Juni 2019, https://uu.diva-portal.org/smash/get/di</w:t>
      </w:r>
      <w:r>
        <w:softHyphen/>
      </w:r>
      <w:r w:rsidRPr="00DE342C">
        <w:t>va2:1356309/FULL</w:t>
      </w:r>
      <w:r>
        <w:softHyphen/>
      </w:r>
      <w:r w:rsidRPr="00DE342C">
        <w:t>TEXT01.pdf, abgerufen am 14.01.2023</w:t>
      </w:r>
      <w:r w:rsidR="00444822">
        <w:t>.</w:t>
      </w:r>
    </w:p>
    <w:p w14:paraId="07F11F2D" w14:textId="3073D87F" w:rsidR="00B10B67" w:rsidRDefault="007E1E44" w:rsidP="00BC00C7">
      <w:pPr>
        <w:pStyle w:val="Block"/>
        <w:keepLines/>
        <w:numPr>
          <w:ilvl w:val="0"/>
          <w:numId w:val="5"/>
        </w:numPr>
        <w:spacing w:after="120"/>
        <w:ind w:left="851" w:hanging="851"/>
      </w:pPr>
      <w:proofErr w:type="spellStart"/>
      <w:r w:rsidRPr="007E1E44">
        <w:t>Kirillov</w:t>
      </w:r>
      <w:proofErr w:type="spellEnd"/>
      <w:r w:rsidRPr="007E1E44">
        <w:t xml:space="preserve">, Alexander: </w:t>
      </w:r>
      <w:proofErr w:type="spellStart"/>
      <w:r w:rsidRPr="007E1E44">
        <w:t>Exploring</w:t>
      </w:r>
      <w:proofErr w:type="spellEnd"/>
      <w:r w:rsidRPr="007E1E44">
        <w:t xml:space="preserve"> </w:t>
      </w:r>
      <w:proofErr w:type="spellStart"/>
      <w:r w:rsidRPr="007E1E44">
        <w:t>Aspects</w:t>
      </w:r>
      <w:proofErr w:type="spellEnd"/>
      <w:r w:rsidRPr="007E1E44">
        <w:t xml:space="preserve"> </w:t>
      </w:r>
      <w:proofErr w:type="spellStart"/>
      <w:r w:rsidRPr="007E1E44">
        <w:t>of</w:t>
      </w:r>
      <w:proofErr w:type="spellEnd"/>
      <w:r w:rsidRPr="007E1E44">
        <w:t xml:space="preserve"> Image Segmentation: </w:t>
      </w:r>
      <w:proofErr w:type="spellStart"/>
      <w:r w:rsidRPr="00654DB7">
        <w:t>Diversity</w:t>
      </w:r>
      <w:proofErr w:type="spellEnd"/>
      <w:r w:rsidRPr="00654DB7">
        <w:t xml:space="preserve">, Global </w:t>
      </w:r>
      <w:proofErr w:type="spellStart"/>
      <w:r w:rsidRPr="00654DB7">
        <w:t>Rea</w:t>
      </w:r>
      <w:r>
        <w:softHyphen/>
      </w:r>
      <w:r w:rsidRPr="00654DB7">
        <w:t>soning</w:t>
      </w:r>
      <w:proofErr w:type="spellEnd"/>
      <w:r w:rsidRPr="00654DB7">
        <w:t>, and</w:t>
      </w:r>
      <w:r w:rsidRPr="007E1E44">
        <w:t xml:space="preserve"> </w:t>
      </w:r>
      <w:proofErr w:type="spellStart"/>
      <w:r w:rsidRPr="00654DB7">
        <w:t>Panoptic</w:t>
      </w:r>
      <w:proofErr w:type="spellEnd"/>
      <w:r w:rsidRPr="007E1E44">
        <w:t xml:space="preserve"> </w:t>
      </w:r>
      <w:proofErr w:type="spellStart"/>
      <w:r w:rsidRPr="007E1E44">
        <w:t>Formulation</w:t>
      </w:r>
      <w:proofErr w:type="spellEnd"/>
      <w:r w:rsidRPr="007E1E44">
        <w:t xml:space="preserve">, </w:t>
      </w:r>
      <w:proofErr w:type="spellStart"/>
      <w:r w:rsidRPr="007E1E44">
        <w:t>Combined</w:t>
      </w:r>
      <w:proofErr w:type="spellEnd"/>
      <w:r w:rsidRPr="007E1E44">
        <w:t xml:space="preserve"> Faculty </w:t>
      </w:r>
      <w:proofErr w:type="spellStart"/>
      <w:r w:rsidRPr="007E1E44">
        <w:t>for</w:t>
      </w:r>
      <w:proofErr w:type="spellEnd"/>
      <w:r w:rsidRPr="007E1E44">
        <w:t xml:space="preserve"> </w:t>
      </w:r>
      <w:proofErr w:type="spellStart"/>
      <w:r w:rsidRPr="007E1E44">
        <w:t>the</w:t>
      </w:r>
      <w:proofErr w:type="spellEnd"/>
      <w:r w:rsidRPr="007E1E44">
        <w:t xml:space="preserve"> Natural </w:t>
      </w:r>
      <w:r w:rsidRPr="00654DB7">
        <w:t xml:space="preserve">Sciences and </w:t>
      </w:r>
      <w:proofErr w:type="spellStart"/>
      <w:r w:rsidRPr="00654DB7">
        <w:t>Mathematics</w:t>
      </w:r>
      <w:proofErr w:type="spellEnd"/>
      <w:r w:rsidRPr="007E1E44">
        <w:t xml:space="preserve"> – Universität Heidelberg, https://archiv.ub.uni-hei</w:t>
      </w:r>
      <w:r>
        <w:softHyphen/>
      </w:r>
      <w:r w:rsidRPr="007E1E44">
        <w:t>del</w:t>
      </w:r>
      <w:r>
        <w:softHyphen/>
      </w:r>
      <w:r w:rsidRPr="007E1E44">
        <w:t>berg.de/</w:t>
      </w:r>
      <w:r>
        <w:t xml:space="preserve"> </w:t>
      </w:r>
      <w:proofErr w:type="spellStart"/>
      <w:r w:rsidRPr="007E1E44">
        <w:t>voll</w:t>
      </w:r>
      <w:r>
        <w:softHyphen/>
      </w:r>
      <w:r w:rsidRPr="007E1E44">
        <w:t>textserver</w:t>
      </w:r>
      <w:proofErr w:type="spellEnd"/>
      <w:r w:rsidRPr="007E1E44">
        <w:t>/25750/1/thesis_kirillov.pdf, abgerufen am 13.01.2023.</w:t>
      </w:r>
    </w:p>
    <w:p w14:paraId="41B627D4" w14:textId="77777777" w:rsidR="000B61F6" w:rsidRDefault="000B61F6" w:rsidP="000B61F6">
      <w:pPr>
        <w:pStyle w:val="Block"/>
        <w:keepNext/>
        <w:keepLines/>
        <w:numPr>
          <w:ilvl w:val="0"/>
          <w:numId w:val="5"/>
        </w:numPr>
        <w:spacing w:after="0"/>
        <w:ind w:left="851" w:hanging="851"/>
      </w:pPr>
      <w:r w:rsidRPr="000B61F6">
        <w:t xml:space="preserve">Li, </w:t>
      </w:r>
      <w:proofErr w:type="spellStart"/>
      <w:r w:rsidRPr="000B61F6">
        <w:t>Zeju</w:t>
      </w:r>
      <w:proofErr w:type="spellEnd"/>
      <w:r w:rsidRPr="000B61F6">
        <w:t xml:space="preserve">; </w:t>
      </w:r>
      <w:proofErr w:type="spellStart"/>
      <w:r w:rsidRPr="000B61F6">
        <w:t>Kamnitsas</w:t>
      </w:r>
      <w:proofErr w:type="spellEnd"/>
      <w:r w:rsidRPr="000B61F6">
        <w:t xml:space="preserve">, Konstantinos; Glocker, Ben: </w:t>
      </w:r>
      <w:proofErr w:type="spellStart"/>
      <w:r w:rsidRPr="000B61F6">
        <w:t>Analyzing</w:t>
      </w:r>
      <w:proofErr w:type="spellEnd"/>
      <w:r w:rsidRPr="000B61F6">
        <w:t xml:space="preserve"> </w:t>
      </w:r>
      <w:proofErr w:type="spellStart"/>
      <w:r w:rsidRPr="000B61F6">
        <w:t>Overfitting</w:t>
      </w:r>
      <w:proofErr w:type="spellEnd"/>
      <w:r w:rsidRPr="000B61F6">
        <w:t xml:space="preserve"> </w:t>
      </w:r>
      <w:proofErr w:type="spellStart"/>
      <w:r w:rsidRPr="000B61F6">
        <w:t>under</w:t>
      </w:r>
      <w:proofErr w:type="spellEnd"/>
      <w:r w:rsidRPr="000B61F6">
        <w:t xml:space="preserve"> Class Imbalance in </w:t>
      </w:r>
      <w:proofErr w:type="spellStart"/>
      <w:r w:rsidRPr="000B61F6">
        <w:t>Neural</w:t>
      </w:r>
      <w:proofErr w:type="spellEnd"/>
      <w:r w:rsidRPr="000B61F6">
        <w:t xml:space="preserve"> Networks </w:t>
      </w:r>
      <w:proofErr w:type="spellStart"/>
      <w:r w:rsidRPr="000B61F6">
        <w:t>for</w:t>
      </w:r>
      <w:proofErr w:type="spellEnd"/>
      <w:r w:rsidRPr="000B61F6">
        <w:t xml:space="preserve"> Image Segmentation, arxiv.org (Hrsg.), 20. Februar 2021, https://arxiv.org/pdf/2102.10365.pdf, </w:t>
      </w:r>
    </w:p>
    <w:p w14:paraId="674545BE" w14:textId="2CB548CA" w:rsidR="000B61F6" w:rsidRDefault="000B61F6" w:rsidP="000B61F6">
      <w:pPr>
        <w:pStyle w:val="Block"/>
        <w:keepLines/>
        <w:spacing w:after="120"/>
        <w:ind w:left="851"/>
      </w:pPr>
      <w:r w:rsidRPr="000B61F6">
        <w:t>abgerufen am 23.01.2023.</w:t>
      </w:r>
    </w:p>
    <w:p w14:paraId="3C794EE5" w14:textId="3FE2A129" w:rsidR="00BC00C7" w:rsidRDefault="00BC00C7" w:rsidP="00BC00C7">
      <w:pPr>
        <w:pStyle w:val="Block"/>
        <w:keepLines/>
        <w:numPr>
          <w:ilvl w:val="0"/>
          <w:numId w:val="5"/>
        </w:numPr>
        <w:spacing w:after="120"/>
        <w:ind w:left="851" w:hanging="851"/>
      </w:pPr>
      <w:r>
        <w:t>O</w:t>
      </w:r>
      <w:r w:rsidRPr="00BC00C7">
        <w:t xml:space="preserve">. V.: Real-Time </w:t>
      </w:r>
      <w:proofErr w:type="spellStart"/>
      <w:r w:rsidRPr="00BC00C7">
        <w:t>Semantic</w:t>
      </w:r>
      <w:proofErr w:type="spellEnd"/>
      <w:r w:rsidRPr="00BC00C7">
        <w:t xml:space="preserve"> Seg</w:t>
      </w:r>
      <w:r w:rsidRPr="00BC00C7">
        <w:softHyphen/>
        <w:t>men</w:t>
      </w:r>
      <w:r w:rsidRPr="00BC00C7">
        <w:softHyphen/>
        <w:t>tation on </w:t>
      </w:r>
      <w:proofErr w:type="spellStart"/>
      <w:r w:rsidRPr="00BC00C7">
        <w:t>Cityscapes</w:t>
      </w:r>
      <w:proofErr w:type="spellEnd"/>
      <w:r w:rsidRPr="00BC00C7">
        <w:t xml:space="preserve"> </w:t>
      </w:r>
      <w:proofErr w:type="spellStart"/>
      <w:r w:rsidRPr="00BC00C7">
        <w:t>test</w:t>
      </w:r>
      <w:proofErr w:type="spellEnd"/>
      <w:r w:rsidRPr="00BC00C7">
        <w:t>, paperswithcode.com (Hrsg.), https://paperswithcode.com/sota/real-time-semantic-segmentation-on-city</w:t>
      </w:r>
      <w:r>
        <w:softHyphen/>
      </w:r>
      <w:r w:rsidRPr="00BC00C7">
        <w:t>scapes, abgerufen am 14.01.2023.</w:t>
      </w:r>
    </w:p>
    <w:p w14:paraId="26CAEE9A" w14:textId="3258A0F6" w:rsidR="008B0F83" w:rsidRDefault="008B0F83" w:rsidP="00BC00C7">
      <w:pPr>
        <w:pStyle w:val="Block"/>
        <w:keepLines/>
        <w:numPr>
          <w:ilvl w:val="0"/>
          <w:numId w:val="5"/>
        </w:numPr>
        <w:spacing w:after="120"/>
        <w:ind w:left="851" w:hanging="851"/>
      </w:pPr>
      <w:r>
        <w:rPr>
          <w:color w:val="000000" w:themeColor="text1"/>
        </w:rPr>
        <w:t xml:space="preserve">O. V.: </w:t>
      </w:r>
      <w:proofErr w:type="spellStart"/>
      <w:r>
        <w:rPr>
          <w:color w:val="000000" w:themeColor="text1"/>
        </w:rPr>
        <w:t>Hoehenregelung</w:t>
      </w:r>
      <w:proofErr w:type="spellEnd"/>
      <w:r>
        <w:rPr>
          <w:color w:val="000000" w:themeColor="text1"/>
        </w:rPr>
        <w:t xml:space="preserve"> einer Kugel im Luftstrom, Hochschule Bochum – Fach</w:t>
      </w:r>
      <w:r>
        <w:rPr>
          <w:color w:val="000000" w:themeColor="text1"/>
        </w:rPr>
        <w:softHyphen/>
        <w:t>be</w:t>
      </w:r>
      <w:r>
        <w:rPr>
          <w:color w:val="000000" w:themeColor="text1"/>
        </w:rPr>
        <w:softHyphen/>
        <w:t>reich Elektrotechnik und Informatik – Institut für Systemtechnik – Labor für An</w:t>
      </w:r>
      <w:r>
        <w:rPr>
          <w:color w:val="000000" w:themeColor="text1"/>
        </w:rPr>
        <w:softHyphen/>
        <w:t>triebs</w:t>
      </w:r>
      <w:r>
        <w:rPr>
          <w:color w:val="000000" w:themeColor="text1"/>
        </w:rPr>
        <w:softHyphen/>
        <w:t xml:space="preserve">technik (Hrsg.), </w:t>
      </w:r>
      <w:r w:rsidRPr="008B0F83">
        <w:rPr>
          <w:color w:val="000000" w:themeColor="text1"/>
        </w:rPr>
        <w:t>https://www.hochschule-bochum.de/fbe/fach</w:t>
      </w:r>
      <w:r>
        <w:rPr>
          <w:color w:val="000000" w:themeColor="text1"/>
        </w:rPr>
        <w:softHyphen/>
      </w:r>
      <w:r w:rsidRPr="008B0F83">
        <w:rPr>
          <w:color w:val="000000" w:themeColor="text1"/>
        </w:rPr>
        <w:t>ge</w:t>
      </w:r>
      <w:r>
        <w:rPr>
          <w:color w:val="000000" w:themeColor="text1"/>
        </w:rPr>
        <w:softHyphen/>
      </w:r>
      <w:r w:rsidRPr="008B0F83">
        <w:rPr>
          <w:color w:val="000000" w:themeColor="text1"/>
        </w:rPr>
        <w:t>bie</w:t>
      </w:r>
      <w:r>
        <w:rPr>
          <w:color w:val="000000" w:themeColor="text1"/>
        </w:rPr>
        <w:softHyphen/>
      </w:r>
      <w:r w:rsidRPr="008B0F83">
        <w:rPr>
          <w:color w:val="000000" w:themeColor="text1"/>
        </w:rPr>
        <w:t>te/in</w:t>
      </w:r>
      <w:r>
        <w:rPr>
          <w:color w:val="000000" w:themeColor="text1"/>
        </w:rPr>
        <w:softHyphen/>
      </w:r>
      <w:r w:rsidRPr="008B0F83">
        <w:rPr>
          <w:color w:val="000000" w:themeColor="text1"/>
        </w:rPr>
        <w:t>sti</w:t>
      </w:r>
      <w:r>
        <w:rPr>
          <w:color w:val="000000" w:themeColor="text1"/>
        </w:rPr>
        <w:softHyphen/>
      </w:r>
      <w:r w:rsidRPr="008B0F83">
        <w:rPr>
          <w:color w:val="000000" w:themeColor="text1"/>
        </w:rPr>
        <w:t>tut-fuer-systemtechnik/labor-fuer-antriebstechnik/</w:t>
      </w:r>
      <w:r>
        <w:rPr>
          <w:color w:val="000000" w:themeColor="text1"/>
        </w:rPr>
        <w:t xml:space="preserve">, </w:t>
      </w:r>
      <w:r>
        <w:rPr>
          <w:color w:val="000000" w:themeColor="text1"/>
        </w:rPr>
        <w:br/>
        <w:t>abgerufen am 19.01.2023.</w:t>
      </w:r>
    </w:p>
    <w:p w14:paraId="1C97CACB" w14:textId="4452A9F8" w:rsidR="00BC00C7" w:rsidRDefault="00BC00C7" w:rsidP="00BC00C7">
      <w:pPr>
        <w:pStyle w:val="Block"/>
        <w:keepLines/>
        <w:numPr>
          <w:ilvl w:val="0"/>
          <w:numId w:val="5"/>
        </w:numPr>
        <w:spacing w:after="120"/>
        <w:ind w:left="851" w:hanging="851"/>
      </w:pPr>
      <w:r>
        <w:t>O</w:t>
      </w:r>
      <w:r w:rsidRPr="00BC00C7">
        <w:t xml:space="preserve">. V.: Real-Time </w:t>
      </w:r>
      <w:proofErr w:type="spellStart"/>
      <w:r w:rsidRPr="00BC00C7">
        <w:t>Semantic</w:t>
      </w:r>
      <w:proofErr w:type="spellEnd"/>
      <w:r w:rsidRPr="00BC00C7">
        <w:t xml:space="preserve"> Seg</w:t>
      </w:r>
      <w:r w:rsidRPr="00BC00C7">
        <w:softHyphen/>
        <w:t>men</w:t>
      </w:r>
      <w:r w:rsidRPr="00BC00C7">
        <w:softHyphen/>
        <w:t>tation on </w:t>
      </w:r>
      <w:proofErr w:type="spellStart"/>
      <w:r w:rsidRPr="00BC00C7">
        <w:t>CamVid</w:t>
      </w:r>
      <w:proofErr w:type="spellEnd"/>
      <w:r w:rsidRPr="00BC00C7">
        <w:t>, paperswithcode.com (Hrsg.), https://paperswithcode.com/sota/real-time-semantic-segmentation-on-camvid, abgerufen am 14.01.2023.</w:t>
      </w:r>
    </w:p>
    <w:p w14:paraId="324F6783" w14:textId="227FF9A5" w:rsidR="00152F81" w:rsidRDefault="00152F81" w:rsidP="00152F81">
      <w:pPr>
        <w:pStyle w:val="Block"/>
        <w:keepLines/>
        <w:numPr>
          <w:ilvl w:val="0"/>
          <w:numId w:val="5"/>
        </w:numPr>
        <w:spacing w:after="120"/>
        <w:ind w:left="851" w:hanging="851"/>
      </w:pPr>
      <w:r w:rsidRPr="00152F81">
        <w:t>Schumacher, W.: Grundlagen der Regelungstechnik, Technische Universität Braun</w:t>
      </w:r>
      <w:r>
        <w:softHyphen/>
      </w:r>
      <w:r w:rsidRPr="00152F81">
        <w:t xml:space="preserve">schweig – </w:t>
      </w:r>
      <w:r w:rsidRPr="00152F81">
        <w:rPr>
          <w:bCs/>
        </w:rPr>
        <w:t>Institut für Regelungstechnik (Hrsg.), 03. Januar 2022, https://</w:t>
      </w:r>
      <w:r>
        <w:rPr>
          <w:bCs/>
        </w:rPr>
        <w:t xml:space="preserve"> </w:t>
      </w:r>
      <w:r w:rsidRPr="00152F81">
        <w:rPr>
          <w:bCs/>
        </w:rPr>
        <w:t>srv.ifr.ing.tu-bs.de/static/files/lehre/vorlesungen/gdr/Skript_GdR.pdf, abge</w:t>
      </w:r>
      <w:r>
        <w:rPr>
          <w:bCs/>
        </w:rPr>
        <w:softHyphen/>
      </w:r>
      <w:r w:rsidRPr="00152F81">
        <w:rPr>
          <w:bCs/>
        </w:rPr>
        <w:t>ru</w:t>
      </w:r>
      <w:r>
        <w:rPr>
          <w:bCs/>
        </w:rPr>
        <w:softHyphen/>
      </w:r>
      <w:r w:rsidRPr="00152F81">
        <w:rPr>
          <w:bCs/>
        </w:rPr>
        <w:t>fen am 19.01.2023.</w:t>
      </w:r>
    </w:p>
    <w:p w14:paraId="0E6BBB5F" w14:textId="775AA995" w:rsidR="009C14B3" w:rsidRDefault="009C14B3" w:rsidP="00BC00C7">
      <w:pPr>
        <w:pStyle w:val="Block"/>
        <w:keepLines/>
        <w:numPr>
          <w:ilvl w:val="0"/>
          <w:numId w:val="5"/>
        </w:numPr>
        <w:spacing w:after="120"/>
        <w:ind w:left="851" w:hanging="851"/>
      </w:pPr>
      <w:r w:rsidRPr="009C14B3">
        <w:lastRenderedPageBreak/>
        <w:t>Selle, Stefan: Künstliche Neuronale Netzwerke und Deep Learning, Hochschule für Technik und Wirtschaft des Saarlandes – Fakultät für Wirt</w:t>
      </w:r>
      <w:r>
        <w:softHyphen/>
      </w:r>
      <w:r w:rsidRPr="009C14B3">
        <w:t>schafts</w:t>
      </w:r>
      <w:r>
        <w:softHyphen/>
      </w:r>
      <w:r w:rsidRPr="009C14B3">
        <w:t>wis</w:t>
      </w:r>
      <w:r>
        <w:softHyphen/>
      </w:r>
      <w:r w:rsidRPr="009C14B3">
        <w:t>sen</w:t>
      </w:r>
      <w:r>
        <w:softHyphen/>
      </w:r>
      <w:r w:rsidRPr="009C14B3">
        <w:t>schaf</w:t>
      </w:r>
      <w:r>
        <w:softHyphen/>
      </w:r>
      <w:r w:rsidRPr="009C14B3">
        <w:t>ten – Professor für Wirtschaftsinformatik (Hrsg.), Saarbrücken, 12. Mai 2018, https://www.htwsaar.de/wiwi/fakultaet-und-personen/profile/selle-ste</w:t>
      </w:r>
      <w:r>
        <w:softHyphen/>
      </w:r>
      <w:r w:rsidRPr="009C14B3">
        <w:t>fan/da</w:t>
      </w:r>
      <w:r>
        <w:softHyphen/>
      </w:r>
      <w:r w:rsidRPr="009C14B3">
        <w:t>tei</w:t>
      </w:r>
      <w:r>
        <w:softHyphen/>
      </w:r>
      <w:r w:rsidRPr="009C14B3">
        <w:t>en/kuenstliche-neuronale-netz</w:t>
      </w:r>
      <w:r>
        <w:softHyphen/>
      </w:r>
      <w:r w:rsidRPr="009C14B3">
        <w:t>werke/selle2018e_kuenstliche_neu</w:t>
      </w:r>
      <w:r>
        <w:softHyphen/>
      </w:r>
      <w:r w:rsidRPr="009C14B3">
        <w:t>ro</w:t>
      </w:r>
      <w:r>
        <w:softHyphen/>
      </w:r>
      <w:r w:rsidRPr="009C14B3">
        <w:t>na</w:t>
      </w:r>
      <w:r>
        <w:softHyphen/>
      </w:r>
      <w:r w:rsidRPr="009C14B3">
        <w:t>le_netzwerke.pdf, abgerufen am 14.01.2023</w:t>
      </w:r>
      <w:r w:rsidR="00012125">
        <w:t>.</w:t>
      </w:r>
    </w:p>
    <w:p w14:paraId="68EAD3EF" w14:textId="6340DB9D" w:rsidR="009C14B3" w:rsidRDefault="009C14B3" w:rsidP="00BC00C7">
      <w:pPr>
        <w:pStyle w:val="Block"/>
        <w:keepLines/>
        <w:numPr>
          <w:ilvl w:val="0"/>
          <w:numId w:val="5"/>
        </w:numPr>
        <w:spacing w:after="120"/>
        <w:ind w:left="851" w:hanging="851"/>
      </w:pPr>
      <w:r w:rsidRPr="009C14B3">
        <w:t>Strecker, Stefan: Künstliche Neuronale Netze – Aufbau und Funktionsweise, in: Ar</w:t>
      </w:r>
      <w:r>
        <w:softHyphen/>
      </w:r>
      <w:r w:rsidRPr="009C14B3">
        <w:t>beitspapiere WI, Nr. 10/1997, Hrsg.: Lehrstuhl für Allg. BWL und Wirt</w:t>
      </w:r>
      <w:r>
        <w:softHyphen/>
      </w:r>
      <w:r w:rsidRPr="009C14B3">
        <w:t>schafts</w:t>
      </w:r>
      <w:r>
        <w:softHyphen/>
      </w:r>
      <w:r w:rsidRPr="009C14B3">
        <w:t>in</w:t>
      </w:r>
      <w:r>
        <w:softHyphen/>
      </w:r>
      <w:r w:rsidRPr="009C14B3">
        <w:t xml:space="preserve">formatik, </w:t>
      </w:r>
      <w:proofErr w:type="gramStart"/>
      <w:r w:rsidRPr="009C14B3">
        <w:t>Johannes Gutenberg-Universität</w:t>
      </w:r>
      <w:proofErr w:type="gramEnd"/>
      <w:r w:rsidRPr="009C14B3">
        <w:t>: Mainz 1997, abgerufen am 14.01.2023.</w:t>
      </w:r>
    </w:p>
    <w:p w14:paraId="5751D7EA" w14:textId="51736595" w:rsidR="00B10B67" w:rsidRDefault="00BC00C7" w:rsidP="00012125">
      <w:pPr>
        <w:pStyle w:val="Block"/>
        <w:keepLines/>
        <w:numPr>
          <w:ilvl w:val="0"/>
          <w:numId w:val="5"/>
        </w:numPr>
        <w:spacing w:after="120"/>
        <w:ind w:left="851" w:hanging="851"/>
      </w:pPr>
      <w:proofErr w:type="spellStart"/>
      <w:r w:rsidRPr="00BC00C7">
        <w:t>Xu</w:t>
      </w:r>
      <w:proofErr w:type="spellEnd"/>
      <w:r w:rsidRPr="00BC00C7">
        <w:t xml:space="preserve">, </w:t>
      </w:r>
      <w:proofErr w:type="spellStart"/>
      <w:r w:rsidRPr="00BC00C7">
        <w:t>Jiacong</w:t>
      </w:r>
      <w:proofErr w:type="spellEnd"/>
      <w:r w:rsidRPr="00BC00C7">
        <w:t xml:space="preserve">; </w:t>
      </w:r>
      <w:proofErr w:type="spellStart"/>
      <w:r w:rsidRPr="00BC00C7">
        <w:t>Xiong</w:t>
      </w:r>
      <w:proofErr w:type="spellEnd"/>
      <w:r w:rsidRPr="00BC00C7">
        <w:t xml:space="preserve">, </w:t>
      </w:r>
      <w:proofErr w:type="spellStart"/>
      <w:r w:rsidRPr="00BC00C7">
        <w:t>Zixiang</w:t>
      </w:r>
      <w:proofErr w:type="spellEnd"/>
      <w:r w:rsidRPr="00BC00C7">
        <w:t xml:space="preserve">; </w:t>
      </w:r>
      <w:proofErr w:type="spellStart"/>
      <w:r w:rsidRPr="00BC00C7">
        <w:t>Bhattacharyya</w:t>
      </w:r>
      <w:proofErr w:type="spellEnd"/>
      <w:r w:rsidRPr="00BC00C7">
        <w:t xml:space="preserve">, Shankar: </w:t>
      </w:r>
      <w:proofErr w:type="spellStart"/>
      <w:r w:rsidRPr="00BC00C7">
        <w:t>PIDNet</w:t>
      </w:r>
      <w:proofErr w:type="spellEnd"/>
      <w:r w:rsidRPr="00BC00C7">
        <w:t xml:space="preserve">: A Real-time </w:t>
      </w:r>
      <w:proofErr w:type="spellStart"/>
      <w:r w:rsidRPr="00BC00C7">
        <w:t>Se</w:t>
      </w:r>
      <w:r>
        <w:softHyphen/>
      </w:r>
      <w:r w:rsidRPr="00BC00C7">
        <w:t>man</w:t>
      </w:r>
      <w:r>
        <w:softHyphen/>
      </w:r>
      <w:r w:rsidRPr="00BC00C7">
        <w:t>tic</w:t>
      </w:r>
      <w:proofErr w:type="spellEnd"/>
      <w:r w:rsidRPr="00BC00C7">
        <w:t xml:space="preserve"> </w:t>
      </w:r>
      <w:proofErr w:type="spellStart"/>
      <w:r w:rsidRPr="00BC00C7">
        <w:t>SegmentationNetwork</w:t>
      </w:r>
      <w:proofErr w:type="spellEnd"/>
      <w:r w:rsidRPr="00BC00C7">
        <w:t xml:space="preserve"> </w:t>
      </w:r>
      <w:proofErr w:type="spellStart"/>
      <w:r w:rsidRPr="00BC00C7">
        <w:t>Inspired</w:t>
      </w:r>
      <w:proofErr w:type="spellEnd"/>
      <w:r w:rsidRPr="00BC00C7">
        <w:t xml:space="preserve"> </w:t>
      </w:r>
      <w:proofErr w:type="spellStart"/>
      <w:r w:rsidRPr="00BC00C7">
        <w:t>from</w:t>
      </w:r>
      <w:proofErr w:type="spellEnd"/>
      <w:r w:rsidRPr="00BC00C7">
        <w:t xml:space="preserve"> </w:t>
      </w:r>
      <w:proofErr w:type="gramStart"/>
      <w:r w:rsidRPr="00BC00C7">
        <w:t>PID Controller</w:t>
      </w:r>
      <w:proofErr w:type="gramEnd"/>
      <w:r w:rsidRPr="00BC00C7">
        <w:t>, Texas A&amp;M University (Hrsg.), 10. Juni 2022, https://arxiv.org/pdf/2206.02066v2.pdf, abgerufen am 14.01.2023.</w:t>
      </w:r>
    </w:p>
    <w:p w14:paraId="530CF3A6" w14:textId="39C3911D" w:rsidR="001D03F5" w:rsidRPr="00766A5E" w:rsidRDefault="001D03F5" w:rsidP="00012125">
      <w:pPr>
        <w:pStyle w:val="Block"/>
        <w:keepLines/>
        <w:numPr>
          <w:ilvl w:val="0"/>
          <w:numId w:val="5"/>
        </w:numPr>
        <w:spacing w:after="120"/>
        <w:ind w:left="851" w:hanging="851"/>
      </w:pP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PIDNet</w:t>
      </w:r>
      <w:proofErr w:type="spellEnd"/>
      <w:r w:rsidRPr="00F54390">
        <w:rPr>
          <w:color w:val="000000" w:themeColor="text1"/>
        </w:rPr>
        <w:t xml:space="preserve">: </w:t>
      </w:r>
      <w:proofErr w:type="spellStart"/>
      <w:r>
        <w:rPr>
          <w:color w:val="000000" w:themeColor="text1"/>
        </w:rPr>
        <w:t>XuJiacong</w:t>
      </w:r>
      <w:proofErr w:type="spellEnd"/>
      <w:r>
        <w:rPr>
          <w:color w:val="000000" w:themeColor="text1"/>
        </w:rPr>
        <w:t>/</w:t>
      </w:r>
      <w:proofErr w:type="spellStart"/>
      <w:r>
        <w:rPr>
          <w:color w:val="000000" w:themeColor="text1"/>
        </w:rPr>
        <w:t>PIDNet</w:t>
      </w:r>
      <w:proofErr w:type="spellEnd"/>
      <w:r>
        <w:rPr>
          <w:color w:val="000000" w:themeColor="text1"/>
        </w:rPr>
        <w:t xml:space="preserve"> – </w:t>
      </w:r>
      <w:proofErr w:type="spellStart"/>
      <w:r>
        <w:rPr>
          <w:color w:val="000000" w:themeColor="text1"/>
        </w:rPr>
        <w:t>models</w:t>
      </w:r>
      <w:proofErr w:type="spellEnd"/>
      <w:r>
        <w:rPr>
          <w:color w:val="000000" w:themeColor="text1"/>
        </w:rPr>
        <w:t>/model_utils.py</w:t>
      </w:r>
      <w:r w:rsidRPr="00F54390">
        <w:rPr>
          <w:color w:val="000000" w:themeColor="text1"/>
        </w:rPr>
        <w:t xml:space="preserve">, </w:t>
      </w:r>
      <w:r>
        <w:rPr>
          <w:color w:val="000000" w:themeColor="text1"/>
        </w:rPr>
        <w:t>github.com (Hrsg.)</w:t>
      </w:r>
      <w:r w:rsidRPr="00F54390">
        <w:rPr>
          <w:color w:val="000000" w:themeColor="text1"/>
        </w:rPr>
        <w:t xml:space="preserve">, </w:t>
      </w:r>
      <w:r>
        <w:rPr>
          <w:color w:val="000000" w:themeColor="text1"/>
        </w:rPr>
        <w:t xml:space="preserve">27. Mai 2022, </w:t>
      </w:r>
      <w:r w:rsidRPr="001D03F5">
        <w:rPr>
          <w:color w:val="000000" w:themeColor="text1"/>
        </w:rPr>
        <w:t>https://github.com/XuJiacong/PID</w:t>
      </w:r>
      <w:r>
        <w:rPr>
          <w:color w:val="000000" w:themeColor="text1"/>
        </w:rPr>
        <w:softHyphen/>
      </w:r>
      <w:r w:rsidRPr="001D03F5">
        <w:rPr>
          <w:color w:val="000000" w:themeColor="text1"/>
        </w:rPr>
        <w:t>Net/blob/main/mo</w:t>
      </w:r>
      <w:r>
        <w:rPr>
          <w:color w:val="000000" w:themeColor="text1"/>
        </w:rPr>
        <w:softHyphen/>
      </w:r>
      <w:r w:rsidRPr="001D03F5">
        <w:rPr>
          <w:color w:val="000000" w:themeColor="text1"/>
        </w:rPr>
        <w:t>dels/mo</w:t>
      </w:r>
      <w:r>
        <w:rPr>
          <w:color w:val="000000" w:themeColor="text1"/>
        </w:rPr>
        <w:softHyphen/>
      </w:r>
      <w:r w:rsidRPr="001D03F5">
        <w:rPr>
          <w:color w:val="000000" w:themeColor="text1"/>
        </w:rPr>
        <w:t>del_utils.py</w:t>
      </w:r>
      <w:r>
        <w:rPr>
          <w:color w:val="000000" w:themeColor="text1"/>
        </w:rPr>
        <w:t xml:space="preserve">, </w:t>
      </w:r>
      <w:r w:rsidRPr="00F54390">
        <w:rPr>
          <w:color w:val="000000" w:themeColor="text1"/>
        </w:rPr>
        <w:t>abgerufen am 14.01.2023</w:t>
      </w:r>
      <w:r w:rsidR="00766A5E">
        <w:rPr>
          <w:color w:val="000000" w:themeColor="text1"/>
        </w:rPr>
        <w:t>.</w:t>
      </w:r>
    </w:p>
    <w:p w14:paraId="536D53F0" w14:textId="3D11043B" w:rsidR="00256F58" w:rsidRPr="00256F58" w:rsidRDefault="00256F58" w:rsidP="00256F58">
      <w:pPr>
        <w:pStyle w:val="Block"/>
        <w:keepLines/>
        <w:numPr>
          <w:ilvl w:val="0"/>
          <w:numId w:val="5"/>
        </w:numPr>
        <w:spacing w:after="120"/>
        <w:ind w:left="851" w:hanging="851"/>
      </w:pP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PIDNet</w:t>
      </w:r>
      <w:proofErr w:type="spellEnd"/>
      <w:r w:rsidRPr="00F54390">
        <w:rPr>
          <w:color w:val="000000" w:themeColor="text1"/>
        </w:rPr>
        <w:t xml:space="preserve">: </w:t>
      </w:r>
      <w:proofErr w:type="spellStart"/>
      <w:r>
        <w:rPr>
          <w:color w:val="000000" w:themeColor="text1"/>
        </w:rPr>
        <w:t>XuJiacong</w:t>
      </w:r>
      <w:proofErr w:type="spellEnd"/>
      <w:r>
        <w:rPr>
          <w:color w:val="000000" w:themeColor="text1"/>
        </w:rPr>
        <w:t>/</w:t>
      </w:r>
      <w:proofErr w:type="spellStart"/>
      <w:r>
        <w:rPr>
          <w:color w:val="000000" w:themeColor="text1"/>
        </w:rPr>
        <w:t>PIDNet</w:t>
      </w:r>
      <w:proofErr w:type="spellEnd"/>
      <w:r>
        <w:rPr>
          <w:color w:val="000000" w:themeColor="text1"/>
        </w:rPr>
        <w:t xml:space="preserve"> – </w:t>
      </w:r>
      <w:proofErr w:type="spellStart"/>
      <w:r>
        <w:rPr>
          <w:color w:val="000000" w:themeColor="text1"/>
        </w:rPr>
        <w:t>models</w:t>
      </w:r>
      <w:proofErr w:type="spellEnd"/>
      <w:r>
        <w:rPr>
          <w:color w:val="000000" w:themeColor="text1"/>
        </w:rPr>
        <w:t>/</w:t>
      </w:r>
      <w:r>
        <w:rPr>
          <w:color w:val="000000" w:themeColor="text1"/>
        </w:rPr>
        <w:t>pidnet</w:t>
      </w:r>
      <w:r>
        <w:rPr>
          <w:color w:val="000000" w:themeColor="text1"/>
        </w:rPr>
        <w:t>.py</w:t>
      </w:r>
      <w:r w:rsidRPr="00F54390">
        <w:rPr>
          <w:color w:val="000000" w:themeColor="text1"/>
        </w:rPr>
        <w:t xml:space="preserve">, </w:t>
      </w:r>
      <w:r>
        <w:rPr>
          <w:color w:val="000000" w:themeColor="text1"/>
        </w:rPr>
        <w:t>github.com (Hrsg.)</w:t>
      </w:r>
      <w:r w:rsidRPr="00F54390">
        <w:rPr>
          <w:color w:val="000000" w:themeColor="text1"/>
        </w:rPr>
        <w:t xml:space="preserve">, </w:t>
      </w:r>
      <w:r>
        <w:rPr>
          <w:color w:val="000000" w:themeColor="text1"/>
        </w:rPr>
        <w:t>10</w:t>
      </w:r>
      <w:r>
        <w:rPr>
          <w:color w:val="000000" w:themeColor="text1"/>
        </w:rPr>
        <w:t xml:space="preserve">. </w:t>
      </w:r>
      <w:r>
        <w:rPr>
          <w:color w:val="000000" w:themeColor="text1"/>
        </w:rPr>
        <w:t xml:space="preserve">Juni </w:t>
      </w:r>
      <w:r>
        <w:rPr>
          <w:color w:val="000000" w:themeColor="text1"/>
        </w:rPr>
        <w:t xml:space="preserve">2022, </w:t>
      </w:r>
      <w:r w:rsidRPr="00256F58">
        <w:rPr>
          <w:color w:val="000000" w:themeColor="text1"/>
        </w:rPr>
        <w:t>https://github.com/Xu</w:t>
      </w:r>
      <w:r>
        <w:rPr>
          <w:color w:val="000000" w:themeColor="text1"/>
        </w:rPr>
        <w:softHyphen/>
      </w:r>
      <w:r w:rsidRPr="00256F58">
        <w:rPr>
          <w:color w:val="000000" w:themeColor="text1"/>
        </w:rPr>
        <w:t>Jiacong/PIDNet/blob/main/mo</w:t>
      </w:r>
      <w:r>
        <w:rPr>
          <w:color w:val="000000" w:themeColor="text1"/>
        </w:rPr>
        <w:softHyphen/>
      </w:r>
      <w:r w:rsidRPr="00256F58">
        <w:rPr>
          <w:color w:val="000000" w:themeColor="text1"/>
        </w:rPr>
        <w:t>dels/pid</w:t>
      </w:r>
      <w:r>
        <w:rPr>
          <w:color w:val="000000" w:themeColor="text1"/>
        </w:rPr>
        <w:softHyphen/>
      </w:r>
      <w:r w:rsidRPr="00256F58">
        <w:rPr>
          <w:color w:val="000000" w:themeColor="text1"/>
        </w:rPr>
        <w:t>net.py</w:t>
      </w:r>
      <w:r>
        <w:rPr>
          <w:color w:val="000000" w:themeColor="text1"/>
        </w:rPr>
        <w:t xml:space="preserve">, </w:t>
      </w:r>
      <w:r w:rsidRPr="00F54390">
        <w:rPr>
          <w:color w:val="000000" w:themeColor="text1"/>
        </w:rPr>
        <w:t>ab</w:t>
      </w:r>
      <w:r>
        <w:rPr>
          <w:color w:val="000000" w:themeColor="text1"/>
        </w:rPr>
        <w:softHyphen/>
      </w:r>
      <w:r w:rsidRPr="00F54390">
        <w:rPr>
          <w:color w:val="000000" w:themeColor="text1"/>
        </w:rPr>
        <w:t xml:space="preserve">gerufen am </w:t>
      </w:r>
      <w:r>
        <w:rPr>
          <w:color w:val="000000" w:themeColor="text1"/>
        </w:rPr>
        <w:t>23</w:t>
      </w:r>
      <w:r w:rsidRPr="00F54390">
        <w:rPr>
          <w:color w:val="000000" w:themeColor="text1"/>
        </w:rPr>
        <w:t>.01.2023</w:t>
      </w:r>
      <w:r>
        <w:rPr>
          <w:color w:val="000000" w:themeColor="text1"/>
        </w:rPr>
        <w:t>.</w:t>
      </w:r>
    </w:p>
    <w:p w14:paraId="4D7737C9" w14:textId="2F7C6CF9" w:rsidR="00766A5E" w:rsidRPr="00B10B67" w:rsidRDefault="00766A5E" w:rsidP="00012125">
      <w:pPr>
        <w:pStyle w:val="Block"/>
        <w:keepLines/>
        <w:numPr>
          <w:ilvl w:val="0"/>
          <w:numId w:val="5"/>
        </w:numPr>
        <w:spacing w:after="120"/>
        <w:ind w:left="851" w:hanging="851"/>
      </w:pP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PID</w:t>
      </w:r>
      <w:r>
        <w:rPr>
          <w:color w:val="000000" w:themeColor="text1"/>
        </w:rPr>
        <w:softHyphen/>
      </w:r>
      <w:r w:rsidRPr="00F54390">
        <w:rPr>
          <w:color w:val="000000" w:themeColor="text1"/>
        </w:rPr>
        <w:t>Net</w:t>
      </w:r>
      <w:proofErr w:type="spellEnd"/>
      <w:r w:rsidRPr="00F54390">
        <w:rPr>
          <w:color w:val="000000" w:themeColor="text1"/>
        </w:rPr>
        <w:t xml:space="preserve">: </w:t>
      </w:r>
      <w:proofErr w:type="spellStart"/>
      <w:r>
        <w:rPr>
          <w:color w:val="000000" w:themeColor="text1"/>
        </w:rPr>
        <w:t>XuJiacong</w:t>
      </w:r>
      <w:proofErr w:type="spellEnd"/>
      <w:r>
        <w:rPr>
          <w:color w:val="000000" w:themeColor="text1"/>
        </w:rPr>
        <w:t>/</w:t>
      </w:r>
      <w:proofErr w:type="spellStart"/>
      <w:r>
        <w:rPr>
          <w:color w:val="000000" w:themeColor="text1"/>
        </w:rPr>
        <w:t>PIDNet</w:t>
      </w:r>
      <w:proofErr w:type="spellEnd"/>
      <w:r>
        <w:rPr>
          <w:color w:val="000000" w:themeColor="text1"/>
        </w:rPr>
        <w:t xml:space="preserve"> – </w:t>
      </w:r>
      <w:proofErr w:type="spellStart"/>
      <w:r>
        <w:rPr>
          <w:color w:val="000000" w:themeColor="text1"/>
        </w:rPr>
        <w:t>utils</w:t>
      </w:r>
      <w:proofErr w:type="spellEnd"/>
      <w:r>
        <w:rPr>
          <w:color w:val="000000" w:themeColor="text1"/>
        </w:rPr>
        <w:t>/criteriom.py</w:t>
      </w:r>
      <w:r w:rsidRPr="00F54390">
        <w:rPr>
          <w:color w:val="000000" w:themeColor="text1"/>
        </w:rPr>
        <w:t>,</w:t>
      </w:r>
      <w:r>
        <w:rPr>
          <w:color w:val="000000" w:themeColor="text1"/>
        </w:rPr>
        <w:t xml:space="preserve"> github.com (Hrsg.), 28. Mai 2022, </w:t>
      </w:r>
      <w:r w:rsidRPr="00766A5E">
        <w:rPr>
          <w:color w:val="000000" w:themeColor="text1"/>
        </w:rPr>
        <w:t>https://github.com/XuJiacong/PID</w:t>
      </w:r>
      <w:r>
        <w:rPr>
          <w:color w:val="000000" w:themeColor="text1"/>
        </w:rPr>
        <w:softHyphen/>
      </w:r>
      <w:r w:rsidRPr="00766A5E">
        <w:rPr>
          <w:color w:val="000000" w:themeColor="text1"/>
        </w:rPr>
        <w:t>Net/blob/main/utils/cri</w:t>
      </w:r>
      <w:r>
        <w:rPr>
          <w:color w:val="000000" w:themeColor="text1"/>
        </w:rPr>
        <w:softHyphen/>
      </w:r>
      <w:r w:rsidRPr="00766A5E">
        <w:rPr>
          <w:color w:val="000000" w:themeColor="text1"/>
        </w:rPr>
        <w:t>te</w:t>
      </w:r>
      <w:r>
        <w:rPr>
          <w:color w:val="000000" w:themeColor="text1"/>
        </w:rPr>
        <w:softHyphen/>
      </w:r>
      <w:r w:rsidRPr="00766A5E">
        <w:rPr>
          <w:color w:val="000000" w:themeColor="text1"/>
        </w:rPr>
        <w:t>rion.</w:t>
      </w:r>
      <w:r>
        <w:rPr>
          <w:color w:val="000000" w:themeColor="text1"/>
        </w:rPr>
        <w:t xml:space="preserve"> </w:t>
      </w:r>
      <w:proofErr w:type="spellStart"/>
      <w:r w:rsidRPr="00766A5E">
        <w:rPr>
          <w:color w:val="000000" w:themeColor="text1"/>
        </w:rPr>
        <w:t>py</w:t>
      </w:r>
      <w:proofErr w:type="spellEnd"/>
      <w:r>
        <w:rPr>
          <w:color w:val="000000" w:themeColor="text1"/>
        </w:rPr>
        <w:t xml:space="preserve">, </w:t>
      </w:r>
      <w:r w:rsidRPr="00F54390">
        <w:rPr>
          <w:color w:val="000000" w:themeColor="text1"/>
        </w:rPr>
        <w:t>ab</w:t>
      </w:r>
      <w:r>
        <w:rPr>
          <w:color w:val="000000" w:themeColor="text1"/>
        </w:rPr>
        <w:softHyphen/>
      </w:r>
      <w:r w:rsidRPr="00F54390">
        <w:rPr>
          <w:color w:val="000000" w:themeColor="text1"/>
        </w:rPr>
        <w:t>gerufen am 14.01.2023</w:t>
      </w:r>
      <w:r>
        <w:rPr>
          <w:color w:val="000000" w:themeColor="text1"/>
        </w:rPr>
        <w:t>.</w:t>
      </w:r>
    </w:p>
    <w:sectPr w:rsidR="00766A5E" w:rsidRPr="00B10B67" w:rsidSect="00B10B67">
      <w:pgSz w:w="11906" w:h="16838" w:code="9"/>
      <w:pgMar w:top="2693" w:right="1418" w:bottom="1418" w:left="1418" w:header="709" w:footer="471" w:gutter="0"/>
      <w:pgNumType w:fmt="upperRoman"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17F60" w14:textId="77777777" w:rsidR="00121CFB" w:rsidRDefault="00121CFB" w:rsidP="00036903">
      <w:r>
        <w:separator/>
      </w:r>
    </w:p>
    <w:p w14:paraId="0E907200" w14:textId="77777777" w:rsidR="00121CFB" w:rsidRDefault="00121CFB"/>
    <w:p w14:paraId="56722199" w14:textId="77777777" w:rsidR="00121CFB" w:rsidRDefault="00121CFB"/>
  </w:endnote>
  <w:endnote w:type="continuationSeparator" w:id="0">
    <w:p w14:paraId="065783A7" w14:textId="77777777" w:rsidR="00121CFB" w:rsidRDefault="00121CFB" w:rsidP="00036903">
      <w:r>
        <w:continuationSeparator/>
      </w:r>
    </w:p>
    <w:p w14:paraId="66625A22" w14:textId="77777777" w:rsidR="00121CFB" w:rsidRDefault="00121CFB"/>
    <w:p w14:paraId="6628BA98" w14:textId="77777777" w:rsidR="00121CFB" w:rsidRDefault="00121CFB"/>
  </w:endnote>
  <w:endnote w:type="continuationNotice" w:id="1">
    <w:p w14:paraId="4EC251A7" w14:textId="77777777" w:rsidR="00121CFB" w:rsidRDefault="00121C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RealistiX">
    <w:altName w:val="Calibri"/>
    <w:panose1 w:val="020B0604020202020204"/>
    <w:charset w:val="00"/>
    <w:family w:val="swiss"/>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AltOneM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6C13B" w14:textId="1E5FDD59" w:rsidR="00C63332" w:rsidRPr="005559F1" w:rsidRDefault="00C63332" w:rsidP="00E86F37">
    <w:pPr>
      <w:pStyle w:val="Fuzeile"/>
      <w:framePr w:wrap="none" w:vAnchor="text" w:hAnchor="margin" w:xAlign="right" w:y="1"/>
      <w:rPr>
        <w:rStyle w:val="Seitenzahl"/>
        <w:lang w:val="en-US"/>
      </w:rPr>
    </w:pPr>
    <w:r>
      <w:rPr>
        <w:rStyle w:val="Seitenzahl"/>
      </w:rPr>
      <w:fldChar w:fldCharType="begin"/>
    </w:r>
    <w:r w:rsidRPr="005559F1">
      <w:rPr>
        <w:rStyle w:val="Seitenzahl"/>
        <w:lang w:val="en-US"/>
      </w:rPr>
      <w:instrText xml:space="preserve"> PAGE </w:instrText>
    </w:r>
    <w:r>
      <w:rPr>
        <w:rStyle w:val="Seitenzahl"/>
      </w:rPr>
      <w:fldChar w:fldCharType="separate"/>
    </w:r>
    <w:r w:rsidR="002F7359" w:rsidRPr="005559F1">
      <w:rPr>
        <w:rStyle w:val="Seitenzahl"/>
        <w:noProof/>
        <w:lang w:val="en-US"/>
      </w:rPr>
      <w:t>XI</w:t>
    </w:r>
    <w:r>
      <w:rPr>
        <w:rStyle w:val="Seitenzahl"/>
      </w:rPr>
      <w:fldChar w:fldCharType="end"/>
    </w:r>
  </w:p>
  <w:p w14:paraId="522FD0AB" w14:textId="77777777" w:rsidR="00C63332" w:rsidRPr="005559F1" w:rsidRDefault="00C63332" w:rsidP="00D642F7">
    <w:pPr>
      <w:pStyle w:val="Fuzeile"/>
      <w:ind w:right="36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E6C56" w14:textId="6B7ECF0A" w:rsidR="00C63332" w:rsidRPr="00AE61EE" w:rsidRDefault="00C63332" w:rsidP="00036903">
    <w:pPr>
      <w:pStyle w:val="Fuzeile"/>
    </w:pPr>
    <w:r w:rsidRPr="0065283F">
      <w:rPr>
        <w:sz w:val="20"/>
      </w:rPr>
      <w:t>Stand:</w:t>
    </w:r>
    <w:r w:rsidR="00892C6F">
      <w:rPr>
        <w:sz w:val="20"/>
      </w:rPr>
      <w:t xml:space="preserve"> </w:t>
    </w:r>
    <w:r w:rsidR="003D0789">
      <w:rPr>
        <w:sz w:val="20"/>
      </w:rPr>
      <w:t>2</w:t>
    </w:r>
    <w:r w:rsidR="007F2FC7">
      <w:rPr>
        <w:sz w:val="20"/>
      </w:rPr>
      <w:t>3</w:t>
    </w:r>
    <w:r w:rsidR="003D0789">
      <w:rPr>
        <w:sz w:val="20"/>
      </w:rPr>
      <w:t xml:space="preserve">. </w:t>
    </w:r>
    <w:r w:rsidR="007F2FC7">
      <w:rPr>
        <w:sz w:val="20"/>
      </w:rPr>
      <w:t>Januar</w:t>
    </w:r>
    <w:r w:rsidR="00414392">
      <w:rPr>
        <w:sz w:val="20"/>
      </w:rPr>
      <w:t xml:space="preserve"> 202</w:t>
    </w:r>
    <w:r w:rsidR="007F2FC7">
      <w:rPr>
        <w:sz w:val="20"/>
      </w:rPr>
      <w:t>3</w:t>
    </w:r>
    <w:r w:rsidR="00C35E8C" w:rsidRPr="00404949">
      <w:rPr>
        <w:color w:val="000000" w:themeColor="text1"/>
        <w:sz w:val="20"/>
      </w:rPr>
      <w:tab/>
    </w:r>
    <w:r w:rsidRPr="0065283F">
      <w:rPr>
        <w:sz w:val="20"/>
      </w:rPr>
      <w:tab/>
    </w:r>
    <w:sdt>
      <w:sdtPr>
        <w:rPr>
          <w:rStyle w:val="Seitenzahl"/>
        </w:rPr>
        <w:id w:val="-75982186"/>
        <w:docPartObj>
          <w:docPartGallery w:val="Page Numbers (Bottom of Page)"/>
          <w:docPartUnique/>
        </w:docPartObj>
      </w:sdtPr>
      <w:sdtContent>
        <w:r w:rsidRPr="00AE61EE">
          <w:rPr>
            <w:rStyle w:val="Seitenzahl"/>
          </w:rPr>
          <w:fldChar w:fldCharType="begin"/>
        </w:r>
        <w:r w:rsidRPr="00AE61EE">
          <w:rPr>
            <w:rStyle w:val="Seitenzahl"/>
          </w:rPr>
          <w:instrText xml:space="preserve"> PAGE </w:instrText>
        </w:r>
        <w:r w:rsidRPr="00AE61EE">
          <w:rPr>
            <w:rStyle w:val="Seitenzahl"/>
          </w:rPr>
          <w:fldChar w:fldCharType="separate"/>
        </w:r>
        <w:r w:rsidRPr="00AE61EE">
          <w:rPr>
            <w:rStyle w:val="Seitenzahl"/>
          </w:rPr>
          <w:t>I</w:t>
        </w:r>
        <w:r w:rsidRPr="00AE61EE">
          <w:rPr>
            <w:rStyle w:val="Seitenzahl"/>
          </w:rPr>
          <w:fldChar w:fldCharType="end"/>
        </w:r>
      </w:sdtContent>
    </w:sdt>
    <w:r w:rsidRPr="0065283F">
      <w:rPr>
        <w:noProof/>
        <w:sz w:val="20"/>
      </w:rPr>
      <w:fldChar w:fldCharType="begin"/>
    </w:r>
    <w:r w:rsidRPr="0065283F">
      <w:rPr>
        <w:noProof/>
        <w:sz w:val="20"/>
      </w:rPr>
      <w:instrText xml:space="preserve"> SECTIONPAGES\* Arabic \* MERGEFORMAT </w:instrText>
    </w:r>
    <w:r w:rsidRPr="0065283F">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FF1E5" w14:textId="77777777" w:rsidR="00C63332" w:rsidRDefault="00C63332" w:rsidP="00AE61EE">
    <w:pPr>
      <w:pStyle w:val="Fuzeile"/>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88702767"/>
      <w:docPartObj>
        <w:docPartGallery w:val="Page Numbers (Bottom of Page)"/>
        <w:docPartUnique/>
      </w:docPartObj>
    </w:sdtPr>
    <w:sdtContent>
      <w:p w14:paraId="380B6006" w14:textId="77777777" w:rsidR="00C63332" w:rsidRDefault="00C63332" w:rsidP="001B3B6E">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276FA63D" w14:textId="103EEB49" w:rsidR="00C63332" w:rsidRPr="000755E9" w:rsidRDefault="00C63332" w:rsidP="00E86F37">
    <w:pPr>
      <w:pStyle w:val="Fuzeile"/>
      <w:tabs>
        <w:tab w:val="clear" w:pos="9072"/>
        <w:tab w:val="right" w:pos="9070"/>
      </w:tabs>
      <w:ind w:right="360"/>
      <w:rPr>
        <w:sz w:val="20"/>
      </w:rPr>
    </w:pPr>
    <w:r w:rsidRPr="00404949">
      <w:rPr>
        <w:color w:val="000000" w:themeColor="text1"/>
        <w:sz w:val="20"/>
      </w:rPr>
      <w:t>Stand:</w:t>
    </w:r>
    <w:bookmarkStart w:id="41" w:name="_Hlk75944701"/>
    <w:r w:rsidR="00E74F29">
      <w:rPr>
        <w:color w:val="000000" w:themeColor="text1"/>
        <w:sz w:val="20"/>
      </w:rPr>
      <w:t xml:space="preserve"> </w:t>
    </w:r>
    <w:r w:rsidR="00DF64F9">
      <w:rPr>
        <w:sz w:val="20"/>
      </w:rPr>
      <w:t>2</w:t>
    </w:r>
    <w:r w:rsidR="007F2FC7">
      <w:rPr>
        <w:sz w:val="20"/>
      </w:rPr>
      <w:t>3</w:t>
    </w:r>
    <w:r w:rsidR="00414392">
      <w:rPr>
        <w:sz w:val="20"/>
      </w:rPr>
      <w:t xml:space="preserve">. </w:t>
    </w:r>
    <w:r w:rsidR="007F2FC7">
      <w:rPr>
        <w:sz w:val="20"/>
      </w:rPr>
      <w:t>Januar</w:t>
    </w:r>
    <w:r w:rsidR="00414392">
      <w:rPr>
        <w:sz w:val="20"/>
      </w:rPr>
      <w:t xml:space="preserve"> 202</w:t>
    </w:r>
    <w:r w:rsidR="007F2FC7">
      <w:rPr>
        <w:sz w:val="20"/>
      </w:rPr>
      <w:t>3</w:t>
    </w:r>
    <w:r w:rsidRPr="00404949">
      <w:rPr>
        <w:color w:val="000000" w:themeColor="text1"/>
        <w:sz w:val="20"/>
      </w:rPr>
      <w:tab/>
    </w:r>
    <w:bookmarkEnd w:id="41"/>
    <w:r>
      <w:rPr>
        <w:color w:val="000000" w:themeColor="text1"/>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66BE1" w14:textId="77777777" w:rsidR="00121CFB" w:rsidRDefault="00121CFB">
      <w:r>
        <w:separator/>
      </w:r>
    </w:p>
  </w:footnote>
  <w:footnote w:type="continuationSeparator" w:id="0">
    <w:p w14:paraId="143B7C85" w14:textId="77777777" w:rsidR="00121CFB" w:rsidRDefault="00121CFB" w:rsidP="00036903">
      <w:r>
        <w:continuationSeparator/>
      </w:r>
    </w:p>
    <w:p w14:paraId="4924AE3E" w14:textId="77777777" w:rsidR="00121CFB" w:rsidRDefault="00121CFB"/>
    <w:p w14:paraId="1F3D55A5" w14:textId="77777777" w:rsidR="00121CFB" w:rsidRDefault="00121CFB"/>
  </w:footnote>
  <w:footnote w:type="continuationNotice" w:id="1">
    <w:p w14:paraId="41C619C8" w14:textId="77777777" w:rsidR="00121CFB" w:rsidRDefault="00121CFB"/>
  </w:footnote>
  <w:footnote w:id="2">
    <w:p w14:paraId="1E52C028" w14:textId="77777777" w:rsidR="007C3812" w:rsidRDefault="00DF106A" w:rsidP="007C3812">
      <w:pPr>
        <w:pStyle w:val="Funotentext"/>
        <w:spacing w:after="0"/>
        <w:ind w:left="567" w:hanging="567"/>
        <w:jc w:val="both"/>
      </w:pPr>
      <w:r w:rsidRPr="00D01A95">
        <w:footnoteRef/>
      </w:r>
      <w:r w:rsidRPr="00D01A95">
        <w:tab/>
        <w:t xml:space="preserve">Vgl. </w:t>
      </w:r>
      <w:proofErr w:type="spellStart"/>
      <w:r w:rsidR="00A00E8F">
        <w:t>Aggerwal</w:t>
      </w:r>
      <w:proofErr w:type="spellEnd"/>
      <w:r w:rsidR="00A00E8F">
        <w:t xml:space="preserve">, </w:t>
      </w:r>
      <w:proofErr w:type="spellStart"/>
      <w:r w:rsidR="00A00E8F">
        <w:t>Charu</w:t>
      </w:r>
      <w:proofErr w:type="spellEnd"/>
      <w:r w:rsidR="00A00E8F">
        <w:t xml:space="preserve">: </w:t>
      </w:r>
      <w:proofErr w:type="spellStart"/>
      <w:r w:rsidR="00A00E8F" w:rsidRPr="00A00E8F">
        <w:t>Neural</w:t>
      </w:r>
      <w:proofErr w:type="spellEnd"/>
      <w:r w:rsidR="00A00E8F">
        <w:t xml:space="preserve"> </w:t>
      </w:r>
      <w:r w:rsidR="00A00E8F" w:rsidRPr="00A00E8F">
        <w:t>Networks and</w:t>
      </w:r>
      <w:r w:rsidR="00A00E8F">
        <w:t xml:space="preserve"> </w:t>
      </w:r>
      <w:r w:rsidR="00A00E8F" w:rsidRPr="00A00E8F">
        <w:t>Deep Learning</w:t>
      </w:r>
      <w:r w:rsidR="00A00E8F">
        <w:t xml:space="preserve">, </w:t>
      </w:r>
      <w:r w:rsidR="00A00E8F" w:rsidRPr="00A00E8F">
        <w:t>Springer International Publishing AG</w:t>
      </w:r>
      <w:r w:rsidR="00A00E8F">
        <w:t xml:space="preserve"> (Hrsg.), 2018, </w:t>
      </w:r>
      <w:r w:rsidR="00A00E8F" w:rsidRPr="00A00E8F">
        <w:t>https://link.springer.com/book/10.1007/978-3-319-94463-0,</w:t>
      </w:r>
      <w:r w:rsidR="00A00E8F">
        <w:t xml:space="preserve"> </w:t>
      </w:r>
    </w:p>
    <w:p w14:paraId="1C870BE3" w14:textId="779AC03E" w:rsidR="00DF106A" w:rsidRPr="00D01A95" w:rsidRDefault="007C3812" w:rsidP="00A00E8F">
      <w:pPr>
        <w:pStyle w:val="Funotentext"/>
        <w:ind w:left="567" w:hanging="567"/>
        <w:jc w:val="both"/>
      </w:pPr>
      <w:r>
        <w:tab/>
      </w:r>
      <w:r w:rsidR="00A00E8F">
        <w:t xml:space="preserve">abgerufen am 14.01.2023, S. </w:t>
      </w:r>
      <w:r w:rsidR="007A7429">
        <w:t>3</w:t>
      </w:r>
      <w:r w:rsidR="00A00E8F">
        <w:t>.</w:t>
      </w:r>
    </w:p>
  </w:footnote>
  <w:footnote w:id="3">
    <w:p w14:paraId="44430DF1" w14:textId="77777777" w:rsidR="00B4238F" w:rsidRPr="00D01A95" w:rsidRDefault="00B4238F" w:rsidP="00B4238F">
      <w:pPr>
        <w:pStyle w:val="Funotentext"/>
        <w:ind w:left="567" w:hanging="567"/>
        <w:jc w:val="both"/>
      </w:pPr>
      <w:r w:rsidRPr="00D01A95">
        <w:footnoteRef/>
      </w:r>
      <w:r w:rsidRPr="00D01A95">
        <w:tab/>
      </w:r>
      <w:r w:rsidRPr="00DE342C">
        <w:t>Vgl.</w:t>
      </w:r>
      <w:r w:rsidRPr="00DE342C">
        <w:rPr>
          <w:rFonts w:ascii="GillAltOneMT" w:hAnsi="GillAltOneMT"/>
          <w:bCs/>
          <w:sz w:val="36"/>
          <w:szCs w:val="36"/>
        </w:rPr>
        <w:t xml:space="preserve"> </w:t>
      </w:r>
      <w:proofErr w:type="spellStart"/>
      <w:r w:rsidRPr="00DE342C">
        <w:t>Kalliomäki</w:t>
      </w:r>
      <w:proofErr w:type="spellEnd"/>
      <w:r w:rsidRPr="00DE342C">
        <w:t>, Roger:</w:t>
      </w:r>
      <w:r w:rsidRPr="00DE342C">
        <w:rPr>
          <w:rFonts w:ascii="GillAltOneMT" w:hAnsi="GillAltOneMT"/>
          <w:bCs/>
          <w:sz w:val="48"/>
          <w:szCs w:val="48"/>
        </w:rPr>
        <w:t xml:space="preserve"> </w:t>
      </w:r>
      <w:r w:rsidRPr="00DE342C">
        <w:t xml:space="preserve">Real-time </w:t>
      </w:r>
      <w:proofErr w:type="spellStart"/>
      <w:r w:rsidRPr="00DE342C">
        <w:t>object</w:t>
      </w:r>
      <w:proofErr w:type="spellEnd"/>
      <w:r w:rsidRPr="00DE342C">
        <w:t xml:space="preserve"> </w:t>
      </w:r>
      <w:proofErr w:type="spellStart"/>
      <w:r w:rsidRPr="00DE342C">
        <w:t>detection</w:t>
      </w:r>
      <w:proofErr w:type="spellEnd"/>
      <w:r w:rsidRPr="00DE342C">
        <w:t xml:space="preserve"> </w:t>
      </w:r>
      <w:proofErr w:type="spellStart"/>
      <w:r w:rsidRPr="00DE342C">
        <w:t>for</w:t>
      </w:r>
      <w:proofErr w:type="spellEnd"/>
      <w:r w:rsidRPr="00DE342C">
        <w:t xml:space="preserve"> </w:t>
      </w:r>
      <w:proofErr w:type="spellStart"/>
      <w:r w:rsidRPr="00DE342C">
        <w:t>autonomous</w:t>
      </w:r>
      <w:proofErr w:type="spellEnd"/>
      <w:r w:rsidRPr="00DE342C">
        <w:t xml:space="preserve"> </w:t>
      </w:r>
      <w:proofErr w:type="spellStart"/>
      <w:r w:rsidRPr="00DE342C">
        <w:t>vehicles</w:t>
      </w:r>
      <w:proofErr w:type="spellEnd"/>
      <w:r w:rsidRPr="00DE342C">
        <w:t xml:space="preserve"> </w:t>
      </w:r>
      <w:proofErr w:type="spellStart"/>
      <w:r w:rsidRPr="00DE342C">
        <w:t>using</w:t>
      </w:r>
      <w:proofErr w:type="spellEnd"/>
      <w:r w:rsidRPr="00DE342C">
        <w:t xml:space="preserve"> </w:t>
      </w:r>
      <w:proofErr w:type="spellStart"/>
      <w:r w:rsidRPr="00DE342C">
        <w:t>deep</w:t>
      </w:r>
      <w:proofErr w:type="spellEnd"/>
      <w:r w:rsidRPr="00DE342C">
        <w:t xml:space="preserve"> </w:t>
      </w:r>
      <w:proofErr w:type="spellStart"/>
      <w:r w:rsidRPr="00DE342C">
        <w:t>learning</w:t>
      </w:r>
      <w:proofErr w:type="spellEnd"/>
      <w:r w:rsidRPr="00DE342C">
        <w:t xml:space="preserve">, </w:t>
      </w:r>
      <w:r>
        <w:t>Upp</w:t>
      </w:r>
      <w:r>
        <w:softHyphen/>
        <w:t xml:space="preserve">sala Universität – </w:t>
      </w:r>
      <w:r w:rsidRPr="00DE342C">
        <w:t xml:space="preserve">Department </w:t>
      </w:r>
      <w:proofErr w:type="spellStart"/>
      <w:r w:rsidRPr="00DE342C">
        <w:t>of</w:t>
      </w:r>
      <w:proofErr w:type="spellEnd"/>
      <w:r w:rsidRPr="00DE342C">
        <w:t xml:space="preserve"> Information Technology (Hrsg.),</w:t>
      </w:r>
      <w:r>
        <w:t xml:space="preserve"> Juni 2019,</w:t>
      </w:r>
      <w:r w:rsidRPr="00DE342C">
        <w:t xml:space="preserve"> https://uu.diva-por</w:t>
      </w:r>
      <w:r>
        <w:softHyphen/>
      </w:r>
      <w:r w:rsidRPr="00DE342C">
        <w:t>tal.org/smash/get/diva</w:t>
      </w:r>
      <w:proofErr w:type="gramStart"/>
      <w:r w:rsidRPr="00DE342C">
        <w:t>2:1356309/FULLTEXT01.pdf</w:t>
      </w:r>
      <w:proofErr w:type="gramEnd"/>
      <w:r w:rsidRPr="00DE342C">
        <w:t>, abgerufen am 14.01.2023, S. 1f</w:t>
      </w:r>
    </w:p>
  </w:footnote>
  <w:footnote w:id="4">
    <w:p w14:paraId="0E5BC513" w14:textId="7E1CC66A" w:rsidR="004036E4" w:rsidRPr="00D01A95" w:rsidRDefault="004036E4" w:rsidP="00444822">
      <w:pPr>
        <w:pStyle w:val="Funotentext"/>
        <w:ind w:left="567" w:hanging="567"/>
        <w:jc w:val="both"/>
      </w:pPr>
      <w:r w:rsidRPr="00D01A95">
        <w:footnoteRef/>
      </w:r>
      <w:r w:rsidRPr="00D01A95">
        <w:tab/>
        <w:t xml:space="preserve">Vgl. </w:t>
      </w:r>
      <w:proofErr w:type="spellStart"/>
      <w:r w:rsidRPr="00DE342C">
        <w:t>Kalliomäki</w:t>
      </w:r>
      <w:proofErr w:type="spellEnd"/>
      <w:r w:rsidRPr="00DE342C">
        <w:t>, Roger:</w:t>
      </w:r>
      <w:r w:rsidRPr="00DE342C">
        <w:rPr>
          <w:rFonts w:ascii="GillAltOneMT" w:hAnsi="GillAltOneMT"/>
          <w:bCs/>
          <w:sz w:val="48"/>
          <w:szCs w:val="48"/>
        </w:rPr>
        <w:t xml:space="preserve"> </w:t>
      </w:r>
      <w:r w:rsidRPr="00DE342C">
        <w:t xml:space="preserve">Real-time </w:t>
      </w:r>
      <w:proofErr w:type="spellStart"/>
      <w:r w:rsidRPr="00DE342C">
        <w:t>object</w:t>
      </w:r>
      <w:proofErr w:type="spellEnd"/>
      <w:r w:rsidRPr="00DE342C">
        <w:t xml:space="preserve"> </w:t>
      </w:r>
      <w:proofErr w:type="spellStart"/>
      <w:r w:rsidRPr="00DE342C">
        <w:t>detection</w:t>
      </w:r>
      <w:proofErr w:type="spellEnd"/>
      <w:r w:rsidRPr="00DE342C">
        <w:t xml:space="preserve"> </w:t>
      </w:r>
      <w:proofErr w:type="spellStart"/>
      <w:r w:rsidRPr="00DE342C">
        <w:t>for</w:t>
      </w:r>
      <w:proofErr w:type="spellEnd"/>
      <w:r w:rsidRPr="00DE342C">
        <w:t xml:space="preserve"> </w:t>
      </w:r>
      <w:proofErr w:type="spellStart"/>
      <w:r w:rsidRPr="00DE342C">
        <w:t>autonomous</w:t>
      </w:r>
      <w:proofErr w:type="spellEnd"/>
      <w:r w:rsidRPr="00DE342C">
        <w:t xml:space="preserve"> </w:t>
      </w:r>
      <w:proofErr w:type="spellStart"/>
      <w:r w:rsidRPr="00DE342C">
        <w:t>vehicles</w:t>
      </w:r>
      <w:proofErr w:type="spellEnd"/>
      <w:r w:rsidRPr="00DE342C">
        <w:t xml:space="preserve"> </w:t>
      </w:r>
      <w:proofErr w:type="spellStart"/>
      <w:r w:rsidRPr="00DE342C">
        <w:t>using</w:t>
      </w:r>
      <w:proofErr w:type="spellEnd"/>
      <w:r w:rsidRPr="00DE342C">
        <w:t xml:space="preserve"> </w:t>
      </w:r>
      <w:proofErr w:type="spellStart"/>
      <w:r w:rsidRPr="00DE342C">
        <w:t>deep</w:t>
      </w:r>
      <w:proofErr w:type="spellEnd"/>
      <w:r w:rsidRPr="00DE342C">
        <w:t xml:space="preserve"> </w:t>
      </w:r>
      <w:proofErr w:type="spellStart"/>
      <w:r w:rsidRPr="00DE342C">
        <w:t>learning</w:t>
      </w:r>
      <w:proofErr w:type="spellEnd"/>
      <w:r w:rsidRPr="00DE342C">
        <w:t xml:space="preserve">, </w:t>
      </w:r>
      <w:r>
        <w:br/>
        <w:t>a. a. O.</w:t>
      </w:r>
      <w:r w:rsidRPr="00DE342C">
        <w:t>, abgerufen am 14.01.2023</w:t>
      </w:r>
      <w:r>
        <w:t xml:space="preserve">, S. 65. </w:t>
      </w:r>
      <w:r w:rsidR="00444822">
        <w:t xml:space="preserve">Vgl. auch </w:t>
      </w:r>
      <w:proofErr w:type="spellStart"/>
      <w:r w:rsidR="00444822" w:rsidRPr="00444822">
        <w:t>Gholami</w:t>
      </w:r>
      <w:proofErr w:type="spellEnd"/>
      <w:r w:rsidR="00444822">
        <w:t xml:space="preserve">, </w:t>
      </w:r>
      <w:r w:rsidR="00444822" w:rsidRPr="00444822">
        <w:t>Amir</w:t>
      </w:r>
      <w:r w:rsidR="00444822">
        <w:t xml:space="preserve"> et al.: </w:t>
      </w:r>
      <w:r w:rsidR="00444822" w:rsidRPr="00444822">
        <w:t xml:space="preserve">A Survey </w:t>
      </w:r>
      <w:proofErr w:type="spellStart"/>
      <w:r w:rsidR="00444822" w:rsidRPr="00444822">
        <w:t>of</w:t>
      </w:r>
      <w:proofErr w:type="spellEnd"/>
      <w:r w:rsidR="00444822" w:rsidRPr="00444822">
        <w:t xml:space="preserve"> </w:t>
      </w:r>
      <w:proofErr w:type="spellStart"/>
      <w:r w:rsidR="00444822" w:rsidRPr="00444822">
        <w:t>Quantization</w:t>
      </w:r>
      <w:proofErr w:type="spellEnd"/>
      <w:r w:rsidR="00444822" w:rsidRPr="00444822">
        <w:t xml:space="preserve"> Methods </w:t>
      </w:r>
      <w:proofErr w:type="spellStart"/>
      <w:r w:rsidR="00444822" w:rsidRPr="00444822">
        <w:t>for</w:t>
      </w:r>
      <w:proofErr w:type="spellEnd"/>
      <w:r w:rsidR="00444822" w:rsidRPr="00444822">
        <w:t xml:space="preserve"> </w:t>
      </w:r>
      <w:proofErr w:type="spellStart"/>
      <w:r w:rsidR="00444822" w:rsidRPr="00444822">
        <w:t>Efficient</w:t>
      </w:r>
      <w:proofErr w:type="spellEnd"/>
      <w:r w:rsidR="00444822" w:rsidRPr="00444822">
        <w:t xml:space="preserve"> </w:t>
      </w:r>
      <w:proofErr w:type="spellStart"/>
      <w:r w:rsidR="00444822" w:rsidRPr="00444822">
        <w:t>Neural</w:t>
      </w:r>
      <w:proofErr w:type="spellEnd"/>
      <w:r w:rsidR="00444822" w:rsidRPr="00444822">
        <w:t xml:space="preserve"> Network </w:t>
      </w:r>
      <w:proofErr w:type="spellStart"/>
      <w:r w:rsidR="00444822" w:rsidRPr="00444822">
        <w:t>Inference</w:t>
      </w:r>
      <w:proofErr w:type="spellEnd"/>
      <w:r w:rsidR="00444822">
        <w:t xml:space="preserve">, </w:t>
      </w:r>
      <w:r w:rsidR="00444822" w:rsidRPr="00444822">
        <w:t xml:space="preserve">University </w:t>
      </w:r>
      <w:proofErr w:type="spellStart"/>
      <w:r w:rsidR="00444822" w:rsidRPr="00444822">
        <w:t>of</w:t>
      </w:r>
      <w:proofErr w:type="spellEnd"/>
      <w:r w:rsidR="00444822" w:rsidRPr="00444822">
        <w:t xml:space="preserve"> California, Berkeley </w:t>
      </w:r>
      <w:r w:rsidR="00444822">
        <w:t xml:space="preserve">(Hrsg.), 21. Juni 2021, </w:t>
      </w:r>
      <w:r w:rsidR="00444822" w:rsidRPr="00444822">
        <w:t>https://arxiv.org/pdf/2103.13630.pdf</w:t>
      </w:r>
      <w:r w:rsidR="00444822">
        <w:t>, abgerufen am 14.01.2023, S. 1.</w:t>
      </w:r>
    </w:p>
  </w:footnote>
  <w:footnote w:id="5">
    <w:p w14:paraId="6D36AA09" w14:textId="067E3D0B" w:rsidR="00A520A1" w:rsidRPr="00D01A95" w:rsidRDefault="00A520A1" w:rsidP="00BC00C7">
      <w:pPr>
        <w:pStyle w:val="Funotentext"/>
        <w:ind w:left="567" w:hanging="567"/>
        <w:jc w:val="both"/>
      </w:pPr>
      <w:r w:rsidRPr="00D01A95">
        <w:footnoteRef/>
      </w:r>
      <w:r w:rsidRPr="00D01A95">
        <w:tab/>
        <w:t xml:space="preserve">Vgl. </w:t>
      </w:r>
      <w:r w:rsidR="00444822" w:rsidRPr="00444822">
        <w:t>C</w:t>
      </w:r>
      <w:r w:rsidR="00444822">
        <w:t xml:space="preserve">akir, Senay et al.: </w:t>
      </w:r>
      <w:proofErr w:type="spellStart"/>
      <w:r w:rsidR="00444822" w:rsidRPr="00444822">
        <w:t>Semantic</w:t>
      </w:r>
      <w:proofErr w:type="spellEnd"/>
      <w:r w:rsidR="00444822" w:rsidRPr="00444822">
        <w:t xml:space="preserve"> Segmentation </w:t>
      </w:r>
      <w:proofErr w:type="spellStart"/>
      <w:r w:rsidR="00444822" w:rsidRPr="00444822">
        <w:t>for</w:t>
      </w:r>
      <w:proofErr w:type="spellEnd"/>
      <w:r w:rsidR="00444822" w:rsidRPr="00444822">
        <w:t xml:space="preserve"> </w:t>
      </w:r>
      <w:proofErr w:type="spellStart"/>
      <w:r w:rsidR="00444822" w:rsidRPr="00444822">
        <w:t>Autonomous</w:t>
      </w:r>
      <w:proofErr w:type="spellEnd"/>
      <w:r w:rsidR="00444822" w:rsidRPr="00444822">
        <w:t xml:space="preserve"> </w:t>
      </w:r>
      <w:proofErr w:type="spellStart"/>
      <w:r w:rsidR="00444822" w:rsidRPr="00444822">
        <w:t>Driving</w:t>
      </w:r>
      <w:proofErr w:type="spellEnd"/>
      <w:r w:rsidR="00444822" w:rsidRPr="00444822">
        <w:t>: Model Evaluation, Dataset Ge</w:t>
      </w:r>
      <w:r w:rsidR="00444822">
        <w:softHyphen/>
      </w:r>
      <w:r w:rsidR="00444822" w:rsidRPr="00444822">
        <w:t xml:space="preserve">neration, </w:t>
      </w:r>
      <w:proofErr w:type="spellStart"/>
      <w:r w:rsidR="00444822" w:rsidRPr="00444822">
        <w:t>Perspective</w:t>
      </w:r>
      <w:proofErr w:type="spellEnd"/>
      <w:r w:rsidR="00444822" w:rsidRPr="00444822">
        <w:t xml:space="preserve"> </w:t>
      </w:r>
      <w:proofErr w:type="spellStart"/>
      <w:r w:rsidR="00444822" w:rsidRPr="00444822">
        <w:t>Comparison</w:t>
      </w:r>
      <w:proofErr w:type="spellEnd"/>
      <w:r w:rsidR="00444822" w:rsidRPr="00444822">
        <w:t xml:space="preserve">, and Real-Time </w:t>
      </w:r>
      <w:proofErr w:type="spellStart"/>
      <w:r w:rsidR="00444822" w:rsidRPr="00444822">
        <w:t>Capability</w:t>
      </w:r>
      <w:proofErr w:type="spellEnd"/>
      <w:r w:rsidR="00444822">
        <w:t xml:space="preserve">, Hochschule Esslingen (Hrsg.), 26. Juli 2022, </w:t>
      </w:r>
      <w:r w:rsidR="00444822" w:rsidRPr="00444822">
        <w:t>https://arxiv.org/pdf/2207.12939.pdf</w:t>
      </w:r>
      <w:r w:rsidR="00444822">
        <w:t>, abgerufen am 14.01.2023, S. 1.</w:t>
      </w:r>
    </w:p>
  </w:footnote>
  <w:footnote w:id="6">
    <w:p w14:paraId="3F5965D3" w14:textId="07EC132F" w:rsidR="00A520A1" w:rsidRPr="00D01A95" w:rsidRDefault="00A520A1" w:rsidP="00BC00C7">
      <w:pPr>
        <w:pStyle w:val="Funotentext"/>
        <w:ind w:left="567" w:hanging="567"/>
        <w:jc w:val="both"/>
      </w:pPr>
      <w:r w:rsidRPr="00D01A95">
        <w:footnoteRef/>
      </w:r>
      <w:r w:rsidRPr="00D01A95">
        <w:tab/>
        <w:t xml:space="preserve">Vgl. </w:t>
      </w:r>
      <w:proofErr w:type="spellStart"/>
      <w:r w:rsidR="00BC00C7">
        <w:t>Xu</w:t>
      </w:r>
      <w:proofErr w:type="spellEnd"/>
      <w:r w:rsidR="00BC00C7">
        <w:t xml:space="preserve">, </w:t>
      </w:r>
      <w:proofErr w:type="spellStart"/>
      <w:r w:rsidR="00BC00C7" w:rsidRPr="00BC00C7">
        <w:t>Jiacong</w:t>
      </w:r>
      <w:proofErr w:type="spellEnd"/>
      <w:r w:rsidR="00BC00C7">
        <w:t xml:space="preserve">; </w:t>
      </w:r>
      <w:proofErr w:type="spellStart"/>
      <w:r w:rsidR="00BC00C7" w:rsidRPr="00BC00C7">
        <w:t>Xiong</w:t>
      </w:r>
      <w:proofErr w:type="spellEnd"/>
      <w:r w:rsidR="00BC00C7">
        <w:t xml:space="preserve">, </w:t>
      </w:r>
      <w:proofErr w:type="spellStart"/>
      <w:r w:rsidR="00BC00C7" w:rsidRPr="00BC00C7">
        <w:t>Zixiang</w:t>
      </w:r>
      <w:proofErr w:type="spellEnd"/>
      <w:r w:rsidR="00BC00C7">
        <w:t>;</w:t>
      </w:r>
      <w:r w:rsidR="00BC00C7" w:rsidRPr="00BC00C7">
        <w:t xml:space="preserve"> </w:t>
      </w:r>
      <w:proofErr w:type="spellStart"/>
      <w:r w:rsidR="00BC00C7" w:rsidRPr="00BC00C7">
        <w:t>Bhattacharyya</w:t>
      </w:r>
      <w:proofErr w:type="spellEnd"/>
      <w:r w:rsidR="00BC00C7">
        <w:t xml:space="preserve">, </w:t>
      </w:r>
      <w:r w:rsidR="00BC00C7" w:rsidRPr="00BC00C7">
        <w:t>Shankar</w:t>
      </w:r>
      <w:r w:rsidR="00BC00C7">
        <w:t xml:space="preserve">: </w:t>
      </w:r>
      <w:proofErr w:type="spellStart"/>
      <w:r w:rsidR="00BC00C7" w:rsidRPr="00BC00C7">
        <w:t>PIDNet</w:t>
      </w:r>
      <w:proofErr w:type="spellEnd"/>
      <w:r w:rsidR="00BC00C7" w:rsidRPr="00BC00C7">
        <w:t xml:space="preserve">: A Real-time </w:t>
      </w:r>
      <w:proofErr w:type="spellStart"/>
      <w:r w:rsidR="00BC00C7" w:rsidRPr="00BC00C7">
        <w:t>Semantic</w:t>
      </w:r>
      <w:proofErr w:type="spellEnd"/>
      <w:r w:rsidR="00BC00C7" w:rsidRPr="00BC00C7">
        <w:t xml:space="preserve"> Segmentation</w:t>
      </w:r>
      <w:r w:rsidR="00BC00C7">
        <w:t xml:space="preserve"> </w:t>
      </w:r>
      <w:r w:rsidR="00BC00C7" w:rsidRPr="00BC00C7">
        <w:t>Net</w:t>
      </w:r>
      <w:r w:rsidR="00BC00C7">
        <w:softHyphen/>
      </w:r>
      <w:r w:rsidR="00BC00C7" w:rsidRPr="00BC00C7">
        <w:t xml:space="preserve">work </w:t>
      </w:r>
      <w:proofErr w:type="spellStart"/>
      <w:r w:rsidR="00BC00C7" w:rsidRPr="00BC00C7">
        <w:t>Inspired</w:t>
      </w:r>
      <w:proofErr w:type="spellEnd"/>
      <w:r w:rsidR="00BC00C7" w:rsidRPr="00BC00C7">
        <w:t xml:space="preserve"> </w:t>
      </w:r>
      <w:proofErr w:type="spellStart"/>
      <w:r w:rsidR="00BC00C7" w:rsidRPr="00BC00C7">
        <w:t>from</w:t>
      </w:r>
      <w:proofErr w:type="spellEnd"/>
      <w:r w:rsidR="00BC00C7" w:rsidRPr="00BC00C7">
        <w:t xml:space="preserve"> </w:t>
      </w:r>
      <w:proofErr w:type="gramStart"/>
      <w:r w:rsidR="00BC00C7" w:rsidRPr="00BC00C7">
        <w:t>PID Controller</w:t>
      </w:r>
      <w:proofErr w:type="gramEnd"/>
      <w:r w:rsidR="00BC00C7">
        <w:t xml:space="preserve">, </w:t>
      </w:r>
      <w:r w:rsidR="00BC00C7" w:rsidRPr="00BC00C7">
        <w:t>Texas A&amp;M University</w:t>
      </w:r>
      <w:r w:rsidR="00BC00C7">
        <w:t xml:space="preserve"> (Hrsg.), 10. Juni 2022, </w:t>
      </w:r>
      <w:r w:rsidR="00BC00C7" w:rsidRPr="00BC00C7">
        <w:t>https://arx</w:t>
      </w:r>
      <w:r w:rsidR="00BC00C7">
        <w:softHyphen/>
      </w:r>
      <w:r w:rsidR="00BC00C7" w:rsidRPr="00BC00C7">
        <w:t>iv.org/pdf/2206.02066v2.pdf</w:t>
      </w:r>
      <w:r w:rsidR="00BC00C7">
        <w:t xml:space="preserve">, abgerufen am 14.01.2023. Vgl. auch o. V.: </w:t>
      </w:r>
      <w:r w:rsidR="00BC00C7" w:rsidRPr="00BC00C7">
        <w:t xml:space="preserve">Real-Time </w:t>
      </w:r>
      <w:proofErr w:type="spellStart"/>
      <w:r w:rsidR="00BC00C7" w:rsidRPr="00BC00C7">
        <w:t>Semantic</w:t>
      </w:r>
      <w:proofErr w:type="spellEnd"/>
      <w:r w:rsidR="00BC00C7" w:rsidRPr="00BC00C7">
        <w:t xml:space="preserve"> Seg</w:t>
      </w:r>
      <w:r w:rsidR="00BC00C7">
        <w:softHyphen/>
      </w:r>
      <w:r w:rsidR="00BC00C7" w:rsidRPr="00BC00C7">
        <w:t>men</w:t>
      </w:r>
      <w:r w:rsidR="00BC00C7">
        <w:softHyphen/>
      </w:r>
      <w:r w:rsidR="00BC00C7" w:rsidRPr="00BC00C7">
        <w:t>tation on </w:t>
      </w:r>
      <w:proofErr w:type="spellStart"/>
      <w:r w:rsidR="00BC00C7" w:rsidRPr="00BC00C7">
        <w:t>Cityscapes</w:t>
      </w:r>
      <w:proofErr w:type="spellEnd"/>
      <w:r w:rsidR="00BC00C7" w:rsidRPr="00BC00C7">
        <w:t xml:space="preserve"> </w:t>
      </w:r>
      <w:proofErr w:type="spellStart"/>
      <w:r w:rsidR="00BC00C7" w:rsidRPr="00BC00C7">
        <w:t>test</w:t>
      </w:r>
      <w:proofErr w:type="spellEnd"/>
      <w:r w:rsidR="00BC00C7">
        <w:t xml:space="preserve">, paperswithcode.com (Hrsg.), </w:t>
      </w:r>
      <w:r w:rsidR="00BC00C7" w:rsidRPr="00BC00C7">
        <w:t>https://paperswithcode.com/sota/real-ti</w:t>
      </w:r>
      <w:r w:rsidR="00BC00C7">
        <w:softHyphen/>
      </w:r>
      <w:r w:rsidR="00BC00C7" w:rsidRPr="00BC00C7">
        <w:t>me-semantic-segmentation-on-cityscapes</w:t>
      </w:r>
      <w:r w:rsidR="00BC00C7">
        <w:t xml:space="preserve">, abgerufen am 14.01.2023. Vgl. auch o. V.: </w:t>
      </w:r>
      <w:r w:rsidR="00BC00C7" w:rsidRPr="00BC00C7">
        <w:t xml:space="preserve">Real-Time </w:t>
      </w:r>
      <w:proofErr w:type="spellStart"/>
      <w:r w:rsidR="00BC00C7" w:rsidRPr="00BC00C7">
        <w:t>Se</w:t>
      </w:r>
      <w:r w:rsidR="00BC00C7">
        <w:softHyphen/>
      </w:r>
      <w:r w:rsidR="00BC00C7" w:rsidRPr="00BC00C7">
        <w:t>man</w:t>
      </w:r>
      <w:r w:rsidR="00BC00C7">
        <w:softHyphen/>
      </w:r>
      <w:r w:rsidR="00BC00C7" w:rsidRPr="00BC00C7">
        <w:t>tic</w:t>
      </w:r>
      <w:proofErr w:type="spellEnd"/>
      <w:r w:rsidR="00BC00C7" w:rsidRPr="00BC00C7">
        <w:t xml:space="preserve"> Seg</w:t>
      </w:r>
      <w:r w:rsidR="00BC00C7">
        <w:softHyphen/>
      </w:r>
      <w:r w:rsidR="00BC00C7" w:rsidRPr="00BC00C7">
        <w:t>men</w:t>
      </w:r>
      <w:r w:rsidR="00BC00C7">
        <w:softHyphen/>
      </w:r>
      <w:r w:rsidR="00BC00C7" w:rsidRPr="00BC00C7">
        <w:t>tation on </w:t>
      </w:r>
      <w:proofErr w:type="spellStart"/>
      <w:r w:rsidR="00BC00C7" w:rsidRPr="00BC00C7">
        <w:t>C</w:t>
      </w:r>
      <w:r w:rsidR="00BC00C7">
        <w:t>amVid</w:t>
      </w:r>
      <w:proofErr w:type="spellEnd"/>
      <w:r w:rsidR="00BC00C7">
        <w:t xml:space="preserve">, paperswithcode.com (Hrsg.), </w:t>
      </w:r>
      <w:r w:rsidR="00BC00C7" w:rsidRPr="00BC00C7">
        <w:t>https://paperswithcode.com/sota/</w:t>
      </w:r>
      <w:r w:rsidR="00BC00C7">
        <w:t xml:space="preserve"> </w:t>
      </w:r>
      <w:r w:rsidR="00BC00C7" w:rsidRPr="00BC00C7">
        <w:t>real-time-</w:t>
      </w:r>
      <w:proofErr w:type="spellStart"/>
      <w:r w:rsidR="00BC00C7" w:rsidRPr="00BC00C7">
        <w:t>semantic</w:t>
      </w:r>
      <w:proofErr w:type="spellEnd"/>
      <w:r w:rsidR="00BC00C7" w:rsidRPr="00BC00C7">
        <w:t>-seg</w:t>
      </w:r>
      <w:r w:rsidR="00BC00C7">
        <w:softHyphen/>
      </w:r>
      <w:r w:rsidR="00BC00C7" w:rsidRPr="00BC00C7">
        <w:t>mentation-on-</w:t>
      </w:r>
      <w:proofErr w:type="spellStart"/>
      <w:r w:rsidR="00BC00C7" w:rsidRPr="00BC00C7">
        <w:t>camvid</w:t>
      </w:r>
      <w:proofErr w:type="spellEnd"/>
      <w:r w:rsidR="00BC00C7">
        <w:t>, abgerufen am 14.01.2023.</w:t>
      </w:r>
    </w:p>
  </w:footnote>
  <w:footnote w:id="7">
    <w:p w14:paraId="2F8DC55F" w14:textId="62D5849B" w:rsidR="00A520A1" w:rsidRPr="00D01A95" w:rsidRDefault="00A520A1" w:rsidP="009C14B3">
      <w:pPr>
        <w:pStyle w:val="Funotentext"/>
        <w:ind w:left="567" w:hanging="567"/>
        <w:jc w:val="both"/>
      </w:pPr>
      <w:r w:rsidRPr="00D01A95">
        <w:footnoteRef/>
      </w:r>
      <w:r w:rsidRPr="00D01A95">
        <w:tab/>
        <w:t xml:space="preserve">Vgl. </w:t>
      </w:r>
      <w:r w:rsidR="009C14B3">
        <w:t xml:space="preserve">Selle, Stefan: </w:t>
      </w:r>
      <w:r w:rsidR="009C14B3" w:rsidRPr="009C14B3">
        <w:t>K</w:t>
      </w:r>
      <w:r w:rsidR="009C14B3">
        <w:t>ü</w:t>
      </w:r>
      <w:r w:rsidR="009C14B3" w:rsidRPr="009C14B3">
        <w:t>nstliche Neuronale Netzwerke und Deep Learning</w:t>
      </w:r>
      <w:r w:rsidR="009C14B3">
        <w:t xml:space="preserve">, </w:t>
      </w:r>
      <w:r w:rsidR="009C14B3" w:rsidRPr="009C14B3">
        <w:t>Hochschule f</w:t>
      </w:r>
      <w:r w:rsidR="009C14B3">
        <w:t>ü</w:t>
      </w:r>
      <w:r w:rsidR="009C14B3" w:rsidRPr="009C14B3">
        <w:t>r Technik und</w:t>
      </w:r>
      <w:r w:rsidR="009C14B3">
        <w:t xml:space="preserve"> </w:t>
      </w:r>
      <w:r w:rsidR="009C14B3" w:rsidRPr="009C14B3">
        <w:t>Wirt</w:t>
      </w:r>
      <w:r w:rsidR="009C14B3">
        <w:softHyphen/>
      </w:r>
      <w:r w:rsidR="009C14B3" w:rsidRPr="009C14B3">
        <w:t xml:space="preserve">schaft des Saarlandes </w:t>
      </w:r>
      <w:r w:rsidR="009C14B3">
        <w:t xml:space="preserve">– </w:t>
      </w:r>
      <w:r w:rsidR="009C14B3" w:rsidRPr="009C14B3">
        <w:t>Fakultät f</w:t>
      </w:r>
      <w:r w:rsidR="009C14B3">
        <w:t>ü</w:t>
      </w:r>
      <w:r w:rsidR="009C14B3" w:rsidRPr="009C14B3">
        <w:t>r Wirtschaftswissenschaften</w:t>
      </w:r>
      <w:r w:rsidR="009C14B3">
        <w:t xml:space="preserve"> – </w:t>
      </w:r>
      <w:r w:rsidR="009C14B3" w:rsidRPr="009C14B3">
        <w:t>Professor f</w:t>
      </w:r>
      <w:r w:rsidR="009C14B3">
        <w:t>ü</w:t>
      </w:r>
      <w:r w:rsidR="009C14B3" w:rsidRPr="009C14B3">
        <w:t>r Wirt</w:t>
      </w:r>
      <w:r w:rsidR="009C14B3">
        <w:softHyphen/>
      </w:r>
      <w:r w:rsidR="009C14B3" w:rsidRPr="009C14B3">
        <w:t>schafts</w:t>
      </w:r>
      <w:r w:rsidR="009C14B3">
        <w:softHyphen/>
      </w:r>
      <w:r w:rsidR="009C14B3" w:rsidRPr="009C14B3">
        <w:t>in</w:t>
      </w:r>
      <w:r w:rsidR="009C14B3">
        <w:softHyphen/>
      </w:r>
      <w:r w:rsidR="009C14B3" w:rsidRPr="009C14B3">
        <w:t>for</w:t>
      </w:r>
      <w:r w:rsidR="009C14B3">
        <w:softHyphen/>
      </w:r>
      <w:r w:rsidR="009C14B3" w:rsidRPr="009C14B3">
        <w:t>ma</w:t>
      </w:r>
      <w:r w:rsidR="009C14B3">
        <w:softHyphen/>
      </w:r>
      <w:r w:rsidR="009C14B3" w:rsidRPr="009C14B3">
        <w:t>tik</w:t>
      </w:r>
      <w:r w:rsidR="009C14B3">
        <w:t xml:space="preserve"> (Hrsg.), Saarbrücken, 12. Mai 2018, </w:t>
      </w:r>
      <w:r w:rsidR="009C14B3" w:rsidRPr="009C14B3">
        <w:t>https://www.htwsaar.de/wiwi/fakultaet-und-per</w:t>
      </w:r>
      <w:r w:rsidR="009C14B3">
        <w:softHyphen/>
      </w:r>
      <w:r w:rsidR="009C14B3" w:rsidRPr="009C14B3">
        <w:t>so</w:t>
      </w:r>
      <w:r w:rsidR="009C14B3">
        <w:softHyphen/>
      </w:r>
      <w:r w:rsidR="009C14B3" w:rsidRPr="009C14B3">
        <w:t>nen/</w:t>
      </w:r>
      <w:r w:rsidR="009C14B3">
        <w:t xml:space="preserve"> </w:t>
      </w:r>
      <w:r w:rsidR="009C14B3" w:rsidRPr="009C14B3">
        <w:t>pro</w:t>
      </w:r>
      <w:r w:rsidR="009C14B3">
        <w:softHyphen/>
      </w:r>
      <w:r w:rsidR="009C14B3" w:rsidRPr="009C14B3">
        <w:t>file/selle-stefan/dateien/kuenstliche-neuronale-netz</w:t>
      </w:r>
      <w:r w:rsidR="009C14B3">
        <w:softHyphen/>
      </w:r>
      <w:r w:rsidR="009C14B3" w:rsidRPr="009C14B3">
        <w:t>wer</w:t>
      </w:r>
      <w:r w:rsidR="009C14B3">
        <w:softHyphen/>
      </w:r>
      <w:r w:rsidR="009C14B3" w:rsidRPr="009C14B3">
        <w:t>ke/sel</w:t>
      </w:r>
      <w:r w:rsidR="009C14B3">
        <w:softHyphen/>
      </w:r>
      <w:r w:rsidR="009C14B3" w:rsidRPr="009C14B3">
        <w:t>le</w:t>
      </w:r>
      <w:r w:rsidR="009C14B3">
        <w:softHyphen/>
      </w:r>
      <w:r w:rsidR="009C14B3" w:rsidRPr="009C14B3">
        <w:t>2018e_kuenst</w:t>
      </w:r>
      <w:r w:rsidR="009C14B3">
        <w:softHyphen/>
      </w:r>
      <w:r w:rsidR="009C14B3" w:rsidRPr="009C14B3">
        <w:t>li</w:t>
      </w:r>
      <w:r w:rsidR="009C14B3">
        <w:softHyphen/>
      </w:r>
      <w:r w:rsidR="009C14B3" w:rsidRPr="009C14B3">
        <w:t>che_neu</w:t>
      </w:r>
      <w:r w:rsidR="009C14B3">
        <w:softHyphen/>
      </w:r>
      <w:r w:rsidR="009C14B3" w:rsidRPr="009C14B3">
        <w:t>ro</w:t>
      </w:r>
      <w:r w:rsidR="009C14B3">
        <w:softHyphen/>
      </w:r>
      <w:r w:rsidR="009C14B3" w:rsidRPr="009C14B3">
        <w:t>na</w:t>
      </w:r>
      <w:r w:rsidR="009C14B3">
        <w:softHyphen/>
      </w:r>
      <w:r w:rsidR="009C14B3" w:rsidRPr="009C14B3">
        <w:t>le_netzwerke.pdf</w:t>
      </w:r>
      <w:r w:rsidR="009C14B3">
        <w:t xml:space="preserve">, abgerufen am 14.01.2023, S. 13ff. Vgl. auch </w:t>
      </w:r>
      <w:r w:rsidR="009C14B3" w:rsidRPr="009C14B3">
        <w:t>Strecker, Stefan: K</w:t>
      </w:r>
      <w:r w:rsidR="009C14B3">
        <w:t>ü</w:t>
      </w:r>
      <w:r w:rsidR="009C14B3" w:rsidRPr="009C14B3">
        <w:t>nstliche Neuronale Net</w:t>
      </w:r>
      <w:r w:rsidR="009C14B3">
        <w:softHyphen/>
      </w:r>
      <w:r w:rsidR="009C14B3" w:rsidRPr="009C14B3">
        <w:t>ze – Aufbau und Funktionsweise,</w:t>
      </w:r>
      <w:r w:rsidR="009C14B3">
        <w:t xml:space="preserve"> </w:t>
      </w:r>
      <w:r w:rsidR="009C14B3" w:rsidRPr="009C14B3">
        <w:t>in: Arbeitspapiere WI, Nr. 10/1997, Hrsg.: Lehrstuhl f</w:t>
      </w:r>
      <w:r w:rsidR="009C14B3">
        <w:t>ü</w:t>
      </w:r>
      <w:r w:rsidR="009C14B3" w:rsidRPr="009C14B3">
        <w:t>r</w:t>
      </w:r>
      <w:r w:rsidR="009C14B3">
        <w:t xml:space="preserve"> </w:t>
      </w:r>
      <w:r w:rsidR="009C14B3" w:rsidRPr="009C14B3">
        <w:t>Allg. BWL und Wirtschaftsinformatik, Johannes Gutenberg-Universit</w:t>
      </w:r>
      <w:r w:rsidR="009C14B3">
        <w:t>ä</w:t>
      </w:r>
      <w:r w:rsidR="009C14B3" w:rsidRPr="009C14B3">
        <w:t>t:</w:t>
      </w:r>
      <w:r w:rsidR="009C14B3">
        <w:t xml:space="preserve"> </w:t>
      </w:r>
      <w:r w:rsidR="009C14B3" w:rsidRPr="009C14B3">
        <w:t>Mainz 1997</w:t>
      </w:r>
      <w:r w:rsidR="009C14B3">
        <w:t>, abgerufen am 14.01.2023, S. 4.</w:t>
      </w:r>
    </w:p>
  </w:footnote>
  <w:footnote w:id="8">
    <w:p w14:paraId="6CD99657" w14:textId="3C01FAFB" w:rsidR="00A520A1" w:rsidRPr="00D01A95" w:rsidRDefault="00A520A1" w:rsidP="00A520A1">
      <w:pPr>
        <w:pStyle w:val="Funotentext"/>
        <w:ind w:left="567" w:hanging="567"/>
        <w:jc w:val="both"/>
      </w:pPr>
      <w:r w:rsidRPr="00D01A95">
        <w:footnoteRef/>
      </w:r>
      <w:r w:rsidRPr="00D01A95">
        <w:tab/>
        <w:t xml:space="preserve">Vgl. </w:t>
      </w:r>
      <w:r w:rsidR="00012125" w:rsidRPr="00012125">
        <w:t xml:space="preserve">Selle, Stefan: Künstliche Neuronale Netzwerke und Deep Learning, </w:t>
      </w:r>
      <w:r w:rsidR="00012125">
        <w:t>a. a. O.</w:t>
      </w:r>
      <w:r w:rsidR="00012125" w:rsidRPr="00012125">
        <w:t>, abgerufen am 14.01.2023, S. 1</w:t>
      </w:r>
      <w:r w:rsidR="00012125">
        <w:t>5.</w:t>
      </w:r>
    </w:p>
  </w:footnote>
  <w:footnote w:id="9">
    <w:p w14:paraId="3BB19247" w14:textId="368392DD" w:rsidR="00A520A1" w:rsidRPr="00D01A95" w:rsidRDefault="00A520A1" w:rsidP="00012125">
      <w:pPr>
        <w:pStyle w:val="Funotentext"/>
        <w:ind w:left="567" w:hanging="567"/>
        <w:jc w:val="both"/>
      </w:pPr>
      <w:r w:rsidRPr="00D01A95">
        <w:footnoteRef/>
      </w:r>
      <w:r w:rsidRPr="00D01A95">
        <w:tab/>
        <w:t xml:space="preserve">Vgl. </w:t>
      </w:r>
      <w:r w:rsidR="00012125" w:rsidRPr="00012125">
        <w:t xml:space="preserve">Selle, Stefan: Künstliche Neuronale Netzwerke und Deep Learning, </w:t>
      </w:r>
      <w:r w:rsidR="00012125">
        <w:t>a. a. O.</w:t>
      </w:r>
      <w:r w:rsidR="00012125" w:rsidRPr="00012125">
        <w:t>, abgerufen am 14.01.2023, S. 1</w:t>
      </w:r>
      <w:r w:rsidR="00012125">
        <w:t xml:space="preserve">4. Vgl. auch </w:t>
      </w:r>
      <w:proofErr w:type="spellStart"/>
      <w:r w:rsidR="00012125">
        <w:t>Brandenbusch</w:t>
      </w:r>
      <w:proofErr w:type="spellEnd"/>
      <w:r w:rsidR="00012125">
        <w:t xml:space="preserve">, Kai: </w:t>
      </w:r>
      <w:r w:rsidR="00012125" w:rsidRPr="00012125">
        <w:t>Semantische Segmentierung mit Deep</w:t>
      </w:r>
      <w:r w:rsidR="00012125">
        <w:t xml:space="preserve"> </w:t>
      </w:r>
      <w:proofErr w:type="spellStart"/>
      <w:r w:rsidR="00012125" w:rsidRPr="00012125">
        <w:t>Convolutional</w:t>
      </w:r>
      <w:proofErr w:type="spellEnd"/>
      <w:r w:rsidR="00012125" w:rsidRPr="00012125">
        <w:t xml:space="preserve"> </w:t>
      </w:r>
      <w:proofErr w:type="spellStart"/>
      <w:r w:rsidR="00012125" w:rsidRPr="00012125">
        <w:t>Neural</w:t>
      </w:r>
      <w:proofErr w:type="spellEnd"/>
      <w:r w:rsidR="00012125" w:rsidRPr="00012125">
        <w:t xml:space="preserve"> Networks</w:t>
      </w:r>
      <w:r w:rsidR="00012125">
        <w:t xml:space="preserve">, Technische Universität Dortmund – </w:t>
      </w:r>
      <w:r w:rsidR="00012125" w:rsidRPr="00012125">
        <w:t>Fakult</w:t>
      </w:r>
      <w:r w:rsidR="00012125">
        <w:t>ä</w:t>
      </w:r>
      <w:r w:rsidR="00012125" w:rsidRPr="00012125">
        <w:t>t f</w:t>
      </w:r>
      <w:r w:rsidR="00012125">
        <w:t>ü</w:t>
      </w:r>
      <w:r w:rsidR="00012125" w:rsidRPr="00012125">
        <w:t>r Informatik</w:t>
      </w:r>
      <w:r w:rsidR="00012125">
        <w:t xml:space="preserve"> (Hrsg.), 12. November 2018, </w:t>
      </w:r>
      <w:r w:rsidR="00012125" w:rsidRPr="00012125">
        <w:t>https://patrec.cs.tu-dortmund.de/pubs/theses/ma_kbranden.pdf</w:t>
      </w:r>
      <w:r w:rsidR="00012125">
        <w:t>, abgerufen am 14.01.2023, S. 5.</w:t>
      </w:r>
    </w:p>
  </w:footnote>
  <w:footnote w:id="10">
    <w:p w14:paraId="5E031681" w14:textId="77777777" w:rsidR="00012125" w:rsidRPr="00D01A95" w:rsidRDefault="00012125" w:rsidP="00012125">
      <w:pPr>
        <w:pStyle w:val="Funotentext"/>
        <w:ind w:left="567" w:hanging="567"/>
        <w:jc w:val="both"/>
      </w:pPr>
      <w:r w:rsidRPr="00D01A95">
        <w:footnoteRef/>
      </w:r>
      <w:r w:rsidRPr="00D01A95">
        <w:tab/>
        <w:t xml:space="preserve">Vgl. </w:t>
      </w:r>
      <w:r w:rsidRPr="00012125">
        <w:t xml:space="preserve">Selle, Stefan: Künstliche Neuronale Netzwerke und Deep Learning, </w:t>
      </w:r>
      <w:r>
        <w:t>a. a. O.</w:t>
      </w:r>
      <w:r w:rsidRPr="00012125">
        <w:t>, abgerufen am 14.01.2023, S. 13f</w:t>
      </w:r>
      <w:r>
        <w:t>.</w:t>
      </w:r>
    </w:p>
  </w:footnote>
  <w:footnote w:id="11">
    <w:p w14:paraId="3556448C" w14:textId="0FA8E50A" w:rsidR="00A520A1" w:rsidRPr="00D01A95" w:rsidRDefault="00A520A1" w:rsidP="00A520A1">
      <w:pPr>
        <w:pStyle w:val="Funotentext"/>
        <w:ind w:left="567" w:hanging="567"/>
        <w:jc w:val="both"/>
      </w:pPr>
      <w:r w:rsidRPr="00D01A95">
        <w:footnoteRef/>
      </w:r>
      <w:r w:rsidRPr="00D01A95">
        <w:tab/>
        <w:t xml:space="preserve">Vgl. </w:t>
      </w:r>
      <w:r w:rsidR="00012125" w:rsidRPr="00012125">
        <w:t xml:space="preserve">Selle, Stefan: Künstliche Neuronale Netzwerke und Deep Learning, </w:t>
      </w:r>
      <w:r w:rsidR="00012125">
        <w:t>a. a. O.</w:t>
      </w:r>
      <w:r w:rsidR="00012125" w:rsidRPr="00012125">
        <w:t>, abgerufen am 14.01.2023, S. 1</w:t>
      </w:r>
      <w:r w:rsidR="00012125">
        <w:t>5.</w:t>
      </w:r>
      <w:r w:rsidR="00D75AF6">
        <w:t xml:space="preserve"> Vgl. auch </w:t>
      </w:r>
      <w:proofErr w:type="spellStart"/>
      <w:r w:rsidR="00D75AF6">
        <w:t>Brandenbusch</w:t>
      </w:r>
      <w:proofErr w:type="spellEnd"/>
      <w:r w:rsidR="00D75AF6">
        <w:t xml:space="preserve">, Kai: </w:t>
      </w:r>
      <w:r w:rsidR="00D75AF6" w:rsidRPr="00012125">
        <w:t>Semantische Segmentierung mit Deep</w:t>
      </w:r>
      <w:r w:rsidR="00D75AF6">
        <w:t xml:space="preserve"> </w:t>
      </w:r>
      <w:proofErr w:type="spellStart"/>
      <w:r w:rsidR="00D75AF6" w:rsidRPr="00012125">
        <w:t>Convolutional</w:t>
      </w:r>
      <w:proofErr w:type="spellEnd"/>
      <w:r w:rsidR="00D75AF6" w:rsidRPr="00012125">
        <w:t xml:space="preserve"> </w:t>
      </w:r>
      <w:proofErr w:type="spellStart"/>
      <w:r w:rsidR="00D75AF6" w:rsidRPr="00012125">
        <w:t>Neural</w:t>
      </w:r>
      <w:proofErr w:type="spellEnd"/>
      <w:r w:rsidR="00D75AF6" w:rsidRPr="00012125">
        <w:t xml:space="preserve"> Networks</w:t>
      </w:r>
      <w:r w:rsidR="00D75AF6">
        <w:t>, a. a. O., abgerufen am 14.01.2023, S. 6.</w:t>
      </w:r>
    </w:p>
  </w:footnote>
  <w:footnote w:id="12">
    <w:p w14:paraId="168CEB54" w14:textId="77777777" w:rsidR="0033613D" w:rsidRPr="00D01A95" w:rsidRDefault="0033613D" w:rsidP="0033613D">
      <w:pPr>
        <w:pStyle w:val="Funotentext"/>
        <w:ind w:left="567" w:hanging="567"/>
        <w:jc w:val="both"/>
      </w:pPr>
      <w:r w:rsidRPr="00D01A95">
        <w:footnoteRef/>
      </w:r>
      <w:r w:rsidRPr="00D01A95">
        <w:tab/>
        <w:t xml:space="preserve">Vgl. </w:t>
      </w:r>
      <w:proofErr w:type="spellStart"/>
      <w:r>
        <w:t>K</w:t>
      </w:r>
      <w:r w:rsidRPr="00654DB7">
        <w:t>irillov</w:t>
      </w:r>
      <w:proofErr w:type="spellEnd"/>
      <w:r>
        <w:t xml:space="preserve">, </w:t>
      </w:r>
      <w:r w:rsidRPr="00654DB7">
        <w:t>Alexander</w:t>
      </w:r>
      <w:r>
        <w:t xml:space="preserve">: </w:t>
      </w:r>
      <w:proofErr w:type="spellStart"/>
      <w:r w:rsidRPr="00654DB7">
        <w:t>Exploring</w:t>
      </w:r>
      <w:proofErr w:type="spellEnd"/>
      <w:r w:rsidRPr="00654DB7">
        <w:t xml:space="preserve"> </w:t>
      </w:r>
      <w:proofErr w:type="spellStart"/>
      <w:r w:rsidRPr="00654DB7">
        <w:t>Aspects</w:t>
      </w:r>
      <w:proofErr w:type="spellEnd"/>
      <w:r w:rsidRPr="00654DB7">
        <w:t xml:space="preserve"> </w:t>
      </w:r>
      <w:proofErr w:type="spellStart"/>
      <w:r w:rsidRPr="00654DB7">
        <w:t>of</w:t>
      </w:r>
      <w:proofErr w:type="spellEnd"/>
      <w:r w:rsidRPr="00654DB7">
        <w:t xml:space="preserve"> Image Segmentation:</w:t>
      </w:r>
      <w:r>
        <w:t xml:space="preserve"> </w:t>
      </w:r>
      <w:proofErr w:type="spellStart"/>
      <w:r w:rsidRPr="00654DB7">
        <w:t>Diversity</w:t>
      </w:r>
      <w:proofErr w:type="spellEnd"/>
      <w:r w:rsidRPr="00654DB7">
        <w:t xml:space="preserve">, Global </w:t>
      </w:r>
      <w:proofErr w:type="spellStart"/>
      <w:r w:rsidRPr="00654DB7">
        <w:t>Reasoning</w:t>
      </w:r>
      <w:proofErr w:type="spellEnd"/>
      <w:r w:rsidRPr="00654DB7">
        <w:t>, and</w:t>
      </w:r>
      <w:r>
        <w:t xml:space="preserve"> </w:t>
      </w:r>
      <w:proofErr w:type="spellStart"/>
      <w:r w:rsidRPr="00654DB7">
        <w:t>Pa</w:t>
      </w:r>
      <w:r>
        <w:softHyphen/>
      </w:r>
      <w:r w:rsidRPr="00654DB7">
        <w:t>noptic</w:t>
      </w:r>
      <w:proofErr w:type="spellEnd"/>
      <w:r>
        <w:t xml:space="preserve"> </w:t>
      </w:r>
      <w:proofErr w:type="spellStart"/>
      <w:r w:rsidRPr="00654DB7">
        <w:t>Formulation</w:t>
      </w:r>
      <w:proofErr w:type="spellEnd"/>
      <w:r>
        <w:t xml:space="preserve">, </w:t>
      </w:r>
      <w:proofErr w:type="spellStart"/>
      <w:r w:rsidRPr="00654DB7">
        <w:t>Combined</w:t>
      </w:r>
      <w:proofErr w:type="spellEnd"/>
      <w:r w:rsidRPr="00654DB7">
        <w:t xml:space="preserve"> Faculty </w:t>
      </w:r>
      <w:proofErr w:type="spellStart"/>
      <w:r w:rsidRPr="00654DB7">
        <w:t>for</w:t>
      </w:r>
      <w:proofErr w:type="spellEnd"/>
      <w:r w:rsidRPr="00654DB7">
        <w:t xml:space="preserve"> </w:t>
      </w:r>
      <w:proofErr w:type="spellStart"/>
      <w:r w:rsidRPr="00654DB7">
        <w:t>the</w:t>
      </w:r>
      <w:proofErr w:type="spellEnd"/>
      <w:r w:rsidRPr="00654DB7">
        <w:t xml:space="preserve"> Natural</w:t>
      </w:r>
      <w:r>
        <w:t xml:space="preserve"> </w:t>
      </w:r>
      <w:r w:rsidRPr="00654DB7">
        <w:t xml:space="preserve">Sciences and </w:t>
      </w:r>
      <w:proofErr w:type="spellStart"/>
      <w:r w:rsidRPr="00654DB7">
        <w:t>Mathematics</w:t>
      </w:r>
      <w:proofErr w:type="spellEnd"/>
      <w:r>
        <w:t xml:space="preserve"> – Universität Hei</w:t>
      </w:r>
      <w:r>
        <w:softHyphen/>
        <w:t>del</w:t>
      </w:r>
      <w:r>
        <w:softHyphen/>
        <w:t xml:space="preserve">berg, </w:t>
      </w:r>
      <w:r w:rsidRPr="007E1E44">
        <w:t>https://archiv.ub.uni-heidelberg.de/volltextserver/25750/1/thesis_kirillov.pdf</w:t>
      </w:r>
      <w:r>
        <w:t>, abgerufen am 13.01.2023, S. 73f.</w:t>
      </w:r>
    </w:p>
  </w:footnote>
  <w:footnote w:id="13">
    <w:p w14:paraId="372CC0AB" w14:textId="77777777" w:rsidR="0033613D" w:rsidRPr="00D01A95" w:rsidRDefault="0033613D" w:rsidP="0033613D">
      <w:pPr>
        <w:pStyle w:val="Funotentext"/>
        <w:ind w:left="567" w:hanging="567"/>
        <w:jc w:val="both"/>
      </w:pPr>
      <w:r w:rsidRPr="00D01A95">
        <w:footnoteRef/>
      </w:r>
      <w:r w:rsidRPr="00D01A95">
        <w:tab/>
        <w:t xml:space="preserve">Vgl. </w:t>
      </w:r>
      <w:proofErr w:type="spellStart"/>
      <w:r>
        <w:t>K</w:t>
      </w:r>
      <w:r w:rsidRPr="00654DB7">
        <w:t>irillov</w:t>
      </w:r>
      <w:proofErr w:type="spellEnd"/>
      <w:r>
        <w:t xml:space="preserve">, </w:t>
      </w:r>
      <w:r w:rsidRPr="00654DB7">
        <w:t>Alexander</w:t>
      </w:r>
      <w:r>
        <w:t xml:space="preserve">: </w:t>
      </w:r>
      <w:proofErr w:type="spellStart"/>
      <w:r w:rsidRPr="00654DB7">
        <w:t>Exploring</w:t>
      </w:r>
      <w:proofErr w:type="spellEnd"/>
      <w:r w:rsidRPr="00654DB7">
        <w:t xml:space="preserve"> </w:t>
      </w:r>
      <w:proofErr w:type="spellStart"/>
      <w:r w:rsidRPr="00654DB7">
        <w:t>Aspects</w:t>
      </w:r>
      <w:proofErr w:type="spellEnd"/>
      <w:r w:rsidRPr="00654DB7">
        <w:t xml:space="preserve"> </w:t>
      </w:r>
      <w:proofErr w:type="spellStart"/>
      <w:r w:rsidRPr="00654DB7">
        <w:t>of</w:t>
      </w:r>
      <w:proofErr w:type="spellEnd"/>
      <w:r w:rsidRPr="00654DB7">
        <w:t xml:space="preserve"> Image Segmentation:</w:t>
      </w:r>
      <w:r>
        <w:t xml:space="preserve"> </w:t>
      </w:r>
      <w:proofErr w:type="spellStart"/>
      <w:r w:rsidRPr="00654DB7">
        <w:t>Diversity</w:t>
      </w:r>
      <w:proofErr w:type="spellEnd"/>
      <w:r w:rsidRPr="00654DB7">
        <w:t xml:space="preserve">, Global </w:t>
      </w:r>
      <w:proofErr w:type="spellStart"/>
      <w:r w:rsidRPr="00654DB7">
        <w:t>Reasoning</w:t>
      </w:r>
      <w:proofErr w:type="spellEnd"/>
      <w:r w:rsidRPr="00654DB7">
        <w:t>, and</w:t>
      </w:r>
      <w:r>
        <w:t xml:space="preserve"> </w:t>
      </w:r>
      <w:proofErr w:type="spellStart"/>
      <w:r w:rsidRPr="00654DB7">
        <w:t>Pa</w:t>
      </w:r>
      <w:r>
        <w:softHyphen/>
      </w:r>
      <w:r w:rsidRPr="00654DB7">
        <w:t>noptic</w:t>
      </w:r>
      <w:proofErr w:type="spellEnd"/>
      <w:r>
        <w:t xml:space="preserve"> </w:t>
      </w:r>
      <w:proofErr w:type="spellStart"/>
      <w:r w:rsidRPr="00654DB7">
        <w:t>Formulation</w:t>
      </w:r>
      <w:proofErr w:type="spellEnd"/>
      <w:r>
        <w:t>, abgerufen am 13.01.2023, S. 73f.</w:t>
      </w:r>
    </w:p>
  </w:footnote>
  <w:footnote w:id="14">
    <w:p w14:paraId="4AE84114" w14:textId="77777777" w:rsidR="0033613D" w:rsidRPr="00D01A95" w:rsidRDefault="0033613D" w:rsidP="0033613D">
      <w:pPr>
        <w:pStyle w:val="Funotentext"/>
        <w:ind w:left="567" w:hanging="567"/>
        <w:jc w:val="both"/>
      </w:pPr>
      <w:r w:rsidRPr="00D01A95">
        <w:footnoteRef/>
      </w:r>
      <w:r w:rsidRPr="00D01A95">
        <w:tab/>
        <w:t xml:space="preserve">Vgl. </w:t>
      </w:r>
      <w:proofErr w:type="spellStart"/>
      <w:r w:rsidRPr="00654DB7">
        <w:t>Kirillov</w:t>
      </w:r>
      <w:proofErr w:type="spellEnd"/>
      <w:r>
        <w:t xml:space="preserve">, </w:t>
      </w:r>
      <w:r w:rsidRPr="00654DB7">
        <w:t>Alexander</w:t>
      </w:r>
      <w:r>
        <w:t xml:space="preserve">: </w:t>
      </w:r>
      <w:proofErr w:type="spellStart"/>
      <w:r w:rsidRPr="00654DB7">
        <w:t>Exploring</w:t>
      </w:r>
      <w:proofErr w:type="spellEnd"/>
      <w:r w:rsidRPr="00654DB7">
        <w:t xml:space="preserve"> </w:t>
      </w:r>
      <w:proofErr w:type="spellStart"/>
      <w:r w:rsidRPr="00654DB7">
        <w:t>Aspects</w:t>
      </w:r>
      <w:proofErr w:type="spellEnd"/>
      <w:r w:rsidRPr="00654DB7">
        <w:t xml:space="preserve"> </w:t>
      </w:r>
      <w:proofErr w:type="spellStart"/>
      <w:r w:rsidRPr="00654DB7">
        <w:t>of</w:t>
      </w:r>
      <w:proofErr w:type="spellEnd"/>
      <w:r w:rsidRPr="00654DB7">
        <w:t xml:space="preserve"> Image Segmentation:</w:t>
      </w:r>
      <w:r>
        <w:t xml:space="preserve"> </w:t>
      </w:r>
      <w:proofErr w:type="spellStart"/>
      <w:r w:rsidRPr="00654DB7">
        <w:t>Diversity</w:t>
      </w:r>
      <w:proofErr w:type="spellEnd"/>
      <w:r w:rsidRPr="00654DB7">
        <w:t xml:space="preserve">, Global </w:t>
      </w:r>
      <w:proofErr w:type="spellStart"/>
      <w:r w:rsidRPr="00654DB7">
        <w:t>Reasoning</w:t>
      </w:r>
      <w:proofErr w:type="spellEnd"/>
      <w:r w:rsidRPr="00654DB7">
        <w:t>, and</w:t>
      </w:r>
      <w:r>
        <w:t xml:space="preserve"> </w:t>
      </w:r>
      <w:proofErr w:type="spellStart"/>
      <w:r w:rsidRPr="00654DB7">
        <w:t>Pa</w:t>
      </w:r>
      <w:r>
        <w:softHyphen/>
      </w:r>
      <w:r w:rsidRPr="00654DB7">
        <w:t>noptic</w:t>
      </w:r>
      <w:proofErr w:type="spellEnd"/>
      <w:r>
        <w:t xml:space="preserve"> </w:t>
      </w:r>
      <w:proofErr w:type="spellStart"/>
      <w:r w:rsidRPr="00654DB7">
        <w:t>Formulation</w:t>
      </w:r>
      <w:proofErr w:type="spellEnd"/>
      <w:r>
        <w:t>, a. a. O., abgerufen am 13.01.2023, S. 73f.</w:t>
      </w:r>
    </w:p>
  </w:footnote>
  <w:footnote w:id="15">
    <w:p w14:paraId="4B1577C1" w14:textId="77777777" w:rsidR="0033613D" w:rsidRPr="00D01A95" w:rsidRDefault="0033613D" w:rsidP="0033613D">
      <w:pPr>
        <w:pStyle w:val="Funotentext"/>
        <w:ind w:left="567" w:hanging="567"/>
        <w:jc w:val="both"/>
      </w:pPr>
      <w:r w:rsidRPr="00D01A95">
        <w:footnoteRef/>
      </w:r>
      <w:r w:rsidRPr="00D01A95">
        <w:tab/>
        <w:t xml:space="preserve">Vgl. </w:t>
      </w:r>
      <w:proofErr w:type="spellStart"/>
      <w:r w:rsidRPr="00654DB7">
        <w:t>Kirillov</w:t>
      </w:r>
      <w:proofErr w:type="spellEnd"/>
      <w:r>
        <w:t xml:space="preserve">, </w:t>
      </w:r>
      <w:r w:rsidRPr="00654DB7">
        <w:t>Alexander</w:t>
      </w:r>
      <w:r>
        <w:t xml:space="preserve">: </w:t>
      </w:r>
      <w:proofErr w:type="spellStart"/>
      <w:r w:rsidRPr="00654DB7">
        <w:t>Exploring</w:t>
      </w:r>
      <w:proofErr w:type="spellEnd"/>
      <w:r w:rsidRPr="00654DB7">
        <w:t xml:space="preserve"> </w:t>
      </w:r>
      <w:proofErr w:type="spellStart"/>
      <w:r w:rsidRPr="00654DB7">
        <w:t>Aspects</w:t>
      </w:r>
      <w:proofErr w:type="spellEnd"/>
      <w:r w:rsidRPr="00654DB7">
        <w:t xml:space="preserve"> </w:t>
      </w:r>
      <w:proofErr w:type="spellStart"/>
      <w:r w:rsidRPr="00654DB7">
        <w:t>of</w:t>
      </w:r>
      <w:proofErr w:type="spellEnd"/>
      <w:r w:rsidRPr="00654DB7">
        <w:t xml:space="preserve"> Image Segmentation:</w:t>
      </w:r>
      <w:r>
        <w:t xml:space="preserve"> </w:t>
      </w:r>
      <w:proofErr w:type="spellStart"/>
      <w:r w:rsidRPr="00654DB7">
        <w:t>Diversity</w:t>
      </w:r>
      <w:proofErr w:type="spellEnd"/>
      <w:r w:rsidRPr="00654DB7">
        <w:t xml:space="preserve">, Global </w:t>
      </w:r>
      <w:proofErr w:type="spellStart"/>
      <w:r w:rsidRPr="00654DB7">
        <w:t>Reasoning</w:t>
      </w:r>
      <w:proofErr w:type="spellEnd"/>
      <w:r w:rsidRPr="00654DB7">
        <w:t>, and</w:t>
      </w:r>
      <w:r>
        <w:t xml:space="preserve"> </w:t>
      </w:r>
      <w:proofErr w:type="spellStart"/>
      <w:r w:rsidRPr="00654DB7">
        <w:t>Pa</w:t>
      </w:r>
      <w:r>
        <w:softHyphen/>
      </w:r>
      <w:r w:rsidRPr="00654DB7">
        <w:t>noptic</w:t>
      </w:r>
      <w:proofErr w:type="spellEnd"/>
      <w:r>
        <w:t xml:space="preserve"> </w:t>
      </w:r>
      <w:proofErr w:type="spellStart"/>
      <w:r w:rsidRPr="00654DB7">
        <w:t>Formulation</w:t>
      </w:r>
      <w:proofErr w:type="spellEnd"/>
      <w:r>
        <w:t>, a. a. O., abgerufen am 13.01.2023, S. 74.</w:t>
      </w:r>
    </w:p>
  </w:footnote>
  <w:footnote w:id="16">
    <w:p w14:paraId="119FF8A3" w14:textId="2BAC8AA2" w:rsidR="0033613D" w:rsidRPr="00D01A95" w:rsidRDefault="0033613D" w:rsidP="0033613D">
      <w:pPr>
        <w:pStyle w:val="Funotentext"/>
        <w:ind w:left="567" w:hanging="567"/>
        <w:jc w:val="both"/>
      </w:pPr>
      <w:r w:rsidRPr="00D01A95">
        <w:footnoteRef/>
      </w:r>
      <w:r w:rsidRPr="00D01A95">
        <w:tab/>
      </w:r>
      <w:proofErr w:type="spellStart"/>
      <w:r w:rsidRPr="00654DB7">
        <w:t>Kirillov</w:t>
      </w:r>
      <w:proofErr w:type="spellEnd"/>
      <w:r>
        <w:t xml:space="preserve">, </w:t>
      </w:r>
      <w:r w:rsidRPr="00654DB7">
        <w:t>Alexander</w:t>
      </w:r>
      <w:r>
        <w:t xml:space="preserve">: </w:t>
      </w:r>
      <w:proofErr w:type="spellStart"/>
      <w:r w:rsidRPr="00654DB7">
        <w:t>Exploring</w:t>
      </w:r>
      <w:proofErr w:type="spellEnd"/>
      <w:r w:rsidRPr="00654DB7">
        <w:t xml:space="preserve"> </w:t>
      </w:r>
      <w:proofErr w:type="spellStart"/>
      <w:r w:rsidRPr="00654DB7">
        <w:t>Aspects</w:t>
      </w:r>
      <w:proofErr w:type="spellEnd"/>
      <w:r w:rsidRPr="00654DB7">
        <w:t xml:space="preserve"> </w:t>
      </w:r>
      <w:proofErr w:type="spellStart"/>
      <w:r w:rsidRPr="00654DB7">
        <w:t>of</w:t>
      </w:r>
      <w:proofErr w:type="spellEnd"/>
      <w:r w:rsidRPr="00654DB7">
        <w:t xml:space="preserve"> Image Segmentation:</w:t>
      </w:r>
      <w:r>
        <w:t xml:space="preserve"> </w:t>
      </w:r>
      <w:proofErr w:type="spellStart"/>
      <w:r w:rsidRPr="00654DB7">
        <w:t>Diversity</w:t>
      </w:r>
      <w:proofErr w:type="spellEnd"/>
      <w:r w:rsidRPr="00654DB7">
        <w:t xml:space="preserve">, Global </w:t>
      </w:r>
      <w:proofErr w:type="spellStart"/>
      <w:r w:rsidRPr="00654DB7">
        <w:t>Reasoning</w:t>
      </w:r>
      <w:proofErr w:type="spellEnd"/>
      <w:r w:rsidRPr="00654DB7">
        <w:t>, and</w:t>
      </w:r>
      <w:r>
        <w:t xml:space="preserve"> </w:t>
      </w:r>
      <w:proofErr w:type="spellStart"/>
      <w:r w:rsidRPr="00654DB7">
        <w:t>Pa</w:t>
      </w:r>
      <w:r>
        <w:softHyphen/>
      </w:r>
      <w:r w:rsidRPr="00654DB7">
        <w:t>noptic</w:t>
      </w:r>
      <w:proofErr w:type="spellEnd"/>
      <w:r>
        <w:t xml:space="preserve"> </w:t>
      </w:r>
      <w:proofErr w:type="spellStart"/>
      <w:r w:rsidRPr="00654DB7">
        <w:t>Formulation</w:t>
      </w:r>
      <w:proofErr w:type="spellEnd"/>
      <w:r w:rsidR="00727A14">
        <w:t>, a. a. O.</w:t>
      </w:r>
      <w:r>
        <w:t>, abgerufen am 13.01.2023, S. 74.</w:t>
      </w:r>
    </w:p>
  </w:footnote>
  <w:footnote w:id="17">
    <w:p w14:paraId="284BFE20" w14:textId="18FE7539" w:rsidR="000C2593" w:rsidRPr="00D01A95" w:rsidRDefault="000C2593" w:rsidP="000C2593">
      <w:pPr>
        <w:pStyle w:val="Funotentext"/>
        <w:ind w:left="567" w:hanging="567"/>
        <w:jc w:val="both"/>
      </w:pPr>
      <w:r w:rsidRPr="00D01A95">
        <w:footnoteRef/>
      </w:r>
      <w:r w:rsidRPr="00D01A95">
        <w:tab/>
        <w:t>Vgl.</w:t>
      </w:r>
      <w:r w:rsidRPr="00676625">
        <w:rPr>
          <w:color w:val="000000" w:themeColor="text1"/>
        </w:rPr>
        <w:t xml:space="preserve"> </w:t>
      </w:r>
      <w:r w:rsidR="00676625">
        <w:rPr>
          <w:color w:val="000000" w:themeColor="text1"/>
        </w:rPr>
        <w:t xml:space="preserve">O. V.: </w:t>
      </w:r>
      <w:proofErr w:type="spellStart"/>
      <w:r w:rsidR="008B0F83">
        <w:rPr>
          <w:color w:val="000000" w:themeColor="text1"/>
        </w:rPr>
        <w:t>Hoehenregelung</w:t>
      </w:r>
      <w:proofErr w:type="spellEnd"/>
      <w:r w:rsidR="008B0F83">
        <w:rPr>
          <w:color w:val="000000" w:themeColor="text1"/>
        </w:rPr>
        <w:t xml:space="preserve"> einer Kugel im Luftstrom, Hochschule Bochum – Fachbereich Elek</w:t>
      </w:r>
      <w:r w:rsidR="00F54390">
        <w:rPr>
          <w:color w:val="000000" w:themeColor="text1"/>
        </w:rPr>
        <w:softHyphen/>
      </w:r>
      <w:r w:rsidR="008B0F83">
        <w:rPr>
          <w:color w:val="000000" w:themeColor="text1"/>
        </w:rPr>
        <w:t>tro</w:t>
      </w:r>
      <w:r w:rsidR="00F54390">
        <w:rPr>
          <w:color w:val="000000" w:themeColor="text1"/>
        </w:rPr>
        <w:softHyphen/>
      </w:r>
      <w:r w:rsidR="008B0F83">
        <w:rPr>
          <w:color w:val="000000" w:themeColor="text1"/>
        </w:rPr>
        <w:t>tech</w:t>
      </w:r>
      <w:r w:rsidR="00F54390">
        <w:rPr>
          <w:color w:val="000000" w:themeColor="text1"/>
        </w:rPr>
        <w:softHyphen/>
      </w:r>
      <w:r w:rsidR="008B0F83">
        <w:rPr>
          <w:color w:val="000000" w:themeColor="text1"/>
        </w:rPr>
        <w:t xml:space="preserve">nik und Informatik – Institut für Systemtechnik – Labor für Antriebstechnik (Hrsg.), </w:t>
      </w:r>
      <w:r w:rsidR="008B0F83" w:rsidRPr="008B0F83">
        <w:rPr>
          <w:color w:val="000000" w:themeColor="text1"/>
        </w:rPr>
        <w:t>https://www.</w:t>
      </w:r>
      <w:r w:rsidR="00F54390">
        <w:rPr>
          <w:color w:val="000000" w:themeColor="text1"/>
        </w:rPr>
        <w:t xml:space="preserve"> </w:t>
      </w:r>
      <w:r w:rsidR="008B0F83" w:rsidRPr="008B0F83">
        <w:rPr>
          <w:color w:val="000000" w:themeColor="text1"/>
        </w:rPr>
        <w:t>hoch</w:t>
      </w:r>
      <w:r w:rsidR="00F54390">
        <w:rPr>
          <w:color w:val="000000" w:themeColor="text1"/>
        </w:rPr>
        <w:softHyphen/>
      </w:r>
      <w:r w:rsidR="008B0F83" w:rsidRPr="008B0F83">
        <w:rPr>
          <w:color w:val="000000" w:themeColor="text1"/>
        </w:rPr>
        <w:t>schule-bochum.de/fbe/fachgebiete/institut-fuer-systemtechnik/labor-fuer-antriebstechnik/</w:t>
      </w:r>
      <w:r w:rsidR="008B0F83">
        <w:rPr>
          <w:color w:val="000000" w:themeColor="text1"/>
        </w:rPr>
        <w:t>, ab</w:t>
      </w:r>
      <w:r w:rsidR="00F54390">
        <w:rPr>
          <w:color w:val="000000" w:themeColor="text1"/>
        </w:rPr>
        <w:softHyphen/>
      </w:r>
      <w:r w:rsidR="008B0F83">
        <w:rPr>
          <w:color w:val="000000" w:themeColor="text1"/>
        </w:rPr>
        <w:t>gerufen am 19.01.2023</w:t>
      </w:r>
      <w:r w:rsidR="00676625" w:rsidRPr="00676625">
        <w:rPr>
          <w:color w:val="000000" w:themeColor="text1"/>
        </w:rPr>
        <w:t>, S.22.</w:t>
      </w:r>
    </w:p>
  </w:footnote>
  <w:footnote w:id="18">
    <w:p w14:paraId="0E99B3FB" w14:textId="77777777" w:rsidR="00116EF7" w:rsidRPr="00D01A95" w:rsidRDefault="00116EF7" w:rsidP="00116EF7">
      <w:pPr>
        <w:pStyle w:val="Funotentext"/>
        <w:ind w:left="567" w:hanging="567"/>
        <w:jc w:val="both"/>
      </w:pPr>
      <w:r w:rsidRPr="00D01A95">
        <w:footnoteRef/>
      </w:r>
      <w:r w:rsidRPr="00D01A95">
        <w:tab/>
        <w:t>Vgl.</w:t>
      </w:r>
      <w:r w:rsidRPr="00676625">
        <w:rPr>
          <w:color w:val="000000" w:themeColor="text1"/>
        </w:rPr>
        <w:t xml:space="preserve"> </w:t>
      </w:r>
      <w:r>
        <w:rPr>
          <w:color w:val="000000" w:themeColor="text1"/>
        </w:rPr>
        <w:t xml:space="preserve">O. V.: </w:t>
      </w:r>
      <w:proofErr w:type="spellStart"/>
      <w:r>
        <w:rPr>
          <w:color w:val="000000" w:themeColor="text1"/>
        </w:rPr>
        <w:t>Hoehenregelung</w:t>
      </w:r>
      <w:proofErr w:type="spellEnd"/>
      <w:r>
        <w:rPr>
          <w:color w:val="000000" w:themeColor="text1"/>
        </w:rPr>
        <w:t xml:space="preserve"> einer Kugel im Luftstrom, a. a. O., ab</w:t>
      </w:r>
      <w:r>
        <w:rPr>
          <w:color w:val="000000" w:themeColor="text1"/>
        </w:rPr>
        <w:softHyphen/>
        <w:t>gerufen am 19.01.2023</w:t>
      </w:r>
      <w:r w:rsidRPr="00676625">
        <w:rPr>
          <w:color w:val="000000" w:themeColor="text1"/>
        </w:rPr>
        <w:t>, S.22.</w:t>
      </w:r>
    </w:p>
  </w:footnote>
  <w:footnote w:id="19">
    <w:p w14:paraId="7A1324AC" w14:textId="6B3B3DD4" w:rsidR="00F61DA9" w:rsidRPr="00152F81" w:rsidRDefault="00F61DA9" w:rsidP="00152F81">
      <w:pPr>
        <w:pStyle w:val="Funotentext"/>
        <w:ind w:left="567" w:hanging="567"/>
        <w:jc w:val="both"/>
        <w:rPr>
          <w:color w:val="000000" w:themeColor="text1"/>
        </w:rPr>
      </w:pPr>
      <w:r w:rsidRPr="00152F81">
        <w:footnoteRef/>
      </w:r>
      <w:r w:rsidRPr="00152F81">
        <w:tab/>
        <w:t>Vgl.</w:t>
      </w:r>
      <w:r w:rsidRPr="00152F81">
        <w:rPr>
          <w:color w:val="000000" w:themeColor="text1"/>
        </w:rPr>
        <w:t xml:space="preserve"> </w:t>
      </w:r>
      <w:r w:rsidR="00152F81" w:rsidRPr="00152F81">
        <w:rPr>
          <w:color w:val="000000" w:themeColor="text1"/>
        </w:rPr>
        <w:t>Schumacher, W.: Grundlagen der Regelungstechnik</w:t>
      </w:r>
      <w:r w:rsidR="00152F81">
        <w:rPr>
          <w:color w:val="000000" w:themeColor="text1"/>
        </w:rPr>
        <w:t xml:space="preserve">, </w:t>
      </w:r>
      <w:r w:rsidR="00152F81" w:rsidRPr="00152F81">
        <w:rPr>
          <w:color w:val="000000" w:themeColor="text1"/>
        </w:rPr>
        <w:t>T</w:t>
      </w:r>
      <w:r w:rsidR="00152F81">
        <w:rPr>
          <w:color w:val="000000" w:themeColor="text1"/>
        </w:rPr>
        <w:t>echnische</w:t>
      </w:r>
      <w:r w:rsidR="00152F81" w:rsidRPr="00152F81">
        <w:rPr>
          <w:color w:val="000000" w:themeColor="text1"/>
        </w:rPr>
        <w:t xml:space="preserve"> </w:t>
      </w:r>
      <w:r w:rsidR="00152F81">
        <w:rPr>
          <w:color w:val="000000" w:themeColor="text1"/>
        </w:rPr>
        <w:t>Universität</w:t>
      </w:r>
      <w:r w:rsidR="00152F81" w:rsidRPr="00152F81">
        <w:rPr>
          <w:color w:val="000000" w:themeColor="text1"/>
        </w:rPr>
        <w:t xml:space="preserve"> </w:t>
      </w:r>
      <w:r w:rsidR="00152F81">
        <w:rPr>
          <w:color w:val="000000" w:themeColor="text1"/>
        </w:rPr>
        <w:t xml:space="preserve">Braunschweig – </w:t>
      </w:r>
      <w:r w:rsidR="00152F81" w:rsidRPr="00152F81">
        <w:rPr>
          <w:bCs/>
          <w:color w:val="000000" w:themeColor="text1"/>
        </w:rPr>
        <w:t>In</w:t>
      </w:r>
      <w:r w:rsidR="00152F81">
        <w:rPr>
          <w:bCs/>
          <w:color w:val="000000" w:themeColor="text1"/>
        </w:rPr>
        <w:softHyphen/>
      </w:r>
      <w:r w:rsidR="00152F81" w:rsidRPr="00152F81">
        <w:rPr>
          <w:bCs/>
          <w:color w:val="000000" w:themeColor="text1"/>
        </w:rPr>
        <w:t>sti</w:t>
      </w:r>
      <w:r w:rsidR="00152F81">
        <w:rPr>
          <w:bCs/>
          <w:color w:val="000000" w:themeColor="text1"/>
        </w:rPr>
        <w:softHyphen/>
      </w:r>
      <w:r w:rsidR="00152F81" w:rsidRPr="00152F81">
        <w:rPr>
          <w:bCs/>
          <w:color w:val="000000" w:themeColor="text1"/>
        </w:rPr>
        <w:t xml:space="preserve">tut für Regelungstechnik </w:t>
      </w:r>
      <w:r w:rsidR="00152F81">
        <w:rPr>
          <w:bCs/>
          <w:color w:val="000000" w:themeColor="text1"/>
        </w:rPr>
        <w:t xml:space="preserve">(Hrsg.), 03. Januar 2022, </w:t>
      </w:r>
      <w:r w:rsidR="00152F81" w:rsidRPr="00152F81">
        <w:rPr>
          <w:bCs/>
          <w:color w:val="000000" w:themeColor="text1"/>
        </w:rPr>
        <w:t>https://srv.ifr.ing.tu-bs.de/sta</w:t>
      </w:r>
      <w:r w:rsidR="00152F81">
        <w:rPr>
          <w:bCs/>
          <w:color w:val="000000" w:themeColor="text1"/>
        </w:rPr>
        <w:softHyphen/>
      </w:r>
      <w:r w:rsidR="00152F81" w:rsidRPr="00152F81">
        <w:rPr>
          <w:bCs/>
          <w:color w:val="000000" w:themeColor="text1"/>
        </w:rPr>
        <w:t>tic/files/leh</w:t>
      </w:r>
      <w:r w:rsidR="00152F81">
        <w:rPr>
          <w:bCs/>
          <w:color w:val="000000" w:themeColor="text1"/>
        </w:rPr>
        <w:softHyphen/>
      </w:r>
      <w:r w:rsidR="00152F81" w:rsidRPr="00152F81">
        <w:rPr>
          <w:bCs/>
          <w:color w:val="000000" w:themeColor="text1"/>
        </w:rPr>
        <w:t>re/</w:t>
      </w:r>
      <w:r w:rsidR="00152F81">
        <w:rPr>
          <w:bCs/>
          <w:color w:val="000000" w:themeColor="text1"/>
        </w:rPr>
        <w:t xml:space="preserve"> </w:t>
      </w:r>
      <w:proofErr w:type="spellStart"/>
      <w:r w:rsidR="00152F81" w:rsidRPr="00152F81">
        <w:rPr>
          <w:bCs/>
          <w:color w:val="000000" w:themeColor="text1"/>
        </w:rPr>
        <w:t>vor</w:t>
      </w:r>
      <w:r w:rsidR="00152F81">
        <w:rPr>
          <w:bCs/>
          <w:color w:val="000000" w:themeColor="text1"/>
        </w:rPr>
        <w:softHyphen/>
      </w:r>
      <w:r w:rsidR="00152F81">
        <w:rPr>
          <w:bCs/>
          <w:color w:val="000000" w:themeColor="text1"/>
        </w:rPr>
        <w:softHyphen/>
      </w:r>
      <w:r w:rsidR="00152F81" w:rsidRPr="00152F81">
        <w:rPr>
          <w:bCs/>
          <w:color w:val="000000" w:themeColor="text1"/>
        </w:rPr>
        <w:t>lesungen</w:t>
      </w:r>
      <w:proofErr w:type="spellEnd"/>
      <w:r w:rsidR="00152F81" w:rsidRPr="00152F81">
        <w:rPr>
          <w:bCs/>
          <w:color w:val="000000" w:themeColor="text1"/>
        </w:rPr>
        <w:t>/</w:t>
      </w:r>
      <w:proofErr w:type="spellStart"/>
      <w:r w:rsidR="00152F81" w:rsidRPr="00152F81">
        <w:rPr>
          <w:bCs/>
          <w:color w:val="000000" w:themeColor="text1"/>
        </w:rPr>
        <w:t>gdr</w:t>
      </w:r>
      <w:proofErr w:type="spellEnd"/>
      <w:r w:rsidR="00152F81" w:rsidRPr="00152F81">
        <w:rPr>
          <w:bCs/>
          <w:color w:val="000000" w:themeColor="text1"/>
        </w:rPr>
        <w:t>/Skript_GdR.pdf</w:t>
      </w:r>
      <w:r w:rsidR="00152F81">
        <w:rPr>
          <w:bCs/>
          <w:color w:val="000000" w:themeColor="text1"/>
        </w:rPr>
        <w:t>, abgerufen am 19.01.2023, S. 150ff.</w:t>
      </w:r>
    </w:p>
  </w:footnote>
  <w:footnote w:id="20">
    <w:p w14:paraId="0881EC80" w14:textId="2207F207" w:rsidR="00F61DA9" w:rsidRPr="00D01A95" w:rsidRDefault="00F61DA9" w:rsidP="00F61DA9">
      <w:pPr>
        <w:pStyle w:val="Funotentext"/>
        <w:ind w:left="567" w:hanging="567"/>
        <w:jc w:val="both"/>
      </w:pPr>
      <w:r w:rsidRPr="00D01A95">
        <w:footnoteRef/>
      </w:r>
      <w:r w:rsidRPr="00D01A95">
        <w:tab/>
        <w:t>Vgl.</w:t>
      </w:r>
      <w:r w:rsidRPr="00676625">
        <w:rPr>
          <w:color w:val="000000" w:themeColor="text1"/>
        </w:rPr>
        <w:t xml:space="preserve"> </w:t>
      </w:r>
      <w:r>
        <w:rPr>
          <w:color w:val="000000" w:themeColor="text1"/>
        </w:rPr>
        <w:t xml:space="preserve">O. V.: </w:t>
      </w:r>
      <w:proofErr w:type="spellStart"/>
      <w:r>
        <w:rPr>
          <w:color w:val="000000" w:themeColor="text1"/>
        </w:rPr>
        <w:t>Hoehenregelung</w:t>
      </w:r>
      <w:proofErr w:type="spellEnd"/>
      <w:r>
        <w:rPr>
          <w:color w:val="000000" w:themeColor="text1"/>
        </w:rPr>
        <w:t xml:space="preserve"> einer Kugel im Luftstrom, a. a. O., ab</w:t>
      </w:r>
      <w:r>
        <w:rPr>
          <w:color w:val="000000" w:themeColor="text1"/>
        </w:rPr>
        <w:softHyphen/>
        <w:t>gerufen am 19.01.2023</w:t>
      </w:r>
      <w:r w:rsidRPr="00676625">
        <w:rPr>
          <w:color w:val="000000" w:themeColor="text1"/>
        </w:rPr>
        <w:t>, S.22.</w:t>
      </w:r>
      <w:r w:rsidR="00152F81">
        <w:rPr>
          <w:color w:val="000000" w:themeColor="text1"/>
        </w:rPr>
        <w:t xml:space="preserve"> Vgl. auch </w:t>
      </w:r>
      <w:r w:rsidR="00152F81" w:rsidRPr="00152F81">
        <w:rPr>
          <w:color w:val="000000" w:themeColor="text1"/>
        </w:rPr>
        <w:t>Schumacher, W.: Grundlagen der Regelungstechnik</w:t>
      </w:r>
      <w:r w:rsidR="00152F81">
        <w:rPr>
          <w:color w:val="000000" w:themeColor="text1"/>
        </w:rPr>
        <w:t>, a. a. O.</w:t>
      </w:r>
      <w:r w:rsidR="00152F81">
        <w:rPr>
          <w:bCs/>
          <w:color w:val="000000" w:themeColor="text1"/>
        </w:rPr>
        <w:t>, abgerufen am 19.01.2023, S. 15</w:t>
      </w:r>
      <w:r w:rsidR="00DB10A8">
        <w:rPr>
          <w:bCs/>
          <w:color w:val="000000" w:themeColor="text1"/>
        </w:rPr>
        <w:t>2</w:t>
      </w:r>
      <w:r w:rsidR="00152F81">
        <w:rPr>
          <w:bCs/>
          <w:color w:val="000000" w:themeColor="text1"/>
        </w:rPr>
        <w:t>.</w:t>
      </w:r>
    </w:p>
  </w:footnote>
  <w:footnote w:id="21">
    <w:p w14:paraId="7D5FD4D9" w14:textId="074207DA" w:rsidR="00F61DA9" w:rsidRPr="00D01A95" w:rsidRDefault="00F61DA9" w:rsidP="00F61DA9">
      <w:pPr>
        <w:pStyle w:val="Funotentext"/>
        <w:ind w:left="567" w:hanging="567"/>
        <w:jc w:val="both"/>
      </w:pPr>
      <w:r w:rsidRPr="00D01A95">
        <w:footnoteRef/>
      </w:r>
      <w:r w:rsidRPr="00D01A95">
        <w:tab/>
        <w:t>Vgl.</w:t>
      </w:r>
      <w:r w:rsidRPr="00676625">
        <w:rPr>
          <w:color w:val="000000" w:themeColor="text1"/>
        </w:rPr>
        <w:t xml:space="preserve"> </w:t>
      </w:r>
      <w:r w:rsidR="00DB10A8" w:rsidRPr="00152F81">
        <w:rPr>
          <w:color w:val="000000" w:themeColor="text1"/>
        </w:rPr>
        <w:t>Schumacher, W.: Grundlagen der Regelungstechnik</w:t>
      </w:r>
      <w:r w:rsidR="00DB10A8">
        <w:rPr>
          <w:color w:val="000000" w:themeColor="text1"/>
        </w:rPr>
        <w:t>, a. a. O.</w:t>
      </w:r>
      <w:r w:rsidR="00DB10A8">
        <w:rPr>
          <w:bCs/>
          <w:color w:val="000000" w:themeColor="text1"/>
        </w:rPr>
        <w:t>, abgerufen am 19.01.2023, S. 168f.</w:t>
      </w:r>
    </w:p>
  </w:footnote>
  <w:footnote w:id="22">
    <w:p w14:paraId="4F47C936" w14:textId="4477A381" w:rsidR="00F61DA9" w:rsidRPr="00D01A95" w:rsidRDefault="00F61DA9" w:rsidP="004D6487">
      <w:pPr>
        <w:pStyle w:val="Funotentext"/>
        <w:ind w:left="567" w:hanging="567"/>
        <w:jc w:val="both"/>
      </w:pPr>
      <w:r w:rsidRPr="00D01A95">
        <w:footnoteRef/>
      </w:r>
      <w:r w:rsidRPr="00D01A95">
        <w:tab/>
        <w:t>Vgl.</w:t>
      </w:r>
      <w:r w:rsidRPr="00676625">
        <w:rPr>
          <w:color w:val="000000" w:themeColor="text1"/>
        </w:rPr>
        <w:t xml:space="preserve"> </w:t>
      </w:r>
      <w:r>
        <w:rPr>
          <w:color w:val="000000" w:themeColor="text1"/>
        </w:rPr>
        <w:t xml:space="preserve">O. V.: </w:t>
      </w:r>
      <w:proofErr w:type="spellStart"/>
      <w:r>
        <w:rPr>
          <w:color w:val="000000" w:themeColor="text1"/>
        </w:rPr>
        <w:t>Hoehenregelung</w:t>
      </w:r>
      <w:proofErr w:type="spellEnd"/>
      <w:r>
        <w:rPr>
          <w:color w:val="000000" w:themeColor="text1"/>
        </w:rPr>
        <w:t xml:space="preserve"> einer Kugel im Luftstrom, a. a. O., ab</w:t>
      </w:r>
      <w:r>
        <w:rPr>
          <w:color w:val="000000" w:themeColor="text1"/>
        </w:rPr>
        <w:softHyphen/>
        <w:t>gerufen am 19.01.2023</w:t>
      </w:r>
      <w:r w:rsidRPr="00676625">
        <w:rPr>
          <w:color w:val="000000" w:themeColor="text1"/>
        </w:rPr>
        <w:t>, S.22.</w:t>
      </w:r>
      <w:r w:rsidR="004D6487">
        <w:rPr>
          <w:color w:val="000000" w:themeColor="text1"/>
        </w:rPr>
        <w:t xml:space="preserve"> Vgl. auch </w:t>
      </w:r>
      <w:r w:rsidR="004D6487" w:rsidRPr="00152F81">
        <w:rPr>
          <w:color w:val="000000" w:themeColor="text1"/>
        </w:rPr>
        <w:t>Schumacher, W.: Grundlagen der Regelungstechnik</w:t>
      </w:r>
      <w:r w:rsidR="004D6487">
        <w:rPr>
          <w:color w:val="000000" w:themeColor="text1"/>
        </w:rPr>
        <w:t>, a. a. O.</w:t>
      </w:r>
      <w:r w:rsidR="004D6487">
        <w:rPr>
          <w:bCs/>
          <w:color w:val="000000" w:themeColor="text1"/>
        </w:rPr>
        <w:t>, abgerufen am 19.01.2023, S. 168f, 172.</w:t>
      </w:r>
    </w:p>
  </w:footnote>
  <w:footnote w:id="23">
    <w:p w14:paraId="5A51BD98" w14:textId="77777777" w:rsidR="00FB0758" w:rsidRPr="00D01A95" w:rsidRDefault="00FB0758" w:rsidP="00FB0758">
      <w:pPr>
        <w:pStyle w:val="Funotentext"/>
        <w:ind w:left="567" w:hanging="567"/>
        <w:jc w:val="both"/>
      </w:pPr>
      <w:r w:rsidRPr="00D01A95">
        <w:footnoteRef/>
      </w:r>
      <w:r w:rsidRPr="00D01A95">
        <w:tab/>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p>
  </w:footnote>
  <w:footnote w:id="24">
    <w:p w14:paraId="1A730DBA" w14:textId="5AAB2C62" w:rsidR="00611AE4" w:rsidRPr="00D01A95" w:rsidRDefault="00611AE4" w:rsidP="00611AE4">
      <w:pPr>
        <w:pStyle w:val="Funotentext"/>
        <w:ind w:left="567" w:hanging="567"/>
        <w:jc w:val="both"/>
      </w:pPr>
      <w:r w:rsidRPr="00D01A95">
        <w:footnoteRef/>
      </w:r>
      <w:r w:rsidRPr="00D01A95">
        <w:tab/>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3.</w:t>
      </w:r>
    </w:p>
  </w:footnote>
  <w:footnote w:id="25">
    <w:p w14:paraId="78A20DA7" w14:textId="77777777" w:rsidR="00611AE4" w:rsidRPr="00D01A95" w:rsidRDefault="00611AE4" w:rsidP="00611AE4">
      <w:pPr>
        <w:pStyle w:val="Funotentext"/>
        <w:ind w:left="567" w:hanging="567"/>
        <w:jc w:val="both"/>
      </w:pPr>
      <w:r w:rsidRPr="00D01A95">
        <w:footnoteRef/>
      </w:r>
      <w:r w:rsidRPr="00D01A95">
        <w:tab/>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3.</w:t>
      </w:r>
    </w:p>
  </w:footnote>
  <w:footnote w:id="26">
    <w:p w14:paraId="63343668" w14:textId="2DFC61BA" w:rsidR="00F61DAA" w:rsidRPr="00D01A95" w:rsidRDefault="00F61DAA" w:rsidP="00F61DAA">
      <w:pPr>
        <w:pStyle w:val="Funotentext"/>
        <w:ind w:left="567" w:hanging="567"/>
        <w:jc w:val="both"/>
      </w:pPr>
      <w:r w:rsidRPr="00D01A95">
        <w:footnoteRef/>
      </w:r>
      <w:r w:rsidRPr="00D01A95">
        <w:tab/>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4.</w:t>
      </w:r>
    </w:p>
  </w:footnote>
  <w:footnote w:id="27">
    <w:p w14:paraId="33B0A703" w14:textId="77777777" w:rsidR="00611AE4" w:rsidRPr="00D01A95" w:rsidRDefault="00611AE4" w:rsidP="00611AE4">
      <w:pPr>
        <w:pStyle w:val="Funotentext"/>
        <w:ind w:left="567" w:hanging="567"/>
        <w:jc w:val="both"/>
      </w:pPr>
      <w:r w:rsidRPr="00D01A95">
        <w:footnoteRef/>
      </w:r>
      <w:r w:rsidRPr="00D01A95">
        <w:tab/>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3.</w:t>
      </w:r>
    </w:p>
  </w:footnote>
  <w:footnote w:id="28">
    <w:p w14:paraId="5DE5BA4A" w14:textId="0FB347B7" w:rsidR="00611AE4" w:rsidRPr="00D01A95" w:rsidRDefault="00611AE4" w:rsidP="00611AE4">
      <w:pPr>
        <w:pStyle w:val="Funotentext"/>
        <w:ind w:left="567" w:hanging="567"/>
        <w:jc w:val="both"/>
      </w:pPr>
      <w:r w:rsidRPr="00D01A95">
        <w:footnoteRef/>
      </w:r>
      <w:r w:rsidRPr="00D01A95">
        <w:tab/>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1ff.</w:t>
      </w:r>
    </w:p>
  </w:footnote>
  <w:footnote w:id="29">
    <w:p w14:paraId="0AE60841" w14:textId="19CC0275" w:rsidR="00265D3A" w:rsidRPr="00265D3A" w:rsidRDefault="00265D3A" w:rsidP="00265D3A">
      <w:pPr>
        <w:pStyle w:val="Funotentext"/>
        <w:ind w:left="567" w:hanging="567"/>
        <w:jc w:val="both"/>
        <w:rPr>
          <w:color w:val="000000" w:themeColor="text1"/>
        </w:rPr>
      </w:pPr>
      <w:r w:rsidRPr="00D01A95">
        <w:footnoteRef/>
      </w:r>
      <w:r w:rsidRPr="00D01A95">
        <w:tab/>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r>
      <w:r>
        <w:rPr>
          <w:color w:val="000000" w:themeColor="text1"/>
        </w:rPr>
        <w:softHyphen/>
      </w:r>
      <w:r w:rsidRPr="00F54390">
        <w:rPr>
          <w:color w:val="000000" w:themeColor="text1"/>
        </w:rPr>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xml:space="preserve">, S. 3f. Vgl. auch Hong, </w:t>
      </w:r>
      <w:proofErr w:type="spellStart"/>
      <w:r>
        <w:rPr>
          <w:color w:val="000000" w:themeColor="text1"/>
        </w:rPr>
        <w:t>Yuan</w:t>
      </w:r>
      <w:r>
        <w:rPr>
          <w:color w:val="000000" w:themeColor="text1"/>
        </w:rPr>
        <w:softHyphen/>
        <w:t>duo</w:t>
      </w:r>
      <w:proofErr w:type="spellEnd"/>
      <w:r>
        <w:rPr>
          <w:color w:val="000000" w:themeColor="text1"/>
        </w:rPr>
        <w:t xml:space="preserve">: </w:t>
      </w:r>
      <w:r w:rsidRPr="00265D3A">
        <w:rPr>
          <w:color w:val="000000" w:themeColor="text1"/>
        </w:rPr>
        <w:t xml:space="preserve">Deep Dual-resolution Networks </w:t>
      </w:r>
      <w:proofErr w:type="spellStart"/>
      <w:r w:rsidRPr="00265D3A">
        <w:rPr>
          <w:color w:val="000000" w:themeColor="text1"/>
        </w:rPr>
        <w:t>for</w:t>
      </w:r>
      <w:proofErr w:type="spellEnd"/>
      <w:r w:rsidRPr="00265D3A">
        <w:rPr>
          <w:color w:val="000000" w:themeColor="text1"/>
        </w:rPr>
        <w:t xml:space="preserve"> Real-time and </w:t>
      </w:r>
      <w:proofErr w:type="spellStart"/>
      <w:r w:rsidRPr="00265D3A">
        <w:rPr>
          <w:color w:val="000000" w:themeColor="text1"/>
        </w:rPr>
        <w:t>Accurate</w:t>
      </w:r>
      <w:proofErr w:type="spellEnd"/>
      <w:r w:rsidRPr="00265D3A">
        <w:rPr>
          <w:color w:val="000000" w:themeColor="text1"/>
        </w:rPr>
        <w:t xml:space="preserve"> </w:t>
      </w:r>
      <w:proofErr w:type="spellStart"/>
      <w:r w:rsidRPr="00265D3A">
        <w:rPr>
          <w:color w:val="000000" w:themeColor="text1"/>
        </w:rPr>
        <w:t>Semantic</w:t>
      </w:r>
      <w:proofErr w:type="spellEnd"/>
      <w:r w:rsidRPr="00265D3A">
        <w:rPr>
          <w:color w:val="000000" w:themeColor="text1"/>
        </w:rPr>
        <w:t xml:space="preserve"> Segmentation </w:t>
      </w:r>
      <w:proofErr w:type="spellStart"/>
      <w:r w:rsidRPr="00265D3A">
        <w:rPr>
          <w:color w:val="000000" w:themeColor="text1"/>
        </w:rPr>
        <w:t>of</w:t>
      </w:r>
      <w:proofErr w:type="spellEnd"/>
      <w:r w:rsidRPr="00265D3A">
        <w:rPr>
          <w:color w:val="000000" w:themeColor="text1"/>
        </w:rPr>
        <w:t xml:space="preserve"> Road Scenes</w:t>
      </w:r>
      <w:r>
        <w:rPr>
          <w:color w:val="000000" w:themeColor="text1"/>
        </w:rPr>
        <w:t xml:space="preserve">, arxiv.org (Hrsg.), 01. September 2021, </w:t>
      </w:r>
      <w:r w:rsidRPr="00265D3A">
        <w:rPr>
          <w:color w:val="000000" w:themeColor="text1"/>
        </w:rPr>
        <w:t>https://arxiv.org/pdf/2101.06085.pdf</w:t>
      </w:r>
      <w:r>
        <w:rPr>
          <w:color w:val="000000" w:themeColor="text1"/>
        </w:rPr>
        <w:t>, abgerufen am 20.01.2023, S. 4.</w:t>
      </w:r>
    </w:p>
  </w:footnote>
  <w:footnote w:id="30">
    <w:p w14:paraId="62DF9898" w14:textId="5145A211" w:rsidR="009F341A" w:rsidRPr="00D01A95" w:rsidRDefault="009F341A" w:rsidP="009F341A">
      <w:pPr>
        <w:pStyle w:val="Funotentext"/>
        <w:ind w:left="567" w:hanging="567"/>
        <w:jc w:val="both"/>
      </w:pPr>
      <w:r w:rsidRPr="00D01A95">
        <w:footnoteRef/>
      </w:r>
      <w:r w:rsidRPr="00D01A95">
        <w:tab/>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xml:space="preserve">, S. </w:t>
      </w:r>
      <w:r>
        <w:rPr>
          <w:color w:val="000000" w:themeColor="text1"/>
        </w:rPr>
        <w:t>2</w:t>
      </w:r>
      <w:r>
        <w:rPr>
          <w:color w:val="000000" w:themeColor="text1"/>
        </w:rPr>
        <w:t>.</w:t>
      </w:r>
    </w:p>
  </w:footnote>
  <w:footnote w:id="31">
    <w:p w14:paraId="6405F88A" w14:textId="77777777" w:rsidR="009F341A" w:rsidRPr="00265D3A" w:rsidRDefault="009F341A" w:rsidP="009F341A">
      <w:pPr>
        <w:pStyle w:val="Funotentext"/>
        <w:ind w:left="567" w:hanging="567"/>
        <w:jc w:val="both"/>
        <w:rPr>
          <w:color w:val="000000" w:themeColor="text1"/>
        </w:rPr>
      </w:pPr>
      <w:r w:rsidRPr="00D01A95">
        <w:footnoteRef/>
      </w:r>
      <w:r w:rsidRPr="00D01A95">
        <w:tab/>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PID Controller, </w:t>
      </w:r>
      <w:r>
        <w:rPr>
          <w:color w:val="000000" w:themeColor="text1"/>
        </w:rPr>
        <w:t>a. a. O.</w:t>
      </w:r>
      <w:r w:rsidRPr="00F54390">
        <w:rPr>
          <w:color w:val="000000" w:themeColor="text1"/>
        </w:rPr>
        <w:t>, abgerufen am 14.01.2023</w:t>
      </w:r>
      <w:r>
        <w:rPr>
          <w:color w:val="000000" w:themeColor="text1"/>
        </w:rPr>
        <w:t xml:space="preserve">, S. 3f. Vgl. auch Hong, </w:t>
      </w:r>
      <w:proofErr w:type="spellStart"/>
      <w:r>
        <w:rPr>
          <w:color w:val="000000" w:themeColor="text1"/>
        </w:rPr>
        <w:t>Yuan</w:t>
      </w:r>
      <w:r>
        <w:rPr>
          <w:color w:val="000000" w:themeColor="text1"/>
        </w:rPr>
        <w:softHyphen/>
        <w:t>duo</w:t>
      </w:r>
      <w:proofErr w:type="spellEnd"/>
      <w:r>
        <w:rPr>
          <w:color w:val="000000" w:themeColor="text1"/>
        </w:rPr>
        <w:t xml:space="preserve">: </w:t>
      </w:r>
      <w:r w:rsidRPr="00265D3A">
        <w:rPr>
          <w:color w:val="000000" w:themeColor="text1"/>
        </w:rPr>
        <w:t xml:space="preserve">Deep Dual-resolution Networks </w:t>
      </w:r>
      <w:proofErr w:type="spellStart"/>
      <w:r w:rsidRPr="00265D3A">
        <w:rPr>
          <w:color w:val="000000" w:themeColor="text1"/>
        </w:rPr>
        <w:t>for</w:t>
      </w:r>
      <w:proofErr w:type="spellEnd"/>
      <w:r w:rsidRPr="00265D3A">
        <w:rPr>
          <w:color w:val="000000" w:themeColor="text1"/>
        </w:rPr>
        <w:t xml:space="preserve"> Real-time and </w:t>
      </w:r>
      <w:proofErr w:type="spellStart"/>
      <w:r w:rsidRPr="00265D3A">
        <w:rPr>
          <w:color w:val="000000" w:themeColor="text1"/>
        </w:rPr>
        <w:t>Accurate</w:t>
      </w:r>
      <w:proofErr w:type="spellEnd"/>
      <w:r w:rsidRPr="00265D3A">
        <w:rPr>
          <w:color w:val="000000" w:themeColor="text1"/>
        </w:rPr>
        <w:t xml:space="preserve"> </w:t>
      </w:r>
      <w:proofErr w:type="spellStart"/>
      <w:r w:rsidRPr="00265D3A">
        <w:rPr>
          <w:color w:val="000000" w:themeColor="text1"/>
        </w:rPr>
        <w:t>Semantic</w:t>
      </w:r>
      <w:proofErr w:type="spellEnd"/>
      <w:r w:rsidRPr="00265D3A">
        <w:rPr>
          <w:color w:val="000000" w:themeColor="text1"/>
        </w:rPr>
        <w:t xml:space="preserve"> Segmentation </w:t>
      </w:r>
      <w:proofErr w:type="spellStart"/>
      <w:r w:rsidRPr="00265D3A">
        <w:rPr>
          <w:color w:val="000000" w:themeColor="text1"/>
        </w:rPr>
        <w:t>of</w:t>
      </w:r>
      <w:proofErr w:type="spellEnd"/>
      <w:r w:rsidRPr="00265D3A">
        <w:rPr>
          <w:color w:val="000000" w:themeColor="text1"/>
        </w:rPr>
        <w:t xml:space="preserve"> Road Scenes</w:t>
      </w:r>
      <w:r>
        <w:rPr>
          <w:color w:val="000000" w:themeColor="text1"/>
        </w:rPr>
        <w:t xml:space="preserve">, a. a. O., abgerufen am 20.01.2023, S. 4. Vgl. auch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PIDNet</w:t>
      </w:r>
      <w:proofErr w:type="spellEnd"/>
      <w:r w:rsidRPr="00F54390">
        <w:rPr>
          <w:color w:val="000000" w:themeColor="text1"/>
        </w:rPr>
        <w:t xml:space="preserve">: </w:t>
      </w:r>
      <w:proofErr w:type="spellStart"/>
      <w:r>
        <w:rPr>
          <w:color w:val="000000" w:themeColor="text1"/>
        </w:rPr>
        <w:t>XuJiacong</w:t>
      </w:r>
      <w:proofErr w:type="spellEnd"/>
      <w:r>
        <w:rPr>
          <w:color w:val="000000" w:themeColor="text1"/>
        </w:rPr>
        <w:t>/</w:t>
      </w:r>
      <w:proofErr w:type="spellStart"/>
      <w:r>
        <w:rPr>
          <w:color w:val="000000" w:themeColor="text1"/>
        </w:rPr>
        <w:t>PIDNet</w:t>
      </w:r>
      <w:proofErr w:type="spellEnd"/>
      <w:r>
        <w:rPr>
          <w:color w:val="000000" w:themeColor="text1"/>
        </w:rPr>
        <w:t xml:space="preserve"> – </w:t>
      </w:r>
      <w:proofErr w:type="spellStart"/>
      <w:r>
        <w:rPr>
          <w:color w:val="000000" w:themeColor="text1"/>
        </w:rPr>
        <w:t>mo</w:t>
      </w:r>
      <w:r>
        <w:rPr>
          <w:color w:val="000000" w:themeColor="text1"/>
        </w:rPr>
        <w:softHyphen/>
      </w:r>
      <w:r>
        <w:rPr>
          <w:color w:val="000000" w:themeColor="text1"/>
        </w:rPr>
        <w:softHyphen/>
        <w:t>dels</w:t>
      </w:r>
      <w:proofErr w:type="spellEnd"/>
      <w:r>
        <w:rPr>
          <w:color w:val="000000" w:themeColor="text1"/>
        </w:rPr>
        <w:t>/model_utils.py</w:t>
      </w:r>
      <w:r w:rsidRPr="00F54390">
        <w:rPr>
          <w:color w:val="000000" w:themeColor="text1"/>
        </w:rPr>
        <w:t xml:space="preserve">, </w:t>
      </w:r>
      <w:r>
        <w:rPr>
          <w:color w:val="000000" w:themeColor="text1"/>
        </w:rPr>
        <w:t>github.com (Hrsg.)</w:t>
      </w:r>
      <w:r w:rsidRPr="00F54390">
        <w:rPr>
          <w:color w:val="000000" w:themeColor="text1"/>
        </w:rPr>
        <w:t xml:space="preserve">, </w:t>
      </w:r>
      <w:r>
        <w:rPr>
          <w:color w:val="000000" w:themeColor="text1"/>
        </w:rPr>
        <w:t xml:space="preserve">27. Mai 2022, </w:t>
      </w:r>
      <w:r w:rsidRPr="001D03F5">
        <w:rPr>
          <w:color w:val="000000" w:themeColor="text1"/>
        </w:rPr>
        <w:t>https://github.com/XuJiacong/PID</w:t>
      </w:r>
      <w:r>
        <w:rPr>
          <w:color w:val="000000" w:themeColor="text1"/>
        </w:rPr>
        <w:softHyphen/>
      </w:r>
      <w:r w:rsidRPr="001D03F5">
        <w:rPr>
          <w:color w:val="000000" w:themeColor="text1"/>
        </w:rPr>
        <w:t>Net/</w:t>
      </w:r>
      <w:r>
        <w:rPr>
          <w:color w:val="000000" w:themeColor="text1"/>
        </w:rPr>
        <w:t xml:space="preserve"> </w:t>
      </w:r>
      <w:proofErr w:type="spellStart"/>
      <w:r w:rsidRPr="001D03F5">
        <w:rPr>
          <w:color w:val="000000" w:themeColor="text1"/>
        </w:rPr>
        <w:t>blob</w:t>
      </w:r>
      <w:proofErr w:type="spellEnd"/>
      <w:r w:rsidRPr="001D03F5">
        <w:rPr>
          <w:color w:val="000000" w:themeColor="text1"/>
        </w:rPr>
        <w:t>/</w:t>
      </w:r>
      <w:proofErr w:type="spellStart"/>
      <w:r w:rsidRPr="001D03F5">
        <w:rPr>
          <w:color w:val="000000" w:themeColor="text1"/>
        </w:rPr>
        <w:t>main</w:t>
      </w:r>
      <w:proofErr w:type="spellEnd"/>
      <w:r w:rsidRPr="001D03F5">
        <w:rPr>
          <w:color w:val="000000" w:themeColor="text1"/>
        </w:rPr>
        <w:t>/</w:t>
      </w:r>
      <w:proofErr w:type="spellStart"/>
      <w:r w:rsidRPr="001D03F5">
        <w:rPr>
          <w:color w:val="000000" w:themeColor="text1"/>
        </w:rPr>
        <w:t>mo</w:t>
      </w:r>
      <w:r>
        <w:rPr>
          <w:color w:val="000000" w:themeColor="text1"/>
        </w:rPr>
        <w:softHyphen/>
      </w:r>
      <w:r w:rsidRPr="001D03F5">
        <w:rPr>
          <w:color w:val="000000" w:themeColor="text1"/>
        </w:rPr>
        <w:t>dels</w:t>
      </w:r>
      <w:proofErr w:type="spellEnd"/>
      <w:r w:rsidRPr="001D03F5">
        <w:rPr>
          <w:color w:val="000000" w:themeColor="text1"/>
        </w:rPr>
        <w:t>/model_utils.py</w:t>
      </w:r>
      <w:r>
        <w:rPr>
          <w:color w:val="000000" w:themeColor="text1"/>
        </w:rPr>
        <w:t xml:space="preserve">, </w:t>
      </w:r>
      <w:r w:rsidRPr="00F54390">
        <w:rPr>
          <w:color w:val="000000" w:themeColor="text1"/>
        </w:rPr>
        <w:t>abgerufen am 14.01.2023</w:t>
      </w:r>
      <w:r>
        <w:rPr>
          <w:color w:val="000000" w:themeColor="text1"/>
        </w:rPr>
        <w:t>.</w:t>
      </w:r>
    </w:p>
  </w:footnote>
  <w:footnote w:id="32">
    <w:p w14:paraId="0DED3181" w14:textId="7D187EBA" w:rsidR="009549E8" w:rsidRPr="00265D3A" w:rsidRDefault="009549E8" w:rsidP="009549E8">
      <w:pPr>
        <w:pStyle w:val="Funotentext"/>
        <w:ind w:left="567" w:hanging="567"/>
        <w:jc w:val="both"/>
        <w:rPr>
          <w:color w:val="000000" w:themeColor="text1"/>
        </w:rPr>
      </w:pPr>
      <w:r w:rsidRPr="00D01A95">
        <w:footnoteRef/>
      </w:r>
      <w:r w:rsidRPr="00D01A95">
        <w:tab/>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xml:space="preserve">, S. 3f. Vgl. auch Hong, </w:t>
      </w:r>
      <w:proofErr w:type="spellStart"/>
      <w:r>
        <w:rPr>
          <w:color w:val="000000" w:themeColor="text1"/>
        </w:rPr>
        <w:t>Yuan</w:t>
      </w:r>
      <w:r>
        <w:rPr>
          <w:color w:val="000000" w:themeColor="text1"/>
        </w:rPr>
        <w:softHyphen/>
        <w:t>duo</w:t>
      </w:r>
      <w:proofErr w:type="spellEnd"/>
      <w:r>
        <w:rPr>
          <w:color w:val="000000" w:themeColor="text1"/>
        </w:rPr>
        <w:t xml:space="preserve">: </w:t>
      </w:r>
      <w:r w:rsidRPr="00265D3A">
        <w:rPr>
          <w:color w:val="000000" w:themeColor="text1"/>
        </w:rPr>
        <w:t xml:space="preserve">Deep Dual-resolution Networks </w:t>
      </w:r>
      <w:proofErr w:type="spellStart"/>
      <w:r w:rsidRPr="00265D3A">
        <w:rPr>
          <w:color w:val="000000" w:themeColor="text1"/>
        </w:rPr>
        <w:t>for</w:t>
      </w:r>
      <w:proofErr w:type="spellEnd"/>
      <w:r w:rsidRPr="00265D3A">
        <w:rPr>
          <w:color w:val="000000" w:themeColor="text1"/>
        </w:rPr>
        <w:t xml:space="preserve"> Real-time and </w:t>
      </w:r>
      <w:proofErr w:type="spellStart"/>
      <w:r w:rsidRPr="00265D3A">
        <w:rPr>
          <w:color w:val="000000" w:themeColor="text1"/>
        </w:rPr>
        <w:t>Accurate</w:t>
      </w:r>
      <w:proofErr w:type="spellEnd"/>
      <w:r w:rsidRPr="00265D3A">
        <w:rPr>
          <w:color w:val="000000" w:themeColor="text1"/>
        </w:rPr>
        <w:t xml:space="preserve"> </w:t>
      </w:r>
      <w:proofErr w:type="spellStart"/>
      <w:r w:rsidRPr="00265D3A">
        <w:rPr>
          <w:color w:val="000000" w:themeColor="text1"/>
        </w:rPr>
        <w:t>Semantic</w:t>
      </w:r>
      <w:proofErr w:type="spellEnd"/>
      <w:r w:rsidRPr="00265D3A">
        <w:rPr>
          <w:color w:val="000000" w:themeColor="text1"/>
        </w:rPr>
        <w:t xml:space="preserve"> Segmentation </w:t>
      </w:r>
      <w:proofErr w:type="spellStart"/>
      <w:r w:rsidRPr="00265D3A">
        <w:rPr>
          <w:color w:val="000000" w:themeColor="text1"/>
        </w:rPr>
        <w:t>of</w:t>
      </w:r>
      <w:proofErr w:type="spellEnd"/>
      <w:r w:rsidRPr="00265D3A">
        <w:rPr>
          <w:color w:val="000000" w:themeColor="text1"/>
        </w:rPr>
        <w:t xml:space="preserve"> Road Scenes</w:t>
      </w:r>
      <w:r>
        <w:rPr>
          <w:color w:val="000000" w:themeColor="text1"/>
        </w:rPr>
        <w:t xml:space="preserve">, a. a. O., abgerufen am 20.01.2023, S. 4. Vgl. auch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PIDNet</w:t>
      </w:r>
      <w:proofErr w:type="spellEnd"/>
      <w:r w:rsidRPr="00F54390">
        <w:rPr>
          <w:color w:val="000000" w:themeColor="text1"/>
        </w:rPr>
        <w:t xml:space="preserve">: </w:t>
      </w:r>
      <w:proofErr w:type="spellStart"/>
      <w:r>
        <w:rPr>
          <w:color w:val="000000" w:themeColor="text1"/>
        </w:rPr>
        <w:t>XuJiacong</w:t>
      </w:r>
      <w:proofErr w:type="spellEnd"/>
      <w:r>
        <w:rPr>
          <w:color w:val="000000" w:themeColor="text1"/>
        </w:rPr>
        <w:t>/</w:t>
      </w:r>
      <w:proofErr w:type="spellStart"/>
      <w:r>
        <w:rPr>
          <w:color w:val="000000" w:themeColor="text1"/>
        </w:rPr>
        <w:t>PIDNet</w:t>
      </w:r>
      <w:proofErr w:type="spellEnd"/>
      <w:r>
        <w:rPr>
          <w:color w:val="000000" w:themeColor="text1"/>
        </w:rPr>
        <w:t xml:space="preserve"> – </w:t>
      </w:r>
      <w:proofErr w:type="spellStart"/>
      <w:r>
        <w:rPr>
          <w:color w:val="000000" w:themeColor="text1"/>
        </w:rPr>
        <w:t>mo</w:t>
      </w:r>
      <w:r>
        <w:rPr>
          <w:color w:val="000000" w:themeColor="text1"/>
        </w:rPr>
        <w:softHyphen/>
        <w:t>dels</w:t>
      </w:r>
      <w:proofErr w:type="spellEnd"/>
      <w:r>
        <w:rPr>
          <w:color w:val="000000" w:themeColor="text1"/>
        </w:rPr>
        <w:t>/model_utils.py</w:t>
      </w:r>
      <w:r w:rsidRPr="00F54390">
        <w:rPr>
          <w:color w:val="000000" w:themeColor="text1"/>
        </w:rPr>
        <w:t xml:space="preserve">, </w:t>
      </w:r>
      <w:r>
        <w:rPr>
          <w:color w:val="000000" w:themeColor="text1"/>
        </w:rPr>
        <w:t xml:space="preserve">a. a. O., </w:t>
      </w:r>
      <w:r w:rsidRPr="00F54390">
        <w:rPr>
          <w:color w:val="000000" w:themeColor="text1"/>
        </w:rPr>
        <w:t>abgerufen am 14.01.2023</w:t>
      </w:r>
      <w:r w:rsidR="00930236">
        <w:rPr>
          <w:color w:val="000000" w:themeColor="text1"/>
        </w:rPr>
        <w:t>.</w:t>
      </w:r>
    </w:p>
  </w:footnote>
  <w:footnote w:id="33">
    <w:p w14:paraId="0254981B" w14:textId="7E4270CB" w:rsidR="00D65ADD" w:rsidRPr="00D01A95" w:rsidRDefault="00D65ADD" w:rsidP="00D65ADD">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4f.</w:t>
      </w:r>
    </w:p>
  </w:footnote>
  <w:footnote w:id="34">
    <w:p w14:paraId="419226EC" w14:textId="602E639B" w:rsidR="009620DF" w:rsidRPr="00D01A95" w:rsidRDefault="009620DF" w:rsidP="009620DF">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4.</w:t>
      </w:r>
    </w:p>
  </w:footnote>
  <w:footnote w:id="35">
    <w:p w14:paraId="5326C7E7" w14:textId="531F5EE5" w:rsidR="009620DF" w:rsidRPr="00D01A95" w:rsidRDefault="009620DF" w:rsidP="009620DF">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4f.</w:t>
      </w:r>
    </w:p>
  </w:footnote>
  <w:footnote w:id="36">
    <w:p w14:paraId="31676F6A" w14:textId="74839F34" w:rsidR="00B148E8" w:rsidRPr="00D01A95" w:rsidRDefault="00B148E8" w:rsidP="00B148E8">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4</w:t>
      </w:r>
      <w:r w:rsidR="00392F15">
        <w:rPr>
          <w:color w:val="000000" w:themeColor="text1"/>
        </w:rPr>
        <w:t>f</w:t>
      </w:r>
      <w:r>
        <w:rPr>
          <w:color w:val="000000" w:themeColor="text1"/>
        </w:rPr>
        <w:t>.</w:t>
      </w:r>
    </w:p>
  </w:footnote>
  <w:footnote w:id="37">
    <w:p w14:paraId="0219C7FA" w14:textId="2D94D24C" w:rsidR="006E72E7" w:rsidRPr="00D01A95" w:rsidRDefault="006E72E7" w:rsidP="006E72E7">
      <w:pPr>
        <w:pStyle w:val="Funotentext"/>
        <w:ind w:left="567" w:hanging="567"/>
        <w:jc w:val="both"/>
      </w:pPr>
      <w:r w:rsidRPr="00D01A95">
        <w:footnoteRef/>
      </w:r>
      <w:r w:rsidRPr="00D01A95">
        <w:tab/>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4.</w:t>
      </w:r>
    </w:p>
  </w:footnote>
  <w:footnote w:id="38">
    <w:p w14:paraId="4B2A7A68" w14:textId="54F64D8B" w:rsidR="003E1EEF" w:rsidRPr="00D01A95" w:rsidRDefault="003E1EEF" w:rsidP="00930236">
      <w:pPr>
        <w:pStyle w:val="Funotentext"/>
        <w:ind w:left="567" w:hanging="567"/>
        <w:jc w:val="both"/>
      </w:pPr>
      <w:r w:rsidRPr="00D01A95">
        <w:footnoteRef/>
      </w:r>
      <w:r w:rsidRPr="00D01A95">
        <w:tab/>
      </w:r>
      <w:r>
        <w:t xml:space="preserve">Vgl. </w:t>
      </w:r>
      <w:r w:rsidRPr="003E1EEF">
        <w:t xml:space="preserve">Hong, </w:t>
      </w:r>
      <w:proofErr w:type="spellStart"/>
      <w:r w:rsidRPr="003E1EEF">
        <w:t>Yuan</w:t>
      </w:r>
      <w:r w:rsidRPr="003E1EEF">
        <w:softHyphen/>
        <w:t>duo</w:t>
      </w:r>
      <w:proofErr w:type="spellEnd"/>
      <w:r w:rsidRPr="003E1EEF">
        <w:t xml:space="preserve">: Deep Dual-resolution Networks </w:t>
      </w:r>
      <w:proofErr w:type="spellStart"/>
      <w:r w:rsidRPr="003E1EEF">
        <w:t>for</w:t>
      </w:r>
      <w:proofErr w:type="spellEnd"/>
      <w:r w:rsidRPr="003E1EEF">
        <w:t xml:space="preserve"> Real-time and </w:t>
      </w:r>
      <w:proofErr w:type="spellStart"/>
      <w:r w:rsidRPr="003E1EEF">
        <w:t>Accurate</w:t>
      </w:r>
      <w:proofErr w:type="spellEnd"/>
      <w:r w:rsidRPr="003E1EEF">
        <w:t xml:space="preserve"> </w:t>
      </w:r>
      <w:proofErr w:type="spellStart"/>
      <w:r w:rsidRPr="003E1EEF">
        <w:t>Semantic</w:t>
      </w:r>
      <w:proofErr w:type="spellEnd"/>
      <w:r w:rsidRPr="003E1EEF">
        <w:t xml:space="preserve"> Seg</w:t>
      </w:r>
      <w:r w:rsidR="00930236">
        <w:softHyphen/>
      </w:r>
      <w:r w:rsidRPr="003E1EEF">
        <w:t>men</w:t>
      </w:r>
      <w:r w:rsidR="00930236">
        <w:softHyphen/>
      </w:r>
      <w:r w:rsidRPr="003E1EEF">
        <w:t>ta</w:t>
      </w:r>
      <w:r w:rsidR="00930236">
        <w:softHyphen/>
      </w:r>
      <w:r w:rsidRPr="003E1EEF">
        <w:t xml:space="preserve">tion </w:t>
      </w:r>
      <w:proofErr w:type="spellStart"/>
      <w:r w:rsidRPr="003E1EEF">
        <w:t>of</w:t>
      </w:r>
      <w:proofErr w:type="spellEnd"/>
      <w:r w:rsidRPr="003E1EEF">
        <w:t xml:space="preserve"> Road Scenes, a. a. O., abgerufen am 20.01.2023, S. 4</w:t>
      </w:r>
      <w:r>
        <w:t>f</w:t>
      </w:r>
      <w:r w:rsidRPr="003E1EEF">
        <w:t>.</w:t>
      </w:r>
      <w:r>
        <w:t xml:space="preserve"> Vgl. auch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w:t>
      </w:r>
      <w:r w:rsidR="00930236">
        <w:rPr>
          <w:color w:val="000000" w:themeColor="text1"/>
        </w:rPr>
        <w:softHyphen/>
      </w:r>
      <w:r w:rsidRPr="00F54390">
        <w:rPr>
          <w:color w:val="000000" w:themeColor="text1"/>
        </w:rPr>
        <w: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5.</w:t>
      </w:r>
    </w:p>
  </w:footnote>
  <w:footnote w:id="39">
    <w:p w14:paraId="691A9427" w14:textId="0809AB03" w:rsidR="008F5EF6" w:rsidRPr="00D01A95" w:rsidRDefault="008F5EF6" w:rsidP="00930236">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r>
      <w:r w:rsidR="00930236">
        <w:rPr>
          <w:color w:val="000000" w:themeColor="text1"/>
        </w:rPr>
        <w:softHyphen/>
      </w:r>
      <w:r w:rsidRPr="00F54390">
        <w:rPr>
          <w:color w:val="000000" w:themeColor="text1"/>
        </w:rPr>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5.</w:t>
      </w:r>
    </w:p>
  </w:footnote>
  <w:footnote w:id="40">
    <w:p w14:paraId="6B6D4916" w14:textId="232AE3D5" w:rsidR="00930236" w:rsidRPr="00D01A95" w:rsidRDefault="00930236" w:rsidP="00930236">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5.</w:t>
      </w:r>
      <w:r w:rsidRPr="00930236">
        <w:rPr>
          <w:color w:val="000000" w:themeColor="text1"/>
        </w:rPr>
        <w:t xml:space="preserve"> </w:t>
      </w:r>
      <w:r>
        <w:rPr>
          <w:color w:val="000000" w:themeColor="text1"/>
        </w:rPr>
        <w:t xml:space="preserve">Vgl. auch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PID</w:t>
      </w:r>
      <w:r>
        <w:rPr>
          <w:color w:val="000000" w:themeColor="text1"/>
        </w:rPr>
        <w:softHyphen/>
      </w:r>
      <w:r w:rsidRPr="00F54390">
        <w:rPr>
          <w:color w:val="000000" w:themeColor="text1"/>
        </w:rPr>
        <w:t>Net</w:t>
      </w:r>
      <w:proofErr w:type="spellEnd"/>
      <w:r w:rsidRPr="00F54390">
        <w:rPr>
          <w:color w:val="000000" w:themeColor="text1"/>
        </w:rPr>
        <w:t xml:space="preserve">: </w:t>
      </w:r>
      <w:proofErr w:type="spellStart"/>
      <w:r>
        <w:rPr>
          <w:color w:val="000000" w:themeColor="text1"/>
        </w:rPr>
        <w:t>XuJiacong</w:t>
      </w:r>
      <w:proofErr w:type="spellEnd"/>
      <w:r>
        <w:rPr>
          <w:color w:val="000000" w:themeColor="text1"/>
        </w:rPr>
        <w:t>/</w:t>
      </w:r>
      <w:proofErr w:type="spellStart"/>
      <w:r>
        <w:rPr>
          <w:color w:val="000000" w:themeColor="text1"/>
        </w:rPr>
        <w:t>PIDNet</w:t>
      </w:r>
      <w:proofErr w:type="spellEnd"/>
      <w:r>
        <w:rPr>
          <w:color w:val="000000" w:themeColor="text1"/>
        </w:rPr>
        <w:t xml:space="preserve"> – </w:t>
      </w:r>
      <w:proofErr w:type="spellStart"/>
      <w:r>
        <w:rPr>
          <w:color w:val="000000" w:themeColor="text1"/>
        </w:rPr>
        <w:t>mo</w:t>
      </w:r>
      <w:r>
        <w:rPr>
          <w:color w:val="000000" w:themeColor="text1"/>
        </w:rPr>
        <w:softHyphen/>
        <w:t>dels</w:t>
      </w:r>
      <w:proofErr w:type="spellEnd"/>
      <w:r>
        <w:rPr>
          <w:color w:val="000000" w:themeColor="text1"/>
        </w:rPr>
        <w:t>/model_utils.py</w:t>
      </w:r>
      <w:r w:rsidRPr="00F54390">
        <w:rPr>
          <w:color w:val="000000" w:themeColor="text1"/>
        </w:rPr>
        <w:t xml:space="preserve">, </w:t>
      </w:r>
      <w:r>
        <w:rPr>
          <w:color w:val="000000" w:themeColor="text1"/>
        </w:rPr>
        <w:t xml:space="preserve">a. a. O., </w:t>
      </w:r>
      <w:r w:rsidRPr="00F54390">
        <w:rPr>
          <w:color w:val="000000" w:themeColor="text1"/>
        </w:rPr>
        <w:t>abgerufen am 14.01.2023</w:t>
      </w:r>
      <w:r>
        <w:rPr>
          <w:color w:val="000000" w:themeColor="text1"/>
        </w:rPr>
        <w:t>.</w:t>
      </w:r>
    </w:p>
  </w:footnote>
  <w:footnote w:id="41">
    <w:p w14:paraId="6476D6C7" w14:textId="17EA7A91" w:rsidR="00104E8B" w:rsidRPr="00D01A95" w:rsidRDefault="00104E8B" w:rsidP="00104E8B">
      <w:pPr>
        <w:pStyle w:val="Funotentext"/>
        <w:ind w:left="567" w:hanging="567"/>
        <w:jc w:val="both"/>
      </w:pPr>
      <w:r w:rsidRPr="00D01A95">
        <w:footnoteRef/>
      </w:r>
      <w:r w:rsidRPr="00D01A95">
        <w:tab/>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5.</w:t>
      </w:r>
    </w:p>
  </w:footnote>
  <w:footnote w:id="42">
    <w:p w14:paraId="550788EC" w14:textId="77777777" w:rsidR="00E17285" w:rsidRPr="00D01A95" w:rsidRDefault="00E17285" w:rsidP="00E17285">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5.</w:t>
      </w:r>
    </w:p>
  </w:footnote>
  <w:footnote w:id="43">
    <w:p w14:paraId="5B3F78BC" w14:textId="77777777" w:rsidR="00110FC7" w:rsidRPr="00D01A95" w:rsidRDefault="00110FC7" w:rsidP="00110FC7">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5.</w:t>
      </w:r>
    </w:p>
  </w:footnote>
  <w:footnote w:id="44">
    <w:p w14:paraId="1620647F" w14:textId="77777777" w:rsidR="007E0CEC" w:rsidRPr="00D01A95" w:rsidRDefault="007E0CEC" w:rsidP="007E0CEC">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5.</w:t>
      </w:r>
    </w:p>
  </w:footnote>
  <w:footnote w:id="45">
    <w:p w14:paraId="4B35AE8D" w14:textId="77777777" w:rsidR="009F341A" w:rsidRPr="00D01A95" w:rsidRDefault="009F341A" w:rsidP="009F341A">
      <w:pPr>
        <w:pStyle w:val="Funotentext"/>
        <w:ind w:left="567" w:hanging="567"/>
        <w:jc w:val="both"/>
      </w:pPr>
      <w:r w:rsidRPr="00D01A95">
        <w:footnoteRef/>
      </w:r>
      <w:r w:rsidRPr="00D01A95">
        <w:tab/>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5.</w:t>
      </w:r>
    </w:p>
  </w:footnote>
  <w:footnote w:id="46">
    <w:p w14:paraId="5366049E" w14:textId="3B1C71DB" w:rsidR="00BF3E33" w:rsidRPr="00D01A95" w:rsidRDefault="00BF3E33" w:rsidP="00BF3E33">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4.</w:t>
      </w:r>
    </w:p>
  </w:footnote>
  <w:footnote w:id="47">
    <w:p w14:paraId="689B0596" w14:textId="08279904" w:rsidR="00104E8B" w:rsidRPr="00D01A95" w:rsidRDefault="00104E8B" w:rsidP="00104E8B">
      <w:pPr>
        <w:pStyle w:val="Funotentext"/>
        <w:ind w:left="567" w:hanging="567"/>
        <w:jc w:val="both"/>
      </w:pPr>
      <w:r w:rsidRPr="00D01A95">
        <w:footnoteRef/>
      </w:r>
      <w:r w:rsidRPr="00D01A95">
        <w:tab/>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4.</w:t>
      </w:r>
    </w:p>
  </w:footnote>
  <w:footnote w:id="48">
    <w:p w14:paraId="6F7AA2BF" w14:textId="77777777" w:rsidR="00BF3E33" w:rsidRPr="00D01A95" w:rsidRDefault="00BF3E33" w:rsidP="00BF3E33">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4.</w:t>
      </w:r>
    </w:p>
  </w:footnote>
  <w:footnote w:id="49">
    <w:p w14:paraId="5E29EC5F" w14:textId="144312C5" w:rsidR="00766A5E" w:rsidRPr="00D01A95" w:rsidRDefault="00766A5E" w:rsidP="00766A5E">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r>
      <w:r>
        <w:rPr>
          <w:color w:val="000000" w:themeColor="text1"/>
        </w:rPr>
        <w:softHyphen/>
      </w:r>
      <w:r w:rsidRPr="00F54390">
        <w:rPr>
          <w:color w:val="000000" w:themeColor="text1"/>
        </w:rPr>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xml:space="preserve">, S. 4. Vgl. auch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PID</w:t>
      </w:r>
      <w:r>
        <w:rPr>
          <w:color w:val="000000" w:themeColor="text1"/>
        </w:rPr>
        <w:softHyphen/>
      </w:r>
      <w:r>
        <w:rPr>
          <w:color w:val="000000" w:themeColor="text1"/>
        </w:rPr>
        <w:softHyphen/>
      </w:r>
      <w:r w:rsidRPr="00F54390">
        <w:rPr>
          <w:color w:val="000000" w:themeColor="text1"/>
        </w:rPr>
        <w:t>Net</w:t>
      </w:r>
      <w:proofErr w:type="spellEnd"/>
      <w:r w:rsidRPr="00F54390">
        <w:rPr>
          <w:color w:val="000000" w:themeColor="text1"/>
        </w:rPr>
        <w:t xml:space="preserve">: </w:t>
      </w:r>
      <w:proofErr w:type="spellStart"/>
      <w:r>
        <w:rPr>
          <w:color w:val="000000" w:themeColor="text1"/>
        </w:rPr>
        <w:t>XuJiacong</w:t>
      </w:r>
      <w:proofErr w:type="spellEnd"/>
      <w:r>
        <w:rPr>
          <w:color w:val="000000" w:themeColor="text1"/>
        </w:rPr>
        <w:t>/</w:t>
      </w:r>
      <w:proofErr w:type="spellStart"/>
      <w:r>
        <w:rPr>
          <w:color w:val="000000" w:themeColor="text1"/>
        </w:rPr>
        <w:t>PIDNet</w:t>
      </w:r>
      <w:proofErr w:type="spellEnd"/>
      <w:r>
        <w:rPr>
          <w:color w:val="000000" w:themeColor="text1"/>
        </w:rPr>
        <w:t xml:space="preserve"> – </w:t>
      </w:r>
      <w:proofErr w:type="spellStart"/>
      <w:r>
        <w:rPr>
          <w:color w:val="000000" w:themeColor="text1"/>
        </w:rPr>
        <w:t>utils</w:t>
      </w:r>
      <w:proofErr w:type="spellEnd"/>
      <w:r>
        <w:rPr>
          <w:color w:val="000000" w:themeColor="text1"/>
        </w:rPr>
        <w:t>/criteriom.py</w:t>
      </w:r>
      <w:r w:rsidRPr="00F54390">
        <w:rPr>
          <w:color w:val="000000" w:themeColor="text1"/>
        </w:rPr>
        <w:t>,</w:t>
      </w:r>
      <w:r>
        <w:rPr>
          <w:color w:val="000000" w:themeColor="text1"/>
        </w:rPr>
        <w:t xml:space="preserve"> github.com (Hrsg.), 28. Mai 2022, </w:t>
      </w:r>
      <w:r w:rsidRPr="00766A5E">
        <w:rPr>
          <w:color w:val="000000" w:themeColor="text1"/>
        </w:rPr>
        <w:t>https://git</w:t>
      </w:r>
      <w:r>
        <w:rPr>
          <w:color w:val="000000" w:themeColor="text1"/>
        </w:rPr>
        <w:softHyphen/>
      </w:r>
      <w:r w:rsidRPr="00766A5E">
        <w:rPr>
          <w:color w:val="000000" w:themeColor="text1"/>
        </w:rPr>
        <w:t>hub.</w:t>
      </w:r>
      <w:r>
        <w:rPr>
          <w:color w:val="000000" w:themeColor="text1"/>
        </w:rPr>
        <w:t xml:space="preserve"> </w:t>
      </w:r>
      <w:proofErr w:type="spellStart"/>
      <w:r w:rsidRPr="00766A5E">
        <w:rPr>
          <w:color w:val="000000" w:themeColor="text1"/>
        </w:rPr>
        <w:t>com</w:t>
      </w:r>
      <w:proofErr w:type="spellEnd"/>
      <w:r w:rsidRPr="00766A5E">
        <w:rPr>
          <w:color w:val="000000" w:themeColor="text1"/>
        </w:rPr>
        <w:t>/</w:t>
      </w:r>
      <w:proofErr w:type="spellStart"/>
      <w:r w:rsidRPr="00766A5E">
        <w:rPr>
          <w:color w:val="000000" w:themeColor="text1"/>
        </w:rPr>
        <w:t>Xu</w:t>
      </w:r>
      <w:r>
        <w:rPr>
          <w:color w:val="000000" w:themeColor="text1"/>
        </w:rPr>
        <w:softHyphen/>
      </w:r>
      <w:r w:rsidRPr="00766A5E">
        <w:rPr>
          <w:color w:val="000000" w:themeColor="text1"/>
        </w:rPr>
        <w:t>Jiacong</w:t>
      </w:r>
      <w:proofErr w:type="spellEnd"/>
      <w:r w:rsidRPr="00766A5E">
        <w:rPr>
          <w:color w:val="000000" w:themeColor="text1"/>
        </w:rPr>
        <w:t>/</w:t>
      </w:r>
      <w:proofErr w:type="spellStart"/>
      <w:r w:rsidRPr="00766A5E">
        <w:rPr>
          <w:color w:val="000000" w:themeColor="text1"/>
        </w:rPr>
        <w:t>PIDNet</w:t>
      </w:r>
      <w:proofErr w:type="spellEnd"/>
      <w:r w:rsidRPr="00766A5E">
        <w:rPr>
          <w:color w:val="000000" w:themeColor="text1"/>
        </w:rPr>
        <w:t>/</w:t>
      </w:r>
      <w:proofErr w:type="spellStart"/>
      <w:r w:rsidRPr="00766A5E">
        <w:rPr>
          <w:color w:val="000000" w:themeColor="text1"/>
        </w:rPr>
        <w:t>blob</w:t>
      </w:r>
      <w:proofErr w:type="spellEnd"/>
      <w:r w:rsidRPr="00766A5E">
        <w:rPr>
          <w:color w:val="000000" w:themeColor="text1"/>
        </w:rPr>
        <w:t>/</w:t>
      </w:r>
      <w:proofErr w:type="spellStart"/>
      <w:r w:rsidRPr="00766A5E">
        <w:rPr>
          <w:color w:val="000000" w:themeColor="text1"/>
        </w:rPr>
        <w:t>main</w:t>
      </w:r>
      <w:proofErr w:type="spellEnd"/>
      <w:r w:rsidRPr="00766A5E">
        <w:rPr>
          <w:color w:val="000000" w:themeColor="text1"/>
        </w:rPr>
        <w:t>/</w:t>
      </w:r>
      <w:proofErr w:type="spellStart"/>
      <w:r w:rsidRPr="00766A5E">
        <w:rPr>
          <w:color w:val="000000" w:themeColor="text1"/>
        </w:rPr>
        <w:t>utils</w:t>
      </w:r>
      <w:proofErr w:type="spellEnd"/>
      <w:r w:rsidRPr="00766A5E">
        <w:rPr>
          <w:color w:val="000000" w:themeColor="text1"/>
        </w:rPr>
        <w:t>/criterion.py</w:t>
      </w:r>
      <w:r>
        <w:rPr>
          <w:color w:val="000000" w:themeColor="text1"/>
        </w:rPr>
        <w:t xml:space="preserve">, </w:t>
      </w:r>
      <w:r w:rsidRPr="00F54390">
        <w:rPr>
          <w:color w:val="000000" w:themeColor="text1"/>
        </w:rPr>
        <w:t>abgerufen am 14.01.2023</w:t>
      </w:r>
      <w:r>
        <w:rPr>
          <w:color w:val="000000" w:themeColor="text1"/>
        </w:rPr>
        <w:t>.</w:t>
      </w:r>
    </w:p>
  </w:footnote>
  <w:footnote w:id="50">
    <w:p w14:paraId="456BF294" w14:textId="21B2B52F" w:rsidR="00766A5E" w:rsidRPr="00D01A95" w:rsidRDefault="00766A5E" w:rsidP="00766A5E">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r>
      <w:r>
        <w:rPr>
          <w:color w:val="000000" w:themeColor="text1"/>
        </w:rPr>
        <w:softHyphen/>
      </w:r>
      <w:r w:rsidRPr="00F54390">
        <w:rPr>
          <w:color w:val="000000" w:themeColor="text1"/>
        </w:rPr>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4.</w:t>
      </w:r>
    </w:p>
  </w:footnote>
  <w:footnote w:id="51">
    <w:p w14:paraId="4F20B923" w14:textId="53588904" w:rsidR="003053C4" w:rsidRPr="00D01A95" w:rsidRDefault="003053C4" w:rsidP="003053C4">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r>
      <w:r>
        <w:rPr>
          <w:color w:val="000000" w:themeColor="text1"/>
        </w:rPr>
        <w:softHyphen/>
      </w:r>
      <w:r w:rsidRPr="00F54390">
        <w:rPr>
          <w:color w:val="000000" w:themeColor="text1"/>
        </w:rPr>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4.</w:t>
      </w:r>
    </w:p>
  </w:footnote>
  <w:footnote w:id="52">
    <w:p w14:paraId="1B965BC3" w14:textId="77777777" w:rsidR="001A0F77" w:rsidRPr="00D01A95" w:rsidRDefault="001A0F77" w:rsidP="001A0F77">
      <w:pPr>
        <w:pStyle w:val="Funotentext"/>
        <w:ind w:left="567" w:hanging="567"/>
        <w:jc w:val="both"/>
      </w:pPr>
      <w:r w:rsidRPr="00D01A95">
        <w:footnoteRef/>
      </w:r>
      <w:r w:rsidRPr="00D01A95">
        <w:tab/>
      </w:r>
      <w:r>
        <w:t xml:space="preserve">Vgl. </w:t>
      </w:r>
      <w:proofErr w:type="spellStart"/>
      <w:r w:rsidRPr="00F54390">
        <w:rPr>
          <w:color w:val="000000" w:themeColor="text1"/>
        </w:rPr>
        <w:t>Xu</w:t>
      </w:r>
      <w:proofErr w:type="spellEnd"/>
      <w:r w:rsidRPr="00F54390">
        <w:rPr>
          <w:color w:val="000000" w:themeColor="text1"/>
        </w:rPr>
        <w:t xml:space="preserve">, </w:t>
      </w:r>
      <w:proofErr w:type="spellStart"/>
      <w:r w:rsidRPr="00F54390">
        <w:rPr>
          <w:color w:val="000000" w:themeColor="text1"/>
        </w:rPr>
        <w:t>Jiacong</w:t>
      </w:r>
      <w:proofErr w:type="spellEnd"/>
      <w:r w:rsidRPr="00F54390">
        <w:rPr>
          <w:color w:val="000000" w:themeColor="text1"/>
        </w:rPr>
        <w:t xml:space="preserve">; </w:t>
      </w:r>
      <w:proofErr w:type="spellStart"/>
      <w:r w:rsidRPr="00F54390">
        <w:rPr>
          <w:color w:val="000000" w:themeColor="text1"/>
        </w:rPr>
        <w:t>Xiong</w:t>
      </w:r>
      <w:proofErr w:type="spellEnd"/>
      <w:r w:rsidRPr="00F54390">
        <w:rPr>
          <w:color w:val="000000" w:themeColor="text1"/>
        </w:rPr>
        <w:t xml:space="preserve">, </w:t>
      </w:r>
      <w:proofErr w:type="spellStart"/>
      <w:r w:rsidRPr="00F54390">
        <w:rPr>
          <w:color w:val="000000" w:themeColor="text1"/>
        </w:rPr>
        <w:t>Zixiang</w:t>
      </w:r>
      <w:proofErr w:type="spellEnd"/>
      <w:r w:rsidRPr="00F54390">
        <w:rPr>
          <w:color w:val="000000" w:themeColor="text1"/>
        </w:rPr>
        <w:t xml:space="preserve">; </w:t>
      </w:r>
      <w:proofErr w:type="spellStart"/>
      <w:r w:rsidRPr="00F54390">
        <w:rPr>
          <w:color w:val="000000" w:themeColor="text1"/>
        </w:rPr>
        <w:t>Bhattacharyya</w:t>
      </w:r>
      <w:proofErr w:type="spellEnd"/>
      <w:r w:rsidRPr="00F54390">
        <w:rPr>
          <w:color w:val="000000" w:themeColor="text1"/>
        </w:rPr>
        <w:t xml:space="preserve">, Shankar: </w:t>
      </w:r>
      <w:proofErr w:type="spellStart"/>
      <w:r w:rsidRPr="00F54390">
        <w:rPr>
          <w:color w:val="000000" w:themeColor="text1"/>
        </w:rPr>
        <w:t>PIDNet</w:t>
      </w:r>
      <w:proofErr w:type="spellEnd"/>
      <w:r w:rsidRPr="00F54390">
        <w:rPr>
          <w:color w:val="000000" w:themeColor="text1"/>
        </w:rPr>
        <w:t xml:space="preserve">: A Real-time </w:t>
      </w:r>
      <w:proofErr w:type="spellStart"/>
      <w:r w:rsidRPr="00F54390">
        <w:rPr>
          <w:color w:val="000000" w:themeColor="text1"/>
        </w:rPr>
        <w:t>Semantic</w:t>
      </w:r>
      <w:proofErr w:type="spellEnd"/>
      <w:r w:rsidRPr="00F54390">
        <w:rPr>
          <w:color w:val="000000" w:themeColor="text1"/>
        </w:rPr>
        <w:t xml:space="preserve"> Segmentation Net</w:t>
      </w:r>
      <w:r w:rsidRPr="00F54390">
        <w:rPr>
          <w:color w:val="000000" w:themeColor="text1"/>
        </w:rPr>
        <w:softHyphen/>
      </w:r>
      <w:r>
        <w:rPr>
          <w:color w:val="000000" w:themeColor="text1"/>
        </w:rPr>
        <w:softHyphen/>
      </w:r>
      <w:r w:rsidRPr="00F54390">
        <w:rPr>
          <w:color w:val="000000" w:themeColor="text1"/>
        </w:rPr>
        <w:t xml:space="preserve">work </w:t>
      </w:r>
      <w:proofErr w:type="spellStart"/>
      <w:r w:rsidRPr="00F54390">
        <w:rPr>
          <w:color w:val="000000" w:themeColor="text1"/>
        </w:rPr>
        <w:t>Inspired</w:t>
      </w:r>
      <w:proofErr w:type="spellEnd"/>
      <w:r w:rsidRPr="00F54390">
        <w:rPr>
          <w:color w:val="000000" w:themeColor="text1"/>
        </w:rPr>
        <w:t xml:space="preserve"> </w:t>
      </w:r>
      <w:proofErr w:type="spellStart"/>
      <w:r w:rsidRPr="00F54390">
        <w:rPr>
          <w:color w:val="000000" w:themeColor="text1"/>
        </w:rPr>
        <w:t>from</w:t>
      </w:r>
      <w:proofErr w:type="spellEnd"/>
      <w:r w:rsidRPr="00F54390">
        <w:rPr>
          <w:color w:val="000000" w:themeColor="text1"/>
        </w:rPr>
        <w:t xml:space="preserve"> </w:t>
      </w:r>
      <w:proofErr w:type="gramStart"/>
      <w:r w:rsidRPr="00F54390">
        <w:rPr>
          <w:color w:val="000000" w:themeColor="text1"/>
        </w:rPr>
        <w:t>PID Controller</w:t>
      </w:r>
      <w:proofErr w:type="gramEnd"/>
      <w:r w:rsidRPr="00F54390">
        <w:rPr>
          <w:color w:val="000000" w:themeColor="text1"/>
        </w:rPr>
        <w:t xml:space="preserve">, </w:t>
      </w:r>
      <w:r>
        <w:rPr>
          <w:color w:val="000000" w:themeColor="text1"/>
        </w:rPr>
        <w:t>a. a. O.</w:t>
      </w:r>
      <w:r w:rsidRPr="00F54390">
        <w:rPr>
          <w:color w:val="000000" w:themeColor="text1"/>
        </w:rPr>
        <w:t>, abgerufen am 14.01.2023</w:t>
      </w:r>
      <w:r>
        <w:rPr>
          <w:color w:val="000000" w:themeColor="text1"/>
        </w:rPr>
        <w:t>, S. 6.</w:t>
      </w:r>
    </w:p>
  </w:footnote>
  <w:footnote w:id="53">
    <w:p w14:paraId="02CB2CAE" w14:textId="3E1CD322" w:rsidR="00136CE5" w:rsidRPr="00D01A95" w:rsidRDefault="00136CE5" w:rsidP="00136CE5">
      <w:pPr>
        <w:pStyle w:val="Funotentext"/>
        <w:ind w:left="567" w:hanging="567"/>
        <w:jc w:val="both"/>
      </w:pPr>
      <w:r w:rsidRPr="00D01A95">
        <w:footnoteRef/>
      </w:r>
      <w:r w:rsidRPr="00D01A95">
        <w:tab/>
      </w:r>
      <w:r>
        <w:t xml:space="preserve">Vgl. </w:t>
      </w:r>
      <w:proofErr w:type="spellStart"/>
      <w:r w:rsidR="00256F58">
        <w:t>Brandenbusch</w:t>
      </w:r>
      <w:proofErr w:type="spellEnd"/>
      <w:r w:rsidR="00256F58">
        <w:t xml:space="preserve">, Kai: </w:t>
      </w:r>
      <w:r w:rsidR="00256F58" w:rsidRPr="00012125">
        <w:t>Semantische Segmentierung mit Deep</w:t>
      </w:r>
      <w:r w:rsidR="00256F58">
        <w:t xml:space="preserve"> </w:t>
      </w:r>
      <w:proofErr w:type="spellStart"/>
      <w:r w:rsidR="00256F58" w:rsidRPr="00012125">
        <w:t>Convolutional</w:t>
      </w:r>
      <w:proofErr w:type="spellEnd"/>
      <w:r w:rsidR="00256F58" w:rsidRPr="00012125">
        <w:t xml:space="preserve"> </w:t>
      </w:r>
      <w:proofErr w:type="spellStart"/>
      <w:r w:rsidR="00256F58" w:rsidRPr="00012125">
        <w:t>Neural</w:t>
      </w:r>
      <w:proofErr w:type="spellEnd"/>
      <w:r w:rsidR="00256F58" w:rsidRPr="00012125">
        <w:t xml:space="preserve"> Networks</w:t>
      </w:r>
      <w:r w:rsidR="00256F58">
        <w:t xml:space="preserve">, </w:t>
      </w:r>
      <w:r w:rsidR="00256F58">
        <w:br/>
      </w:r>
      <w:r w:rsidR="00256F58">
        <w:t>a. a. O., abgerufen am 14.01.2023, S. 3</w:t>
      </w:r>
      <w:r w:rsidR="00256F58">
        <w:t>f, 41f</w:t>
      </w:r>
      <w:r w:rsidR="00256F58">
        <w:t>.</w:t>
      </w:r>
    </w:p>
  </w:footnote>
  <w:footnote w:id="54">
    <w:p w14:paraId="347D3220" w14:textId="7BDCE9AB" w:rsidR="00136CE5" w:rsidRPr="00256F58" w:rsidRDefault="00136CE5" w:rsidP="00256F58">
      <w:pPr>
        <w:pStyle w:val="Funotentext"/>
        <w:ind w:left="567" w:hanging="567"/>
        <w:jc w:val="both"/>
        <w:rPr>
          <w:color w:val="000000" w:themeColor="text1"/>
        </w:rPr>
      </w:pPr>
      <w:r w:rsidRPr="00D01A95">
        <w:footnoteRef/>
      </w:r>
      <w:r w:rsidRPr="00D01A95">
        <w:tab/>
      </w:r>
      <w:r>
        <w:t xml:space="preserve">Vgl. </w:t>
      </w:r>
      <w:r w:rsidR="00256F58">
        <w:rPr>
          <w:color w:val="000000" w:themeColor="text1"/>
        </w:rPr>
        <w:t xml:space="preserve">Xu, </w:t>
      </w:r>
      <w:proofErr w:type="spellStart"/>
      <w:r w:rsidR="00256F58" w:rsidRPr="00F54390">
        <w:rPr>
          <w:color w:val="000000" w:themeColor="text1"/>
        </w:rPr>
        <w:t>Jiacong</w:t>
      </w:r>
      <w:proofErr w:type="spellEnd"/>
      <w:r w:rsidR="00256F58" w:rsidRPr="00F54390">
        <w:rPr>
          <w:color w:val="000000" w:themeColor="text1"/>
        </w:rPr>
        <w:t xml:space="preserve">; </w:t>
      </w:r>
      <w:proofErr w:type="spellStart"/>
      <w:r w:rsidR="00256F58" w:rsidRPr="00F54390">
        <w:rPr>
          <w:color w:val="000000" w:themeColor="text1"/>
        </w:rPr>
        <w:t>Xiong</w:t>
      </w:r>
      <w:proofErr w:type="spellEnd"/>
      <w:r w:rsidR="00256F58" w:rsidRPr="00F54390">
        <w:rPr>
          <w:color w:val="000000" w:themeColor="text1"/>
        </w:rPr>
        <w:t xml:space="preserve">, </w:t>
      </w:r>
      <w:proofErr w:type="spellStart"/>
      <w:r w:rsidR="00256F58" w:rsidRPr="00F54390">
        <w:rPr>
          <w:color w:val="000000" w:themeColor="text1"/>
        </w:rPr>
        <w:t>Zixiang</w:t>
      </w:r>
      <w:proofErr w:type="spellEnd"/>
      <w:r w:rsidR="00256F58" w:rsidRPr="00F54390">
        <w:rPr>
          <w:color w:val="000000" w:themeColor="text1"/>
        </w:rPr>
        <w:t xml:space="preserve">; </w:t>
      </w:r>
      <w:proofErr w:type="spellStart"/>
      <w:r w:rsidR="00256F58" w:rsidRPr="00F54390">
        <w:rPr>
          <w:color w:val="000000" w:themeColor="text1"/>
        </w:rPr>
        <w:t>Bhattacharyya</w:t>
      </w:r>
      <w:proofErr w:type="spellEnd"/>
      <w:r w:rsidR="00256F58" w:rsidRPr="00F54390">
        <w:rPr>
          <w:color w:val="000000" w:themeColor="text1"/>
        </w:rPr>
        <w:t xml:space="preserve">, Shankar: </w:t>
      </w:r>
      <w:proofErr w:type="spellStart"/>
      <w:r w:rsidR="00256F58" w:rsidRPr="00F54390">
        <w:rPr>
          <w:color w:val="000000" w:themeColor="text1"/>
        </w:rPr>
        <w:t>PIDNet</w:t>
      </w:r>
      <w:proofErr w:type="spellEnd"/>
      <w:r w:rsidR="00256F58" w:rsidRPr="00F54390">
        <w:rPr>
          <w:color w:val="000000" w:themeColor="text1"/>
        </w:rPr>
        <w:t xml:space="preserve">: A Real-time </w:t>
      </w:r>
      <w:proofErr w:type="spellStart"/>
      <w:r w:rsidR="00256F58" w:rsidRPr="00F54390">
        <w:rPr>
          <w:color w:val="000000" w:themeColor="text1"/>
        </w:rPr>
        <w:t>Semantic</w:t>
      </w:r>
      <w:proofErr w:type="spellEnd"/>
      <w:r w:rsidR="00256F58" w:rsidRPr="00F54390">
        <w:rPr>
          <w:color w:val="000000" w:themeColor="text1"/>
        </w:rPr>
        <w:t xml:space="preserve"> Segmentation Net</w:t>
      </w:r>
      <w:r w:rsidR="00256F58" w:rsidRPr="00F54390">
        <w:rPr>
          <w:color w:val="000000" w:themeColor="text1"/>
        </w:rPr>
        <w:softHyphen/>
      </w:r>
      <w:r w:rsidR="00256F58">
        <w:rPr>
          <w:color w:val="000000" w:themeColor="text1"/>
        </w:rPr>
        <w:softHyphen/>
      </w:r>
      <w:r w:rsidR="00256F58">
        <w:rPr>
          <w:color w:val="000000" w:themeColor="text1"/>
        </w:rPr>
        <w:softHyphen/>
      </w:r>
      <w:r w:rsidR="00256F58" w:rsidRPr="00F54390">
        <w:rPr>
          <w:color w:val="000000" w:themeColor="text1"/>
        </w:rPr>
        <w:t xml:space="preserve">work </w:t>
      </w:r>
      <w:proofErr w:type="spellStart"/>
      <w:r w:rsidR="00256F58" w:rsidRPr="00F54390">
        <w:rPr>
          <w:color w:val="000000" w:themeColor="text1"/>
        </w:rPr>
        <w:t>Inspired</w:t>
      </w:r>
      <w:proofErr w:type="spellEnd"/>
      <w:r w:rsidR="00256F58" w:rsidRPr="00F54390">
        <w:rPr>
          <w:color w:val="000000" w:themeColor="text1"/>
        </w:rPr>
        <w:t xml:space="preserve"> </w:t>
      </w:r>
      <w:proofErr w:type="spellStart"/>
      <w:r w:rsidR="00256F58" w:rsidRPr="00F54390">
        <w:rPr>
          <w:color w:val="000000" w:themeColor="text1"/>
        </w:rPr>
        <w:t>from</w:t>
      </w:r>
      <w:proofErr w:type="spellEnd"/>
      <w:r w:rsidR="00256F58" w:rsidRPr="00F54390">
        <w:rPr>
          <w:color w:val="000000" w:themeColor="text1"/>
        </w:rPr>
        <w:t xml:space="preserve"> </w:t>
      </w:r>
      <w:proofErr w:type="gramStart"/>
      <w:r w:rsidR="00256F58" w:rsidRPr="00F54390">
        <w:rPr>
          <w:color w:val="000000" w:themeColor="text1"/>
        </w:rPr>
        <w:t>PID Controller</w:t>
      </w:r>
      <w:proofErr w:type="gramEnd"/>
      <w:r w:rsidR="00256F58" w:rsidRPr="00F54390">
        <w:rPr>
          <w:color w:val="000000" w:themeColor="text1"/>
        </w:rPr>
        <w:t xml:space="preserve">, </w:t>
      </w:r>
      <w:r w:rsidR="00256F58">
        <w:rPr>
          <w:color w:val="000000" w:themeColor="text1"/>
        </w:rPr>
        <w:t>a. a. O.</w:t>
      </w:r>
      <w:r w:rsidR="00256F58" w:rsidRPr="00F54390">
        <w:rPr>
          <w:color w:val="000000" w:themeColor="text1"/>
        </w:rPr>
        <w:t>, abgerufen am 14.01.2023</w:t>
      </w:r>
      <w:r w:rsidR="00256F58">
        <w:rPr>
          <w:color w:val="000000" w:themeColor="text1"/>
        </w:rPr>
        <w:t xml:space="preserve">, S. </w:t>
      </w:r>
      <w:r w:rsidR="00256F58">
        <w:rPr>
          <w:color w:val="000000" w:themeColor="text1"/>
        </w:rPr>
        <w:t>4</w:t>
      </w:r>
      <w:r w:rsidR="00256F58">
        <w:rPr>
          <w:color w:val="000000" w:themeColor="text1"/>
        </w:rPr>
        <w:t>.</w:t>
      </w:r>
      <w:r w:rsidR="00256F58">
        <w:rPr>
          <w:color w:val="000000" w:themeColor="text1"/>
        </w:rPr>
        <w:t xml:space="preserve"> Vgl. auch </w:t>
      </w:r>
      <w:proofErr w:type="spellStart"/>
      <w:r w:rsidR="00256F58" w:rsidRPr="00256F58">
        <w:rPr>
          <w:color w:val="000000" w:themeColor="text1"/>
        </w:rPr>
        <w:t>Xu</w:t>
      </w:r>
      <w:proofErr w:type="spellEnd"/>
      <w:r w:rsidR="00256F58" w:rsidRPr="00256F58">
        <w:rPr>
          <w:color w:val="000000" w:themeColor="text1"/>
        </w:rPr>
        <w:t xml:space="preserve">, </w:t>
      </w:r>
      <w:proofErr w:type="spellStart"/>
      <w:r w:rsidR="00256F58" w:rsidRPr="00256F58">
        <w:rPr>
          <w:color w:val="000000" w:themeColor="text1"/>
        </w:rPr>
        <w:t>Jiacong</w:t>
      </w:r>
      <w:proofErr w:type="spellEnd"/>
      <w:r w:rsidR="00256F58" w:rsidRPr="00256F58">
        <w:rPr>
          <w:color w:val="000000" w:themeColor="text1"/>
        </w:rPr>
        <w:t xml:space="preserve">: </w:t>
      </w:r>
      <w:proofErr w:type="spellStart"/>
      <w:r w:rsidR="00256F58" w:rsidRPr="00256F58">
        <w:rPr>
          <w:color w:val="000000" w:themeColor="text1"/>
        </w:rPr>
        <w:t>PID</w:t>
      </w:r>
      <w:r w:rsidR="00256F58">
        <w:rPr>
          <w:color w:val="000000" w:themeColor="text1"/>
        </w:rPr>
        <w:softHyphen/>
      </w:r>
      <w:r w:rsidR="00256F58" w:rsidRPr="00256F58">
        <w:rPr>
          <w:color w:val="000000" w:themeColor="text1"/>
        </w:rPr>
        <w:t>Net</w:t>
      </w:r>
      <w:proofErr w:type="spellEnd"/>
      <w:r w:rsidR="00256F58" w:rsidRPr="00256F58">
        <w:rPr>
          <w:color w:val="000000" w:themeColor="text1"/>
        </w:rPr>
        <w:t xml:space="preserve">: </w:t>
      </w:r>
      <w:proofErr w:type="spellStart"/>
      <w:r w:rsidR="00256F58" w:rsidRPr="00256F58">
        <w:rPr>
          <w:color w:val="000000" w:themeColor="text1"/>
        </w:rPr>
        <w:t>XuJiacong</w:t>
      </w:r>
      <w:proofErr w:type="spellEnd"/>
      <w:r w:rsidR="00256F58" w:rsidRPr="00256F58">
        <w:rPr>
          <w:color w:val="000000" w:themeColor="text1"/>
        </w:rPr>
        <w:t>/</w:t>
      </w:r>
      <w:proofErr w:type="spellStart"/>
      <w:r w:rsidR="00256F58" w:rsidRPr="00256F58">
        <w:rPr>
          <w:color w:val="000000" w:themeColor="text1"/>
        </w:rPr>
        <w:t>PIDNet</w:t>
      </w:r>
      <w:proofErr w:type="spellEnd"/>
      <w:r w:rsidR="00256F58" w:rsidRPr="00256F58">
        <w:rPr>
          <w:color w:val="000000" w:themeColor="text1"/>
        </w:rPr>
        <w:t xml:space="preserve"> – </w:t>
      </w:r>
      <w:proofErr w:type="spellStart"/>
      <w:r w:rsidR="00256F58" w:rsidRPr="00256F58">
        <w:rPr>
          <w:color w:val="000000" w:themeColor="text1"/>
        </w:rPr>
        <w:t>models</w:t>
      </w:r>
      <w:proofErr w:type="spellEnd"/>
      <w:r w:rsidR="00256F58" w:rsidRPr="00256F58">
        <w:rPr>
          <w:color w:val="000000" w:themeColor="text1"/>
        </w:rPr>
        <w:t>/pidnet.py, github.com (Hrsg.), 10. Juni 2022, https://git</w:t>
      </w:r>
      <w:r w:rsidR="00256F58">
        <w:rPr>
          <w:color w:val="000000" w:themeColor="text1"/>
        </w:rPr>
        <w:softHyphen/>
      </w:r>
      <w:r w:rsidR="00256F58" w:rsidRPr="00256F58">
        <w:rPr>
          <w:color w:val="000000" w:themeColor="text1"/>
        </w:rPr>
        <w:t>hub.</w:t>
      </w:r>
      <w:r w:rsidR="00256F58">
        <w:rPr>
          <w:color w:val="000000" w:themeColor="text1"/>
        </w:rPr>
        <w:t xml:space="preserve"> </w:t>
      </w:r>
      <w:proofErr w:type="spellStart"/>
      <w:r w:rsidR="00256F58" w:rsidRPr="00256F58">
        <w:rPr>
          <w:color w:val="000000" w:themeColor="text1"/>
        </w:rPr>
        <w:t>com</w:t>
      </w:r>
      <w:proofErr w:type="spellEnd"/>
      <w:r w:rsidR="00256F58" w:rsidRPr="00256F58">
        <w:rPr>
          <w:color w:val="000000" w:themeColor="text1"/>
        </w:rPr>
        <w:t>/</w:t>
      </w:r>
      <w:proofErr w:type="spellStart"/>
      <w:r w:rsidR="00256F58" w:rsidRPr="00256F58">
        <w:rPr>
          <w:color w:val="000000" w:themeColor="text1"/>
        </w:rPr>
        <w:t>Xu</w:t>
      </w:r>
      <w:r w:rsidR="00256F58">
        <w:rPr>
          <w:color w:val="000000" w:themeColor="text1"/>
        </w:rPr>
        <w:softHyphen/>
      </w:r>
      <w:r w:rsidR="00256F58" w:rsidRPr="00256F58">
        <w:rPr>
          <w:color w:val="000000" w:themeColor="text1"/>
        </w:rPr>
        <w:t>Jiacong</w:t>
      </w:r>
      <w:proofErr w:type="spellEnd"/>
      <w:r w:rsidR="00256F58" w:rsidRPr="00256F58">
        <w:rPr>
          <w:color w:val="000000" w:themeColor="text1"/>
        </w:rPr>
        <w:t>/</w:t>
      </w:r>
      <w:proofErr w:type="spellStart"/>
      <w:r w:rsidR="00256F58" w:rsidRPr="00256F58">
        <w:rPr>
          <w:color w:val="000000" w:themeColor="text1"/>
        </w:rPr>
        <w:t>PIDNet</w:t>
      </w:r>
      <w:proofErr w:type="spellEnd"/>
      <w:r w:rsidR="00256F58" w:rsidRPr="00256F58">
        <w:rPr>
          <w:color w:val="000000" w:themeColor="text1"/>
        </w:rPr>
        <w:t>/</w:t>
      </w:r>
      <w:proofErr w:type="spellStart"/>
      <w:r w:rsidR="00256F58" w:rsidRPr="00256F58">
        <w:rPr>
          <w:color w:val="000000" w:themeColor="text1"/>
        </w:rPr>
        <w:t>blob</w:t>
      </w:r>
      <w:proofErr w:type="spellEnd"/>
      <w:r w:rsidR="00256F58" w:rsidRPr="00256F58">
        <w:rPr>
          <w:color w:val="000000" w:themeColor="text1"/>
        </w:rPr>
        <w:t>/</w:t>
      </w:r>
      <w:proofErr w:type="spellStart"/>
      <w:r w:rsidR="00256F58" w:rsidRPr="00256F58">
        <w:rPr>
          <w:color w:val="000000" w:themeColor="text1"/>
        </w:rPr>
        <w:t>main</w:t>
      </w:r>
      <w:proofErr w:type="spellEnd"/>
      <w:r w:rsidR="00256F58" w:rsidRPr="00256F58">
        <w:rPr>
          <w:color w:val="000000" w:themeColor="text1"/>
        </w:rPr>
        <w:t>/</w:t>
      </w:r>
      <w:proofErr w:type="spellStart"/>
      <w:r w:rsidR="00256F58" w:rsidRPr="00256F58">
        <w:rPr>
          <w:color w:val="000000" w:themeColor="text1"/>
        </w:rPr>
        <w:t>models</w:t>
      </w:r>
      <w:proofErr w:type="spellEnd"/>
      <w:r w:rsidR="00256F58" w:rsidRPr="00256F58">
        <w:rPr>
          <w:color w:val="000000" w:themeColor="text1"/>
        </w:rPr>
        <w:t>/pidnet.py, abgerufen am 23.01.2023.</w:t>
      </w:r>
    </w:p>
  </w:footnote>
  <w:footnote w:id="55">
    <w:p w14:paraId="2902BB91" w14:textId="6E3CB8B6" w:rsidR="00506FA8" w:rsidRPr="00D01A95" w:rsidRDefault="00506FA8" w:rsidP="00506FA8">
      <w:pPr>
        <w:pStyle w:val="Funotentext"/>
        <w:ind w:left="567" w:hanging="567"/>
        <w:jc w:val="both"/>
      </w:pPr>
      <w:r w:rsidRPr="00D01A95">
        <w:footnoteRef/>
      </w:r>
      <w:r w:rsidRPr="00D01A95">
        <w:tab/>
      </w:r>
      <w:r>
        <w:t xml:space="preserve">Vgl. </w:t>
      </w:r>
      <w:proofErr w:type="spellStart"/>
      <w:r w:rsidR="003C1D09">
        <w:t>Brandenbusch</w:t>
      </w:r>
      <w:proofErr w:type="spellEnd"/>
      <w:r w:rsidR="003C1D09">
        <w:t xml:space="preserve">, Kai: </w:t>
      </w:r>
      <w:r w:rsidR="003C1D09" w:rsidRPr="00012125">
        <w:t>Semantische Segmentierung mit Deep</w:t>
      </w:r>
      <w:r w:rsidR="003C1D09">
        <w:t xml:space="preserve"> </w:t>
      </w:r>
      <w:proofErr w:type="spellStart"/>
      <w:r w:rsidR="003C1D09" w:rsidRPr="00012125">
        <w:t>Convolutional</w:t>
      </w:r>
      <w:proofErr w:type="spellEnd"/>
      <w:r w:rsidR="003C1D09" w:rsidRPr="00012125">
        <w:t xml:space="preserve"> </w:t>
      </w:r>
      <w:proofErr w:type="spellStart"/>
      <w:r w:rsidR="003C1D09" w:rsidRPr="00012125">
        <w:t>Neural</w:t>
      </w:r>
      <w:proofErr w:type="spellEnd"/>
      <w:r w:rsidR="003C1D09" w:rsidRPr="00012125">
        <w:t xml:space="preserve"> Networks</w:t>
      </w:r>
      <w:r w:rsidR="003C1D09">
        <w:t xml:space="preserve">, </w:t>
      </w:r>
      <w:r w:rsidR="003C1D09">
        <w:br/>
        <w:t xml:space="preserve">a. a. O., abgerufen am 14.01.2023, S. </w:t>
      </w:r>
      <w:r w:rsidR="003C1D09">
        <w:t>65</w:t>
      </w:r>
      <w:r w:rsidR="003C1D09">
        <w:t>.</w:t>
      </w:r>
    </w:p>
  </w:footnote>
  <w:footnote w:id="56">
    <w:p w14:paraId="0157C02D" w14:textId="77777777" w:rsidR="00355789" w:rsidRPr="00D01A95" w:rsidRDefault="00355789" w:rsidP="00355789">
      <w:pPr>
        <w:pStyle w:val="Funotentext"/>
        <w:ind w:left="567" w:hanging="567"/>
        <w:jc w:val="both"/>
      </w:pPr>
      <w:r w:rsidRPr="00D01A95">
        <w:footnoteRef/>
      </w:r>
      <w:r w:rsidRPr="00D01A95">
        <w:tab/>
      </w:r>
      <w:r>
        <w:t xml:space="preserve">Der SUIM-Datensatz ist unter dem folgenden Link auf Kaggle.com abrufbar: </w:t>
      </w:r>
      <w:r w:rsidRPr="00AE0CA0">
        <w:t>https://www.kag</w:t>
      </w:r>
      <w:r>
        <w:softHyphen/>
      </w:r>
      <w:r w:rsidRPr="00AE0CA0">
        <w:t>gle.</w:t>
      </w:r>
      <w:r>
        <w:t xml:space="preserve"> </w:t>
      </w:r>
      <w:r w:rsidRPr="00AE0CA0">
        <w:t>com/datasets/ashish2001/semantic-segmentation-of-underwater-imagery-suim</w:t>
      </w:r>
      <w:r>
        <w:t>.</w:t>
      </w:r>
    </w:p>
  </w:footnote>
  <w:footnote w:id="57">
    <w:p w14:paraId="68DC8234" w14:textId="34E1700A" w:rsidR="00D0026F" w:rsidRPr="003C1D09" w:rsidRDefault="00D0026F" w:rsidP="003C1D09">
      <w:pPr>
        <w:pStyle w:val="Funotentext"/>
        <w:ind w:left="567" w:hanging="567"/>
        <w:jc w:val="both"/>
        <w:rPr>
          <w:color w:val="000000" w:themeColor="text1"/>
        </w:rPr>
      </w:pPr>
      <w:r w:rsidRPr="00D01A95">
        <w:footnoteRef/>
      </w:r>
      <w:r w:rsidRPr="00D01A95">
        <w:tab/>
      </w:r>
      <w:r>
        <w:t xml:space="preserve">Vgl. </w:t>
      </w:r>
      <w:r w:rsidR="003C1D09" w:rsidRPr="003C1D09">
        <w:rPr>
          <w:color w:val="000000" w:themeColor="text1"/>
        </w:rPr>
        <w:t xml:space="preserve">Islam, </w:t>
      </w:r>
      <w:proofErr w:type="spellStart"/>
      <w:r w:rsidR="003C1D09" w:rsidRPr="003C1D09">
        <w:rPr>
          <w:color w:val="000000" w:themeColor="text1"/>
        </w:rPr>
        <w:t>Jahidul</w:t>
      </w:r>
      <w:proofErr w:type="spellEnd"/>
      <w:r w:rsidR="003C1D09" w:rsidRPr="003C1D09">
        <w:rPr>
          <w:color w:val="000000" w:themeColor="text1"/>
        </w:rPr>
        <w:t xml:space="preserve"> et al.: </w:t>
      </w:r>
      <w:proofErr w:type="spellStart"/>
      <w:r w:rsidR="003C1D09" w:rsidRPr="003C1D09">
        <w:rPr>
          <w:color w:val="000000" w:themeColor="text1"/>
        </w:rPr>
        <w:t>Semantic</w:t>
      </w:r>
      <w:proofErr w:type="spellEnd"/>
      <w:r w:rsidR="003C1D09" w:rsidRPr="003C1D09">
        <w:rPr>
          <w:color w:val="000000" w:themeColor="text1"/>
        </w:rPr>
        <w:t xml:space="preserve"> Segmentation </w:t>
      </w:r>
      <w:proofErr w:type="spellStart"/>
      <w:r w:rsidR="003C1D09" w:rsidRPr="003C1D09">
        <w:rPr>
          <w:color w:val="000000" w:themeColor="text1"/>
        </w:rPr>
        <w:t>of</w:t>
      </w:r>
      <w:proofErr w:type="spellEnd"/>
      <w:r w:rsidR="003C1D09" w:rsidRPr="003C1D09">
        <w:rPr>
          <w:color w:val="000000" w:themeColor="text1"/>
        </w:rPr>
        <w:t xml:space="preserve"> Underwater </w:t>
      </w:r>
      <w:proofErr w:type="spellStart"/>
      <w:r w:rsidR="003C1D09" w:rsidRPr="003C1D09">
        <w:rPr>
          <w:color w:val="000000" w:themeColor="text1"/>
        </w:rPr>
        <w:t>Imagery</w:t>
      </w:r>
      <w:proofErr w:type="spellEnd"/>
      <w:r w:rsidR="003C1D09" w:rsidRPr="003C1D09">
        <w:rPr>
          <w:color w:val="000000" w:themeColor="text1"/>
        </w:rPr>
        <w:t>: Dataset and Benchmark, ar</w:t>
      </w:r>
      <w:r w:rsidR="003C1D09">
        <w:rPr>
          <w:color w:val="000000" w:themeColor="text1"/>
        </w:rPr>
        <w:softHyphen/>
      </w:r>
      <w:r w:rsidR="003C1D09" w:rsidRPr="003C1D09">
        <w:rPr>
          <w:color w:val="000000" w:themeColor="text1"/>
        </w:rPr>
        <w:t>xiv.org (Hrsg.), 13. September 2020, https://arxiv.org/abs/2004.01241, abgerufen am 23.01.2023</w:t>
      </w:r>
      <w:r w:rsidR="003C1D09">
        <w:rPr>
          <w:color w:val="000000" w:themeColor="text1"/>
        </w:rPr>
        <w:t>, S. 1f.</w:t>
      </w:r>
    </w:p>
  </w:footnote>
  <w:footnote w:id="58">
    <w:p w14:paraId="37975D14" w14:textId="4469A6F0" w:rsidR="00AE0CA0" w:rsidRPr="00D01A95" w:rsidRDefault="00AE0CA0" w:rsidP="00AE0CA0">
      <w:pPr>
        <w:pStyle w:val="Funotentext"/>
        <w:ind w:left="567" w:hanging="567"/>
        <w:jc w:val="both"/>
      </w:pPr>
      <w:r w:rsidRPr="00D01A95">
        <w:footnoteRef/>
      </w:r>
      <w:r w:rsidRPr="00D01A95">
        <w:tab/>
      </w:r>
      <w:r>
        <w:t xml:space="preserve">Vgl. </w:t>
      </w:r>
      <w:r w:rsidR="003C1D09" w:rsidRPr="003C1D09">
        <w:rPr>
          <w:color w:val="000000" w:themeColor="text1"/>
        </w:rPr>
        <w:t xml:space="preserve">Islam, </w:t>
      </w:r>
      <w:proofErr w:type="spellStart"/>
      <w:r w:rsidR="003C1D09" w:rsidRPr="003C1D09">
        <w:rPr>
          <w:color w:val="000000" w:themeColor="text1"/>
        </w:rPr>
        <w:t>Jahidul</w:t>
      </w:r>
      <w:proofErr w:type="spellEnd"/>
      <w:r w:rsidR="003C1D09" w:rsidRPr="003C1D09">
        <w:rPr>
          <w:color w:val="000000" w:themeColor="text1"/>
        </w:rPr>
        <w:t xml:space="preserve"> et al.: </w:t>
      </w:r>
      <w:proofErr w:type="spellStart"/>
      <w:r w:rsidR="003C1D09" w:rsidRPr="003C1D09">
        <w:rPr>
          <w:color w:val="000000" w:themeColor="text1"/>
        </w:rPr>
        <w:t>Semantic</w:t>
      </w:r>
      <w:proofErr w:type="spellEnd"/>
      <w:r w:rsidR="003C1D09" w:rsidRPr="003C1D09">
        <w:rPr>
          <w:color w:val="000000" w:themeColor="text1"/>
        </w:rPr>
        <w:t xml:space="preserve"> Segmentation </w:t>
      </w:r>
      <w:proofErr w:type="spellStart"/>
      <w:r w:rsidR="003C1D09" w:rsidRPr="003C1D09">
        <w:rPr>
          <w:color w:val="000000" w:themeColor="text1"/>
        </w:rPr>
        <w:t>of</w:t>
      </w:r>
      <w:proofErr w:type="spellEnd"/>
      <w:r w:rsidR="003C1D09" w:rsidRPr="003C1D09">
        <w:rPr>
          <w:color w:val="000000" w:themeColor="text1"/>
        </w:rPr>
        <w:t xml:space="preserve"> Underwater </w:t>
      </w:r>
      <w:proofErr w:type="spellStart"/>
      <w:r w:rsidR="003C1D09" w:rsidRPr="003C1D09">
        <w:rPr>
          <w:color w:val="000000" w:themeColor="text1"/>
        </w:rPr>
        <w:t>Imagery</w:t>
      </w:r>
      <w:proofErr w:type="spellEnd"/>
      <w:r w:rsidR="003C1D09" w:rsidRPr="003C1D09">
        <w:rPr>
          <w:color w:val="000000" w:themeColor="text1"/>
        </w:rPr>
        <w:t xml:space="preserve">: Dataset and Benchmark, </w:t>
      </w:r>
      <w:r w:rsidR="003C1D09">
        <w:rPr>
          <w:color w:val="000000" w:themeColor="text1"/>
        </w:rPr>
        <w:br/>
        <w:t>a. a. O.</w:t>
      </w:r>
      <w:r w:rsidR="003C1D09" w:rsidRPr="003C1D09">
        <w:rPr>
          <w:color w:val="000000" w:themeColor="text1"/>
        </w:rPr>
        <w:t>, abgerufen am 23.01.2023</w:t>
      </w:r>
      <w:r w:rsidR="003C1D09">
        <w:rPr>
          <w:color w:val="000000" w:themeColor="text1"/>
        </w:rPr>
        <w:t xml:space="preserve">, S. </w:t>
      </w:r>
      <w:r w:rsidR="003C1D09">
        <w:rPr>
          <w:color w:val="000000" w:themeColor="text1"/>
        </w:rPr>
        <w:t>2</w:t>
      </w:r>
      <w:r w:rsidR="003C1D09">
        <w:rPr>
          <w:color w:val="000000" w:themeColor="text1"/>
        </w:rPr>
        <w:t>.</w:t>
      </w:r>
    </w:p>
  </w:footnote>
  <w:footnote w:id="59">
    <w:p w14:paraId="5A376696" w14:textId="0FB293BA" w:rsidR="00AE0CA0" w:rsidRPr="00D01A95" w:rsidRDefault="00AE0CA0" w:rsidP="00AE0CA0">
      <w:pPr>
        <w:pStyle w:val="Funotentext"/>
        <w:ind w:left="567" w:hanging="567"/>
        <w:jc w:val="both"/>
      </w:pPr>
      <w:r w:rsidRPr="00D01A95">
        <w:footnoteRef/>
      </w:r>
      <w:r w:rsidRPr="00D01A95">
        <w:tab/>
      </w:r>
      <w:r>
        <w:t xml:space="preserve">Vgl. </w:t>
      </w:r>
      <w:r w:rsidR="003C1D09" w:rsidRPr="003C1D09">
        <w:rPr>
          <w:color w:val="000000" w:themeColor="text1"/>
        </w:rPr>
        <w:t xml:space="preserve">Islam, </w:t>
      </w:r>
      <w:proofErr w:type="spellStart"/>
      <w:r w:rsidR="003C1D09" w:rsidRPr="003C1D09">
        <w:rPr>
          <w:color w:val="000000" w:themeColor="text1"/>
        </w:rPr>
        <w:t>Jahidul</w:t>
      </w:r>
      <w:proofErr w:type="spellEnd"/>
      <w:r w:rsidR="003C1D09" w:rsidRPr="003C1D09">
        <w:rPr>
          <w:color w:val="000000" w:themeColor="text1"/>
        </w:rPr>
        <w:t xml:space="preserve"> et al.: </w:t>
      </w:r>
      <w:proofErr w:type="spellStart"/>
      <w:r w:rsidR="003C1D09" w:rsidRPr="003C1D09">
        <w:rPr>
          <w:color w:val="000000" w:themeColor="text1"/>
        </w:rPr>
        <w:t>Semantic</w:t>
      </w:r>
      <w:proofErr w:type="spellEnd"/>
      <w:r w:rsidR="003C1D09" w:rsidRPr="003C1D09">
        <w:rPr>
          <w:color w:val="000000" w:themeColor="text1"/>
        </w:rPr>
        <w:t xml:space="preserve"> Segmentation </w:t>
      </w:r>
      <w:proofErr w:type="spellStart"/>
      <w:r w:rsidR="003C1D09" w:rsidRPr="003C1D09">
        <w:rPr>
          <w:color w:val="000000" w:themeColor="text1"/>
        </w:rPr>
        <w:t>of</w:t>
      </w:r>
      <w:proofErr w:type="spellEnd"/>
      <w:r w:rsidR="003C1D09" w:rsidRPr="003C1D09">
        <w:rPr>
          <w:color w:val="000000" w:themeColor="text1"/>
        </w:rPr>
        <w:t xml:space="preserve"> Underwater </w:t>
      </w:r>
      <w:proofErr w:type="spellStart"/>
      <w:r w:rsidR="003C1D09" w:rsidRPr="003C1D09">
        <w:rPr>
          <w:color w:val="000000" w:themeColor="text1"/>
        </w:rPr>
        <w:t>Imagery</w:t>
      </w:r>
      <w:proofErr w:type="spellEnd"/>
      <w:r w:rsidR="003C1D09" w:rsidRPr="003C1D09">
        <w:rPr>
          <w:color w:val="000000" w:themeColor="text1"/>
        </w:rPr>
        <w:t xml:space="preserve">: Dataset and Benchmark, </w:t>
      </w:r>
      <w:r w:rsidR="003C1D09">
        <w:rPr>
          <w:color w:val="000000" w:themeColor="text1"/>
        </w:rPr>
        <w:br/>
        <w:t>a. a. O.</w:t>
      </w:r>
      <w:r w:rsidR="003C1D09" w:rsidRPr="003C1D09">
        <w:rPr>
          <w:color w:val="000000" w:themeColor="text1"/>
        </w:rPr>
        <w:t>, abgerufen am 23.01.2023</w:t>
      </w:r>
      <w:r w:rsidR="003C1D09">
        <w:rPr>
          <w:color w:val="000000" w:themeColor="text1"/>
        </w:rPr>
        <w:t>, S. 2.</w:t>
      </w:r>
    </w:p>
  </w:footnote>
  <w:footnote w:id="60">
    <w:p w14:paraId="525858EC" w14:textId="446A8191" w:rsidR="00D44434" w:rsidRPr="00A3790C" w:rsidRDefault="00D44434" w:rsidP="000B61F6">
      <w:pPr>
        <w:pStyle w:val="Funotentext"/>
        <w:ind w:left="567" w:hanging="567"/>
        <w:jc w:val="both"/>
      </w:pPr>
      <w:r w:rsidRPr="00D01A95">
        <w:footnoteRef/>
      </w:r>
      <w:r w:rsidRPr="00D01A95">
        <w:tab/>
      </w:r>
      <w:r>
        <w:t xml:space="preserve">Vgl. </w:t>
      </w:r>
      <w:proofErr w:type="spellStart"/>
      <w:r w:rsidR="00A3790C" w:rsidRPr="00A3790C">
        <w:t>Bischke</w:t>
      </w:r>
      <w:proofErr w:type="spellEnd"/>
      <w:r w:rsidR="00A3790C">
        <w:t xml:space="preserve">, </w:t>
      </w:r>
      <w:r w:rsidR="00A3790C" w:rsidRPr="00A3790C">
        <w:t>Benjamin</w:t>
      </w:r>
      <w:r w:rsidR="000B61F6">
        <w:t xml:space="preserve"> et al.: Segmentation </w:t>
      </w:r>
      <w:proofErr w:type="spellStart"/>
      <w:r w:rsidR="000B61F6">
        <w:t>of</w:t>
      </w:r>
      <w:proofErr w:type="spellEnd"/>
      <w:r w:rsidR="000B61F6">
        <w:t xml:space="preserve"> </w:t>
      </w:r>
      <w:proofErr w:type="spellStart"/>
      <w:r w:rsidR="000B61F6">
        <w:t>Imbalanced</w:t>
      </w:r>
      <w:proofErr w:type="spellEnd"/>
      <w:r w:rsidR="000B61F6">
        <w:t xml:space="preserve"> Classes in </w:t>
      </w:r>
      <w:proofErr w:type="spellStart"/>
      <w:r w:rsidR="000B61F6">
        <w:t>Satellite</w:t>
      </w:r>
      <w:proofErr w:type="spellEnd"/>
      <w:r w:rsidR="000B61F6">
        <w:t xml:space="preserve"> </w:t>
      </w:r>
      <w:proofErr w:type="spellStart"/>
      <w:r w:rsidR="000B61F6">
        <w:t>Imagery</w:t>
      </w:r>
      <w:proofErr w:type="spellEnd"/>
      <w:r w:rsidR="000B61F6">
        <w:t xml:space="preserve"> </w:t>
      </w:r>
      <w:proofErr w:type="spellStart"/>
      <w:r w:rsidR="000B61F6">
        <w:t>using</w:t>
      </w:r>
      <w:proofErr w:type="spellEnd"/>
      <w:r w:rsidR="000B61F6">
        <w:t xml:space="preserve"> adaptive </w:t>
      </w:r>
      <w:proofErr w:type="spellStart"/>
      <w:r w:rsidR="000B61F6">
        <w:t>un</w:t>
      </w:r>
      <w:r w:rsidR="002F0C6F">
        <w:softHyphen/>
      </w:r>
      <w:r w:rsidR="000B61F6">
        <w:t>certainty</w:t>
      </w:r>
      <w:proofErr w:type="spellEnd"/>
      <w:r w:rsidR="000B61F6">
        <w:t xml:space="preserve"> </w:t>
      </w:r>
      <w:proofErr w:type="spellStart"/>
      <w:r w:rsidR="000B61F6">
        <w:t>weighted</w:t>
      </w:r>
      <w:proofErr w:type="spellEnd"/>
      <w:r w:rsidR="000B61F6">
        <w:t xml:space="preserve"> </w:t>
      </w:r>
      <w:proofErr w:type="spellStart"/>
      <w:r w:rsidR="000B61F6">
        <w:t>class</w:t>
      </w:r>
      <w:proofErr w:type="spellEnd"/>
      <w:r w:rsidR="000B61F6">
        <w:t xml:space="preserve"> </w:t>
      </w:r>
      <w:proofErr w:type="spellStart"/>
      <w:r w:rsidR="000B61F6">
        <w:t>loss</w:t>
      </w:r>
      <w:proofErr w:type="spellEnd"/>
      <w:r w:rsidR="000B61F6">
        <w:t xml:space="preserve">, </w:t>
      </w:r>
      <w:r w:rsidR="000B61F6" w:rsidRPr="000B61F6">
        <w:t>T</w:t>
      </w:r>
      <w:r w:rsidR="000B61F6">
        <w:t>echnische Universität</w:t>
      </w:r>
      <w:r w:rsidR="000B61F6" w:rsidRPr="000B61F6">
        <w:t xml:space="preserve"> Kaiserslautern</w:t>
      </w:r>
      <w:r w:rsidR="000B61F6">
        <w:t xml:space="preserve"> und </w:t>
      </w:r>
      <w:r w:rsidR="000B61F6" w:rsidRPr="000B61F6">
        <w:t>Deutsches For</w:t>
      </w:r>
      <w:r w:rsidR="002F0C6F">
        <w:softHyphen/>
      </w:r>
      <w:r w:rsidR="000B61F6" w:rsidRPr="000B61F6">
        <w:t>schungs</w:t>
      </w:r>
      <w:r w:rsidR="002F0C6F">
        <w:softHyphen/>
      </w:r>
      <w:r w:rsidR="000B61F6" w:rsidRPr="000B61F6">
        <w:t>zen</w:t>
      </w:r>
      <w:r w:rsidR="002F0C6F">
        <w:softHyphen/>
      </w:r>
      <w:r w:rsidR="000B61F6" w:rsidRPr="000B61F6">
        <w:t>trum für Künstliche Intelligenz</w:t>
      </w:r>
      <w:r w:rsidR="000B61F6">
        <w:t xml:space="preserve"> (Hrsg.)</w:t>
      </w:r>
      <w:r w:rsidR="000B61F6" w:rsidRPr="000B61F6">
        <w:t xml:space="preserve">, </w:t>
      </w:r>
      <w:r w:rsidR="000B61F6">
        <w:t xml:space="preserve">Deutschland, 2018, </w:t>
      </w:r>
      <w:r w:rsidR="000B61F6" w:rsidRPr="000B61F6">
        <w:t>https://www.dfki.de/file</w:t>
      </w:r>
      <w:r w:rsidR="002F0C6F">
        <w:softHyphen/>
      </w:r>
      <w:r w:rsidR="000B61F6" w:rsidRPr="000B61F6">
        <w:t>admin/user_</w:t>
      </w:r>
      <w:r w:rsidR="002F0C6F">
        <w:t xml:space="preserve"> </w:t>
      </w:r>
      <w:proofErr w:type="spellStart"/>
      <w:r w:rsidR="000B61F6" w:rsidRPr="000B61F6">
        <w:t>up</w:t>
      </w:r>
      <w:r w:rsidR="002F0C6F">
        <w:softHyphen/>
      </w:r>
      <w:r w:rsidR="000B61F6" w:rsidRPr="000B61F6">
        <w:t>load</w:t>
      </w:r>
      <w:proofErr w:type="spellEnd"/>
      <w:r w:rsidR="000B61F6" w:rsidRPr="000B61F6">
        <w:t>/</w:t>
      </w:r>
      <w:proofErr w:type="spellStart"/>
      <w:r w:rsidR="000B61F6" w:rsidRPr="000B61F6">
        <w:t>import</w:t>
      </w:r>
      <w:proofErr w:type="spellEnd"/>
      <w:r w:rsidR="000B61F6" w:rsidRPr="000B61F6">
        <w:t>/9877_IGARSS_2018_bischke__uncertainty_loss.pdf</w:t>
      </w:r>
      <w:r w:rsidR="000B61F6">
        <w:t xml:space="preserve">, abgerufen am 23.01.2023, S. 1. Vgl. auch Li, </w:t>
      </w:r>
      <w:proofErr w:type="spellStart"/>
      <w:r w:rsidR="000B61F6" w:rsidRPr="000B61F6">
        <w:t>Zeju</w:t>
      </w:r>
      <w:proofErr w:type="spellEnd"/>
      <w:r w:rsidR="000B61F6">
        <w:t xml:space="preserve">; </w:t>
      </w:r>
      <w:proofErr w:type="spellStart"/>
      <w:r w:rsidR="000B61F6" w:rsidRPr="000B61F6">
        <w:t>Kamnitsas</w:t>
      </w:r>
      <w:proofErr w:type="spellEnd"/>
      <w:r w:rsidR="000B61F6">
        <w:t xml:space="preserve">, </w:t>
      </w:r>
      <w:r w:rsidR="000B61F6" w:rsidRPr="000B61F6">
        <w:t>Konstantinos</w:t>
      </w:r>
      <w:r w:rsidR="000B61F6">
        <w:t xml:space="preserve">; </w:t>
      </w:r>
      <w:r w:rsidR="000B61F6" w:rsidRPr="000B61F6">
        <w:t>Glocker</w:t>
      </w:r>
      <w:r w:rsidR="000B61F6">
        <w:t xml:space="preserve">, </w:t>
      </w:r>
      <w:r w:rsidR="000B61F6" w:rsidRPr="000B61F6">
        <w:t>Ben</w:t>
      </w:r>
      <w:r w:rsidR="000B61F6">
        <w:t xml:space="preserve">: </w:t>
      </w:r>
      <w:proofErr w:type="spellStart"/>
      <w:r w:rsidR="000B61F6" w:rsidRPr="000B61F6">
        <w:t>Analyzing</w:t>
      </w:r>
      <w:proofErr w:type="spellEnd"/>
      <w:r w:rsidR="000B61F6" w:rsidRPr="000B61F6">
        <w:t xml:space="preserve"> </w:t>
      </w:r>
      <w:proofErr w:type="spellStart"/>
      <w:r w:rsidR="000B61F6" w:rsidRPr="000B61F6">
        <w:t>Overfitting</w:t>
      </w:r>
      <w:proofErr w:type="spellEnd"/>
      <w:r w:rsidR="000B61F6" w:rsidRPr="000B61F6">
        <w:t xml:space="preserve"> </w:t>
      </w:r>
      <w:proofErr w:type="spellStart"/>
      <w:r w:rsidR="000B61F6" w:rsidRPr="000B61F6">
        <w:t>under</w:t>
      </w:r>
      <w:proofErr w:type="spellEnd"/>
      <w:r w:rsidR="000B61F6" w:rsidRPr="000B61F6">
        <w:t xml:space="preserve"> Class Im</w:t>
      </w:r>
      <w:r w:rsidR="002F0C6F">
        <w:softHyphen/>
      </w:r>
      <w:r w:rsidR="000B61F6" w:rsidRPr="000B61F6">
        <w:t>ba</w:t>
      </w:r>
      <w:r w:rsidR="002F0C6F">
        <w:softHyphen/>
      </w:r>
      <w:r w:rsidR="000B61F6" w:rsidRPr="000B61F6">
        <w:t>lan</w:t>
      </w:r>
      <w:r w:rsidR="002F0C6F">
        <w:softHyphen/>
      </w:r>
      <w:r w:rsidR="000B61F6" w:rsidRPr="000B61F6">
        <w:t xml:space="preserve">ce in </w:t>
      </w:r>
      <w:proofErr w:type="spellStart"/>
      <w:r w:rsidR="000B61F6" w:rsidRPr="000B61F6">
        <w:t>Neural</w:t>
      </w:r>
      <w:proofErr w:type="spellEnd"/>
      <w:r w:rsidR="000B61F6" w:rsidRPr="000B61F6">
        <w:t xml:space="preserve"> Networks </w:t>
      </w:r>
      <w:proofErr w:type="spellStart"/>
      <w:r w:rsidR="000B61F6" w:rsidRPr="000B61F6">
        <w:t>for</w:t>
      </w:r>
      <w:proofErr w:type="spellEnd"/>
      <w:r w:rsidR="000B61F6" w:rsidRPr="000B61F6">
        <w:t xml:space="preserve"> Image Segmentation</w:t>
      </w:r>
      <w:r w:rsidR="000B61F6">
        <w:t xml:space="preserve">, arxiv.org (Hrsg.), 20. Februar 2021, </w:t>
      </w:r>
      <w:r w:rsidR="000B61F6" w:rsidRPr="000B61F6">
        <w:t>https://ar</w:t>
      </w:r>
      <w:r w:rsidR="002F0C6F">
        <w:softHyphen/>
      </w:r>
      <w:r w:rsidR="000B61F6" w:rsidRPr="000B61F6">
        <w:t>xiv.</w:t>
      </w:r>
      <w:r w:rsidR="002F0C6F">
        <w:t xml:space="preserve"> </w:t>
      </w:r>
      <w:proofErr w:type="spellStart"/>
      <w:r w:rsidR="000B61F6" w:rsidRPr="000B61F6">
        <w:t>org</w:t>
      </w:r>
      <w:proofErr w:type="spellEnd"/>
      <w:r w:rsidR="000B61F6" w:rsidRPr="000B61F6">
        <w:t>/</w:t>
      </w:r>
      <w:proofErr w:type="spellStart"/>
      <w:r w:rsidR="000B61F6" w:rsidRPr="000B61F6">
        <w:t>pdf</w:t>
      </w:r>
      <w:proofErr w:type="spellEnd"/>
      <w:r w:rsidR="000B61F6" w:rsidRPr="000B61F6">
        <w:t>/2102.10365.pdf</w:t>
      </w:r>
      <w:r w:rsidR="000B61F6">
        <w:t>, abgerufen am 23.01.2023.</w:t>
      </w:r>
    </w:p>
  </w:footnote>
  <w:footnote w:id="61">
    <w:p w14:paraId="62F167D0" w14:textId="39187B6B" w:rsidR="00D44434" w:rsidRPr="00D01A95" w:rsidRDefault="00D44434" w:rsidP="00D44434">
      <w:pPr>
        <w:pStyle w:val="Funotentext"/>
        <w:ind w:left="567" w:hanging="567"/>
        <w:jc w:val="both"/>
      </w:pPr>
      <w:r w:rsidRPr="00D01A95">
        <w:footnoteRef/>
      </w:r>
      <w:r w:rsidRPr="00D01A95">
        <w:tab/>
      </w:r>
      <w:r>
        <w:t xml:space="preserve">Vgl. </w:t>
      </w:r>
      <w:r w:rsidR="002F0C6F" w:rsidRPr="003C1D09">
        <w:rPr>
          <w:color w:val="000000" w:themeColor="text1"/>
        </w:rPr>
        <w:t xml:space="preserve">Islam, </w:t>
      </w:r>
      <w:proofErr w:type="spellStart"/>
      <w:r w:rsidR="002F0C6F" w:rsidRPr="003C1D09">
        <w:rPr>
          <w:color w:val="000000" w:themeColor="text1"/>
        </w:rPr>
        <w:t>Jahidul</w:t>
      </w:r>
      <w:proofErr w:type="spellEnd"/>
      <w:r w:rsidR="002F0C6F" w:rsidRPr="003C1D09">
        <w:rPr>
          <w:color w:val="000000" w:themeColor="text1"/>
        </w:rPr>
        <w:t xml:space="preserve"> et al.: </w:t>
      </w:r>
      <w:proofErr w:type="spellStart"/>
      <w:r w:rsidR="002F0C6F" w:rsidRPr="003C1D09">
        <w:rPr>
          <w:color w:val="000000" w:themeColor="text1"/>
        </w:rPr>
        <w:t>Semantic</w:t>
      </w:r>
      <w:proofErr w:type="spellEnd"/>
      <w:r w:rsidR="002F0C6F" w:rsidRPr="003C1D09">
        <w:rPr>
          <w:color w:val="000000" w:themeColor="text1"/>
        </w:rPr>
        <w:t xml:space="preserve"> Segmentation </w:t>
      </w:r>
      <w:proofErr w:type="spellStart"/>
      <w:r w:rsidR="002F0C6F" w:rsidRPr="003C1D09">
        <w:rPr>
          <w:color w:val="000000" w:themeColor="text1"/>
        </w:rPr>
        <w:t>of</w:t>
      </w:r>
      <w:proofErr w:type="spellEnd"/>
      <w:r w:rsidR="002F0C6F" w:rsidRPr="003C1D09">
        <w:rPr>
          <w:color w:val="000000" w:themeColor="text1"/>
        </w:rPr>
        <w:t xml:space="preserve"> Underwater </w:t>
      </w:r>
      <w:proofErr w:type="spellStart"/>
      <w:r w:rsidR="002F0C6F" w:rsidRPr="003C1D09">
        <w:rPr>
          <w:color w:val="000000" w:themeColor="text1"/>
        </w:rPr>
        <w:t>Imagery</w:t>
      </w:r>
      <w:proofErr w:type="spellEnd"/>
      <w:r w:rsidR="002F0C6F" w:rsidRPr="003C1D09">
        <w:rPr>
          <w:color w:val="000000" w:themeColor="text1"/>
        </w:rPr>
        <w:t xml:space="preserve">: Dataset and Benchmark, </w:t>
      </w:r>
      <w:r w:rsidR="002F0C6F">
        <w:rPr>
          <w:color w:val="000000" w:themeColor="text1"/>
        </w:rPr>
        <w:br/>
        <w:t>a. a. O.</w:t>
      </w:r>
      <w:r w:rsidR="002F0C6F" w:rsidRPr="003C1D09">
        <w:rPr>
          <w:color w:val="000000" w:themeColor="text1"/>
        </w:rPr>
        <w:t>, abgerufen am 23.01.2023</w:t>
      </w:r>
      <w:r w:rsidR="002F0C6F">
        <w:rPr>
          <w:color w:val="000000" w:themeColor="text1"/>
        </w:rPr>
        <w:t>, S. 2.</w:t>
      </w:r>
    </w:p>
  </w:footnote>
  <w:footnote w:id="62">
    <w:p w14:paraId="3B20E4E3" w14:textId="77F9BB98" w:rsidR="002F0C6F" w:rsidRPr="00D01A95" w:rsidRDefault="002F0C6F" w:rsidP="002F0C6F">
      <w:pPr>
        <w:pStyle w:val="Funotentext"/>
        <w:ind w:left="567" w:hanging="567"/>
        <w:jc w:val="both"/>
      </w:pPr>
      <w:r w:rsidRPr="00D01A95">
        <w:footnoteRef/>
      </w:r>
      <w:r w:rsidRPr="00D01A95">
        <w:tab/>
      </w:r>
      <w:r w:rsidRPr="003C1D09">
        <w:rPr>
          <w:color w:val="000000" w:themeColor="text1"/>
        </w:rPr>
        <w:t xml:space="preserve">Islam, </w:t>
      </w:r>
      <w:proofErr w:type="spellStart"/>
      <w:r w:rsidRPr="003C1D09">
        <w:rPr>
          <w:color w:val="000000" w:themeColor="text1"/>
        </w:rPr>
        <w:t>Jahidul</w:t>
      </w:r>
      <w:proofErr w:type="spellEnd"/>
      <w:r w:rsidRPr="003C1D09">
        <w:rPr>
          <w:color w:val="000000" w:themeColor="text1"/>
        </w:rPr>
        <w:t xml:space="preserve"> et al.: </w:t>
      </w:r>
      <w:proofErr w:type="spellStart"/>
      <w:r w:rsidRPr="003C1D09">
        <w:rPr>
          <w:color w:val="000000" w:themeColor="text1"/>
        </w:rPr>
        <w:t>Semantic</w:t>
      </w:r>
      <w:proofErr w:type="spellEnd"/>
      <w:r w:rsidRPr="003C1D09">
        <w:rPr>
          <w:color w:val="000000" w:themeColor="text1"/>
        </w:rPr>
        <w:t xml:space="preserve"> Segmentation </w:t>
      </w:r>
      <w:proofErr w:type="spellStart"/>
      <w:r w:rsidRPr="003C1D09">
        <w:rPr>
          <w:color w:val="000000" w:themeColor="text1"/>
        </w:rPr>
        <w:t>of</w:t>
      </w:r>
      <w:proofErr w:type="spellEnd"/>
      <w:r w:rsidRPr="003C1D09">
        <w:rPr>
          <w:color w:val="000000" w:themeColor="text1"/>
        </w:rPr>
        <w:t xml:space="preserve"> Underwater </w:t>
      </w:r>
      <w:proofErr w:type="spellStart"/>
      <w:r w:rsidRPr="003C1D09">
        <w:rPr>
          <w:color w:val="000000" w:themeColor="text1"/>
        </w:rPr>
        <w:t>Imagery</w:t>
      </w:r>
      <w:proofErr w:type="spellEnd"/>
      <w:r w:rsidRPr="003C1D09">
        <w:rPr>
          <w:color w:val="000000" w:themeColor="text1"/>
        </w:rPr>
        <w:t xml:space="preserve">: Dataset and Benchmark, </w:t>
      </w:r>
      <w:r>
        <w:rPr>
          <w:color w:val="000000" w:themeColor="text1"/>
        </w:rPr>
        <w:br/>
        <w:t>a. a. O.</w:t>
      </w:r>
      <w:r w:rsidRPr="003C1D09">
        <w:rPr>
          <w:color w:val="000000" w:themeColor="text1"/>
        </w:rPr>
        <w:t>, abgerufen am 23.01.2023</w:t>
      </w:r>
      <w:r>
        <w:rPr>
          <w:color w:val="000000" w:themeColor="text1"/>
        </w:rPr>
        <w:t>, S. 2.</w:t>
      </w:r>
    </w:p>
  </w:footnote>
  <w:footnote w:id="63">
    <w:p w14:paraId="36A6F8DF" w14:textId="74D0B643" w:rsidR="0001204A" w:rsidRPr="00D01A95" w:rsidRDefault="0001204A" w:rsidP="0001204A">
      <w:pPr>
        <w:pStyle w:val="Funotentext"/>
        <w:ind w:left="567" w:hanging="567"/>
        <w:jc w:val="both"/>
      </w:pPr>
      <w:r w:rsidRPr="00D01A95">
        <w:footnoteRef/>
      </w:r>
      <w:r w:rsidRPr="00D01A95">
        <w:tab/>
      </w:r>
      <w:r w:rsidR="00EC4D2E">
        <w:t xml:space="preserve">Vgl. </w:t>
      </w:r>
      <w:proofErr w:type="spellStart"/>
      <w:r w:rsidR="00EC4D2E">
        <w:t>Brandenbusch</w:t>
      </w:r>
      <w:proofErr w:type="spellEnd"/>
      <w:r w:rsidR="00EC4D2E">
        <w:t xml:space="preserve">, Kai: </w:t>
      </w:r>
      <w:r w:rsidR="00EC4D2E" w:rsidRPr="00012125">
        <w:t>Semantische Segmentierung mit Deep</w:t>
      </w:r>
      <w:r w:rsidR="00EC4D2E">
        <w:t xml:space="preserve"> </w:t>
      </w:r>
      <w:proofErr w:type="spellStart"/>
      <w:r w:rsidR="00EC4D2E" w:rsidRPr="00012125">
        <w:t>Convolutional</w:t>
      </w:r>
      <w:proofErr w:type="spellEnd"/>
      <w:r w:rsidR="00EC4D2E" w:rsidRPr="00012125">
        <w:t xml:space="preserve"> </w:t>
      </w:r>
      <w:proofErr w:type="spellStart"/>
      <w:r w:rsidR="00EC4D2E" w:rsidRPr="00012125">
        <w:t>Neural</w:t>
      </w:r>
      <w:proofErr w:type="spellEnd"/>
      <w:r w:rsidR="00EC4D2E" w:rsidRPr="00012125">
        <w:t xml:space="preserve"> Networks</w:t>
      </w:r>
      <w:r w:rsidR="00EC4D2E">
        <w:t xml:space="preserve">, a. a. O., abgerufen am 14.01.2023, S. </w:t>
      </w:r>
      <w:r w:rsidR="00EC4D2E">
        <w:t>3</w:t>
      </w:r>
      <w:r w:rsidR="00EC4D2E">
        <w:t>.</w:t>
      </w:r>
      <w:r w:rsidR="00EC4D2E">
        <w:t xml:space="preserve"> </w:t>
      </w:r>
      <w:r>
        <w:t xml:space="preserve">Vgl. </w:t>
      </w:r>
      <w:r>
        <w:rPr>
          <w:color w:val="000000" w:themeColor="text1"/>
        </w:rPr>
        <w:t>a</w:t>
      </w:r>
      <w:r w:rsidR="00EC4D2E">
        <w:rPr>
          <w:color w:val="000000" w:themeColor="text1"/>
        </w:rPr>
        <w:t xml:space="preserve">uch </w:t>
      </w:r>
      <w:proofErr w:type="spellStart"/>
      <w:r w:rsidR="00EC4D2E" w:rsidRPr="00F54390">
        <w:rPr>
          <w:color w:val="000000" w:themeColor="text1"/>
        </w:rPr>
        <w:t>Xu</w:t>
      </w:r>
      <w:proofErr w:type="spellEnd"/>
      <w:r w:rsidR="00EC4D2E" w:rsidRPr="00F54390">
        <w:rPr>
          <w:color w:val="000000" w:themeColor="text1"/>
        </w:rPr>
        <w:t xml:space="preserve">, </w:t>
      </w:r>
      <w:proofErr w:type="spellStart"/>
      <w:r w:rsidR="00EC4D2E" w:rsidRPr="00F54390">
        <w:rPr>
          <w:color w:val="000000" w:themeColor="text1"/>
        </w:rPr>
        <w:t>Jiacong</w:t>
      </w:r>
      <w:proofErr w:type="spellEnd"/>
      <w:r w:rsidR="00EC4D2E" w:rsidRPr="00F54390">
        <w:rPr>
          <w:color w:val="000000" w:themeColor="text1"/>
        </w:rPr>
        <w:t xml:space="preserve">; </w:t>
      </w:r>
      <w:proofErr w:type="spellStart"/>
      <w:r w:rsidR="00EC4D2E" w:rsidRPr="00F54390">
        <w:rPr>
          <w:color w:val="000000" w:themeColor="text1"/>
        </w:rPr>
        <w:t>Xiong</w:t>
      </w:r>
      <w:proofErr w:type="spellEnd"/>
      <w:r w:rsidR="00EC4D2E" w:rsidRPr="00F54390">
        <w:rPr>
          <w:color w:val="000000" w:themeColor="text1"/>
        </w:rPr>
        <w:t xml:space="preserve">, </w:t>
      </w:r>
      <w:proofErr w:type="spellStart"/>
      <w:r w:rsidR="00EC4D2E" w:rsidRPr="00F54390">
        <w:rPr>
          <w:color w:val="000000" w:themeColor="text1"/>
        </w:rPr>
        <w:t>Zixiang</w:t>
      </w:r>
      <w:proofErr w:type="spellEnd"/>
      <w:r w:rsidR="00EC4D2E" w:rsidRPr="00F54390">
        <w:rPr>
          <w:color w:val="000000" w:themeColor="text1"/>
        </w:rPr>
        <w:t xml:space="preserve">; </w:t>
      </w:r>
      <w:proofErr w:type="spellStart"/>
      <w:r w:rsidR="00EC4D2E" w:rsidRPr="00F54390">
        <w:rPr>
          <w:color w:val="000000" w:themeColor="text1"/>
        </w:rPr>
        <w:t>Bhattacharyya</w:t>
      </w:r>
      <w:proofErr w:type="spellEnd"/>
      <w:r w:rsidR="00EC4D2E" w:rsidRPr="00F54390">
        <w:rPr>
          <w:color w:val="000000" w:themeColor="text1"/>
        </w:rPr>
        <w:t xml:space="preserve">, Shankar: </w:t>
      </w:r>
      <w:proofErr w:type="spellStart"/>
      <w:r w:rsidR="00EC4D2E" w:rsidRPr="00F54390">
        <w:rPr>
          <w:color w:val="000000" w:themeColor="text1"/>
        </w:rPr>
        <w:t>PIDNet</w:t>
      </w:r>
      <w:proofErr w:type="spellEnd"/>
      <w:r w:rsidR="00EC4D2E" w:rsidRPr="00F54390">
        <w:rPr>
          <w:color w:val="000000" w:themeColor="text1"/>
        </w:rPr>
        <w:t xml:space="preserve">: A Real-time </w:t>
      </w:r>
      <w:proofErr w:type="spellStart"/>
      <w:r w:rsidR="00EC4D2E" w:rsidRPr="00F54390">
        <w:rPr>
          <w:color w:val="000000" w:themeColor="text1"/>
        </w:rPr>
        <w:t>Semantic</w:t>
      </w:r>
      <w:proofErr w:type="spellEnd"/>
      <w:r w:rsidR="00EC4D2E" w:rsidRPr="00F54390">
        <w:rPr>
          <w:color w:val="000000" w:themeColor="text1"/>
        </w:rPr>
        <w:t xml:space="preserve"> Segmentation Net</w:t>
      </w:r>
      <w:r w:rsidR="00EC4D2E" w:rsidRPr="00F54390">
        <w:rPr>
          <w:color w:val="000000" w:themeColor="text1"/>
        </w:rPr>
        <w:softHyphen/>
        <w:t xml:space="preserve">work </w:t>
      </w:r>
      <w:proofErr w:type="spellStart"/>
      <w:r w:rsidR="00EC4D2E" w:rsidRPr="00F54390">
        <w:rPr>
          <w:color w:val="000000" w:themeColor="text1"/>
        </w:rPr>
        <w:t>Inspired</w:t>
      </w:r>
      <w:proofErr w:type="spellEnd"/>
      <w:r w:rsidR="00EC4D2E" w:rsidRPr="00F54390">
        <w:rPr>
          <w:color w:val="000000" w:themeColor="text1"/>
        </w:rPr>
        <w:t xml:space="preserve"> </w:t>
      </w:r>
      <w:proofErr w:type="spellStart"/>
      <w:r w:rsidR="00EC4D2E" w:rsidRPr="00F54390">
        <w:rPr>
          <w:color w:val="000000" w:themeColor="text1"/>
        </w:rPr>
        <w:t>from</w:t>
      </w:r>
      <w:proofErr w:type="spellEnd"/>
      <w:r w:rsidR="00EC4D2E" w:rsidRPr="00F54390">
        <w:rPr>
          <w:color w:val="000000" w:themeColor="text1"/>
        </w:rPr>
        <w:t xml:space="preserve"> </w:t>
      </w:r>
      <w:proofErr w:type="gramStart"/>
      <w:r w:rsidR="00EC4D2E" w:rsidRPr="00F54390">
        <w:rPr>
          <w:color w:val="000000" w:themeColor="text1"/>
        </w:rPr>
        <w:t>PID Controller</w:t>
      </w:r>
      <w:proofErr w:type="gramEnd"/>
      <w:r w:rsidR="00EC4D2E" w:rsidRPr="00F54390">
        <w:rPr>
          <w:color w:val="000000" w:themeColor="text1"/>
        </w:rPr>
        <w:t xml:space="preserve">, </w:t>
      </w:r>
      <w:r w:rsidR="00EC4D2E">
        <w:rPr>
          <w:color w:val="000000" w:themeColor="text1"/>
        </w:rPr>
        <w:t>a. a. O.</w:t>
      </w:r>
      <w:r w:rsidR="00EC4D2E" w:rsidRPr="00F54390">
        <w:rPr>
          <w:color w:val="000000" w:themeColor="text1"/>
        </w:rPr>
        <w:t>, abgerufen am 14.01.2023</w:t>
      </w:r>
      <w:r w:rsidR="00EC4D2E">
        <w:rPr>
          <w:color w:val="000000" w:themeColor="text1"/>
        </w:rPr>
        <w:t>, S. 5f.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A3A46" w14:textId="0419486A" w:rsidR="00C63332" w:rsidRDefault="00C8786A" w:rsidP="00FD1545">
    <w:pPr>
      <w:pStyle w:val="Kopfzeile"/>
      <w:pBdr>
        <w:bottom w:val="none" w:sz="0" w:space="0" w:color="auto"/>
      </w:pBdr>
    </w:pPr>
    <w:r>
      <w:rPr>
        <w:noProof/>
      </w:rPr>
      <w:drawing>
        <wp:anchor distT="0" distB="0" distL="114300" distR="114300" simplePos="0" relativeHeight="251660293" behindDoc="1" locked="0" layoutInCell="1" allowOverlap="1" wp14:anchorId="517E9AEC" wp14:editId="60242649">
          <wp:simplePos x="0" y="0"/>
          <wp:positionH relativeFrom="column">
            <wp:posOffset>4590863</wp:posOffset>
          </wp:positionH>
          <wp:positionV relativeFrom="paragraph">
            <wp:posOffset>205740</wp:posOffset>
          </wp:positionV>
          <wp:extent cx="1094105" cy="362585"/>
          <wp:effectExtent l="0" t="0" r="0" b="5715"/>
          <wp:wrapTight wrapText="bothSides">
            <wp:wrapPolygon edited="0">
              <wp:start x="752" y="0"/>
              <wp:lineTo x="0" y="3783"/>
              <wp:lineTo x="0" y="21184"/>
              <wp:lineTo x="21312" y="21184"/>
              <wp:lineTo x="21312" y="0"/>
              <wp:lineTo x="752"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1">
                    <a:extLst>
                      <a:ext uri="{28A0092B-C50C-407E-A947-70E740481C1C}">
                        <a14:useLocalDpi xmlns:a14="http://schemas.microsoft.com/office/drawing/2010/main" val="0"/>
                      </a:ext>
                    </a:extLst>
                  </a:blip>
                  <a:stretch>
                    <a:fillRect/>
                  </a:stretch>
                </pic:blipFill>
                <pic:spPr>
                  <a:xfrm>
                    <a:off x="0" y="0"/>
                    <a:ext cx="1094105" cy="362585"/>
                  </a:xfrm>
                  <a:prstGeom prst="rect">
                    <a:avLst/>
                  </a:prstGeom>
                </pic:spPr>
              </pic:pic>
            </a:graphicData>
          </a:graphic>
          <wp14:sizeRelH relativeFrom="margin">
            <wp14:pctWidth>0</wp14:pctWidth>
          </wp14:sizeRelH>
          <wp14:sizeRelV relativeFrom="margin">
            <wp14:pctHeight>0</wp14:pctHeight>
          </wp14:sizeRelV>
        </wp:anchor>
      </w:drawing>
    </w:r>
  </w:p>
  <w:p w14:paraId="376A5A49" w14:textId="712A700B" w:rsidR="00C63332" w:rsidRPr="00FD1545" w:rsidRDefault="00C63332" w:rsidP="00FD1545">
    <w:pPr>
      <w:pStyle w:val="Kopfzeile"/>
      <w:pBdr>
        <w:bottom w:val="none" w:sz="0" w:space="0" w:color="auto"/>
      </w:pBdr>
      <w:spacing w:after="240"/>
    </w:pPr>
  </w:p>
  <w:p w14:paraId="24916AEB" w14:textId="07E5F64A" w:rsidR="00C63332" w:rsidRPr="00AA63A3" w:rsidRDefault="007F2FC7" w:rsidP="007F2FC7">
    <w:pPr>
      <w:pStyle w:val="Kopfzeile"/>
      <w:rPr>
        <w:rFonts w:ascii="Arial" w:hAnsi="Arial"/>
        <w:sz w:val="20"/>
        <w:szCs w:val="20"/>
      </w:rPr>
    </w:pPr>
    <w:r w:rsidRPr="007F2FC7">
      <w:rPr>
        <w:rFonts w:ascii="Arial" w:hAnsi="Arial"/>
        <w:sz w:val="20"/>
        <w:szCs w:val="20"/>
      </w:rPr>
      <w:t>Semantische Segmentierung von Unterwasserbilddaten in Echtzeit mit PID-Net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4CBA7" w14:textId="50BD276D" w:rsidR="00C63332" w:rsidRDefault="00AA6374" w:rsidP="00F360B1">
    <w:pPr>
      <w:pStyle w:val="Kopfzeile"/>
      <w:pBdr>
        <w:bottom w:val="none" w:sz="0" w:space="0" w:color="auto"/>
      </w:pBdr>
    </w:pPr>
    <w:r>
      <w:rPr>
        <w:noProof/>
      </w:rPr>
      <w:drawing>
        <wp:anchor distT="0" distB="0" distL="114300" distR="114300" simplePos="0" relativeHeight="251659269" behindDoc="1" locked="0" layoutInCell="1" allowOverlap="1" wp14:anchorId="039E65C1" wp14:editId="03A0FF89">
          <wp:simplePos x="0" y="0"/>
          <wp:positionH relativeFrom="column">
            <wp:posOffset>-192445</wp:posOffset>
          </wp:positionH>
          <wp:positionV relativeFrom="paragraph">
            <wp:posOffset>187325</wp:posOffset>
          </wp:positionV>
          <wp:extent cx="3092400" cy="396000"/>
          <wp:effectExtent l="0" t="0" r="0" b="0"/>
          <wp:wrapTight wrapText="bothSides">
            <wp:wrapPolygon edited="0">
              <wp:start x="266" y="0"/>
              <wp:lineTo x="0" y="3467"/>
              <wp:lineTo x="0" y="20803"/>
              <wp:lineTo x="8518" y="20803"/>
              <wp:lineTo x="21471" y="13175"/>
              <wp:lineTo x="21471" y="8321"/>
              <wp:lineTo x="17124" y="0"/>
              <wp:lineTo x="266" y="0"/>
            </wp:wrapPolygon>
          </wp:wrapTight>
          <wp:docPr id="11" name="Grafik 11" descr="Ein Bild, das Tex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Schild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3092400" cy="396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72487" w14:textId="3F7B003B" w:rsidR="00C63332" w:rsidRDefault="00DF64F9" w:rsidP="0018695B">
    <w:pPr>
      <w:pStyle w:val="Kopfzeile"/>
    </w:pPr>
    <w:r>
      <w:rPr>
        <w:noProof/>
      </w:rPr>
      <w:drawing>
        <wp:anchor distT="0" distB="0" distL="114300" distR="114300" simplePos="0" relativeHeight="251662341" behindDoc="1" locked="0" layoutInCell="1" allowOverlap="1" wp14:anchorId="07877DC6" wp14:editId="0E529037">
          <wp:simplePos x="0" y="0"/>
          <wp:positionH relativeFrom="column">
            <wp:posOffset>4582160</wp:posOffset>
          </wp:positionH>
          <wp:positionV relativeFrom="paragraph">
            <wp:posOffset>204022</wp:posOffset>
          </wp:positionV>
          <wp:extent cx="1094105" cy="362585"/>
          <wp:effectExtent l="0" t="0" r="0" b="5715"/>
          <wp:wrapTight wrapText="bothSides">
            <wp:wrapPolygon edited="0">
              <wp:start x="752" y="0"/>
              <wp:lineTo x="0" y="3783"/>
              <wp:lineTo x="0" y="21184"/>
              <wp:lineTo x="21312" y="21184"/>
              <wp:lineTo x="21312" y="0"/>
              <wp:lineTo x="752" y="0"/>
            </wp:wrapPolygon>
          </wp:wrapTight>
          <wp:docPr id="13" name="Grafik 13" descr="Ein Bild, das Text, Uhr,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Uhr, ClipAr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94105" cy="362585"/>
                  </a:xfrm>
                  <a:prstGeom prst="rect">
                    <a:avLst/>
                  </a:prstGeom>
                </pic:spPr>
              </pic:pic>
            </a:graphicData>
          </a:graphic>
          <wp14:sizeRelH relativeFrom="margin">
            <wp14:pctWidth>0</wp14:pctWidth>
          </wp14:sizeRelH>
          <wp14:sizeRelV relativeFrom="margin">
            <wp14:pctHeight>0</wp14:pctHeight>
          </wp14:sizeRelV>
        </wp:anchor>
      </w:drawing>
    </w:r>
  </w:p>
  <w:p w14:paraId="65511493" w14:textId="6621F32D" w:rsidR="00C63332" w:rsidRDefault="00C63332" w:rsidP="00605A21">
    <w:pPr>
      <w:pStyle w:val="Kopfzeile"/>
      <w:spacing w:after="360"/>
    </w:pPr>
  </w:p>
  <w:p w14:paraId="7BD067F2" w14:textId="08F581D9" w:rsidR="00C63332" w:rsidRPr="00AA63A3" w:rsidRDefault="007F2FC7" w:rsidP="00D06D3A">
    <w:pPr>
      <w:pStyle w:val="Kopfzeile"/>
      <w:rPr>
        <w:rFonts w:ascii="Arial" w:hAnsi="Arial"/>
        <w:sz w:val="20"/>
        <w:szCs w:val="20"/>
      </w:rPr>
    </w:pPr>
    <w:r w:rsidRPr="007F2FC7">
      <w:rPr>
        <w:rFonts w:ascii="Arial" w:hAnsi="Arial"/>
        <w:sz w:val="20"/>
        <w:szCs w:val="20"/>
      </w:rPr>
      <w:t>Semantische Segmentierung von Unterwasserbilddaten in Echtzeit mit PID-Net</w:t>
    </w:r>
    <w:r w:rsidR="00C63332" w:rsidRPr="00AA63A3">
      <w:rPr>
        <w:sz w:val="10"/>
        <w:szCs w:val="1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C1D64"/>
    <w:multiLevelType w:val="hybridMultilevel"/>
    <w:tmpl w:val="5E2E633A"/>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CCD463E"/>
    <w:multiLevelType w:val="hybridMultilevel"/>
    <w:tmpl w:val="A61E3D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FE6269A"/>
    <w:multiLevelType w:val="multilevel"/>
    <w:tmpl w:val="982C37D0"/>
    <w:lvl w:ilvl="0">
      <w:start w:val="1"/>
      <w:numFmt w:val="decimal"/>
      <w:pStyle w:val="berschrift1"/>
      <w:lvlText w:val="%1"/>
      <w:lvlJc w:val="left"/>
      <w:pPr>
        <w:ind w:left="417" w:hanging="360"/>
      </w:pPr>
      <w:rPr>
        <w:rFonts w:hint="default"/>
        <w:b w:val="0"/>
        <w:bCs w:val="0"/>
        <w:lang w:val="de-DE"/>
      </w:rPr>
    </w:lvl>
    <w:lvl w:ilvl="1">
      <w:start w:val="1"/>
      <w:numFmt w:val="decimal"/>
      <w:pStyle w:val="berschrift2"/>
      <w:lvlText w:val="%1.%2"/>
      <w:lvlJc w:val="left"/>
      <w:pPr>
        <w:ind w:left="57" w:firstLine="0"/>
      </w:pPr>
      <w:rPr>
        <w:rFonts w:ascii="Arial" w:hAnsi="Arial" w:cs="Arial" w:hint="default"/>
        <w:b w:val="0"/>
        <w:bCs w:val="0"/>
        <w:i w:val="0"/>
        <w:sz w:val="32"/>
        <w:szCs w:val="32"/>
      </w:rPr>
    </w:lvl>
    <w:lvl w:ilvl="2">
      <w:start w:val="1"/>
      <w:numFmt w:val="decimal"/>
      <w:pStyle w:val="berschrift3"/>
      <w:lvlText w:val="%1.%2.%3"/>
      <w:lvlJc w:val="left"/>
      <w:pPr>
        <w:ind w:left="57" w:firstLine="0"/>
      </w:pPr>
      <w:rPr>
        <w:rFonts w:ascii="Cambria" w:hAnsi="Cambria" w:hint="default"/>
        <w:b/>
        <w:i w:val="0"/>
        <w:sz w:val="28"/>
        <w:szCs w:val="28"/>
      </w:rPr>
    </w:lvl>
    <w:lvl w:ilvl="3">
      <w:start w:val="1"/>
      <w:numFmt w:val="decimal"/>
      <w:lvlText w:val="%4."/>
      <w:lvlJc w:val="left"/>
      <w:pPr>
        <w:ind w:left="414" w:hanging="357"/>
      </w:pPr>
      <w:rPr>
        <w:rFonts w:hint="default"/>
      </w:rPr>
    </w:lvl>
    <w:lvl w:ilvl="4">
      <w:start w:val="1"/>
      <w:numFmt w:val="lowerLetter"/>
      <w:lvlText w:val="%5."/>
      <w:lvlJc w:val="left"/>
      <w:pPr>
        <w:ind w:left="414" w:hanging="357"/>
      </w:pPr>
      <w:rPr>
        <w:rFonts w:hint="default"/>
      </w:rPr>
    </w:lvl>
    <w:lvl w:ilvl="5">
      <w:start w:val="1"/>
      <w:numFmt w:val="lowerRoman"/>
      <w:lvlText w:val="%6."/>
      <w:lvlJc w:val="right"/>
      <w:pPr>
        <w:ind w:left="414" w:hanging="357"/>
      </w:pPr>
      <w:rPr>
        <w:rFonts w:hint="default"/>
      </w:rPr>
    </w:lvl>
    <w:lvl w:ilvl="6">
      <w:start w:val="1"/>
      <w:numFmt w:val="decimal"/>
      <w:lvlText w:val="%7."/>
      <w:lvlJc w:val="left"/>
      <w:pPr>
        <w:ind w:left="414" w:hanging="357"/>
      </w:pPr>
      <w:rPr>
        <w:rFonts w:hint="default"/>
      </w:rPr>
    </w:lvl>
    <w:lvl w:ilvl="7">
      <w:start w:val="1"/>
      <w:numFmt w:val="lowerLetter"/>
      <w:lvlText w:val="%8."/>
      <w:lvlJc w:val="left"/>
      <w:pPr>
        <w:ind w:left="414" w:hanging="357"/>
      </w:pPr>
      <w:rPr>
        <w:rFonts w:hint="default"/>
      </w:rPr>
    </w:lvl>
    <w:lvl w:ilvl="8">
      <w:start w:val="1"/>
      <w:numFmt w:val="lowerRoman"/>
      <w:lvlText w:val="%9."/>
      <w:lvlJc w:val="right"/>
      <w:pPr>
        <w:ind w:left="414" w:hanging="357"/>
      </w:pPr>
      <w:rPr>
        <w:rFonts w:hint="default"/>
      </w:rPr>
    </w:lvl>
  </w:abstractNum>
  <w:abstractNum w:abstractNumId="3" w15:restartNumberingAfterBreak="0">
    <w:nsid w:val="1051206E"/>
    <w:multiLevelType w:val="hybridMultilevel"/>
    <w:tmpl w:val="C34CAB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C51182A"/>
    <w:multiLevelType w:val="hybridMultilevel"/>
    <w:tmpl w:val="F95A9F78"/>
    <w:lvl w:ilvl="0" w:tplc="461C0520">
      <w:start w:val="1"/>
      <w:numFmt w:val="decimal"/>
      <w:pStyle w:val="Literatu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FD3228C"/>
    <w:multiLevelType w:val="hybridMultilevel"/>
    <w:tmpl w:val="A61E3D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95A1D0A"/>
    <w:multiLevelType w:val="hybridMultilevel"/>
    <w:tmpl w:val="8DDEEB42"/>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E8C5E7D"/>
    <w:multiLevelType w:val="hybridMultilevel"/>
    <w:tmpl w:val="73527642"/>
    <w:lvl w:ilvl="0" w:tplc="3286A1EC">
      <w:start w:val="1"/>
      <w:numFmt w:val="bullet"/>
      <w:pStyle w:val="Enum1"/>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8" w15:restartNumberingAfterBreak="0">
    <w:nsid w:val="35565148"/>
    <w:multiLevelType w:val="hybridMultilevel"/>
    <w:tmpl w:val="A61E3D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580D9B"/>
    <w:multiLevelType w:val="hybridMultilevel"/>
    <w:tmpl w:val="A61E3D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683935"/>
    <w:multiLevelType w:val="hybridMultilevel"/>
    <w:tmpl w:val="A61E3D7E"/>
    <w:lvl w:ilvl="0" w:tplc="2E1A0FC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64F080A"/>
    <w:multiLevelType w:val="multilevel"/>
    <w:tmpl w:val="51441310"/>
    <w:lvl w:ilvl="0">
      <w:start w:val="1"/>
      <w:numFmt w:val="upperLetter"/>
      <w:pStyle w:val="berschriftAnhang"/>
      <w:lvlText w:val="%1."/>
      <w:lvlJc w:val="left"/>
      <w:pPr>
        <w:ind w:left="432" w:hanging="432"/>
      </w:pPr>
      <w:rPr>
        <w:rFonts w:ascii="Arial" w:hAnsi="Arial" w:hint="default"/>
        <w:b w:val="0"/>
        <w:i w:val="0"/>
        <w:sz w:val="32"/>
        <w:u w:val="no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68A63A1"/>
    <w:multiLevelType w:val="hybridMultilevel"/>
    <w:tmpl w:val="39D4E6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CBD2B85"/>
    <w:multiLevelType w:val="multilevel"/>
    <w:tmpl w:val="6BA0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5D285C"/>
    <w:multiLevelType w:val="hybridMultilevel"/>
    <w:tmpl w:val="D54697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07E6C51"/>
    <w:multiLevelType w:val="hybridMultilevel"/>
    <w:tmpl w:val="49D258E4"/>
    <w:lvl w:ilvl="0" w:tplc="86388714">
      <w:start w:val="1"/>
      <w:numFmt w:val="decimal"/>
      <w:lvlText w:val="%1."/>
      <w:lvlJc w:val="left"/>
      <w:pPr>
        <w:ind w:left="921" w:hanging="360"/>
      </w:pPr>
      <w:rPr>
        <w:rFonts w:hint="default"/>
        <w:b w:val="0"/>
        <w:bCs w:val="0"/>
      </w:rPr>
    </w:lvl>
    <w:lvl w:ilvl="1" w:tplc="04070019" w:tentative="1">
      <w:start w:val="1"/>
      <w:numFmt w:val="lowerLetter"/>
      <w:lvlText w:val="%2."/>
      <w:lvlJc w:val="left"/>
      <w:pPr>
        <w:ind w:left="1641" w:hanging="360"/>
      </w:pPr>
    </w:lvl>
    <w:lvl w:ilvl="2" w:tplc="0407001B" w:tentative="1">
      <w:start w:val="1"/>
      <w:numFmt w:val="lowerRoman"/>
      <w:lvlText w:val="%3."/>
      <w:lvlJc w:val="right"/>
      <w:pPr>
        <w:ind w:left="2361" w:hanging="180"/>
      </w:pPr>
    </w:lvl>
    <w:lvl w:ilvl="3" w:tplc="0407000F" w:tentative="1">
      <w:start w:val="1"/>
      <w:numFmt w:val="decimal"/>
      <w:lvlText w:val="%4."/>
      <w:lvlJc w:val="left"/>
      <w:pPr>
        <w:ind w:left="3081" w:hanging="360"/>
      </w:pPr>
    </w:lvl>
    <w:lvl w:ilvl="4" w:tplc="04070019" w:tentative="1">
      <w:start w:val="1"/>
      <w:numFmt w:val="lowerLetter"/>
      <w:lvlText w:val="%5."/>
      <w:lvlJc w:val="left"/>
      <w:pPr>
        <w:ind w:left="3801" w:hanging="360"/>
      </w:pPr>
    </w:lvl>
    <w:lvl w:ilvl="5" w:tplc="0407001B" w:tentative="1">
      <w:start w:val="1"/>
      <w:numFmt w:val="lowerRoman"/>
      <w:lvlText w:val="%6."/>
      <w:lvlJc w:val="right"/>
      <w:pPr>
        <w:ind w:left="4521" w:hanging="180"/>
      </w:pPr>
    </w:lvl>
    <w:lvl w:ilvl="6" w:tplc="0407000F" w:tentative="1">
      <w:start w:val="1"/>
      <w:numFmt w:val="decimal"/>
      <w:lvlText w:val="%7."/>
      <w:lvlJc w:val="left"/>
      <w:pPr>
        <w:ind w:left="5241" w:hanging="360"/>
      </w:pPr>
    </w:lvl>
    <w:lvl w:ilvl="7" w:tplc="04070019" w:tentative="1">
      <w:start w:val="1"/>
      <w:numFmt w:val="lowerLetter"/>
      <w:lvlText w:val="%8."/>
      <w:lvlJc w:val="left"/>
      <w:pPr>
        <w:ind w:left="5961" w:hanging="360"/>
      </w:pPr>
    </w:lvl>
    <w:lvl w:ilvl="8" w:tplc="0407001B" w:tentative="1">
      <w:start w:val="1"/>
      <w:numFmt w:val="lowerRoman"/>
      <w:lvlText w:val="%9."/>
      <w:lvlJc w:val="right"/>
      <w:pPr>
        <w:ind w:left="6681" w:hanging="180"/>
      </w:pPr>
    </w:lvl>
  </w:abstractNum>
  <w:num w:numId="1" w16cid:durableId="1470828588">
    <w:abstractNumId w:val="2"/>
  </w:num>
  <w:num w:numId="2" w16cid:durableId="2006735643">
    <w:abstractNumId w:val="4"/>
  </w:num>
  <w:num w:numId="3" w16cid:durableId="1536848304">
    <w:abstractNumId w:val="7"/>
  </w:num>
  <w:num w:numId="4" w16cid:durableId="855391607">
    <w:abstractNumId w:val="11"/>
  </w:num>
  <w:num w:numId="5" w16cid:durableId="1281912556">
    <w:abstractNumId w:val="3"/>
  </w:num>
  <w:num w:numId="6" w16cid:durableId="108552823">
    <w:abstractNumId w:val="10"/>
  </w:num>
  <w:num w:numId="7" w16cid:durableId="1478915728">
    <w:abstractNumId w:val="12"/>
  </w:num>
  <w:num w:numId="8" w16cid:durableId="1446466938">
    <w:abstractNumId w:val="13"/>
  </w:num>
  <w:num w:numId="9" w16cid:durableId="409935803">
    <w:abstractNumId w:val="14"/>
  </w:num>
  <w:num w:numId="10" w16cid:durableId="133068161">
    <w:abstractNumId w:val="5"/>
  </w:num>
  <w:num w:numId="11" w16cid:durableId="1887134765">
    <w:abstractNumId w:val="15"/>
  </w:num>
  <w:num w:numId="12" w16cid:durableId="2125810178">
    <w:abstractNumId w:val="1"/>
  </w:num>
  <w:num w:numId="13" w16cid:durableId="731343456">
    <w:abstractNumId w:val="9"/>
  </w:num>
  <w:num w:numId="14" w16cid:durableId="760296221">
    <w:abstractNumId w:val="6"/>
  </w:num>
  <w:num w:numId="15" w16cid:durableId="85880657">
    <w:abstractNumId w:val="8"/>
  </w:num>
  <w:num w:numId="16" w16cid:durableId="1621453904">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onsecutiveHyphenLimit w:val="1"/>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FE8"/>
    <w:rsid w:val="0000027C"/>
    <w:rsid w:val="000006A3"/>
    <w:rsid w:val="000009F8"/>
    <w:rsid w:val="00000C5F"/>
    <w:rsid w:val="00000C7B"/>
    <w:rsid w:val="0000101F"/>
    <w:rsid w:val="00001038"/>
    <w:rsid w:val="0000106B"/>
    <w:rsid w:val="000013CC"/>
    <w:rsid w:val="000015B7"/>
    <w:rsid w:val="000016CD"/>
    <w:rsid w:val="000017BE"/>
    <w:rsid w:val="00001B98"/>
    <w:rsid w:val="00001BF3"/>
    <w:rsid w:val="000020B1"/>
    <w:rsid w:val="0000219D"/>
    <w:rsid w:val="000024F9"/>
    <w:rsid w:val="000025C9"/>
    <w:rsid w:val="00002701"/>
    <w:rsid w:val="00002710"/>
    <w:rsid w:val="00002C4C"/>
    <w:rsid w:val="00002D0F"/>
    <w:rsid w:val="00002D1D"/>
    <w:rsid w:val="00002DEA"/>
    <w:rsid w:val="00002EFA"/>
    <w:rsid w:val="00003003"/>
    <w:rsid w:val="0000303A"/>
    <w:rsid w:val="000030AF"/>
    <w:rsid w:val="00003250"/>
    <w:rsid w:val="00003408"/>
    <w:rsid w:val="0000382F"/>
    <w:rsid w:val="000038D9"/>
    <w:rsid w:val="00003A30"/>
    <w:rsid w:val="00003A70"/>
    <w:rsid w:val="00003B3F"/>
    <w:rsid w:val="00003E6B"/>
    <w:rsid w:val="0000422B"/>
    <w:rsid w:val="000043D8"/>
    <w:rsid w:val="00004621"/>
    <w:rsid w:val="00004872"/>
    <w:rsid w:val="00004CF8"/>
    <w:rsid w:val="00004F28"/>
    <w:rsid w:val="000050F7"/>
    <w:rsid w:val="00005202"/>
    <w:rsid w:val="0000521A"/>
    <w:rsid w:val="00005302"/>
    <w:rsid w:val="000054AE"/>
    <w:rsid w:val="000056BC"/>
    <w:rsid w:val="00005740"/>
    <w:rsid w:val="00005829"/>
    <w:rsid w:val="00005A6E"/>
    <w:rsid w:val="00005A83"/>
    <w:rsid w:val="00005B32"/>
    <w:rsid w:val="00005B67"/>
    <w:rsid w:val="00005BE3"/>
    <w:rsid w:val="00005D63"/>
    <w:rsid w:val="00005EF4"/>
    <w:rsid w:val="000064DB"/>
    <w:rsid w:val="00006604"/>
    <w:rsid w:val="00006802"/>
    <w:rsid w:val="00006DB1"/>
    <w:rsid w:val="00006E04"/>
    <w:rsid w:val="0000726A"/>
    <w:rsid w:val="00007308"/>
    <w:rsid w:val="000073C3"/>
    <w:rsid w:val="000073E1"/>
    <w:rsid w:val="000077FF"/>
    <w:rsid w:val="00007889"/>
    <w:rsid w:val="000078E4"/>
    <w:rsid w:val="0000797C"/>
    <w:rsid w:val="00007A37"/>
    <w:rsid w:val="00007A56"/>
    <w:rsid w:val="00007C98"/>
    <w:rsid w:val="00007CAF"/>
    <w:rsid w:val="00007F94"/>
    <w:rsid w:val="00010235"/>
    <w:rsid w:val="00010262"/>
    <w:rsid w:val="0001052F"/>
    <w:rsid w:val="000108B5"/>
    <w:rsid w:val="00010B1E"/>
    <w:rsid w:val="00010BC9"/>
    <w:rsid w:val="00010F8D"/>
    <w:rsid w:val="00010FEB"/>
    <w:rsid w:val="00011170"/>
    <w:rsid w:val="0001132B"/>
    <w:rsid w:val="0001138B"/>
    <w:rsid w:val="000114A5"/>
    <w:rsid w:val="000114A8"/>
    <w:rsid w:val="000115F2"/>
    <w:rsid w:val="00011654"/>
    <w:rsid w:val="00011AC2"/>
    <w:rsid w:val="00011B38"/>
    <w:rsid w:val="00011CA0"/>
    <w:rsid w:val="00011DDA"/>
    <w:rsid w:val="00011E0B"/>
    <w:rsid w:val="00011E44"/>
    <w:rsid w:val="00011FF5"/>
    <w:rsid w:val="0001204A"/>
    <w:rsid w:val="00012061"/>
    <w:rsid w:val="00012125"/>
    <w:rsid w:val="0001216C"/>
    <w:rsid w:val="000122AD"/>
    <w:rsid w:val="000123BA"/>
    <w:rsid w:val="00012560"/>
    <w:rsid w:val="00012616"/>
    <w:rsid w:val="000127D4"/>
    <w:rsid w:val="00012851"/>
    <w:rsid w:val="00012914"/>
    <w:rsid w:val="000129DE"/>
    <w:rsid w:val="00012D6B"/>
    <w:rsid w:val="00012F49"/>
    <w:rsid w:val="00013232"/>
    <w:rsid w:val="00013298"/>
    <w:rsid w:val="000134BE"/>
    <w:rsid w:val="000136C2"/>
    <w:rsid w:val="0001372D"/>
    <w:rsid w:val="000137E7"/>
    <w:rsid w:val="00013934"/>
    <w:rsid w:val="00013AD7"/>
    <w:rsid w:val="00013BBA"/>
    <w:rsid w:val="00013D83"/>
    <w:rsid w:val="00013E3D"/>
    <w:rsid w:val="00013F9E"/>
    <w:rsid w:val="000140B3"/>
    <w:rsid w:val="00014128"/>
    <w:rsid w:val="00014746"/>
    <w:rsid w:val="00014799"/>
    <w:rsid w:val="00014827"/>
    <w:rsid w:val="00014862"/>
    <w:rsid w:val="00014874"/>
    <w:rsid w:val="000149C9"/>
    <w:rsid w:val="00014AB0"/>
    <w:rsid w:val="00014FCB"/>
    <w:rsid w:val="000153C9"/>
    <w:rsid w:val="000154F8"/>
    <w:rsid w:val="00015D9B"/>
    <w:rsid w:val="00015DF0"/>
    <w:rsid w:val="00015F61"/>
    <w:rsid w:val="000160D0"/>
    <w:rsid w:val="000160F1"/>
    <w:rsid w:val="0001624E"/>
    <w:rsid w:val="00016420"/>
    <w:rsid w:val="0001652F"/>
    <w:rsid w:val="000166B4"/>
    <w:rsid w:val="0001685A"/>
    <w:rsid w:val="0001688F"/>
    <w:rsid w:val="00016995"/>
    <w:rsid w:val="00016B4B"/>
    <w:rsid w:val="0001715B"/>
    <w:rsid w:val="000172FB"/>
    <w:rsid w:val="0001730B"/>
    <w:rsid w:val="0001738C"/>
    <w:rsid w:val="00017669"/>
    <w:rsid w:val="00017676"/>
    <w:rsid w:val="0001792A"/>
    <w:rsid w:val="00017969"/>
    <w:rsid w:val="00017A06"/>
    <w:rsid w:val="00017B2A"/>
    <w:rsid w:val="00017BA8"/>
    <w:rsid w:val="00017E2A"/>
    <w:rsid w:val="000200C3"/>
    <w:rsid w:val="00020209"/>
    <w:rsid w:val="00020231"/>
    <w:rsid w:val="00020252"/>
    <w:rsid w:val="000206BF"/>
    <w:rsid w:val="000207BC"/>
    <w:rsid w:val="00020806"/>
    <w:rsid w:val="0002094A"/>
    <w:rsid w:val="00020BA5"/>
    <w:rsid w:val="00021374"/>
    <w:rsid w:val="0002152E"/>
    <w:rsid w:val="000217EE"/>
    <w:rsid w:val="00021907"/>
    <w:rsid w:val="00021A11"/>
    <w:rsid w:val="00021B0A"/>
    <w:rsid w:val="00021C77"/>
    <w:rsid w:val="00021D33"/>
    <w:rsid w:val="00022059"/>
    <w:rsid w:val="000221F9"/>
    <w:rsid w:val="0002240F"/>
    <w:rsid w:val="000227B2"/>
    <w:rsid w:val="00022817"/>
    <w:rsid w:val="00022F44"/>
    <w:rsid w:val="00023037"/>
    <w:rsid w:val="00023191"/>
    <w:rsid w:val="000231C2"/>
    <w:rsid w:val="000231F2"/>
    <w:rsid w:val="000232DA"/>
    <w:rsid w:val="00023366"/>
    <w:rsid w:val="000234BC"/>
    <w:rsid w:val="00023539"/>
    <w:rsid w:val="0002359E"/>
    <w:rsid w:val="000236D6"/>
    <w:rsid w:val="0002391B"/>
    <w:rsid w:val="00023BB3"/>
    <w:rsid w:val="00023CA0"/>
    <w:rsid w:val="000240C2"/>
    <w:rsid w:val="0002423E"/>
    <w:rsid w:val="00024327"/>
    <w:rsid w:val="00024504"/>
    <w:rsid w:val="00024677"/>
    <w:rsid w:val="00024B1C"/>
    <w:rsid w:val="00024DD8"/>
    <w:rsid w:val="00024E95"/>
    <w:rsid w:val="000250ED"/>
    <w:rsid w:val="0002532C"/>
    <w:rsid w:val="000253CA"/>
    <w:rsid w:val="0002574F"/>
    <w:rsid w:val="00025891"/>
    <w:rsid w:val="00025926"/>
    <w:rsid w:val="000259E5"/>
    <w:rsid w:val="00025BA8"/>
    <w:rsid w:val="00025C00"/>
    <w:rsid w:val="00025C8C"/>
    <w:rsid w:val="00025D85"/>
    <w:rsid w:val="00025E6D"/>
    <w:rsid w:val="00025EEE"/>
    <w:rsid w:val="00025FF3"/>
    <w:rsid w:val="000263BA"/>
    <w:rsid w:val="0002682E"/>
    <w:rsid w:val="00026903"/>
    <w:rsid w:val="00026953"/>
    <w:rsid w:val="00026A50"/>
    <w:rsid w:val="00026D68"/>
    <w:rsid w:val="00026E4F"/>
    <w:rsid w:val="00026F24"/>
    <w:rsid w:val="00027053"/>
    <w:rsid w:val="0002718E"/>
    <w:rsid w:val="000273F7"/>
    <w:rsid w:val="00027453"/>
    <w:rsid w:val="000276FF"/>
    <w:rsid w:val="00027942"/>
    <w:rsid w:val="00027CCE"/>
    <w:rsid w:val="00027DA6"/>
    <w:rsid w:val="00027DF8"/>
    <w:rsid w:val="00027E27"/>
    <w:rsid w:val="00027EAB"/>
    <w:rsid w:val="00030079"/>
    <w:rsid w:val="0003020F"/>
    <w:rsid w:val="00030214"/>
    <w:rsid w:val="00030319"/>
    <w:rsid w:val="000303DB"/>
    <w:rsid w:val="0003098F"/>
    <w:rsid w:val="00030B9B"/>
    <w:rsid w:val="000310DA"/>
    <w:rsid w:val="00031337"/>
    <w:rsid w:val="0003145A"/>
    <w:rsid w:val="00031621"/>
    <w:rsid w:val="000316CD"/>
    <w:rsid w:val="000318C3"/>
    <w:rsid w:val="0003195D"/>
    <w:rsid w:val="00031A1D"/>
    <w:rsid w:val="00031B6C"/>
    <w:rsid w:val="00031F00"/>
    <w:rsid w:val="00032252"/>
    <w:rsid w:val="00032809"/>
    <w:rsid w:val="00032871"/>
    <w:rsid w:val="00032984"/>
    <w:rsid w:val="000329D9"/>
    <w:rsid w:val="00032BC3"/>
    <w:rsid w:val="00032BE1"/>
    <w:rsid w:val="00032E9C"/>
    <w:rsid w:val="00033068"/>
    <w:rsid w:val="000330C6"/>
    <w:rsid w:val="00033355"/>
    <w:rsid w:val="00033381"/>
    <w:rsid w:val="00033384"/>
    <w:rsid w:val="000335D0"/>
    <w:rsid w:val="0003367C"/>
    <w:rsid w:val="000339BE"/>
    <w:rsid w:val="00033A95"/>
    <w:rsid w:val="00033AD4"/>
    <w:rsid w:val="00033E02"/>
    <w:rsid w:val="00033F7D"/>
    <w:rsid w:val="00034167"/>
    <w:rsid w:val="00034623"/>
    <w:rsid w:val="0003464F"/>
    <w:rsid w:val="00034C74"/>
    <w:rsid w:val="00034EFE"/>
    <w:rsid w:val="000350BB"/>
    <w:rsid w:val="000350E4"/>
    <w:rsid w:val="000353B2"/>
    <w:rsid w:val="00035431"/>
    <w:rsid w:val="000355FF"/>
    <w:rsid w:val="00035C56"/>
    <w:rsid w:val="00035CEE"/>
    <w:rsid w:val="00035DC4"/>
    <w:rsid w:val="00035DFB"/>
    <w:rsid w:val="0003640D"/>
    <w:rsid w:val="000365AF"/>
    <w:rsid w:val="00036903"/>
    <w:rsid w:val="00036B67"/>
    <w:rsid w:val="00036BE2"/>
    <w:rsid w:val="00036D07"/>
    <w:rsid w:val="00036D09"/>
    <w:rsid w:val="00037019"/>
    <w:rsid w:val="000370DB"/>
    <w:rsid w:val="00037115"/>
    <w:rsid w:val="0003716E"/>
    <w:rsid w:val="000373AB"/>
    <w:rsid w:val="000373FB"/>
    <w:rsid w:val="00037555"/>
    <w:rsid w:val="0003795C"/>
    <w:rsid w:val="00037BCB"/>
    <w:rsid w:val="00037D1A"/>
    <w:rsid w:val="00040112"/>
    <w:rsid w:val="000403A5"/>
    <w:rsid w:val="00040537"/>
    <w:rsid w:val="00040B36"/>
    <w:rsid w:val="00041012"/>
    <w:rsid w:val="000414E1"/>
    <w:rsid w:val="00041586"/>
    <w:rsid w:val="000418AE"/>
    <w:rsid w:val="00041CBE"/>
    <w:rsid w:val="00041F2E"/>
    <w:rsid w:val="0004208A"/>
    <w:rsid w:val="00042190"/>
    <w:rsid w:val="000423CC"/>
    <w:rsid w:val="00042438"/>
    <w:rsid w:val="000424E3"/>
    <w:rsid w:val="000424E4"/>
    <w:rsid w:val="000424FD"/>
    <w:rsid w:val="000425FE"/>
    <w:rsid w:val="0004271E"/>
    <w:rsid w:val="000427CD"/>
    <w:rsid w:val="00042AE9"/>
    <w:rsid w:val="00042C5F"/>
    <w:rsid w:val="00042D7F"/>
    <w:rsid w:val="00042D93"/>
    <w:rsid w:val="00042E2A"/>
    <w:rsid w:val="00042ECA"/>
    <w:rsid w:val="00042F71"/>
    <w:rsid w:val="0004305D"/>
    <w:rsid w:val="00043399"/>
    <w:rsid w:val="000433B9"/>
    <w:rsid w:val="00043489"/>
    <w:rsid w:val="0004355D"/>
    <w:rsid w:val="0004365F"/>
    <w:rsid w:val="00043787"/>
    <w:rsid w:val="000439A9"/>
    <w:rsid w:val="00043A52"/>
    <w:rsid w:val="00043A7F"/>
    <w:rsid w:val="00043B7E"/>
    <w:rsid w:val="00043B8D"/>
    <w:rsid w:val="00043C7F"/>
    <w:rsid w:val="00043CB5"/>
    <w:rsid w:val="00043D11"/>
    <w:rsid w:val="00043EE4"/>
    <w:rsid w:val="0004406B"/>
    <w:rsid w:val="000442FE"/>
    <w:rsid w:val="00044777"/>
    <w:rsid w:val="00044954"/>
    <w:rsid w:val="00044B18"/>
    <w:rsid w:val="00044E6A"/>
    <w:rsid w:val="00045213"/>
    <w:rsid w:val="000454C8"/>
    <w:rsid w:val="0004557C"/>
    <w:rsid w:val="00045670"/>
    <w:rsid w:val="00045994"/>
    <w:rsid w:val="00045C55"/>
    <w:rsid w:val="00045D85"/>
    <w:rsid w:val="00045DFD"/>
    <w:rsid w:val="00045E09"/>
    <w:rsid w:val="000460BE"/>
    <w:rsid w:val="000460D5"/>
    <w:rsid w:val="000462B1"/>
    <w:rsid w:val="00046370"/>
    <w:rsid w:val="00046486"/>
    <w:rsid w:val="00046594"/>
    <w:rsid w:val="00046833"/>
    <w:rsid w:val="00046A3F"/>
    <w:rsid w:val="00046AF1"/>
    <w:rsid w:val="00046C92"/>
    <w:rsid w:val="00047013"/>
    <w:rsid w:val="00047244"/>
    <w:rsid w:val="000473C5"/>
    <w:rsid w:val="000473E2"/>
    <w:rsid w:val="00047603"/>
    <w:rsid w:val="00047621"/>
    <w:rsid w:val="00047648"/>
    <w:rsid w:val="000476FD"/>
    <w:rsid w:val="00047875"/>
    <w:rsid w:val="00047A64"/>
    <w:rsid w:val="00047C8A"/>
    <w:rsid w:val="00047C9C"/>
    <w:rsid w:val="00050100"/>
    <w:rsid w:val="000503EE"/>
    <w:rsid w:val="00050412"/>
    <w:rsid w:val="00050722"/>
    <w:rsid w:val="00050750"/>
    <w:rsid w:val="000509AA"/>
    <w:rsid w:val="00050B20"/>
    <w:rsid w:val="00050B93"/>
    <w:rsid w:val="00050DB4"/>
    <w:rsid w:val="00050F27"/>
    <w:rsid w:val="00051012"/>
    <w:rsid w:val="00051035"/>
    <w:rsid w:val="00051039"/>
    <w:rsid w:val="0005109E"/>
    <w:rsid w:val="000511ED"/>
    <w:rsid w:val="0005156E"/>
    <w:rsid w:val="00051695"/>
    <w:rsid w:val="00051763"/>
    <w:rsid w:val="0005193C"/>
    <w:rsid w:val="00051A59"/>
    <w:rsid w:val="00051A94"/>
    <w:rsid w:val="00051B01"/>
    <w:rsid w:val="00051B41"/>
    <w:rsid w:val="00051F82"/>
    <w:rsid w:val="000520B7"/>
    <w:rsid w:val="000522F6"/>
    <w:rsid w:val="00052422"/>
    <w:rsid w:val="00052479"/>
    <w:rsid w:val="00052531"/>
    <w:rsid w:val="000525F4"/>
    <w:rsid w:val="0005288C"/>
    <w:rsid w:val="00052924"/>
    <w:rsid w:val="00052BA3"/>
    <w:rsid w:val="00052D3B"/>
    <w:rsid w:val="00052D71"/>
    <w:rsid w:val="00052DF9"/>
    <w:rsid w:val="00052F65"/>
    <w:rsid w:val="000530EA"/>
    <w:rsid w:val="00053216"/>
    <w:rsid w:val="00053303"/>
    <w:rsid w:val="0005363E"/>
    <w:rsid w:val="00053B7D"/>
    <w:rsid w:val="00054092"/>
    <w:rsid w:val="00054212"/>
    <w:rsid w:val="000542B3"/>
    <w:rsid w:val="000542C6"/>
    <w:rsid w:val="00054437"/>
    <w:rsid w:val="00054511"/>
    <w:rsid w:val="0005460A"/>
    <w:rsid w:val="00054768"/>
    <w:rsid w:val="0005492E"/>
    <w:rsid w:val="00054EE8"/>
    <w:rsid w:val="00054F07"/>
    <w:rsid w:val="000550BD"/>
    <w:rsid w:val="0005522A"/>
    <w:rsid w:val="00055285"/>
    <w:rsid w:val="0005535B"/>
    <w:rsid w:val="0005556D"/>
    <w:rsid w:val="00055646"/>
    <w:rsid w:val="00055890"/>
    <w:rsid w:val="000558D7"/>
    <w:rsid w:val="00055AC5"/>
    <w:rsid w:val="00055F78"/>
    <w:rsid w:val="00055FF3"/>
    <w:rsid w:val="00056273"/>
    <w:rsid w:val="00056303"/>
    <w:rsid w:val="000563E6"/>
    <w:rsid w:val="00056788"/>
    <w:rsid w:val="0005689B"/>
    <w:rsid w:val="0005699B"/>
    <w:rsid w:val="00056CFF"/>
    <w:rsid w:val="00056D61"/>
    <w:rsid w:val="00056DBD"/>
    <w:rsid w:val="00057157"/>
    <w:rsid w:val="00057350"/>
    <w:rsid w:val="00057351"/>
    <w:rsid w:val="00057549"/>
    <w:rsid w:val="00057573"/>
    <w:rsid w:val="000575C0"/>
    <w:rsid w:val="00057916"/>
    <w:rsid w:val="00057BFE"/>
    <w:rsid w:val="00057C62"/>
    <w:rsid w:val="0006007F"/>
    <w:rsid w:val="000601D3"/>
    <w:rsid w:val="0006041B"/>
    <w:rsid w:val="00060427"/>
    <w:rsid w:val="00060809"/>
    <w:rsid w:val="00060815"/>
    <w:rsid w:val="000608C6"/>
    <w:rsid w:val="00060AAC"/>
    <w:rsid w:val="00060BA3"/>
    <w:rsid w:val="00061107"/>
    <w:rsid w:val="000611D1"/>
    <w:rsid w:val="0006144C"/>
    <w:rsid w:val="00061546"/>
    <w:rsid w:val="00061E4D"/>
    <w:rsid w:val="00062045"/>
    <w:rsid w:val="0006206B"/>
    <w:rsid w:val="00062073"/>
    <w:rsid w:val="00062148"/>
    <w:rsid w:val="000625A8"/>
    <w:rsid w:val="0006299B"/>
    <w:rsid w:val="00062B5E"/>
    <w:rsid w:val="00062CF7"/>
    <w:rsid w:val="00062E18"/>
    <w:rsid w:val="00063029"/>
    <w:rsid w:val="000630FB"/>
    <w:rsid w:val="00063338"/>
    <w:rsid w:val="00063458"/>
    <w:rsid w:val="000634BC"/>
    <w:rsid w:val="000635A8"/>
    <w:rsid w:val="00063947"/>
    <w:rsid w:val="00063CB3"/>
    <w:rsid w:val="00063D0F"/>
    <w:rsid w:val="00064123"/>
    <w:rsid w:val="000641AF"/>
    <w:rsid w:val="00064258"/>
    <w:rsid w:val="000642EB"/>
    <w:rsid w:val="000643DC"/>
    <w:rsid w:val="000643EC"/>
    <w:rsid w:val="00064848"/>
    <w:rsid w:val="00064B51"/>
    <w:rsid w:val="00064B98"/>
    <w:rsid w:val="00064BDC"/>
    <w:rsid w:val="00064D8B"/>
    <w:rsid w:val="00065078"/>
    <w:rsid w:val="000652AE"/>
    <w:rsid w:val="000653A2"/>
    <w:rsid w:val="000655AB"/>
    <w:rsid w:val="00065778"/>
    <w:rsid w:val="0006589A"/>
    <w:rsid w:val="000658CE"/>
    <w:rsid w:val="000658F5"/>
    <w:rsid w:val="00065984"/>
    <w:rsid w:val="00065AA3"/>
    <w:rsid w:val="00065B41"/>
    <w:rsid w:val="00065CD5"/>
    <w:rsid w:val="00065CF8"/>
    <w:rsid w:val="00065D37"/>
    <w:rsid w:val="00065E28"/>
    <w:rsid w:val="00065E7B"/>
    <w:rsid w:val="00065EB9"/>
    <w:rsid w:val="00065EDC"/>
    <w:rsid w:val="00065F07"/>
    <w:rsid w:val="000662DD"/>
    <w:rsid w:val="000662F7"/>
    <w:rsid w:val="00066918"/>
    <w:rsid w:val="00066BDD"/>
    <w:rsid w:val="00066DD3"/>
    <w:rsid w:val="00066F09"/>
    <w:rsid w:val="00066F13"/>
    <w:rsid w:val="00066F2F"/>
    <w:rsid w:val="00067071"/>
    <w:rsid w:val="00067155"/>
    <w:rsid w:val="000674D8"/>
    <w:rsid w:val="0006759B"/>
    <w:rsid w:val="000676CF"/>
    <w:rsid w:val="00067866"/>
    <w:rsid w:val="000678B5"/>
    <w:rsid w:val="00067A0F"/>
    <w:rsid w:val="00067AB9"/>
    <w:rsid w:val="00067C6E"/>
    <w:rsid w:val="00067E69"/>
    <w:rsid w:val="00067EB2"/>
    <w:rsid w:val="00067F6B"/>
    <w:rsid w:val="00070312"/>
    <w:rsid w:val="000703B6"/>
    <w:rsid w:val="0007049F"/>
    <w:rsid w:val="000704E5"/>
    <w:rsid w:val="000707F0"/>
    <w:rsid w:val="00070AC9"/>
    <w:rsid w:val="0007142A"/>
    <w:rsid w:val="00071481"/>
    <w:rsid w:val="000716A6"/>
    <w:rsid w:val="000717D0"/>
    <w:rsid w:val="000717F0"/>
    <w:rsid w:val="000719E6"/>
    <w:rsid w:val="00071AB8"/>
    <w:rsid w:val="00071B46"/>
    <w:rsid w:val="00071C56"/>
    <w:rsid w:val="00071C6F"/>
    <w:rsid w:val="00071DF0"/>
    <w:rsid w:val="00071EE1"/>
    <w:rsid w:val="00071EEF"/>
    <w:rsid w:val="00071F43"/>
    <w:rsid w:val="0007202C"/>
    <w:rsid w:val="000720D8"/>
    <w:rsid w:val="000721FE"/>
    <w:rsid w:val="0007234F"/>
    <w:rsid w:val="000723DB"/>
    <w:rsid w:val="000724FF"/>
    <w:rsid w:val="000727DA"/>
    <w:rsid w:val="0007280B"/>
    <w:rsid w:val="00072812"/>
    <w:rsid w:val="00072835"/>
    <w:rsid w:val="00072A98"/>
    <w:rsid w:val="00072B1C"/>
    <w:rsid w:val="00072CA9"/>
    <w:rsid w:val="00073014"/>
    <w:rsid w:val="0007314B"/>
    <w:rsid w:val="00073445"/>
    <w:rsid w:val="00073576"/>
    <w:rsid w:val="000737D8"/>
    <w:rsid w:val="0007388C"/>
    <w:rsid w:val="00073949"/>
    <w:rsid w:val="00073A8C"/>
    <w:rsid w:val="00073DD9"/>
    <w:rsid w:val="00073DF5"/>
    <w:rsid w:val="000741DD"/>
    <w:rsid w:val="000743DF"/>
    <w:rsid w:val="0007473D"/>
    <w:rsid w:val="000747F7"/>
    <w:rsid w:val="0007487C"/>
    <w:rsid w:val="00074AEC"/>
    <w:rsid w:val="00074BE9"/>
    <w:rsid w:val="00074CEF"/>
    <w:rsid w:val="00074F5D"/>
    <w:rsid w:val="00074F96"/>
    <w:rsid w:val="00074FEC"/>
    <w:rsid w:val="0007522F"/>
    <w:rsid w:val="00075374"/>
    <w:rsid w:val="000754CD"/>
    <w:rsid w:val="00075532"/>
    <w:rsid w:val="00075533"/>
    <w:rsid w:val="000755E9"/>
    <w:rsid w:val="00075725"/>
    <w:rsid w:val="000759E1"/>
    <w:rsid w:val="00075B35"/>
    <w:rsid w:val="00075FBB"/>
    <w:rsid w:val="0007619E"/>
    <w:rsid w:val="0007630C"/>
    <w:rsid w:val="000764F2"/>
    <w:rsid w:val="00076695"/>
    <w:rsid w:val="000767E3"/>
    <w:rsid w:val="00076819"/>
    <w:rsid w:val="000769D5"/>
    <w:rsid w:val="00076A7E"/>
    <w:rsid w:val="00076B9D"/>
    <w:rsid w:val="00076BCA"/>
    <w:rsid w:val="000771DD"/>
    <w:rsid w:val="000772AD"/>
    <w:rsid w:val="00077438"/>
    <w:rsid w:val="00077473"/>
    <w:rsid w:val="00077AE6"/>
    <w:rsid w:val="00077D16"/>
    <w:rsid w:val="00077EB1"/>
    <w:rsid w:val="00080170"/>
    <w:rsid w:val="00080352"/>
    <w:rsid w:val="00080791"/>
    <w:rsid w:val="0008082A"/>
    <w:rsid w:val="00080A17"/>
    <w:rsid w:val="00080A39"/>
    <w:rsid w:val="00080A42"/>
    <w:rsid w:val="00080D3A"/>
    <w:rsid w:val="00080D94"/>
    <w:rsid w:val="00080DEF"/>
    <w:rsid w:val="00080F77"/>
    <w:rsid w:val="00080FF8"/>
    <w:rsid w:val="00081067"/>
    <w:rsid w:val="000813F9"/>
    <w:rsid w:val="00081A60"/>
    <w:rsid w:val="00081DB6"/>
    <w:rsid w:val="00081FD7"/>
    <w:rsid w:val="0008225F"/>
    <w:rsid w:val="000822A5"/>
    <w:rsid w:val="0008246A"/>
    <w:rsid w:val="00082561"/>
    <w:rsid w:val="00082584"/>
    <w:rsid w:val="0008261D"/>
    <w:rsid w:val="00082684"/>
    <w:rsid w:val="000826CD"/>
    <w:rsid w:val="0008281E"/>
    <w:rsid w:val="00082A48"/>
    <w:rsid w:val="00082C5F"/>
    <w:rsid w:val="00082DAC"/>
    <w:rsid w:val="00082DC5"/>
    <w:rsid w:val="00082EC1"/>
    <w:rsid w:val="00083243"/>
    <w:rsid w:val="000833AC"/>
    <w:rsid w:val="0008358D"/>
    <w:rsid w:val="00083985"/>
    <w:rsid w:val="000839A2"/>
    <w:rsid w:val="00083F7E"/>
    <w:rsid w:val="0008412E"/>
    <w:rsid w:val="0008451E"/>
    <w:rsid w:val="00084725"/>
    <w:rsid w:val="000848B3"/>
    <w:rsid w:val="000848BC"/>
    <w:rsid w:val="00084992"/>
    <w:rsid w:val="00084C3C"/>
    <w:rsid w:val="00084E01"/>
    <w:rsid w:val="00084E94"/>
    <w:rsid w:val="00084F82"/>
    <w:rsid w:val="00084FFC"/>
    <w:rsid w:val="00085057"/>
    <w:rsid w:val="00085252"/>
    <w:rsid w:val="0008542F"/>
    <w:rsid w:val="00085472"/>
    <w:rsid w:val="00085729"/>
    <w:rsid w:val="00085A39"/>
    <w:rsid w:val="00085BB6"/>
    <w:rsid w:val="00085C5B"/>
    <w:rsid w:val="00085D6B"/>
    <w:rsid w:val="00085F0E"/>
    <w:rsid w:val="00086232"/>
    <w:rsid w:val="000862E6"/>
    <w:rsid w:val="00086CB1"/>
    <w:rsid w:val="00086D45"/>
    <w:rsid w:val="00086F36"/>
    <w:rsid w:val="0008750A"/>
    <w:rsid w:val="00087572"/>
    <w:rsid w:val="00087816"/>
    <w:rsid w:val="00087B3A"/>
    <w:rsid w:val="00087B5B"/>
    <w:rsid w:val="00087C1B"/>
    <w:rsid w:val="00087DCE"/>
    <w:rsid w:val="00090099"/>
    <w:rsid w:val="0009018C"/>
    <w:rsid w:val="0009027E"/>
    <w:rsid w:val="0009049F"/>
    <w:rsid w:val="0009061B"/>
    <w:rsid w:val="0009063D"/>
    <w:rsid w:val="000907F1"/>
    <w:rsid w:val="0009086D"/>
    <w:rsid w:val="00090AD1"/>
    <w:rsid w:val="00090AE7"/>
    <w:rsid w:val="00090B2E"/>
    <w:rsid w:val="00090CB1"/>
    <w:rsid w:val="00090E83"/>
    <w:rsid w:val="00090E9C"/>
    <w:rsid w:val="0009103B"/>
    <w:rsid w:val="000912CB"/>
    <w:rsid w:val="0009134F"/>
    <w:rsid w:val="00091683"/>
    <w:rsid w:val="0009171E"/>
    <w:rsid w:val="0009183B"/>
    <w:rsid w:val="00091AD7"/>
    <w:rsid w:val="00091B4B"/>
    <w:rsid w:val="00091BE9"/>
    <w:rsid w:val="00091C6A"/>
    <w:rsid w:val="00091C9E"/>
    <w:rsid w:val="000920A7"/>
    <w:rsid w:val="00092445"/>
    <w:rsid w:val="000924B2"/>
    <w:rsid w:val="00092565"/>
    <w:rsid w:val="00092896"/>
    <w:rsid w:val="00092B73"/>
    <w:rsid w:val="00092D2D"/>
    <w:rsid w:val="00092E56"/>
    <w:rsid w:val="00092F04"/>
    <w:rsid w:val="00092F5C"/>
    <w:rsid w:val="00093048"/>
    <w:rsid w:val="000930BB"/>
    <w:rsid w:val="00093539"/>
    <w:rsid w:val="000938AC"/>
    <w:rsid w:val="000938C0"/>
    <w:rsid w:val="000939A9"/>
    <w:rsid w:val="00093CF3"/>
    <w:rsid w:val="00093D13"/>
    <w:rsid w:val="00093DBD"/>
    <w:rsid w:val="00094034"/>
    <w:rsid w:val="00094158"/>
    <w:rsid w:val="000943B3"/>
    <w:rsid w:val="000945D8"/>
    <w:rsid w:val="00094708"/>
    <w:rsid w:val="0009476A"/>
    <w:rsid w:val="000948CA"/>
    <w:rsid w:val="00094EC8"/>
    <w:rsid w:val="00094F6D"/>
    <w:rsid w:val="000953EF"/>
    <w:rsid w:val="000955B3"/>
    <w:rsid w:val="000955D6"/>
    <w:rsid w:val="00095676"/>
    <w:rsid w:val="00095CB6"/>
    <w:rsid w:val="00095D17"/>
    <w:rsid w:val="00095DF5"/>
    <w:rsid w:val="00095E55"/>
    <w:rsid w:val="00095F56"/>
    <w:rsid w:val="00095FB5"/>
    <w:rsid w:val="000960BC"/>
    <w:rsid w:val="000960DD"/>
    <w:rsid w:val="00096110"/>
    <w:rsid w:val="0009634E"/>
    <w:rsid w:val="0009663F"/>
    <w:rsid w:val="00096780"/>
    <w:rsid w:val="00096B6B"/>
    <w:rsid w:val="00096C61"/>
    <w:rsid w:val="00096DE8"/>
    <w:rsid w:val="00097096"/>
    <w:rsid w:val="0009709C"/>
    <w:rsid w:val="0009732A"/>
    <w:rsid w:val="00097449"/>
    <w:rsid w:val="00097701"/>
    <w:rsid w:val="0009795A"/>
    <w:rsid w:val="00097C59"/>
    <w:rsid w:val="000A0179"/>
    <w:rsid w:val="000A0187"/>
    <w:rsid w:val="000A041A"/>
    <w:rsid w:val="000A05AB"/>
    <w:rsid w:val="000A0BFC"/>
    <w:rsid w:val="000A0E35"/>
    <w:rsid w:val="000A12B0"/>
    <w:rsid w:val="000A12CB"/>
    <w:rsid w:val="000A1395"/>
    <w:rsid w:val="000A1456"/>
    <w:rsid w:val="000A173D"/>
    <w:rsid w:val="000A1B7A"/>
    <w:rsid w:val="000A1BCB"/>
    <w:rsid w:val="000A1C9F"/>
    <w:rsid w:val="000A1D94"/>
    <w:rsid w:val="000A1DF6"/>
    <w:rsid w:val="000A1E06"/>
    <w:rsid w:val="000A21D1"/>
    <w:rsid w:val="000A22B4"/>
    <w:rsid w:val="000A22DD"/>
    <w:rsid w:val="000A233F"/>
    <w:rsid w:val="000A23DA"/>
    <w:rsid w:val="000A24FB"/>
    <w:rsid w:val="000A2777"/>
    <w:rsid w:val="000A2782"/>
    <w:rsid w:val="000A292B"/>
    <w:rsid w:val="000A29EB"/>
    <w:rsid w:val="000A2B36"/>
    <w:rsid w:val="000A2C3C"/>
    <w:rsid w:val="000A3045"/>
    <w:rsid w:val="000A3242"/>
    <w:rsid w:val="000A3271"/>
    <w:rsid w:val="000A3336"/>
    <w:rsid w:val="000A3677"/>
    <w:rsid w:val="000A36A8"/>
    <w:rsid w:val="000A3724"/>
    <w:rsid w:val="000A3A26"/>
    <w:rsid w:val="000A3B80"/>
    <w:rsid w:val="000A3CCE"/>
    <w:rsid w:val="000A3EF7"/>
    <w:rsid w:val="000A3F52"/>
    <w:rsid w:val="000A4329"/>
    <w:rsid w:val="000A43B7"/>
    <w:rsid w:val="000A4408"/>
    <w:rsid w:val="000A45CD"/>
    <w:rsid w:val="000A475D"/>
    <w:rsid w:val="000A487E"/>
    <w:rsid w:val="000A4A36"/>
    <w:rsid w:val="000A4A4D"/>
    <w:rsid w:val="000A4C5A"/>
    <w:rsid w:val="000A5060"/>
    <w:rsid w:val="000A54A8"/>
    <w:rsid w:val="000A585C"/>
    <w:rsid w:val="000A585D"/>
    <w:rsid w:val="000A5C46"/>
    <w:rsid w:val="000A5CA0"/>
    <w:rsid w:val="000A5D1C"/>
    <w:rsid w:val="000A5FC9"/>
    <w:rsid w:val="000A6185"/>
    <w:rsid w:val="000A6416"/>
    <w:rsid w:val="000A683F"/>
    <w:rsid w:val="000A6973"/>
    <w:rsid w:val="000A6F03"/>
    <w:rsid w:val="000A6F1C"/>
    <w:rsid w:val="000A703F"/>
    <w:rsid w:val="000A72CC"/>
    <w:rsid w:val="000A76D2"/>
    <w:rsid w:val="000A78CA"/>
    <w:rsid w:val="000A7B38"/>
    <w:rsid w:val="000A7B6C"/>
    <w:rsid w:val="000A7EFD"/>
    <w:rsid w:val="000B032D"/>
    <w:rsid w:val="000B0354"/>
    <w:rsid w:val="000B0571"/>
    <w:rsid w:val="000B0902"/>
    <w:rsid w:val="000B0ACB"/>
    <w:rsid w:val="000B0B7E"/>
    <w:rsid w:val="000B0C3E"/>
    <w:rsid w:val="000B0C9A"/>
    <w:rsid w:val="000B0D65"/>
    <w:rsid w:val="000B12CA"/>
    <w:rsid w:val="000B1508"/>
    <w:rsid w:val="000B1546"/>
    <w:rsid w:val="000B15DC"/>
    <w:rsid w:val="000B1757"/>
    <w:rsid w:val="000B17B8"/>
    <w:rsid w:val="000B1AE5"/>
    <w:rsid w:val="000B1C97"/>
    <w:rsid w:val="000B1DBF"/>
    <w:rsid w:val="000B1ED7"/>
    <w:rsid w:val="000B1F5C"/>
    <w:rsid w:val="000B24A1"/>
    <w:rsid w:val="000B24F7"/>
    <w:rsid w:val="000B2894"/>
    <w:rsid w:val="000B2935"/>
    <w:rsid w:val="000B2983"/>
    <w:rsid w:val="000B2A1C"/>
    <w:rsid w:val="000B2F11"/>
    <w:rsid w:val="000B2F34"/>
    <w:rsid w:val="000B3248"/>
    <w:rsid w:val="000B3386"/>
    <w:rsid w:val="000B39BD"/>
    <w:rsid w:val="000B3B30"/>
    <w:rsid w:val="000B3E3A"/>
    <w:rsid w:val="000B40B9"/>
    <w:rsid w:val="000B415F"/>
    <w:rsid w:val="000B419A"/>
    <w:rsid w:val="000B447B"/>
    <w:rsid w:val="000B48D8"/>
    <w:rsid w:val="000B4928"/>
    <w:rsid w:val="000B497C"/>
    <w:rsid w:val="000B4B8C"/>
    <w:rsid w:val="000B4C66"/>
    <w:rsid w:val="000B51A2"/>
    <w:rsid w:val="000B521D"/>
    <w:rsid w:val="000B560B"/>
    <w:rsid w:val="000B5767"/>
    <w:rsid w:val="000B5773"/>
    <w:rsid w:val="000B5CC4"/>
    <w:rsid w:val="000B5DB5"/>
    <w:rsid w:val="000B5FD0"/>
    <w:rsid w:val="000B6197"/>
    <w:rsid w:val="000B61F6"/>
    <w:rsid w:val="000B6360"/>
    <w:rsid w:val="000B63C8"/>
    <w:rsid w:val="000B6424"/>
    <w:rsid w:val="000B6485"/>
    <w:rsid w:val="000B66A5"/>
    <w:rsid w:val="000B6D4E"/>
    <w:rsid w:val="000B6E07"/>
    <w:rsid w:val="000B6E9B"/>
    <w:rsid w:val="000B6F4D"/>
    <w:rsid w:val="000B7420"/>
    <w:rsid w:val="000B7452"/>
    <w:rsid w:val="000B74E8"/>
    <w:rsid w:val="000B789A"/>
    <w:rsid w:val="000B795A"/>
    <w:rsid w:val="000B79F4"/>
    <w:rsid w:val="000B7A15"/>
    <w:rsid w:val="000B7F90"/>
    <w:rsid w:val="000C00A4"/>
    <w:rsid w:val="000C026C"/>
    <w:rsid w:val="000C05A5"/>
    <w:rsid w:val="000C0672"/>
    <w:rsid w:val="000C091E"/>
    <w:rsid w:val="000C0937"/>
    <w:rsid w:val="000C0BAD"/>
    <w:rsid w:val="000C0CA7"/>
    <w:rsid w:val="000C0D6D"/>
    <w:rsid w:val="000C0DAC"/>
    <w:rsid w:val="000C104D"/>
    <w:rsid w:val="000C1178"/>
    <w:rsid w:val="000C1309"/>
    <w:rsid w:val="000C1326"/>
    <w:rsid w:val="000C1581"/>
    <w:rsid w:val="000C1584"/>
    <w:rsid w:val="000C1600"/>
    <w:rsid w:val="000C1B2A"/>
    <w:rsid w:val="000C1C8B"/>
    <w:rsid w:val="000C1F15"/>
    <w:rsid w:val="000C2299"/>
    <w:rsid w:val="000C24C9"/>
    <w:rsid w:val="000C2593"/>
    <w:rsid w:val="000C25F8"/>
    <w:rsid w:val="000C260D"/>
    <w:rsid w:val="000C26A9"/>
    <w:rsid w:val="000C27BC"/>
    <w:rsid w:val="000C29E9"/>
    <w:rsid w:val="000C2B01"/>
    <w:rsid w:val="000C2C61"/>
    <w:rsid w:val="000C2CB8"/>
    <w:rsid w:val="000C2D39"/>
    <w:rsid w:val="000C2E6A"/>
    <w:rsid w:val="000C30A1"/>
    <w:rsid w:val="000C30BF"/>
    <w:rsid w:val="000C33AE"/>
    <w:rsid w:val="000C34C1"/>
    <w:rsid w:val="000C3580"/>
    <w:rsid w:val="000C371C"/>
    <w:rsid w:val="000C387D"/>
    <w:rsid w:val="000C3B49"/>
    <w:rsid w:val="000C3B4F"/>
    <w:rsid w:val="000C3B59"/>
    <w:rsid w:val="000C3B7B"/>
    <w:rsid w:val="000C3F9C"/>
    <w:rsid w:val="000C4268"/>
    <w:rsid w:val="000C46B1"/>
    <w:rsid w:val="000C4848"/>
    <w:rsid w:val="000C4872"/>
    <w:rsid w:val="000C49E2"/>
    <w:rsid w:val="000C4BFA"/>
    <w:rsid w:val="000C5047"/>
    <w:rsid w:val="000C50BD"/>
    <w:rsid w:val="000C5367"/>
    <w:rsid w:val="000C57AA"/>
    <w:rsid w:val="000C5972"/>
    <w:rsid w:val="000C5A8F"/>
    <w:rsid w:val="000C5B76"/>
    <w:rsid w:val="000C5DE1"/>
    <w:rsid w:val="000C6036"/>
    <w:rsid w:val="000C61CD"/>
    <w:rsid w:val="000C6269"/>
    <w:rsid w:val="000C657A"/>
    <w:rsid w:val="000C66B0"/>
    <w:rsid w:val="000C6852"/>
    <w:rsid w:val="000C693E"/>
    <w:rsid w:val="000C69EE"/>
    <w:rsid w:val="000C6F49"/>
    <w:rsid w:val="000C6F82"/>
    <w:rsid w:val="000C70D4"/>
    <w:rsid w:val="000C71AE"/>
    <w:rsid w:val="000C74A1"/>
    <w:rsid w:val="000C7783"/>
    <w:rsid w:val="000C79AF"/>
    <w:rsid w:val="000C79D9"/>
    <w:rsid w:val="000C7A23"/>
    <w:rsid w:val="000C7A62"/>
    <w:rsid w:val="000C7B11"/>
    <w:rsid w:val="000C7E76"/>
    <w:rsid w:val="000D0031"/>
    <w:rsid w:val="000D024B"/>
    <w:rsid w:val="000D066E"/>
    <w:rsid w:val="000D0A15"/>
    <w:rsid w:val="000D0C09"/>
    <w:rsid w:val="000D115E"/>
    <w:rsid w:val="000D13B6"/>
    <w:rsid w:val="000D13CD"/>
    <w:rsid w:val="000D154E"/>
    <w:rsid w:val="000D1A8C"/>
    <w:rsid w:val="000D1C24"/>
    <w:rsid w:val="000D1C6B"/>
    <w:rsid w:val="000D1CCE"/>
    <w:rsid w:val="000D22C5"/>
    <w:rsid w:val="000D2548"/>
    <w:rsid w:val="000D2555"/>
    <w:rsid w:val="000D29E6"/>
    <w:rsid w:val="000D2B57"/>
    <w:rsid w:val="000D2DDB"/>
    <w:rsid w:val="000D2F28"/>
    <w:rsid w:val="000D2F4D"/>
    <w:rsid w:val="000D2FA5"/>
    <w:rsid w:val="000D343C"/>
    <w:rsid w:val="000D3495"/>
    <w:rsid w:val="000D37C7"/>
    <w:rsid w:val="000D39E9"/>
    <w:rsid w:val="000D3AD1"/>
    <w:rsid w:val="000D3C62"/>
    <w:rsid w:val="000D3D1F"/>
    <w:rsid w:val="000D400B"/>
    <w:rsid w:val="000D4454"/>
    <w:rsid w:val="000D4615"/>
    <w:rsid w:val="000D4705"/>
    <w:rsid w:val="000D487C"/>
    <w:rsid w:val="000D4C43"/>
    <w:rsid w:val="000D4CD0"/>
    <w:rsid w:val="000D4CE4"/>
    <w:rsid w:val="000D4F4D"/>
    <w:rsid w:val="000D52BE"/>
    <w:rsid w:val="000D5474"/>
    <w:rsid w:val="000D552B"/>
    <w:rsid w:val="000D55AE"/>
    <w:rsid w:val="000D57A9"/>
    <w:rsid w:val="000D59A4"/>
    <w:rsid w:val="000D5AD0"/>
    <w:rsid w:val="000D5B11"/>
    <w:rsid w:val="000D5F56"/>
    <w:rsid w:val="000D6295"/>
    <w:rsid w:val="000D62B2"/>
    <w:rsid w:val="000D634D"/>
    <w:rsid w:val="000D692B"/>
    <w:rsid w:val="000D6934"/>
    <w:rsid w:val="000D6C9E"/>
    <w:rsid w:val="000D6CFF"/>
    <w:rsid w:val="000D6E7F"/>
    <w:rsid w:val="000D71FA"/>
    <w:rsid w:val="000D727E"/>
    <w:rsid w:val="000D7370"/>
    <w:rsid w:val="000D751F"/>
    <w:rsid w:val="000D7876"/>
    <w:rsid w:val="000D7A73"/>
    <w:rsid w:val="000D7C52"/>
    <w:rsid w:val="000D7E8E"/>
    <w:rsid w:val="000D7F5F"/>
    <w:rsid w:val="000E0368"/>
    <w:rsid w:val="000E055A"/>
    <w:rsid w:val="000E0616"/>
    <w:rsid w:val="000E07DB"/>
    <w:rsid w:val="000E09CB"/>
    <w:rsid w:val="000E0A48"/>
    <w:rsid w:val="000E0AEF"/>
    <w:rsid w:val="000E0CB6"/>
    <w:rsid w:val="000E0E97"/>
    <w:rsid w:val="000E0EA2"/>
    <w:rsid w:val="000E0EEF"/>
    <w:rsid w:val="000E1211"/>
    <w:rsid w:val="000E1526"/>
    <w:rsid w:val="000E1553"/>
    <w:rsid w:val="000E17FF"/>
    <w:rsid w:val="000E198F"/>
    <w:rsid w:val="000E1BE0"/>
    <w:rsid w:val="000E1C62"/>
    <w:rsid w:val="000E1F27"/>
    <w:rsid w:val="000E2144"/>
    <w:rsid w:val="000E215C"/>
    <w:rsid w:val="000E253B"/>
    <w:rsid w:val="000E2783"/>
    <w:rsid w:val="000E2832"/>
    <w:rsid w:val="000E2866"/>
    <w:rsid w:val="000E2AB3"/>
    <w:rsid w:val="000E2B21"/>
    <w:rsid w:val="000E344B"/>
    <w:rsid w:val="000E3531"/>
    <w:rsid w:val="000E35D7"/>
    <w:rsid w:val="000E3A0D"/>
    <w:rsid w:val="000E3A7A"/>
    <w:rsid w:val="000E3CAA"/>
    <w:rsid w:val="000E3E52"/>
    <w:rsid w:val="000E41C8"/>
    <w:rsid w:val="000E468A"/>
    <w:rsid w:val="000E473B"/>
    <w:rsid w:val="000E47E8"/>
    <w:rsid w:val="000E49D8"/>
    <w:rsid w:val="000E4B01"/>
    <w:rsid w:val="000E4B46"/>
    <w:rsid w:val="000E4B51"/>
    <w:rsid w:val="000E4D44"/>
    <w:rsid w:val="000E4D85"/>
    <w:rsid w:val="000E531C"/>
    <w:rsid w:val="000E53FD"/>
    <w:rsid w:val="000E57AE"/>
    <w:rsid w:val="000E58DA"/>
    <w:rsid w:val="000E58F5"/>
    <w:rsid w:val="000E5A83"/>
    <w:rsid w:val="000E5CEF"/>
    <w:rsid w:val="000E5D4A"/>
    <w:rsid w:val="000E5D78"/>
    <w:rsid w:val="000E5E21"/>
    <w:rsid w:val="000E5FF6"/>
    <w:rsid w:val="000E60B1"/>
    <w:rsid w:val="000E6180"/>
    <w:rsid w:val="000E6401"/>
    <w:rsid w:val="000E6711"/>
    <w:rsid w:val="000E6890"/>
    <w:rsid w:val="000E696E"/>
    <w:rsid w:val="000E6B96"/>
    <w:rsid w:val="000E6C80"/>
    <w:rsid w:val="000E6DE9"/>
    <w:rsid w:val="000E6E10"/>
    <w:rsid w:val="000E703E"/>
    <w:rsid w:val="000E70DB"/>
    <w:rsid w:val="000E71D5"/>
    <w:rsid w:val="000E7484"/>
    <w:rsid w:val="000E74EA"/>
    <w:rsid w:val="000E7719"/>
    <w:rsid w:val="000E79B8"/>
    <w:rsid w:val="000E7A72"/>
    <w:rsid w:val="000E7AC3"/>
    <w:rsid w:val="000E7C8B"/>
    <w:rsid w:val="000E7DAB"/>
    <w:rsid w:val="000E7E53"/>
    <w:rsid w:val="000F054F"/>
    <w:rsid w:val="000F06D6"/>
    <w:rsid w:val="000F074B"/>
    <w:rsid w:val="000F0876"/>
    <w:rsid w:val="000F08CD"/>
    <w:rsid w:val="000F098C"/>
    <w:rsid w:val="000F09D9"/>
    <w:rsid w:val="000F10D7"/>
    <w:rsid w:val="000F1140"/>
    <w:rsid w:val="000F11DB"/>
    <w:rsid w:val="000F1202"/>
    <w:rsid w:val="000F12D1"/>
    <w:rsid w:val="000F1386"/>
    <w:rsid w:val="000F1538"/>
    <w:rsid w:val="000F17C4"/>
    <w:rsid w:val="000F1A14"/>
    <w:rsid w:val="000F1ADE"/>
    <w:rsid w:val="000F1DBB"/>
    <w:rsid w:val="000F1FBD"/>
    <w:rsid w:val="000F2141"/>
    <w:rsid w:val="000F218B"/>
    <w:rsid w:val="000F2445"/>
    <w:rsid w:val="000F2817"/>
    <w:rsid w:val="000F292D"/>
    <w:rsid w:val="000F2BDA"/>
    <w:rsid w:val="000F2EC0"/>
    <w:rsid w:val="000F363B"/>
    <w:rsid w:val="000F3A24"/>
    <w:rsid w:val="000F3B0D"/>
    <w:rsid w:val="000F3B5A"/>
    <w:rsid w:val="000F3BC8"/>
    <w:rsid w:val="000F3FB5"/>
    <w:rsid w:val="000F3FCE"/>
    <w:rsid w:val="000F41AF"/>
    <w:rsid w:val="000F42C6"/>
    <w:rsid w:val="000F461E"/>
    <w:rsid w:val="000F4678"/>
    <w:rsid w:val="000F4682"/>
    <w:rsid w:val="000F481D"/>
    <w:rsid w:val="000F4831"/>
    <w:rsid w:val="000F493E"/>
    <w:rsid w:val="000F4DD9"/>
    <w:rsid w:val="000F53E2"/>
    <w:rsid w:val="000F5423"/>
    <w:rsid w:val="000F5708"/>
    <w:rsid w:val="000F5812"/>
    <w:rsid w:val="000F5974"/>
    <w:rsid w:val="000F5992"/>
    <w:rsid w:val="000F59CB"/>
    <w:rsid w:val="000F5C07"/>
    <w:rsid w:val="000F5D64"/>
    <w:rsid w:val="000F5E28"/>
    <w:rsid w:val="000F5EAE"/>
    <w:rsid w:val="000F6186"/>
    <w:rsid w:val="000F61E0"/>
    <w:rsid w:val="000F6579"/>
    <w:rsid w:val="000F65DD"/>
    <w:rsid w:val="000F65FA"/>
    <w:rsid w:val="000F6B32"/>
    <w:rsid w:val="000F6CF2"/>
    <w:rsid w:val="000F6D28"/>
    <w:rsid w:val="000F70F6"/>
    <w:rsid w:val="000F7111"/>
    <w:rsid w:val="000F72A6"/>
    <w:rsid w:val="000F740E"/>
    <w:rsid w:val="000F747D"/>
    <w:rsid w:val="000F7671"/>
    <w:rsid w:val="000F772B"/>
    <w:rsid w:val="000F7767"/>
    <w:rsid w:val="000F7965"/>
    <w:rsid w:val="000F7A85"/>
    <w:rsid w:val="000F7B86"/>
    <w:rsid w:val="000F7CF7"/>
    <w:rsid w:val="000F7D28"/>
    <w:rsid w:val="000F7F75"/>
    <w:rsid w:val="0010037F"/>
    <w:rsid w:val="001005A6"/>
    <w:rsid w:val="00100799"/>
    <w:rsid w:val="00100874"/>
    <w:rsid w:val="0010093E"/>
    <w:rsid w:val="001009A0"/>
    <w:rsid w:val="0010115C"/>
    <w:rsid w:val="001012F9"/>
    <w:rsid w:val="0010142C"/>
    <w:rsid w:val="00101490"/>
    <w:rsid w:val="001015AF"/>
    <w:rsid w:val="0010179A"/>
    <w:rsid w:val="00101AB4"/>
    <w:rsid w:val="00101C3B"/>
    <w:rsid w:val="00102529"/>
    <w:rsid w:val="001025BB"/>
    <w:rsid w:val="00102633"/>
    <w:rsid w:val="00102965"/>
    <w:rsid w:val="001029A6"/>
    <w:rsid w:val="00102A26"/>
    <w:rsid w:val="00102AD4"/>
    <w:rsid w:val="00102B28"/>
    <w:rsid w:val="00102B73"/>
    <w:rsid w:val="00102B83"/>
    <w:rsid w:val="00102B84"/>
    <w:rsid w:val="00102C04"/>
    <w:rsid w:val="00102D3D"/>
    <w:rsid w:val="00102F2C"/>
    <w:rsid w:val="0010329D"/>
    <w:rsid w:val="0010353D"/>
    <w:rsid w:val="00103835"/>
    <w:rsid w:val="001038B6"/>
    <w:rsid w:val="00103986"/>
    <w:rsid w:val="001039D3"/>
    <w:rsid w:val="00103E9B"/>
    <w:rsid w:val="00104079"/>
    <w:rsid w:val="001041C5"/>
    <w:rsid w:val="001041F6"/>
    <w:rsid w:val="00104218"/>
    <w:rsid w:val="001042FB"/>
    <w:rsid w:val="001047A1"/>
    <w:rsid w:val="00104857"/>
    <w:rsid w:val="001048FF"/>
    <w:rsid w:val="00104986"/>
    <w:rsid w:val="00104A07"/>
    <w:rsid w:val="00104C94"/>
    <w:rsid w:val="00104D68"/>
    <w:rsid w:val="00104E27"/>
    <w:rsid w:val="00104E8B"/>
    <w:rsid w:val="00105242"/>
    <w:rsid w:val="001054C9"/>
    <w:rsid w:val="0010585A"/>
    <w:rsid w:val="00105B92"/>
    <w:rsid w:val="00105C40"/>
    <w:rsid w:val="00106447"/>
    <w:rsid w:val="00106790"/>
    <w:rsid w:val="0010679A"/>
    <w:rsid w:val="001068EA"/>
    <w:rsid w:val="001069D4"/>
    <w:rsid w:val="00106D36"/>
    <w:rsid w:val="00106EE8"/>
    <w:rsid w:val="0010705E"/>
    <w:rsid w:val="001070E4"/>
    <w:rsid w:val="00107272"/>
    <w:rsid w:val="00107319"/>
    <w:rsid w:val="0010735E"/>
    <w:rsid w:val="00107377"/>
    <w:rsid w:val="00107580"/>
    <w:rsid w:val="00107B94"/>
    <w:rsid w:val="00107D76"/>
    <w:rsid w:val="0011012D"/>
    <w:rsid w:val="00110249"/>
    <w:rsid w:val="001102B3"/>
    <w:rsid w:val="0011030D"/>
    <w:rsid w:val="0011041C"/>
    <w:rsid w:val="00110433"/>
    <w:rsid w:val="001104C3"/>
    <w:rsid w:val="00110756"/>
    <w:rsid w:val="00110883"/>
    <w:rsid w:val="00110A24"/>
    <w:rsid w:val="00110A77"/>
    <w:rsid w:val="00110BBB"/>
    <w:rsid w:val="00110CCC"/>
    <w:rsid w:val="00110CE6"/>
    <w:rsid w:val="00110F5C"/>
    <w:rsid w:val="00110FC7"/>
    <w:rsid w:val="001113D3"/>
    <w:rsid w:val="00111495"/>
    <w:rsid w:val="001114F8"/>
    <w:rsid w:val="0011167B"/>
    <w:rsid w:val="0011184D"/>
    <w:rsid w:val="001118A1"/>
    <w:rsid w:val="001118E0"/>
    <w:rsid w:val="00111A41"/>
    <w:rsid w:val="00111A9E"/>
    <w:rsid w:val="00111C20"/>
    <w:rsid w:val="00111CAA"/>
    <w:rsid w:val="00111F33"/>
    <w:rsid w:val="001120F4"/>
    <w:rsid w:val="00112111"/>
    <w:rsid w:val="0011234B"/>
    <w:rsid w:val="00112691"/>
    <w:rsid w:val="001128E6"/>
    <w:rsid w:val="00112953"/>
    <w:rsid w:val="00112E64"/>
    <w:rsid w:val="00113012"/>
    <w:rsid w:val="0011365D"/>
    <w:rsid w:val="001136C0"/>
    <w:rsid w:val="001136D6"/>
    <w:rsid w:val="001136D8"/>
    <w:rsid w:val="001138FF"/>
    <w:rsid w:val="00113A1D"/>
    <w:rsid w:val="00113AD9"/>
    <w:rsid w:val="00113B7E"/>
    <w:rsid w:val="00113D55"/>
    <w:rsid w:val="00114111"/>
    <w:rsid w:val="001143DC"/>
    <w:rsid w:val="0011441F"/>
    <w:rsid w:val="00114671"/>
    <w:rsid w:val="001146EE"/>
    <w:rsid w:val="00114EA6"/>
    <w:rsid w:val="00114EC6"/>
    <w:rsid w:val="0011523F"/>
    <w:rsid w:val="00115291"/>
    <w:rsid w:val="00115469"/>
    <w:rsid w:val="001154BB"/>
    <w:rsid w:val="00115587"/>
    <w:rsid w:val="00115678"/>
    <w:rsid w:val="00115D8A"/>
    <w:rsid w:val="00115DE3"/>
    <w:rsid w:val="00116001"/>
    <w:rsid w:val="00116054"/>
    <w:rsid w:val="001160D0"/>
    <w:rsid w:val="00116161"/>
    <w:rsid w:val="001162BD"/>
    <w:rsid w:val="001162DA"/>
    <w:rsid w:val="00116320"/>
    <w:rsid w:val="0011639B"/>
    <w:rsid w:val="00116526"/>
    <w:rsid w:val="00116527"/>
    <w:rsid w:val="001166F2"/>
    <w:rsid w:val="00116804"/>
    <w:rsid w:val="001169CD"/>
    <w:rsid w:val="00116A8A"/>
    <w:rsid w:val="00116D97"/>
    <w:rsid w:val="00116E33"/>
    <w:rsid w:val="00116EF7"/>
    <w:rsid w:val="00116F71"/>
    <w:rsid w:val="00116F80"/>
    <w:rsid w:val="00117098"/>
    <w:rsid w:val="00117166"/>
    <w:rsid w:val="00117190"/>
    <w:rsid w:val="00117205"/>
    <w:rsid w:val="001172AD"/>
    <w:rsid w:val="0011736A"/>
    <w:rsid w:val="00117403"/>
    <w:rsid w:val="0011758C"/>
    <w:rsid w:val="00117791"/>
    <w:rsid w:val="0011798B"/>
    <w:rsid w:val="001179C7"/>
    <w:rsid w:val="00117D10"/>
    <w:rsid w:val="001202A5"/>
    <w:rsid w:val="001205DF"/>
    <w:rsid w:val="0012074E"/>
    <w:rsid w:val="001209BF"/>
    <w:rsid w:val="00120A7D"/>
    <w:rsid w:val="00120AD2"/>
    <w:rsid w:val="00120C89"/>
    <w:rsid w:val="00120DF7"/>
    <w:rsid w:val="00120EF3"/>
    <w:rsid w:val="00120F9E"/>
    <w:rsid w:val="00120FEC"/>
    <w:rsid w:val="00121299"/>
    <w:rsid w:val="001213A5"/>
    <w:rsid w:val="001214B2"/>
    <w:rsid w:val="001216C3"/>
    <w:rsid w:val="00121AA9"/>
    <w:rsid w:val="00121B06"/>
    <w:rsid w:val="00121C3D"/>
    <w:rsid w:val="00121CFB"/>
    <w:rsid w:val="0012236D"/>
    <w:rsid w:val="001226BB"/>
    <w:rsid w:val="0012273F"/>
    <w:rsid w:val="001227CE"/>
    <w:rsid w:val="001228A9"/>
    <w:rsid w:val="001228E6"/>
    <w:rsid w:val="00122F6B"/>
    <w:rsid w:val="00122FD1"/>
    <w:rsid w:val="001233A6"/>
    <w:rsid w:val="00123608"/>
    <w:rsid w:val="001237F1"/>
    <w:rsid w:val="00123999"/>
    <w:rsid w:val="00123B76"/>
    <w:rsid w:val="00123DDC"/>
    <w:rsid w:val="00124095"/>
    <w:rsid w:val="001244DE"/>
    <w:rsid w:val="00124632"/>
    <w:rsid w:val="00124810"/>
    <w:rsid w:val="0012486A"/>
    <w:rsid w:val="00124898"/>
    <w:rsid w:val="00124A2E"/>
    <w:rsid w:val="00124A5E"/>
    <w:rsid w:val="00124BB2"/>
    <w:rsid w:val="00124CED"/>
    <w:rsid w:val="00124EC2"/>
    <w:rsid w:val="001251DE"/>
    <w:rsid w:val="001254AE"/>
    <w:rsid w:val="00125548"/>
    <w:rsid w:val="001256C7"/>
    <w:rsid w:val="001256CA"/>
    <w:rsid w:val="00125BE7"/>
    <w:rsid w:val="00125DDE"/>
    <w:rsid w:val="00125F02"/>
    <w:rsid w:val="00125F8F"/>
    <w:rsid w:val="00125FE9"/>
    <w:rsid w:val="00126104"/>
    <w:rsid w:val="001264AC"/>
    <w:rsid w:val="00126638"/>
    <w:rsid w:val="001266AA"/>
    <w:rsid w:val="00126C0C"/>
    <w:rsid w:val="00126DB5"/>
    <w:rsid w:val="00127284"/>
    <w:rsid w:val="00127387"/>
    <w:rsid w:val="0012755F"/>
    <w:rsid w:val="001275F1"/>
    <w:rsid w:val="00127B25"/>
    <w:rsid w:val="00127C70"/>
    <w:rsid w:val="00127D5E"/>
    <w:rsid w:val="00130085"/>
    <w:rsid w:val="00130119"/>
    <w:rsid w:val="001301A5"/>
    <w:rsid w:val="001301AB"/>
    <w:rsid w:val="0013025A"/>
    <w:rsid w:val="001302C9"/>
    <w:rsid w:val="00130813"/>
    <w:rsid w:val="00130A71"/>
    <w:rsid w:val="00130C40"/>
    <w:rsid w:val="00130EFF"/>
    <w:rsid w:val="00130FC2"/>
    <w:rsid w:val="001310E8"/>
    <w:rsid w:val="0013134F"/>
    <w:rsid w:val="001313BB"/>
    <w:rsid w:val="00131837"/>
    <w:rsid w:val="00131AFA"/>
    <w:rsid w:val="00131F1F"/>
    <w:rsid w:val="001321D4"/>
    <w:rsid w:val="001322CA"/>
    <w:rsid w:val="001322FC"/>
    <w:rsid w:val="00132454"/>
    <w:rsid w:val="001325BA"/>
    <w:rsid w:val="00132A09"/>
    <w:rsid w:val="00132A88"/>
    <w:rsid w:val="00132C41"/>
    <w:rsid w:val="00132CDF"/>
    <w:rsid w:val="00133313"/>
    <w:rsid w:val="00133408"/>
    <w:rsid w:val="0013349D"/>
    <w:rsid w:val="001338AE"/>
    <w:rsid w:val="001338E1"/>
    <w:rsid w:val="00133A4F"/>
    <w:rsid w:val="00133B6F"/>
    <w:rsid w:val="00133C1C"/>
    <w:rsid w:val="00133DBA"/>
    <w:rsid w:val="0013405B"/>
    <w:rsid w:val="00134080"/>
    <w:rsid w:val="0013435B"/>
    <w:rsid w:val="00134463"/>
    <w:rsid w:val="001344E7"/>
    <w:rsid w:val="00134915"/>
    <w:rsid w:val="00134951"/>
    <w:rsid w:val="00134A41"/>
    <w:rsid w:val="00134B15"/>
    <w:rsid w:val="00134B9F"/>
    <w:rsid w:val="00134C2A"/>
    <w:rsid w:val="00134C3B"/>
    <w:rsid w:val="00134C42"/>
    <w:rsid w:val="00134C6F"/>
    <w:rsid w:val="00134C89"/>
    <w:rsid w:val="00134E43"/>
    <w:rsid w:val="001350F4"/>
    <w:rsid w:val="00135519"/>
    <w:rsid w:val="0013552D"/>
    <w:rsid w:val="0013568D"/>
    <w:rsid w:val="001356A0"/>
    <w:rsid w:val="001357C3"/>
    <w:rsid w:val="00135DBA"/>
    <w:rsid w:val="00135DE4"/>
    <w:rsid w:val="00136043"/>
    <w:rsid w:val="00136115"/>
    <w:rsid w:val="00136216"/>
    <w:rsid w:val="00136230"/>
    <w:rsid w:val="00136278"/>
    <w:rsid w:val="001362FB"/>
    <w:rsid w:val="001366B5"/>
    <w:rsid w:val="001368A8"/>
    <w:rsid w:val="001368F6"/>
    <w:rsid w:val="00136AC9"/>
    <w:rsid w:val="00136B1C"/>
    <w:rsid w:val="00136CE5"/>
    <w:rsid w:val="00136D06"/>
    <w:rsid w:val="00136D19"/>
    <w:rsid w:val="00136E34"/>
    <w:rsid w:val="001370C1"/>
    <w:rsid w:val="00137542"/>
    <w:rsid w:val="00137B4C"/>
    <w:rsid w:val="00137D87"/>
    <w:rsid w:val="00137D98"/>
    <w:rsid w:val="00137DE4"/>
    <w:rsid w:val="001401D8"/>
    <w:rsid w:val="0014064A"/>
    <w:rsid w:val="00140B18"/>
    <w:rsid w:val="00140C5C"/>
    <w:rsid w:val="00140CAB"/>
    <w:rsid w:val="00140CF7"/>
    <w:rsid w:val="00140DED"/>
    <w:rsid w:val="00140ED6"/>
    <w:rsid w:val="00140F73"/>
    <w:rsid w:val="001410ED"/>
    <w:rsid w:val="00141115"/>
    <w:rsid w:val="0014118F"/>
    <w:rsid w:val="001413E8"/>
    <w:rsid w:val="001415D4"/>
    <w:rsid w:val="0014164C"/>
    <w:rsid w:val="0014175B"/>
    <w:rsid w:val="001417A1"/>
    <w:rsid w:val="001417E3"/>
    <w:rsid w:val="001418D1"/>
    <w:rsid w:val="001418E9"/>
    <w:rsid w:val="00141B7A"/>
    <w:rsid w:val="00141BD3"/>
    <w:rsid w:val="00141F50"/>
    <w:rsid w:val="00142149"/>
    <w:rsid w:val="001421B3"/>
    <w:rsid w:val="001427A9"/>
    <w:rsid w:val="00142806"/>
    <w:rsid w:val="001429F6"/>
    <w:rsid w:val="00142A38"/>
    <w:rsid w:val="001430B5"/>
    <w:rsid w:val="001431E0"/>
    <w:rsid w:val="0014323B"/>
    <w:rsid w:val="001433BC"/>
    <w:rsid w:val="00143701"/>
    <w:rsid w:val="00143717"/>
    <w:rsid w:val="00143971"/>
    <w:rsid w:val="00143D88"/>
    <w:rsid w:val="00143E15"/>
    <w:rsid w:val="00143E91"/>
    <w:rsid w:val="0014429E"/>
    <w:rsid w:val="001442BE"/>
    <w:rsid w:val="001442D8"/>
    <w:rsid w:val="001443EC"/>
    <w:rsid w:val="001443F0"/>
    <w:rsid w:val="0014443D"/>
    <w:rsid w:val="0014452F"/>
    <w:rsid w:val="00144619"/>
    <w:rsid w:val="001447CD"/>
    <w:rsid w:val="00144905"/>
    <w:rsid w:val="00144B36"/>
    <w:rsid w:val="00144B78"/>
    <w:rsid w:val="00144D14"/>
    <w:rsid w:val="00144F0C"/>
    <w:rsid w:val="00144F7B"/>
    <w:rsid w:val="001450D8"/>
    <w:rsid w:val="00145184"/>
    <w:rsid w:val="00145196"/>
    <w:rsid w:val="001451E7"/>
    <w:rsid w:val="001454A0"/>
    <w:rsid w:val="001454B4"/>
    <w:rsid w:val="00145872"/>
    <w:rsid w:val="00145A2A"/>
    <w:rsid w:val="00145BBF"/>
    <w:rsid w:val="00145CB1"/>
    <w:rsid w:val="00145D3D"/>
    <w:rsid w:val="00145F41"/>
    <w:rsid w:val="00146363"/>
    <w:rsid w:val="001464C4"/>
    <w:rsid w:val="00146781"/>
    <w:rsid w:val="00146B91"/>
    <w:rsid w:val="00146C22"/>
    <w:rsid w:val="00146CBC"/>
    <w:rsid w:val="00146D62"/>
    <w:rsid w:val="00146F3D"/>
    <w:rsid w:val="001470FE"/>
    <w:rsid w:val="001473A7"/>
    <w:rsid w:val="001473BE"/>
    <w:rsid w:val="001476D0"/>
    <w:rsid w:val="00147731"/>
    <w:rsid w:val="00147814"/>
    <w:rsid w:val="001478A9"/>
    <w:rsid w:val="00147ACA"/>
    <w:rsid w:val="00147C59"/>
    <w:rsid w:val="00147D24"/>
    <w:rsid w:val="00147F5D"/>
    <w:rsid w:val="0015025B"/>
    <w:rsid w:val="00150303"/>
    <w:rsid w:val="001503A7"/>
    <w:rsid w:val="0015054E"/>
    <w:rsid w:val="001507D6"/>
    <w:rsid w:val="001507EA"/>
    <w:rsid w:val="00150960"/>
    <w:rsid w:val="00150DF4"/>
    <w:rsid w:val="00151002"/>
    <w:rsid w:val="001511B3"/>
    <w:rsid w:val="001511FA"/>
    <w:rsid w:val="00151347"/>
    <w:rsid w:val="00151715"/>
    <w:rsid w:val="00151826"/>
    <w:rsid w:val="001519AA"/>
    <w:rsid w:val="00151E59"/>
    <w:rsid w:val="0015202F"/>
    <w:rsid w:val="001521C5"/>
    <w:rsid w:val="0015221F"/>
    <w:rsid w:val="001522E5"/>
    <w:rsid w:val="00152312"/>
    <w:rsid w:val="0015237D"/>
    <w:rsid w:val="001523E9"/>
    <w:rsid w:val="0015240D"/>
    <w:rsid w:val="00152435"/>
    <w:rsid w:val="00152732"/>
    <w:rsid w:val="001528D7"/>
    <w:rsid w:val="0015295F"/>
    <w:rsid w:val="00152A3B"/>
    <w:rsid w:val="00152A63"/>
    <w:rsid w:val="00152B76"/>
    <w:rsid w:val="00152E69"/>
    <w:rsid w:val="00152E9B"/>
    <w:rsid w:val="00152F81"/>
    <w:rsid w:val="00152FAC"/>
    <w:rsid w:val="00152FDD"/>
    <w:rsid w:val="00152FE7"/>
    <w:rsid w:val="00153395"/>
    <w:rsid w:val="00153720"/>
    <w:rsid w:val="001537D8"/>
    <w:rsid w:val="00153906"/>
    <w:rsid w:val="00153A0E"/>
    <w:rsid w:val="00153C9E"/>
    <w:rsid w:val="0015409B"/>
    <w:rsid w:val="0015424A"/>
    <w:rsid w:val="00154726"/>
    <w:rsid w:val="001547F9"/>
    <w:rsid w:val="001549D6"/>
    <w:rsid w:val="00154C6F"/>
    <w:rsid w:val="00154CA5"/>
    <w:rsid w:val="00154E1A"/>
    <w:rsid w:val="001551FD"/>
    <w:rsid w:val="00155243"/>
    <w:rsid w:val="001553F2"/>
    <w:rsid w:val="001553F4"/>
    <w:rsid w:val="001555EA"/>
    <w:rsid w:val="00155608"/>
    <w:rsid w:val="00155930"/>
    <w:rsid w:val="00155987"/>
    <w:rsid w:val="00155BF0"/>
    <w:rsid w:val="00155F00"/>
    <w:rsid w:val="00156169"/>
    <w:rsid w:val="0015622D"/>
    <w:rsid w:val="00156450"/>
    <w:rsid w:val="00156609"/>
    <w:rsid w:val="001566A1"/>
    <w:rsid w:val="0015671C"/>
    <w:rsid w:val="001569B6"/>
    <w:rsid w:val="00156A1D"/>
    <w:rsid w:val="00156ADB"/>
    <w:rsid w:val="00156C70"/>
    <w:rsid w:val="00156D3C"/>
    <w:rsid w:val="00156E18"/>
    <w:rsid w:val="00156FA9"/>
    <w:rsid w:val="001573DA"/>
    <w:rsid w:val="0015772C"/>
    <w:rsid w:val="00157826"/>
    <w:rsid w:val="00157C82"/>
    <w:rsid w:val="00157CD8"/>
    <w:rsid w:val="00157CDD"/>
    <w:rsid w:val="00157DBE"/>
    <w:rsid w:val="00157F48"/>
    <w:rsid w:val="0016000C"/>
    <w:rsid w:val="00160078"/>
    <w:rsid w:val="00160125"/>
    <w:rsid w:val="001601FC"/>
    <w:rsid w:val="001608F6"/>
    <w:rsid w:val="00160C0C"/>
    <w:rsid w:val="00160C87"/>
    <w:rsid w:val="00160CC2"/>
    <w:rsid w:val="00160D20"/>
    <w:rsid w:val="00160DC1"/>
    <w:rsid w:val="00160E8C"/>
    <w:rsid w:val="00160F64"/>
    <w:rsid w:val="001610FD"/>
    <w:rsid w:val="001611B6"/>
    <w:rsid w:val="0016120A"/>
    <w:rsid w:val="00161349"/>
    <w:rsid w:val="0016161A"/>
    <w:rsid w:val="0016175E"/>
    <w:rsid w:val="0016192F"/>
    <w:rsid w:val="00161B83"/>
    <w:rsid w:val="00161C42"/>
    <w:rsid w:val="00161DE9"/>
    <w:rsid w:val="00161F86"/>
    <w:rsid w:val="001620BF"/>
    <w:rsid w:val="00162203"/>
    <w:rsid w:val="0016269C"/>
    <w:rsid w:val="0016280A"/>
    <w:rsid w:val="00162AA6"/>
    <w:rsid w:val="00162D6B"/>
    <w:rsid w:val="00162DCE"/>
    <w:rsid w:val="00162E3A"/>
    <w:rsid w:val="00162EB3"/>
    <w:rsid w:val="00163085"/>
    <w:rsid w:val="00163165"/>
    <w:rsid w:val="001638AF"/>
    <w:rsid w:val="001638CC"/>
    <w:rsid w:val="00163AB2"/>
    <w:rsid w:val="00163D56"/>
    <w:rsid w:val="00163F7C"/>
    <w:rsid w:val="0016410C"/>
    <w:rsid w:val="00164135"/>
    <w:rsid w:val="00164142"/>
    <w:rsid w:val="00164324"/>
    <w:rsid w:val="00164575"/>
    <w:rsid w:val="001645D9"/>
    <w:rsid w:val="001645E4"/>
    <w:rsid w:val="00165101"/>
    <w:rsid w:val="00165393"/>
    <w:rsid w:val="001654B1"/>
    <w:rsid w:val="0016557B"/>
    <w:rsid w:val="00165599"/>
    <w:rsid w:val="001659AD"/>
    <w:rsid w:val="00165FC3"/>
    <w:rsid w:val="001660CB"/>
    <w:rsid w:val="0016620B"/>
    <w:rsid w:val="00166340"/>
    <w:rsid w:val="001666D0"/>
    <w:rsid w:val="001668E9"/>
    <w:rsid w:val="00166C4C"/>
    <w:rsid w:val="00166F3D"/>
    <w:rsid w:val="00167124"/>
    <w:rsid w:val="001671BF"/>
    <w:rsid w:val="001674DF"/>
    <w:rsid w:val="00167862"/>
    <w:rsid w:val="00167868"/>
    <w:rsid w:val="001678EA"/>
    <w:rsid w:val="00167919"/>
    <w:rsid w:val="00167C3B"/>
    <w:rsid w:val="00167C7E"/>
    <w:rsid w:val="00167DE2"/>
    <w:rsid w:val="00167DF5"/>
    <w:rsid w:val="00170419"/>
    <w:rsid w:val="0017043F"/>
    <w:rsid w:val="00170458"/>
    <w:rsid w:val="001705FD"/>
    <w:rsid w:val="001706EB"/>
    <w:rsid w:val="00170778"/>
    <w:rsid w:val="00170A58"/>
    <w:rsid w:val="00170ACD"/>
    <w:rsid w:val="00170C2A"/>
    <w:rsid w:val="00170C3F"/>
    <w:rsid w:val="0017174F"/>
    <w:rsid w:val="001717B2"/>
    <w:rsid w:val="00171AEE"/>
    <w:rsid w:val="00171B45"/>
    <w:rsid w:val="00171E13"/>
    <w:rsid w:val="00171E4D"/>
    <w:rsid w:val="001721E3"/>
    <w:rsid w:val="001723BA"/>
    <w:rsid w:val="001723CA"/>
    <w:rsid w:val="001723CD"/>
    <w:rsid w:val="0017252C"/>
    <w:rsid w:val="00172557"/>
    <w:rsid w:val="001727D8"/>
    <w:rsid w:val="001729BF"/>
    <w:rsid w:val="00172A34"/>
    <w:rsid w:val="00172DA9"/>
    <w:rsid w:val="00172F91"/>
    <w:rsid w:val="00173088"/>
    <w:rsid w:val="001730D3"/>
    <w:rsid w:val="001730FD"/>
    <w:rsid w:val="001731F1"/>
    <w:rsid w:val="00173303"/>
    <w:rsid w:val="00173706"/>
    <w:rsid w:val="001737AD"/>
    <w:rsid w:val="0017394F"/>
    <w:rsid w:val="00173AAE"/>
    <w:rsid w:val="00173DCA"/>
    <w:rsid w:val="00173FEB"/>
    <w:rsid w:val="001746E4"/>
    <w:rsid w:val="001749E6"/>
    <w:rsid w:val="00174BA7"/>
    <w:rsid w:val="0017503E"/>
    <w:rsid w:val="00175335"/>
    <w:rsid w:val="0017540E"/>
    <w:rsid w:val="00175478"/>
    <w:rsid w:val="001754F3"/>
    <w:rsid w:val="001757B7"/>
    <w:rsid w:val="0017596D"/>
    <w:rsid w:val="00175A10"/>
    <w:rsid w:val="00175F6A"/>
    <w:rsid w:val="001760A2"/>
    <w:rsid w:val="001763B4"/>
    <w:rsid w:val="00176573"/>
    <w:rsid w:val="00176CE0"/>
    <w:rsid w:val="00177007"/>
    <w:rsid w:val="001772FD"/>
    <w:rsid w:val="001773AA"/>
    <w:rsid w:val="00177451"/>
    <w:rsid w:val="00177BFA"/>
    <w:rsid w:val="00177CF2"/>
    <w:rsid w:val="00177D81"/>
    <w:rsid w:val="00177EDC"/>
    <w:rsid w:val="00177F08"/>
    <w:rsid w:val="00177F60"/>
    <w:rsid w:val="00177FD6"/>
    <w:rsid w:val="00180017"/>
    <w:rsid w:val="00180087"/>
    <w:rsid w:val="0018018B"/>
    <w:rsid w:val="00180411"/>
    <w:rsid w:val="001806E8"/>
    <w:rsid w:val="00180888"/>
    <w:rsid w:val="001808FE"/>
    <w:rsid w:val="00180AFD"/>
    <w:rsid w:val="00180C91"/>
    <w:rsid w:val="00180FF3"/>
    <w:rsid w:val="00181092"/>
    <w:rsid w:val="0018124B"/>
    <w:rsid w:val="001812A2"/>
    <w:rsid w:val="00181341"/>
    <w:rsid w:val="00181727"/>
    <w:rsid w:val="00181913"/>
    <w:rsid w:val="0018197A"/>
    <w:rsid w:val="00181BC6"/>
    <w:rsid w:val="00181BF9"/>
    <w:rsid w:val="00181D57"/>
    <w:rsid w:val="00181EB9"/>
    <w:rsid w:val="00181ECD"/>
    <w:rsid w:val="0018225C"/>
    <w:rsid w:val="00182686"/>
    <w:rsid w:val="00182759"/>
    <w:rsid w:val="00182996"/>
    <w:rsid w:val="001829F9"/>
    <w:rsid w:val="00182B72"/>
    <w:rsid w:val="00182BCC"/>
    <w:rsid w:val="00182BE3"/>
    <w:rsid w:val="00182CEC"/>
    <w:rsid w:val="00182E56"/>
    <w:rsid w:val="00182ECF"/>
    <w:rsid w:val="00182F4E"/>
    <w:rsid w:val="00182F69"/>
    <w:rsid w:val="00183021"/>
    <w:rsid w:val="001830FC"/>
    <w:rsid w:val="001831F9"/>
    <w:rsid w:val="001832CF"/>
    <w:rsid w:val="0018348F"/>
    <w:rsid w:val="00183492"/>
    <w:rsid w:val="001834D0"/>
    <w:rsid w:val="00183980"/>
    <w:rsid w:val="00183A51"/>
    <w:rsid w:val="00183B02"/>
    <w:rsid w:val="00183B3F"/>
    <w:rsid w:val="00183B44"/>
    <w:rsid w:val="00183C6D"/>
    <w:rsid w:val="00184087"/>
    <w:rsid w:val="001842E3"/>
    <w:rsid w:val="0018457A"/>
    <w:rsid w:val="001845D7"/>
    <w:rsid w:val="00184772"/>
    <w:rsid w:val="001847AF"/>
    <w:rsid w:val="00184E70"/>
    <w:rsid w:val="00184F31"/>
    <w:rsid w:val="0018511F"/>
    <w:rsid w:val="00185400"/>
    <w:rsid w:val="001855EF"/>
    <w:rsid w:val="0018566D"/>
    <w:rsid w:val="001856F1"/>
    <w:rsid w:val="00185774"/>
    <w:rsid w:val="00185841"/>
    <w:rsid w:val="001859F5"/>
    <w:rsid w:val="00185A66"/>
    <w:rsid w:val="00185B54"/>
    <w:rsid w:val="00185D9D"/>
    <w:rsid w:val="00185EF8"/>
    <w:rsid w:val="00186083"/>
    <w:rsid w:val="00186115"/>
    <w:rsid w:val="00186131"/>
    <w:rsid w:val="00186258"/>
    <w:rsid w:val="0018669D"/>
    <w:rsid w:val="0018695B"/>
    <w:rsid w:val="00186A8C"/>
    <w:rsid w:val="00186C75"/>
    <w:rsid w:val="00186D91"/>
    <w:rsid w:val="00186EE6"/>
    <w:rsid w:val="00186F37"/>
    <w:rsid w:val="00187033"/>
    <w:rsid w:val="00187117"/>
    <w:rsid w:val="00187505"/>
    <w:rsid w:val="001876AF"/>
    <w:rsid w:val="001876FD"/>
    <w:rsid w:val="00187932"/>
    <w:rsid w:val="0018795E"/>
    <w:rsid w:val="00187AD7"/>
    <w:rsid w:val="00187B46"/>
    <w:rsid w:val="00187B8A"/>
    <w:rsid w:val="00187BAF"/>
    <w:rsid w:val="00187BE0"/>
    <w:rsid w:val="00187DE7"/>
    <w:rsid w:val="00187E69"/>
    <w:rsid w:val="00187F44"/>
    <w:rsid w:val="00190335"/>
    <w:rsid w:val="00190403"/>
    <w:rsid w:val="00190720"/>
    <w:rsid w:val="001909B6"/>
    <w:rsid w:val="00190B27"/>
    <w:rsid w:val="00190BA4"/>
    <w:rsid w:val="00190CB3"/>
    <w:rsid w:val="00190D64"/>
    <w:rsid w:val="00190DBB"/>
    <w:rsid w:val="00190EA8"/>
    <w:rsid w:val="00190F38"/>
    <w:rsid w:val="001910BD"/>
    <w:rsid w:val="001911EC"/>
    <w:rsid w:val="00191583"/>
    <w:rsid w:val="001915A2"/>
    <w:rsid w:val="0019170E"/>
    <w:rsid w:val="001918B7"/>
    <w:rsid w:val="00191BE3"/>
    <w:rsid w:val="00191FBE"/>
    <w:rsid w:val="00192180"/>
    <w:rsid w:val="001927D3"/>
    <w:rsid w:val="00192897"/>
    <w:rsid w:val="001928D1"/>
    <w:rsid w:val="00192966"/>
    <w:rsid w:val="00192C90"/>
    <w:rsid w:val="00192EDE"/>
    <w:rsid w:val="0019304A"/>
    <w:rsid w:val="00193219"/>
    <w:rsid w:val="0019357E"/>
    <w:rsid w:val="00193857"/>
    <w:rsid w:val="00193C5C"/>
    <w:rsid w:val="00193E9D"/>
    <w:rsid w:val="00193FA3"/>
    <w:rsid w:val="00194124"/>
    <w:rsid w:val="00194190"/>
    <w:rsid w:val="001941CF"/>
    <w:rsid w:val="0019421C"/>
    <w:rsid w:val="0019423A"/>
    <w:rsid w:val="001943A6"/>
    <w:rsid w:val="00194503"/>
    <w:rsid w:val="00194878"/>
    <w:rsid w:val="001949DC"/>
    <w:rsid w:val="00194B48"/>
    <w:rsid w:val="00194B71"/>
    <w:rsid w:val="00194DB0"/>
    <w:rsid w:val="00194DBE"/>
    <w:rsid w:val="00194DC5"/>
    <w:rsid w:val="00194FAF"/>
    <w:rsid w:val="001950E8"/>
    <w:rsid w:val="001956CB"/>
    <w:rsid w:val="00195B8F"/>
    <w:rsid w:val="00195BD6"/>
    <w:rsid w:val="00195BED"/>
    <w:rsid w:val="0019641C"/>
    <w:rsid w:val="001964A9"/>
    <w:rsid w:val="001965CA"/>
    <w:rsid w:val="0019667A"/>
    <w:rsid w:val="00196756"/>
    <w:rsid w:val="00196AA9"/>
    <w:rsid w:val="00196C49"/>
    <w:rsid w:val="00196C83"/>
    <w:rsid w:val="00196D9D"/>
    <w:rsid w:val="00196E3E"/>
    <w:rsid w:val="00196EAE"/>
    <w:rsid w:val="00196EEE"/>
    <w:rsid w:val="00196EF6"/>
    <w:rsid w:val="00196F37"/>
    <w:rsid w:val="00197061"/>
    <w:rsid w:val="00197078"/>
    <w:rsid w:val="0019736B"/>
    <w:rsid w:val="001979CF"/>
    <w:rsid w:val="00197A45"/>
    <w:rsid w:val="00197B7E"/>
    <w:rsid w:val="00197BE8"/>
    <w:rsid w:val="00197C81"/>
    <w:rsid w:val="00197E56"/>
    <w:rsid w:val="00197F5B"/>
    <w:rsid w:val="001A0618"/>
    <w:rsid w:val="001A0662"/>
    <w:rsid w:val="001A0744"/>
    <w:rsid w:val="001A0830"/>
    <w:rsid w:val="001A0B78"/>
    <w:rsid w:val="001A0CF9"/>
    <w:rsid w:val="001A0E5E"/>
    <w:rsid w:val="001A0E8A"/>
    <w:rsid w:val="001A0F30"/>
    <w:rsid w:val="001A0F77"/>
    <w:rsid w:val="001A1067"/>
    <w:rsid w:val="001A1403"/>
    <w:rsid w:val="001A143B"/>
    <w:rsid w:val="001A14BF"/>
    <w:rsid w:val="001A1598"/>
    <w:rsid w:val="001A17AD"/>
    <w:rsid w:val="001A1A24"/>
    <w:rsid w:val="001A1B29"/>
    <w:rsid w:val="001A1E1B"/>
    <w:rsid w:val="001A223B"/>
    <w:rsid w:val="001A24B4"/>
    <w:rsid w:val="001A27F1"/>
    <w:rsid w:val="001A28A9"/>
    <w:rsid w:val="001A28F7"/>
    <w:rsid w:val="001A2912"/>
    <w:rsid w:val="001A298E"/>
    <w:rsid w:val="001A2BA2"/>
    <w:rsid w:val="001A2C94"/>
    <w:rsid w:val="001A2D3E"/>
    <w:rsid w:val="001A2FD7"/>
    <w:rsid w:val="001A326F"/>
    <w:rsid w:val="001A3296"/>
    <w:rsid w:val="001A32D6"/>
    <w:rsid w:val="001A32F3"/>
    <w:rsid w:val="001A341D"/>
    <w:rsid w:val="001A37BE"/>
    <w:rsid w:val="001A3842"/>
    <w:rsid w:val="001A3A55"/>
    <w:rsid w:val="001A3A6F"/>
    <w:rsid w:val="001A4330"/>
    <w:rsid w:val="001A48CD"/>
    <w:rsid w:val="001A4ABF"/>
    <w:rsid w:val="001A4C65"/>
    <w:rsid w:val="001A5167"/>
    <w:rsid w:val="001A51D8"/>
    <w:rsid w:val="001A54D9"/>
    <w:rsid w:val="001A59B7"/>
    <w:rsid w:val="001A5B0A"/>
    <w:rsid w:val="001A5B0E"/>
    <w:rsid w:val="001A5BC7"/>
    <w:rsid w:val="001A5D82"/>
    <w:rsid w:val="001A5D9F"/>
    <w:rsid w:val="001A5E33"/>
    <w:rsid w:val="001A5E77"/>
    <w:rsid w:val="001A604D"/>
    <w:rsid w:val="001A61AD"/>
    <w:rsid w:val="001A6484"/>
    <w:rsid w:val="001A66B8"/>
    <w:rsid w:val="001A6764"/>
    <w:rsid w:val="001A6961"/>
    <w:rsid w:val="001A6CD9"/>
    <w:rsid w:val="001A6F44"/>
    <w:rsid w:val="001A6FA6"/>
    <w:rsid w:val="001A71CA"/>
    <w:rsid w:val="001A74AF"/>
    <w:rsid w:val="001A75E6"/>
    <w:rsid w:val="001A7713"/>
    <w:rsid w:val="001A7977"/>
    <w:rsid w:val="001A7A6E"/>
    <w:rsid w:val="001A7B4E"/>
    <w:rsid w:val="001B023E"/>
    <w:rsid w:val="001B02AF"/>
    <w:rsid w:val="001B0426"/>
    <w:rsid w:val="001B07E8"/>
    <w:rsid w:val="001B0857"/>
    <w:rsid w:val="001B0A77"/>
    <w:rsid w:val="001B0DF9"/>
    <w:rsid w:val="001B0E07"/>
    <w:rsid w:val="001B0EEB"/>
    <w:rsid w:val="001B0F1A"/>
    <w:rsid w:val="001B0F8A"/>
    <w:rsid w:val="001B1030"/>
    <w:rsid w:val="001B11C5"/>
    <w:rsid w:val="001B1394"/>
    <w:rsid w:val="001B1E28"/>
    <w:rsid w:val="001B1F64"/>
    <w:rsid w:val="001B201D"/>
    <w:rsid w:val="001B227E"/>
    <w:rsid w:val="001B22CF"/>
    <w:rsid w:val="001B2478"/>
    <w:rsid w:val="001B25EE"/>
    <w:rsid w:val="001B273C"/>
    <w:rsid w:val="001B2899"/>
    <w:rsid w:val="001B2CB6"/>
    <w:rsid w:val="001B2E19"/>
    <w:rsid w:val="001B330B"/>
    <w:rsid w:val="001B355F"/>
    <w:rsid w:val="001B35AD"/>
    <w:rsid w:val="001B3A8C"/>
    <w:rsid w:val="001B3A91"/>
    <w:rsid w:val="001B3B6E"/>
    <w:rsid w:val="001B3C35"/>
    <w:rsid w:val="001B3C71"/>
    <w:rsid w:val="001B3C80"/>
    <w:rsid w:val="001B3DCD"/>
    <w:rsid w:val="001B4130"/>
    <w:rsid w:val="001B41C0"/>
    <w:rsid w:val="001B44C4"/>
    <w:rsid w:val="001B485B"/>
    <w:rsid w:val="001B4CEF"/>
    <w:rsid w:val="001B4D9A"/>
    <w:rsid w:val="001B4DE9"/>
    <w:rsid w:val="001B4FC6"/>
    <w:rsid w:val="001B50B3"/>
    <w:rsid w:val="001B51A4"/>
    <w:rsid w:val="001B520C"/>
    <w:rsid w:val="001B552A"/>
    <w:rsid w:val="001B55BE"/>
    <w:rsid w:val="001B5616"/>
    <w:rsid w:val="001B5671"/>
    <w:rsid w:val="001B5701"/>
    <w:rsid w:val="001B574E"/>
    <w:rsid w:val="001B5AF7"/>
    <w:rsid w:val="001B5BE9"/>
    <w:rsid w:val="001B5D53"/>
    <w:rsid w:val="001B5F5E"/>
    <w:rsid w:val="001B612A"/>
    <w:rsid w:val="001B629F"/>
    <w:rsid w:val="001B66FA"/>
    <w:rsid w:val="001B6753"/>
    <w:rsid w:val="001B67D2"/>
    <w:rsid w:val="001B683C"/>
    <w:rsid w:val="001B69DC"/>
    <w:rsid w:val="001B6B8E"/>
    <w:rsid w:val="001B6C18"/>
    <w:rsid w:val="001B6D00"/>
    <w:rsid w:val="001B7448"/>
    <w:rsid w:val="001B7497"/>
    <w:rsid w:val="001B7518"/>
    <w:rsid w:val="001B7577"/>
    <w:rsid w:val="001B7663"/>
    <w:rsid w:val="001B788D"/>
    <w:rsid w:val="001B7E68"/>
    <w:rsid w:val="001B7EFC"/>
    <w:rsid w:val="001C022F"/>
    <w:rsid w:val="001C0346"/>
    <w:rsid w:val="001C0518"/>
    <w:rsid w:val="001C0C5F"/>
    <w:rsid w:val="001C0D4C"/>
    <w:rsid w:val="001C0E5B"/>
    <w:rsid w:val="001C0EE1"/>
    <w:rsid w:val="001C1036"/>
    <w:rsid w:val="001C1234"/>
    <w:rsid w:val="001C1398"/>
    <w:rsid w:val="001C13ED"/>
    <w:rsid w:val="001C1420"/>
    <w:rsid w:val="001C14BF"/>
    <w:rsid w:val="001C150D"/>
    <w:rsid w:val="001C159C"/>
    <w:rsid w:val="001C1659"/>
    <w:rsid w:val="001C16B1"/>
    <w:rsid w:val="001C1714"/>
    <w:rsid w:val="001C1AEB"/>
    <w:rsid w:val="001C1C34"/>
    <w:rsid w:val="001C1FDF"/>
    <w:rsid w:val="001C20BF"/>
    <w:rsid w:val="001C269B"/>
    <w:rsid w:val="001C274F"/>
    <w:rsid w:val="001C2888"/>
    <w:rsid w:val="001C28E4"/>
    <w:rsid w:val="001C2A99"/>
    <w:rsid w:val="001C2B89"/>
    <w:rsid w:val="001C2C8C"/>
    <w:rsid w:val="001C3122"/>
    <w:rsid w:val="001C31A2"/>
    <w:rsid w:val="001C3244"/>
    <w:rsid w:val="001C328D"/>
    <w:rsid w:val="001C3390"/>
    <w:rsid w:val="001C3434"/>
    <w:rsid w:val="001C34C7"/>
    <w:rsid w:val="001C365B"/>
    <w:rsid w:val="001C3768"/>
    <w:rsid w:val="001C37B8"/>
    <w:rsid w:val="001C391E"/>
    <w:rsid w:val="001C3BF0"/>
    <w:rsid w:val="001C3BF3"/>
    <w:rsid w:val="001C3CAD"/>
    <w:rsid w:val="001C3D41"/>
    <w:rsid w:val="001C3D44"/>
    <w:rsid w:val="001C3E4F"/>
    <w:rsid w:val="001C4040"/>
    <w:rsid w:val="001C4414"/>
    <w:rsid w:val="001C4444"/>
    <w:rsid w:val="001C45EC"/>
    <w:rsid w:val="001C4826"/>
    <w:rsid w:val="001C4F37"/>
    <w:rsid w:val="001C53B0"/>
    <w:rsid w:val="001C54DD"/>
    <w:rsid w:val="001C5533"/>
    <w:rsid w:val="001C56B8"/>
    <w:rsid w:val="001C5868"/>
    <w:rsid w:val="001C5995"/>
    <w:rsid w:val="001C5A9F"/>
    <w:rsid w:val="001C5C23"/>
    <w:rsid w:val="001C60E4"/>
    <w:rsid w:val="001C60EC"/>
    <w:rsid w:val="001C611B"/>
    <w:rsid w:val="001C6469"/>
    <w:rsid w:val="001C66DD"/>
    <w:rsid w:val="001C679A"/>
    <w:rsid w:val="001C67E0"/>
    <w:rsid w:val="001C67FE"/>
    <w:rsid w:val="001C68B0"/>
    <w:rsid w:val="001C69E9"/>
    <w:rsid w:val="001C6B96"/>
    <w:rsid w:val="001C6BAF"/>
    <w:rsid w:val="001C6C9E"/>
    <w:rsid w:val="001C6F58"/>
    <w:rsid w:val="001C6F9F"/>
    <w:rsid w:val="001C738F"/>
    <w:rsid w:val="001C73D6"/>
    <w:rsid w:val="001C7550"/>
    <w:rsid w:val="001C796E"/>
    <w:rsid w:val="001C7B8B"/>
    <w:rsid w:val="001C7F1D"/>
    <w:rsid w:val="001C7FE9"/>
    <w:rsid w:val="001D00FA"/>
    <w:rsid w:val="001D03F5"/>
    <w:rsid w:val="001D061B"/>
    <w:rsid w:val="001D0648"/>
    <w:rsid w:val="001D0A90"/>
    <w:rsid w:val="001D0BE4"/>
    <w:rsid w:val="001D0CE0"/>
    <w:rsid w:val="001D0CE6"/>
    <w:rsid w:val="001D0D02"/>
    <w:rsid w:val="001D101A"/>
    <w:rsid w:val="001D1957"/>
    <w:rsid w:val="001D19FA"/>
    <w:rsid w:val="001D1A01"/>
    <w:rsid w:val="001D1AA2"/>
    <w:rsid w:val="001D1AFD"/>
    <w:rsid w:val="001D1D36"/>
    <w:rsid w:val="001D1F78"/>
    <w:rsid w:val="001D1F85"/>
    <w:rsid w:val="001D2362"/>
    <w:rsid w:val="001D2374"/>
    <w:rsid w:val="001D255B"/>
    <w:rsid w:val="001D258C"/>
    <w:rsid w:val="001D2A4C"/>
    <w:rsid w:val="001D2ADF"/>
    <w:rsid w:val="001D2C79"/>
    <w:rsid w:val="001D2CBB"/>
    <w:rsid w:val="001D2D82"/>
    <w:rsid w:val="001D2E16"/>
    <w:rsid w:val="001D2E8A"/>
    <w:rsid w:val="001D3032"/>
    <w:rsid w:val="001D30A9"/>
    <w:rsid w:val="001D3175"/>
    <w:rsid w:val="001D31B2"/>
    <w:rsid w:val="001D31F2"/>
    <w:rsid w:val="001D3321"/>
    <w:rsid w:val="001D33EA"/>
    <w:rsid w:val="001D341C"/>
    <w:rsid w:val="001D344C"/>
    <w:rsid w:val="001D3795"/>
    <w:rsid w:val="001D3A71"/>
    <w:rsid w:val="001D3AA1"/>
    <w:rsid w:val="001D3B6E"/>
    <w:rsid w:val="001D3C0A"/>
    <w:rsid w:val="001D3CC3"/>
    <w:rsid w:val="001D3D0E"/>
    <w:rsid w:val="001D3DCB"/>
    <w:rsid w:val="001D3F1A"/>
    <w:rsid w:val="001D4205"/>
    <w:rsid w:val="001D423D"/>
    <w:rsid w:val="001D4278"/>
    <w:rsid w:val="001D42FE"/>
    <w:rsid w:val="001D4339"/>
    <w:rsid w:val="001D46FD"/>
    <w:rsid w:val="001D47B8"/>
    <w:rsid w:val="001D48C0"/>
    <w:rsid w:val="001D4AD1"/>
    <w:rsid w:val="001D4B44"/>
    <w:rsid w:val="001D4B88"/>
    <w:rsid w:val="001D4CFD"/>
    <w:rsid w:val="001D4DE2"/>
    <w:rsid w:val="001D4F55"/>
    <w:rsid w:val="001D50D7"/>
    <w:rsid w:val="001D5355"/>
    <w:rsid w:val="001D53F0"/>
    <w:rsid w:val="001D54E2"/>
    <w:rsid w:val="001D551E"/>
    <w:rsid w:val="001D56E1"/>
    <w:rsid w:val="001D5888"/>
    <w:rsid w:val="001D5B5C"/>
    <w:rsid w:val="001D5D4E"/>
    <w:rsid w:val="001D5E03"/>
    <w:rsid w:val="001D61E5"/>
    <w:rsid w:val="001D6240"/>
    <w:rsid w:val="001D666B"/>
    <w:rsid w:val="001D680E"/>
    <w:rsid w:val="001D6914"/>
    <w:rsid w:val="001D6A16"/>
    <w:rsid w:val="001D6CBF"/>
    <w:rsid w:val="001D6D49"/>
    <w:rsid w:val="001D6F46"/>
    <w:rsid w:val="001D6F4F"/>
    <w:rsid w:val="001D70C5"/>
    <w:rsid w:val="001D7355"/>
    <w:rsid w:val="001D737D"/>
    <w:rsid w:val="001D75A8"/>
    <w:rsid w:val="001D7797"/>
    <w:rsid w:val="001D782B"/>
    <w:rsid w:val="001D7C4C"/>
    <w:rsid w:val="001D7EE7"/>
    <w:rsid w:val="001D7F57"/>
    <w:rsid w:val="001E007B"/>
    <w:rsid w:val="001E0256"/>
    <w:rsid w:val="001E02C2"/>
    <w:rsid w:val="001E032F"/>
    <w:rsid w:val="001E036C"/>
    <w:rsid w:val="001E03C4"/>
    <w:rsid w:val="001E04A0"/>
    <w:rsid w:val="001E0658"/>
    <w:rsid w:val="001E06CF"/>
    <w:rsid w:val="001E0A56"/>
    <w:rsid w:val="001E0CFC"/>
    <w:rsid w:val="001E10D2"/>
    <w:rsid w:val="001E121D"/>
    <w:rsid w:val="001E12FF"/>
    <w:rsid w:val="001E130D"/>
    <w:rsid w:val="001E1998"/>
    <w:rsid w:val="001E1A57"/>
    <w:rsid w:val="001E1CB7"/>
    <w:rsid w:val="001E1D7A"/>
    <w:rsid w:val="001E1DE5"/>
    <w:rsid w:val="001E23FD"/>
    <w:rsid w:val="001E25AC"/>
    <w:rsid w:val="001E2E4B"/>
    <w:rsid w:val="001E2E93"/>
    <w:rsid w:val="001E2F0A"/>
    <w:rsid w:val="001E30C8"/>
    <w:rsid w:val="001E3474"/>
    <w:rsid w:val="001E347D"/>
    <w:rsid w:val="001E354E"/>
    <w:rsid w:val="001E355C"/>
    <w:rsid w:val="001E35EF"/>
    <w:rsid w:val="001E36B8"/>
    <w:rsid w:val="001E37A3"/>
    <w:rsid w:val="001E37AA"/>
    <w:rsid w:val="001E38AB"/>
    <w:rsid w:val="001E3E56"/>
    <w:rsid w:val="001E3F12"/>
    <w:rsid w:val="001E3F8C"/>
    <w:rsid w:val="001E456D"/>
    <w:rsid w:val="001E46E3"/>
    <w:rsid w:val="001E4718"/>
    <w:rsid w:val="001E48AC"/>
    <w:rsid w:val="001E4B25"/>
    <w:rsid w:val="001E4B74"/>
    <w:rsid w:val="001E4DB8"/>
    <w:rsid w:val="001E525E"/>
    <w:rsid w:val="001E5453"/>
    <w:rsid w:val="001E5507"/>
    <w:rsid w:val="001E561D"/>
    <w:rsid w:val="001E589B"/>
    <w:rsid w:val="001E5ABC"/>
    <w:rsid w:val="001E5E23"/>
    <w:rsid w:val="001E5E3A"/>
    <w:rsid w:val="001E6388"/>
    <w:rsid w:val="001E66A9"/>
    <w:rsid w:val="001E6768"/>
    <w:rsid w:val="001E685F"/>
    <w:rsid w:val="001E6944"/>
    <w:rsid w:val="001E6A99"/>
    <w:rsid w:val="001E6B7A"/>
    <w:rsid w:val="001E6D14"/>
    <w:rsid w:val="001E6EBF"/>
    <w:rsid w:val="001E6EF5"/>
    <w:rsid w:val="001E6EF9"/>
    <w:rsid w:val="001E7032"/>
    <w:rsid w:val="001E7427"/>
    <w:rsid w:val="001E74AD"/>
    <w:rsid w:val="001E74BF"/>
    <w:rsid w:val="001E75AB"/>
    <w:rsid w:val="001E75B7"/>
    <w:rsid w:val="001E75CD"/>
    <w:rsid w:val="001E76F6"/>
    <w:rsid w:val="001E7820"/>
    <w:rsid w:val="001E7970"/>
    <w:rsid w:val="001E7D3F"/>
    <w:rsid w:val="001E7E56"/>
    <w:rsid w:val="001F0423"/>
    <w:rsid w:val="001F0719"/>
    <w:rsid w:val="001F076C"/>
    <w:rsid w:val="001F098B"/>
    <w:rsid w:val="001F0D88"/>
    <w:rsid w:val="001F0E39"/>
    <w:rsid w:val="001F0FC3"/>
    <w:rsid w:val="001F107D"/>
    <w:rsid w:val="001F14E6"/>
    <w:rsid w:val="001F158A"/>
    <w:rsid w:val="001F1735"/>
    <w:rsid w:val="001F17A9"/>
    <w:rsid w:val="001F194B"/>
    <w:rsid w:val="001F1D10"/>
    <w:rsid w:val="001F1E95"/>
    <w:rsid w:val="001F1FD7"/>
    <w:rsid w:val="001F21A8"/>
    <w:rsid w:val="001F239F"/>
    <w:rsid w:val="001F2429"/>
    <w:rsid w:val="001F251F"/>
    <w:rsid w:val="001F27E6"/>
    <w:rsid w:val="001F29FD"/>
    <w:rsid w:val="001F2B00"/>
    <w:rsid w:val="001F2C07"/>
    <w:rsid w:val="001F2D50"/>
    <w:rsid w:val="001F2DC9"/>
    <w:rsid w:val="001F2FA4"/>
    <w:rsid w:val="001F3158"/>
    <w:rsid w:val="001F32F8"/>
    <w:rsid w:val="001F33A5"/>
    <w:rsid w:val="001F34F5"/>
    <w:rsid w:val="001F35DE"/>
    <w:rsid w:val="001F3660"/>
    <w:rsid w:val="001F3848"/>
    <w:rsid w:val="001F38D0"/>
    <w:rsid w:val="001F3BC1"/>
    <w:rsid w:val="001F3C74"/>
    <w:rsid w:val="001F3F0F"/>
    <w:rsid w:val="001F3FD5"/>
    <w:rsid w:val="001F4338"/>
    <w:rsid w:val="001F4452"/>
    <w:rsid w:val="001F46FE"/>
    <w:rsid w:val="001F48C4"/>
    <w:rsid w:val="001F4B4A"/>
    <w:rsid w:val="001F4E14"/>
    <w:rsid w:val="001F5121"/>
    <w:rsid w:val="001F545C"/>
    <w:rsid w:val="001F57B3"/>
    <w:rsid w:val="001F5934"/>
    <w:rsid w:val="001F5981"/>
    <w:rsid w:val="001F5AED"/>
    <w:rsid w:val="001F5BCE"/>
    <w:rsid w:val="001F5C4F"/>
    <w:rsid w:val="001F5C65"/>
    <w:rsid w:val="001F5DFD"/>
    <w:rsid w:val="001F5EF2"/>
    <w:rsid w:val="001F608E"/>
    <w:rsid w:val="001F64EE"/>
    <w:rsid w:val="001F6607"/>
    <w:rsid w:val="001F6A5F"/>
    <w:rsid w:val="001F700C"/>
    <w:rsid w:val="001F70DF"/>
    <w:rsid w:val="001F7121"/>
    <w:rsid w:val="001F73BF"/>
    <w:rsid w:val="001F7722"/>
    <w:rsid w:val="001F78DB"/>
    <w:rsid w:val="001F7B62"/>
    <w:rsid w:val="001F7BF3"/>
    <w:rsid w:val="001F7DA3"/>
    <w:rsid w:val="001F7DE0"/>
    <w:rsid w:val="00200595"/>
    <w:rsid w:val="00200652"/>
    <w:rsid w:val="002006D1"/>
    <w:rsid w:val="002007B6"/>
    <w:rsid w:val="00200B82"/>
    <w:rsid w:val="0020105D"/>
    <w:rsid w:val="00201102"/>
    <w:rsid w:val="0020116B"/>
    <w:rsid w:val="0020129C"/>
    <w:rsid w:val="0020138C"/>
    <w:rsid w:val="00201482"/>
    <w:rsid w:val="002016E5"/>
    <w:rsid w:val="00201AB6"/>
    <w:rsid w:val="00201ADB"/>
    <w:rsid w:val="00201E13"/>
    <w:rsid w:val="00202193"/>
    <w:rsid w:val="0020223A"/>
    <w:rsid w:val="002025EE"/>
    <w:rsid w:val="002026CA"/>
    <w:rsid w:val="002028FC"/>
    <w:rsid w:val="00202904"/>
    <w:rsid w:val="00202F47"/>
    <w:rsid w:val="00202F81"/>
    <w:rsid w:val="002033B4"/>
    <w:rsid w:val="002034B7"/>
    <w:rsid w:val="002036A1"/>
    <w:rsid w:val="00203735"/>
    <w:rsid w:val="002037FC"/>
    <w:rsid w:val="00203F06"/>
    <w:rsid w:val="00203F58"/>
    <w:rsid w:val="002041D4"/>
    <w:rsid w:val="002043E0"/>
    <w:rsid w:val="002043E7"/>
    <w:rsid w:val="00204401"/>
    <w:rsid w:val="0020462A"/>
    <w:rsid w:val="0020469D"/>
    <w:rsid w:val="002049A0"/>
    <w:rsid w:val="00204B60"/>
    <w:rsid w:val="00204BAD"/>
    <w:rsid w:val="00204BF1"/>
    <w:rsid w:val="00204E78"/>
    <w:rsid w:val="00204EB1"/>
    <w:rsid w:val="00205190"/>
    <w:rsid w:val="00205364"/>
    <w:rsid w:val="002053F1"/>
    <w:rsid w:val="0020540C"/>
    <w:rsid w:val="00205677"/>
    <w:rsid w:val="0020599C"/>
    <w:rsid w:val="002059A3"/>
    <w:rsid w:val="00205CD0"/>
    <w:rsid w:val="00205D38"/>
    <w:rsid w:val="00205FE6"/>
    <w:rsid w:val="00206132"/>
    <w:rsid w:val="002062FE"/>
    <w:rsid w:val="00206312"/>
    <w:rsid w:val="002064D2"/>
    <w:rsid w:val="002065CE"/>
    <w:rsid w:val="00206986"/>
    <w:rsid w:val="00206C78"/>
    <w:rsid w:val="00206E79"/>
    <w:rsid w:val="0020755F"/>
    <w:rsid w:val="00207609"/>
    <w:rsid w:val="0020776C"/>
    <w:rsid w:val="00207DBE"/>
    <w:rsid w:val="00207DFC"/>
    <w:rsid w:val="00207EB4"/>
    <w:rsid w:val="00207FFE"/>
    <w:rsid w:val="002100F7"/>
    <w:rsid w:val="00210148"/>
    <w:rsid w:val="00210173"/>
    <w:rsid w:val="0021017C"/>
    <w:rsid w:val="002105FB"/>
    <w:rsid w:val="002109E2"/>
    <w:rsid w:val="00210C6A"/>
    <w:rsid w:val="00210C7B"/>
    <w:rsid w:val="00211368"/>
    <w:rsid w:val="00211467"/>
    <w:rsid w:val="002115CB"/>
    <w:rsid w:val="002118BB"/>
    <w:rsid w:val="002119A8"/>
    <w:rsid w:val="00211A1A"/>
    <w:rsid w:val="00211A7C"/>
    <w:rsid w:val="00211AEC"/>
    <w:rsid w:val="00212046"/>
    <w:rsid w:val="00212089"/>
    <w:rsid w:val="00212092"/>
    <w:rsid w:val="00212183"/>
    <w:rsid w:val="00212415"/>
    <w:rsid w:val="00212516"/>
    <w:rsid w:val="002125D3"/>
    <w:rsid w:val="0021266E"/>
    <w:rsid w:val="0021276A"/>
    <w:rsid w:val="00212798"/>
    <w:rsid w:val="002128BF"/>
    <w:rsid w:val="0021320E"/>
    <w:rsid w:val="0021321E"/>
    <w:rsid w:val="00213254"/>
    <w:rsid w:val="00213353"/>
    <w:rsid w:val="00213485"/>
    <w:rsid w:val="0021363C"/>
    <w:rsid w:val="00213778"/>
    <w:rsid w:val="002137D2"/>
    <w:rsid w:val="002139E8"/>
    <w:rsid w:val="00213ACD"/>
    <w:rsid w:val="00214037"/>
    <w:rsid w:val="002141F4"/>
    <w:rsid w:val="0021431A"/>
    <w:rsid w:val="00214341"/>
    <w:rsid w:val="002143D9"/>
    <w:rsid w:val="002144A5"/>
    <w:rsid w:val="00214749"/>
    <w:rsid w:val="00214999"/>
    <w:rsid w:val="00214C30"/>
    <w:rsid w:val="002151B9"/>
    <w:rsid w:val="0021577D"/>
    <w:rsid w:val="002159A3"/>
    <w:rsid w:val="00215A5C"/>
    <w:rsid w:val="00215B8B"/>
    <w:rsid w:val="00215BB9"/>
    <w:rsid w:val="00215BBC"/>
    <w:rsid w:val="00215D1F"/>
    <w:rsid w:val="00215D6F"/>
    <w:rsid w:val="00215E26"/>
    <w:rsid w:val="00215E6D"/>
    <w:rsid w:val="0021613A"/>
    <w:rsid w:val="00216195"/>
    <w:rsid w:val="002162CF"/>
    <w:rsid w:val="002163E0"/>
    <w:rsid w:val="00216733"/>
    <w:rsid w:val="002167C2"/>
    <w:rsid w:val="00216A73"/>
    <w:rsid w:val="00216A8F"/>
    <w:rsid w:val="00216BC4"/>
    <w:rsid w:val="00216BEF"/>
    <w:rsid w:val="00216C93"/>
    <w:rsid w:val="0021710D"/>
    <w:rsid w:val="00217190"/>
    <w:rsid w:val="00217209"/>
    <w:rsid w:val="002173A6"/>
    <w:rsid w:val="002177D7"/>
    <w:rsid w:val="00217903"/>
    <w:rsid w:val="00217C88"/>
    <w:rsid w:val="00217E55"/>
    <w:rsid w:val="00220023"/>
    <w:rsid w:val="002200F7"/>
    <w:rsid w:val="00220115"/>
    <w:rsid w:val="00220277"/>
    <w:rsid w:val="002202F5"/>
    <w:rsid w:val="00220676"/>
    <w:rsid w:val="0022088B"/>
    <w:rsid w:val="00220AF9"/>
    <w:rsid w:val="00220B01"/>
    <w:rsid w:val="00220B2D"/>
    <w:rsid w:val="00220EF9"/>
    <w:rsid w:val="002210F5"/>
    <w:rsid w:val="0022114F"/>
    <w:rsid w:val="00221217"/>
    <w:rsid w:val="002217FE"/>
    <w:rsid w:val="00221874"/>
    <w:rsid w:val="00221A87"/>
    <w:rsid w:val="00221EE9"/>
    <w:rsid w:val="002220B1"/>
    <w:rsid w:val="002220E3"/>
    <w:rsid w:val="002224A3"/>
    <w:rsid w:val="0022270F"/>
    <w:rsid w:val="002229F0"/>
    <w:rsid w:val="00222C96"/>
    <w:rsid w:val="00222D9D"/>
    <w:rsid w:val="00222E15"/>
    <w:rsid w:val="00223091"/>
    <w:rsid w:val="00223190"/>
    <w:rsid w:val="00223195"/>
    <w:rsid w:val="0022320F"/>
    <w:rsid w:val="0022340F"/>
    <w:rsid w:val="002234A8"/>
    <w:rsid w:val="0022358B"/>
    <w:rsid w:val="002237A5"/>
    <w:rsid w:val="002238B4"/>
    <w:rsid w:val="00223A35"/>
    <w:rsid w:val="00223DAA"/>
    <w:rsid w:val="00223E52"/>
    <w:rsid w:val="00223E71"/>
    <w:rsid w:val="00223E8B"/>
    <w:rsid w:val="00223FD6"/>
    <w:rsid w:val="00224169"/>
    <w:rsid w:val="002242E3"/>
    <w:rsid w:val="0022431C"/>
    <w:rsid w:val="002247FC"/>
    <w:rsid w:val="00224859"/>
    <w:rsid w:val="0022492A"/>
    <w:rsid w:val="00224A2F"/>
    <w:rsid w:val="00224B99"/>
    <w:rsid w:val="00224C93"/>
    <w:rsid w:val="00224D73"/>
    <w:rsid w:val="00225005"/>
    <w:rsid w:val="00225437"/>
    <w:rsid w:val="002256BD"/>
    <w:rsid w:val="002256E9"/>
    <w:rsid w:val="00225B54"/>
    <w:rsid w:val="00225CAA"/>
    <w:rsid w:val="0022602B"/>
    <w:rsid w:val="0022622A"/>
    <w:rsid w:val="002262C4"/>
    <w:rsid w:val="00226935"/>
    <w:rsid w:val="00226C21"/>
    <w:rsid w:val="00226F14"/>
    <w:rsid w:val="00226F73"/>
    <w:rsid w:val="00226FE0"/>
    <w:rsid w:val="002275D7"/>
    <w:rsid w:val="00227CB6"/>
    <w:rsid w:val="00230313"/>
    <w:rsid w:val="00230406"/>
    <w:rsid w:val="00230464"/>
    <w:rsid w:val="002306DD"/>
    <w:rsid w:val="002308B7"/>
    <w:rsid w:val="00230E67"/>
    <w:rsid w:val="00231049"/>
    <w:rsid w:val="00231086"/>
    <w:rsid w:val="00231191"/>
    <w:rsid w:val="002311B1"/>
    <w:rsid w:val="002312F7"/>
    <w:rsid w:val="002314B0"/>
    <w:rsid w:val="002314DB"/>
    <w:rsid w:val="0023161A"/>
    <w:rsid w:val="002317CA"/>
    <w:rsid w:val="00231867"/>
    <w:rsid w:val="0023194E"/>
    <w:rsid w:val="00231A20"/>
    <w:rsid w:val="00231AB3"/>
    <w:rsid w:val="00231AE0"/>
    <w:rsid w:val="00231F1C"/>
    <w:rsid w:val="00231F2A"/>
    <w:rsid w:val="002320E4"/>
    <w:rsid w:val="00232113"/>
    <w:rsid w:val="00232213"/>
    <w:rsid w:val="002323E5"/>
    <w:rsid w:val="002325DF"/>
    <w:rsid w:val="00232692"/>
    <w:rsid w:val="00232696"/>
    <w:rsid w:val="0023282B"/>
    <w:rsid w:val="002328E2"/>
    <w:rsid w:val="00232A3D"/>
    <w:rsid w:val="00232A4E"/>
    <w:rsid w:val="00232B72"/>
    <w:rsid w:val="00232BAC"/>
    <w:rsid w:val="00232BBD"/>
    <w:rsid w:val="00232BDB"/>
    <w:rsid w:val="00232C77"/>
    <w:rsid w:val="00232F74"/>
    <w:rsid w:val="00233010"/>
    <w:rsid w:val="00233391"/>
    <w:rsid w:val="002334E5"/>
    <w:rsid w:val="0023368F"/>
    <w:rsid w:val="00233A41"/>
    <w:rsid w:val="00233BA4"/>
    <w:rsid w:val="00233D96"/>
    <w:rsid w:val="002340E4"/>
    <w:rsid w:val="002343C9"/>
    <w:rsid w:val="00234A2F"/>
    <w:rsid w:val="00234AD7"/>
    <w:rsid w:val="00234ADC"/>
    <w:rsid w:val="00234B26"/>
    <w:rsid w:val="00234C58"/>
    <w:rsid w:val="00234CE2"/>
    <w:rsid w:val="00234DA2"/>
    <w:rsid w:val="00234F84"/>
    <w:rsid w:val="00234FB1"/>
    <w:rsid w:val="0023556A"/>
    <w:rsid w:val="0023565E"/>
    <w:rsid w:val="00235A07"/>
    <w:rsid w:val="00235AC7"/>
    <w:rsid w:val="00235E7B"/>
    <w:rsid w:val="00235E9E"/>
    <w:rsid w:val="00236496"/>
    <w:rsid w:val="002365C8"/>
    <w:rsid w:val="00236627"/>
    <w:rsid w:val="002366BA"/>
    <w:rsid w:val="002366FB"/>
    <w:rsid w:val="002368A5"/>
    <w:rsid w:val="00236EDA"/>
    <w:rsid w:val="00236F7E"/>
    <w:rsid w:val="002371B5"/>
    <w:rsid w:val="002372AB"/>
    <w:rsid w:val="002374E0"/>
    <w:rsid w:val="002376B7"/>
    <w:rsid w:val="002378BD"/>
    <w:rsid w:val="00237E62"/>
    <w:rsid w:val="00240222"/>
    <w:rsid w:val="002404AB"/>
    <w:rsid w:val="002406E3"/>
    <w:rsid w:val="0024084A"/>
    <w:rsid w:val="00240C08"/>
    <w:rsid w:val="00240D90"/>
    <w:rsid w:val="00240DEF"/>
    <w:rsid w:val="00241260"/>
    <w:rsid w:val="002412FB"/>
    <w:rsid w:val="0024162F"/>
    <w:rsid w:val="002417D2"/>
    <w:rsid w:val="00241980"/>
    <w:rsid w:val="00241DB9"/>
    <w:rsid w:val="00241E9A"/>
    <w:rsid w:val="00241F30"/>
    <w:rsid w:val="00242099"/>
    <w:rsid w:val="0024256B"/>
    <w:rsid w:val="00242623"/>
    <w:rsid w:val="00242792"/>
    <w:rsid w:val="00242A2A"/>
    <w:rsid w:val="00242EDC"/>
    <w:rsid w:val="00242F68"/>
    <w:rsid w:val="002430BB"/>
    <w:rsid w:val="0024332F"/>
    <w:rsid w:val="00243704"/>
    <w:rsid w:val="0024376A"/>
    <w:rsid w:val="002437E6"/>
    <w:rsid w:val="002438D9"/>
    <w:rsid w:val="002439BC"/>
    <w:rsid w:val="00243E41"/>
    <w:rsid w:val="0024417B"/>
    <w:rsid w:val="00244189"/>
    <w:rsid w:val="0024430F"/>
    <w:rsid w:val="00244D44"/>
    <w:rsid w:val="00244D8C"/>
    <w:rsid w:val="00244EA5"/>
    <w:rsid w:val="00245065"/>
    <w:rsid w:val="0024536E"/>
    <w:rsid w:val="00245460"/>
    <w:rsid w:val="00245485"/>
    <w:rsid w:val="002455E2"/>
    <w:rsid w:val="002456AE"/>
    <w:rsid w:val="00245BF6"/>
    <w:rsid w:val="00245CBF"/>
    <w:rsid w:val="00246098"/>
    <w:rsid w:val="002461AA"/>
    <w:rsid w:val="002462DD"/>
    <w:rsid w:val="00246B20"/>
    <w:rsid w:val="00246D87"/>
    <w:rsid w:val="00246F68"/>
    <w:rsid w:val="00247077"/>
    <w:rsid w:val="0024754F"/>
    <w:rsid w:val="002475CA"/>
    <w:rsid w:val="002476B5"/>
    <w:rsid w:val="00247A1F"/>
    <w:rsid w:val="00247FA6"/>
    <w:rsid w:val="00250032"/>
    <w:rsid w:val="00250220"/>
    <w:rsid w:val="00250347"/>
    <w:rsid w:val="00250494"/>
    <w:rsid w:val="002504E8"/>
    <w:rsid w:val="00250544"/>
    <w:rsid w:val="0025070A"/>
    <w:rsid w:val="002507FF"/>
    <w:rsid w:val="00250999"/>
    <w:rsid w:val="00250C03"/>
    <w:rsid w:val="00250C37"/>
    <w:rsid w:val="00250CFA"/>
    <w:rsid w:val="00250D2D"/>
    <w:rsid w:val="00250F1E"/>
    <w:rsid w:val="00251019"/>
    <w:rsid w:val="00251496"/>
    <w:rsid w:val="0025182B"/>
    <w:rsid w:val="00251885"/>
    <w:rsid w:val="002518A5"/>
    <w:rsid w:val="00251B27"/>
    <w:rsid w:val="00251FA3"/>
    <w:rsid w:val="0025203B"/>
    <w:rsid w:val="002522BD"/>
    <w:rsid w:val="002522D1"/>
    <w:rsid w:val="00252364"/>
    <w:rsid w:val="00252399"/>
    <w:rsid w:val="002526DA"/>
    <w:rsid w:val="00252806"/>
    <w:rsid w:val="00252BD2"/>
    <w:rsid w:val="00252D8F"/>
    <w:rsid w:val="0025302D"/>
    <w:rsid w:val="00253523"/>
    <w:rsid w:val="00253621"/>
    <w:rsid w:val="00253684"/>
    <w:rsid w:val="002536EE"/>
    <w:rsid w:val="002536F3"/>
    <w:rsid w:val="00253729"/>
    <w:rsid w:val="0025375D"/>
    <w:rsid w:val="00253A26"/>
    <w:rsid w:val="00253C01"/>
    <w:rsid w:val="00253DA3"/>
    <w:rsid w:val="00253FA0"/>
    <w:rsid w:val="00254283"/>
    <w:rsid w:val="002543C3"/>
    <w:rsid w:val="0025448D"/>
    <w:rsid w:val="00254852"/>
    <w:rsid w:val="00254857"/>
    <w:rsid w:val="002549E5"/>
    <w:rsid w:val="00254A0E"/>
    <w:rsid w:val="00254AC2"/>
    <w:rsid w:val="00254B03"/>
    <w:rsid w:val="00254F2E"/>
    <w:rsid w:val="00255482"/>
    <w:rsid w:val="0025559C"/>
    <w:rsid w:val="002555B3"/>
    <w:rsid w:val="0025563C"/>
    <w:rsid w:val="002556B9"/>
    <w:rsid w:val="002556DD"/>
    <w:rsid w:val="0025576D"/>
    <w:rsid w:val="002558B0"/>
    <w:rsid w:val="002559E9"/>
    <w:rsid w:val="00255A80"/>
    <w:rsid w:val="00255BEA"/>
    <w:rsid w:val="0025605B"/>
    <w:rsid w:val="00256274"/>
    <w:rsid w:val="002565A5"/>
    <w:rsid w:val="002565EC"/>
    <w:rsid w:val="002568E1"/>
    <w:rsid w:val="00256A3B"/>
    <w:rsid w:val="00256BFB"/>
    <w:rsid w:val="00256C1D"/>
    <w:rsid w:val="00256EA9"/>
    <w:rsid w:val="00256F37"/>
    <w:rsid w:val="00256F58"/>
    <w:rsid w:val="00257001"/>
    <w:rsid w:val="002572C2"/>
    <w:rsid w:val="00257415"/>
    <w:rsid w:val="00257434"/>
    <w:rsid w:val="0025744E"/>
    <w:rsid w:val="0025775E"/>
    <w:rsid w:val="0025790D"/>
    <w:rsid w:val="002579A3"/>
    <w:rsid w:val="002601D9"/>
    <w:rsid w:val="0026020D"/>
    <w:rsid w:val="0026028A"/>
    <w:rsid w:val="002604AB"/>
    <w:rsid w:val="0026053D"/>
    <w:rsid w:val="00260A5B"/>
    <w:rsid w:val="00260D18"/>
    <w:rsid w:val="002611C6"/>
    <w:rsid w:val="00261277"/>
    <w:rsid w:val="00261510"/>
    <w:rsid w:val="00261809"/>
    <w:rsid w:val="00261A13"/>
    <w:rsid w:val="00261C34"/>
    <w:rsid w:val="00261D5E"/>
    <w:rsid w:val="00261EEA"/>
    <w:rsid w:val="00261F70"/>
    <w:rsid w:val="00261F95"/>
    <w:rsid w:val="00262209"/>
    <w:rsid w:val="002624AD"/>
    <w:rsid w:val="00262589"/>
    <w:rsid w:val="002625D4"/>
    <w:rsid w:val="00262770"/>
    <w:rsid w:val="00262917"/>
    <w:rsid w:val="00262921"/>
    <w:rsid w:val="00262A30"/>
    <w:rsid w:val="00262AC5"/>
    <w:rsid w:val="00262B43"/>
    <w:rsid w:val="00262C1B"/>
    <w:rsid w:val="00262D84"/>
    <w:rsid w:val="00263079"/>
    <w:rsid w:val="0026336A"/>
    <w:rsid w:val="0026345F"/>
    <w:rsid w:val="002635A2"/>
    <w:rsid w:val="002637BA"/>
    <w:rsid w:val="002638AA"/>
    <w:rsid w:val="002639B7"/>
    <w:rsid w:val="00263BB0"/>
    <w:rsid w:val="00263F90"/>
    <w:rsid w:val="00263FBD"/>
    <w:rsid w:val="00264050"/>
    <w:rsid w:val="0026457D"/>
    <w:rsid w:val="00264605"/>
    <w:rsid w:val="00264607"/>
    <w:rsid w:val="00264687"/>
    <w:rsid w:val="0026468E"/>
    <w:rsid w:val="002646CA"/>
    <w:rsid w:val="00264AFB"/>
    <w:rsid w:val="00264C8A"/>
    <w:rsid w:val="00264DE9"/>
    <w:rsid w:val="00264E09"/>
    <w:rsid w:val="00264FAA"/>
    <w:rsid w:val="00265175"/>
    <w:rsid w:val="002653D8"/>
    <w:rsid w:val="002653F7"/>
    <w:rsid w:val="002654C3"/>
    <w:rsid w:val="002656B0"/>
    <w:rsid w:val="002656FF"/>
    <w:rsid w:val="00265B24"/>
    <w:rsid w:val="00265B30"/>
    <w:rsid w:val="00265CB8"/>
    <w:rsid w:val="00265D1E"/>
    <w:rsid w:val="00265D3A"/>
    <w:rsid w:val="00265FFF"/>
    <w:rsid w:val="00266107"/>
    <w:rsid w:val="0026671E"/>
    <w:rsid w:val="002668C4"/>
    <w:rsid w:val="00266EB0"/>
    <w:rsid w:val="00266FBC"/>
    <w:rsid w:val="00267026"/>
    <w:rsid w:val="0026702A"/>
    <w:rsid w:val="0026711F"/>
    <w:rsid w:val="0026720E"/>
    <w:rsid w:val="002673ED"/>
    <w:rsid w:val="00267842"/>
    <w:rsid w:val="00267EC0"/>
    <w:rsid w:val="0027003A"/>
    <w:rsid w:val="00270332"/>
    <w:rsid w:val="00270393"/>
    <w:rsid w:val="0027048B"/>
    <w:rsid w:val="002704E6"/>
    <w:rsid w:val="0027053E"/>
    <w:rsid w:val="0027071B"/>
    <w:rsid w:val="00270B19"/>
    <w:rsid w:val="00270E9D"/>
    <w:rsid w:val="00270F2B"/>
    <w:rsid w:val="00271046"/>
    <w:rsid w:val="00271051"/>
    <w:rsid w:val="00271210"/>
    <w:rsid w:val="00271391"/>
    <w:rsid w:val="00271449"/>
    <w:rsid w:val="002716D1"/>
    <w:rsid w:val="002717BB"/>
    <w:rsid w:val="002718DB"/>
    <w:rsid w:val="00271A5D"/>
    <w:rsid w:val="00271CBE"/>
    <w:rsid w:val="00271EEA"/>
    <w:rsid w:val="002721C4"/>
    <w:rsid w:val="0027228A"/>
    <w:rsid w:val="00272343"/>
    <w:rsid w:val="0027235B"/>
    <w:rsid w:val="002723B4"/>
    <w:rsid w:val="002728C9"/>
    <w:rsid w:val="002728D8"/>
    <w:rsid w:val="00272A14"/>
    <w:rsid w:val="00272A1A"/>
    <w:rsid w:val="00272AA8"/>
    <w:rsid w:val="00272AAC"/>
    <w:rsid w:val="00272B46"/>
    <w:rsid w:val="00272C0E"/>
    <w:rsid w:val="00272F51"/>
    <w:rsid w:val="0027301B"/>
    <w:rsid w:val="002732D1"/>
    <w:rsid w:val="002734EF"/>
    <w:rsid w:val="002736CF"/>
    <w:rsid w:val="00273780"/>
    <w:rsid w:val="002737C6"/>
    <w:rsid w:val="00273823"/>
    <w:rsid w:val="00273BC0"/>
    <w:rsid w:val="002744CD"/>
    <w:rsid w:val="0027462E"/>
    <w:rsid w:val="00274695"/>
    <w:rsid w:val="002747C5"/>
    <w:rsid w:val="002748AB"/>
    <w:rsid w:val="00274A5F"/>
    <w:rsid w:val="00274D55"/>
    <w:rsid w:val="00274E6A"/>
    <w:rsid w:val="00274EFB"/>
    <w:rsid w:val="002752E6"/>
    <w:rsid w:val="0027536A"/>
    <w:rsid w:val="00275476"/>
    <w:rsid w:val="00275517"/>
    <w:rsid w:val="0027565B"/>
    <w:rsid w:val="0027581D"/>
    <w:rsid w:val="0027582B"/>
    <w:rsid w:val="002758E7"/>
    <w:rsid w:val="00275CD1"/>
    <w:rsid w:val="00275CDF"/>
    <w:rsid w:val="00275D2A"/>
    <w:rsid w:val="00275DE1"/>
    <w:rsid w:val="00275E7F"/>
    <w:rsid w:val="0027606F"/>
    <w:rsid w:val="002763B9"/>
    <w:rsid w:val="00276419"/>
    <w:rsid w:val="00276565"/>
    <w:rsid w:val="0027658B"/>
    <w:rsid w:val="002769DD"/>
    <w:rsid w:val="00276A61"/>
    <w:rsid w:val="00276CC7"/>
    <w:rsid w:val="00276CEF"/>
    <w:rsid w:val="00276DA6"/>
    <w:rsid w:val="00276EB2"/>
    <w:rsid w:val="00277041"/>
    <w:rsid w:val="00277092"/>
    <w:rsid w:val="002771C8"/>
    <w:rsid w:val="00277232"/>
    <w:rsid w:val="00277745"/>
    <w:rsid w:val="00277DC7"/>
    <w:rsid w:val="00277F75"/>
    <w:rsid w:val="0028028F"/>
    <w:rsid w:val="00280536"/>
    <w:rsid w:val="00280611"/>
    <w:rsid w:val="0028063D"/>
    <w:rsid w:val="0028072B"/>
    <w:rsid w:val="00280909"/>
    <w:rsid w:val="002809F9"/>
    <w:rsid w:val="00280BEA"/>
    <w:rsid w:val="00280E4A"/>
    <w:rsid w:val="00281114"/>
    <w:rsid w:val="00281522"/>
    <w:rsid w:val="002816EC"/>
    <w:rsid w:val="00281789"/>
    <w:rsid w:val="00281B7D"/>
    <w:rsid w:val="00281C24"/>
    <w:rsid w:val="00281C8D"/>
    <w:rsid w:val="00281CDA"/>
    <w:rsid w:val="00281D6F"/>
    <w:rsid w:val="002821FA"/>
    <w:rsid w:val="00282229"/>
    <w:rsid w:val="0028232B"/>
    <w:rsid w:val="002825FD"/>
    <w:rsid w:val="00282709"/>
    <w:rsid w:val="002827B7"/>
    <w:rsid w:val="00282A00"/>
    <w:rsid w:val="00282AFA"/>
    <w:rsid w:val="00282CC9"/>
    <w:rsid w:val="00282D17"/>
    <w:rsid w:val="00282F82"/>
    <w:rsid w:val="002832C5"/>
    <w:rsid w:val="0028330C"/>
    <w:rsid w:val="00283418"/>
    <w:rsid w:val="0028347D"/>
    <w:rsid w:val="002834A7"/>
    <w:rsid w:val="002834D3"/>
    <w:rsid w:val="0028384C"/>
    <w:rsid w:val="002838BA"/>
    <w:rsid w:val="00283B18"/>
    <w:rsid w:val="00283CAE"/>
    <w:rsid w:val="00283DC7"/>
    <w:rsid w:val="00283F98"/>
    <w:rsid w:val="00284123"/>
    <w:rsid w:val="0028428A"/>
    <w:rsid w:val="00284764"/>
    <w:rsid w:val="002847D1"/>
    <w:rsid w:val="00284848"/>
    <w:rsid w:val="00284850"/>
    <w:rsid w:val="002848DF"/>
    <w:rsid w:val="00284917"/>
    <w:rsid w:val="002849B0"/>
    <w:rsid w:val="00284A7B"/>
    <w:rsid w:val="00284AD0"/>
    <w:rsid w:val="00284C11"/>
    <w:rsid w:val="00284DAC"/>
    <w:rsid w:val="00284E07"/>
    <w:rsid w:val="00284F79"/>
    <w:rsid w:val="002850F2"/>
    <w:rsid w:val="002852B9"/>
    <w:rsid w:val="002854D7"/>
    <w:rsid w:val="00285602"/>
    <w:rsid w:val="00285684"/>
    <w:rsid w:val="00285752"/>
    <w:rsid w:val="002857A4"/>
    <w:rsid w:val="002857D8"/>
    <w:rsid w:val="0028581B"/>
    <w:rsid w:val="00285C6E"/>
    <w:rsid w:val="00285CBA"/>
    <w:rsid w:val="00285FBC"/>
    <w:rsid w:val="00286342"/>
    <w:rsid w:val="00286344"/>
    <w:rsid w:val="0028672D"/>
    <w:rsid w:val="002867E2"/>
    <w:rsid w:val="002869CB"/>
    <w:rsid w:val="00286ACA"/>
    <w:rsid w:val="00286F01"/>
    <w:rsid w:val="00287046"/>
    <w:rsid w:val="00287219"/>
    <w:rsid w:val="00287365"/>
    <w:rsid w:val="0028748D"/>
    <w:rsid w:val="002874C7"/>
    <w:rsid w:val="0028788E"/>
    <w:rsid w:val="00287D69"/>
    <w:rsid w:val="00287E1C"/>
    <w:rsid w:val="00290551"/>
    <w:rsid w:val="0029073F"/>
    <w:rsid w:val="002907A9"/>
    <w:rsid w:val="0029081B"/>
    <w:rsid w:val="002908F2"/>
    <w:rsid w:val="00290911"/>
    <w:rsid w:val="00290925"/>
    <w:rsid w:val="00290AA9"/>
    <w:rsid w:val="00290DB0"/>
    <w:rsid w:val="002911C0"/>
    <w:rsid w:val="0029121A"/>
    <w:rsid w:val="00291221"/>
    <w:rsid w:val="0029125B"/>
    <w:rsid w:val="002913A9"/>
    <w:rsid w:val="002913FB"/>
    <w:rsid w:val="00291463"/>
    <w:rsid w:val="00291952"/>
    <w:rsid w:val="00291963"/>
    <w:rsid w:val="00291975"/>
    <w:rsid w:val="00291998"/>
    <w:rsid w:val="002919C1"/>
    <w:rsid w:val="00291ACE"/>
    <w:rsid w:val="00291C09"/>
    <w:rsid w:val="00291CED"/>
    <w:rsid w:val="00291F2F"/>
    <w:rsid w:val="00292028"/>
    <w:rsid w:val="00292191"/>
    <w:rsid w:val="00292337"/>
    <w:rsid w:val="00292404"/>
    <w:rsid w:val="002925FE"/>
    <w:rsid w:val="00292C4E"/>
    <w:rsid w:val="00292D69"/>
    <w:rsid w:val="00292F65"/>
    <w:rsid w:val="00292F74"/>
    <w:rsid w:val="0029314B"/>
    <w:rsid w:val="00293249"/>
    <w:rsid w:val="00293315"/>
    <w:rsid w:val="0029369F"/>
    <w:rsid w:val="00293967"/>
    <w:rsid w:val="00293BBC"/>
    <w:rsid w:val="00293E26"/>
    <w:rsid w:val="00294079"/>
    <w:rsid w:val="0029422B"/>
    <w:rsid w:val="00294537"/>
    <w:rsid w:val="002948C8"/>
    <w:rsid w:val="00294D37"/>
    <w:rsid w:val="00294E3E"/>
    <w:rsid w:val="00294F1C"/>
    <w:rsid w:val="0029524E"/>
    <w:rsid w:val="002952A7"/>
    <w:rsid w:val="002952EF"/>
    <w:rsid w:val="00295B7A"/>
    <w:rsid w:val="00295C36"/>
    <w:rsid w:val="00295E6E"/>
    <w:rsid w:val="00296297"/>
    <w:rsid w:val="0029629E"/>
    <w:rsid w:val="0029635D"/>
    <w:rsid w:val="0029657C"/>
    <w:rsid w:val="002968B1"/>
    <w:rsid w:val="00296979"/>
    <w:rsid w:val="0029699C"/>
    <w:rsid w:val="00296B74"/>
    <w:rsid w:val="00296B91"/>
    <w:rsid w:val="00296C97"/>
    <w:rsid w:val="00296D75"/>
    <w:rsid w:val="00296F72"/>
    <w:rsid w:val="002970D9"/>
    <w:rsid w:val="00297327"/>
    <w:rsid w:val="002975F2"/>
    <w:rsid w:val="00297806"/>
    <w:rsid w:val="0029783F"/>
    <w:rsid w:val="00297972"/>
    <w:rsid w:val="0029798F"/>
    <w:rsid w:val="00297A4B"/>
    <w:rsid w:val="00297BF6"/>
    <w:rsid w:val="00297DC5"/>
    <w:rsid w:val="00297E98"/>
    <w:rsid w:val="00297F56"/>
    <w:rsid w:val="002A012D"/>
    <w:rsid w:val="002A0349"/>
    <w:rsid w:val="002A0776"/>
    <w:rsid w:val="002A0C4B"/>
    <w:rsid w:val="002A0D3C"/>
    <w:rsid w:val="002A0DFE"/>
    <w:rsid w:val="002A1177"/>
    <w:rsid w:val="002A1181"/>
    <w:rsid w:val="002A1402"/>
    <w:rsid w:val="002A1403"/>
    <w:rsid w:val="002A15EA"/>
    <w:rsid w:val="002A1A82"/>
    <w:rsid w:val="002A1C95"/>
    <w:rsid w:val="002A1D3A"/>
    <w:rsid w:val="002A20C7"/>
    <w:rsid w:val="002A2318"/>
    <w:rsid w:val="002A23D4"/>
    <w:rsid w:val="002A2646"/>
    <w:rsid w:val="002A26D2"/>
    <w:rsid w:val="002A2791"/>
    <w:rsid w:val="002A293E"/>
    <w:rsid w:val="002A2A5E"/>
    <w:rsid w:val="002A2A9B"/>
    <w:rsid w:val="002A2C3F"/>
    <w:rsid w:val="002A2D8C"/>
    <w:rsid w:val="002A2DF3"/>
    <w:rsid w:val="002A3086"/>
    <w:rsid w:val="002A3115"/>
    <w:rsid w:val="002A327E"/>
    <w:rsid w:val="002A3346"/>
    <w:rsid w:val="002A3409"/>
    <w:rsid w:val="002A3412"/>
    <w:rsid w:val="002A3463"/>
    <w:rsid w:val="002A3942"/>
    <w:rsid w:val="002A3C02"/>
    <w:rsid w:val="002A3C4D"/>
    <w:rsid w:val="002A3E60"/>
    <w:rsid w:val="002A3F56"/>
    <w:rsid w:val="002A3FD7"/>
    <w:rsid w:val="002A4157"/>
    <w:rsid w:val="002A4323"/>
    <w:rsid w:val="002A471F"/>
    <w:rsid w:val="002A5214"/>
    <w:rsid w:val="002A55AA"/>
    <w:rsid w:val="002A563C"/>
    <w:rsid w:val="002A5643"/>
    <w:rsid w:val="002A5667"/>
    <w:rsid w:val="002A5793"/>
    <w:rsid w:val="002A58D7"/>
    <w:rsid w:val="002A59AE"/>
    <w:rsid w:val="002A5AA7"/>
    <w:rsid w:val="002A5C6D"/>
    <w:rsid w:val="002A5C79"/>
    <w:rsid w:val="002A5E97"/>
    <w:rsid w:val="002A5F6F"/>
    <w:rsid w:val="002A60D7"/>
    <w:rsid w:val="002A61AC"/>
    <w:rsid w:val="002A61AD"/>
    <w:rsid w:val="002A63BC"/>
    <w:rsid w:val="002A63E5"/>
    <w:rsid w:val="002A6489"/>
    <w:rsid w:val="002A651C"/>
    <w:rsid w:val="002A6934"/>
    <w:rsid w:val="002A6B72"/>
    <w:rsid w:val="002A7057"/>
    <w:rsid w:val="002A7195"/>
    <w:rsid w:val="002A7793"/>
    <w:rsid w:val="002A77FF"/>
    <w:rsid w:val="002A78CA"/>
    <w:rsid w:val="002A7A37"/>
    <w:rsid w:val="002A7C90"/>
    <w:rsid w:val="002A7CB8"/>
    <w:rsid w:val="002A7CD6"/>
    <w:rsid w:val="002A7F30"/>
    <w:rsid w:val="002B0081"/>
    <w:rsid w:val="002B0729"/>
    <w:rsid w:val="002B0895"/>
    <w:rsid w:val="002B090E"/>
    <w:rsid w:val="002B0A19"/>
    <w:rsid w:val="002B0AF0"/>
    <w:rsid w:val="002B0B8B"/>
    <w:rsid w:val="002B0BB7"/>
    <w:rsid w:val="002B0C6A"/>
    <w:rsid w:val="002B0D61"/>
    <w:rsid w:val="002B1205"/>
    <w:rsid w:val="002B14D4"/>
    <w:rsid w:val="002B1554"/>
    <w:rsid w:val="002B16F5"/>
    <w:rsid w:val="002B1850"/>
    <w:rsid w:val="002B1A02"/>
    <w:rsid w:val="002B1C56"/>
    <w:rsid w:val="002B1F1F"/>
    <w:rsid w:val="002B2161"/>
    <w:rsid w:val="002B2177"/>
    <w:rsid w:val="002B21B6"/>
    <w:rsid w:val="002B236D"/>
    <w:rsid w:val="002B26B5"/>
    <w:rsid w:val="002B26C3"/>
    <w:rsid w:val="002B2784"/>
    <w:rsid w:val="002B29D9"/>
    <w:rsid w:val="002B2CD4"/>
    <w:rsid w:val="002B2DF6"/>
    <w:rsid w:val="002B3035"/>
    <w:rsid w:val="002B30D6"/>
    <w:rsid w:val="002B3122"/>
    <w:rsid w:val="002B3141"/>
    <w:rsid w:val="002B321F"/>
    <w:rsid w:val="002B34EF"/>
    <w:rsid w:val="002B359D"/>
    <w:rsid w:val="002B36A3"/>
    <w:rsid w:val="002B376F"/>
    <w:rsid w:val="002B3799"/>
    <w:rsid w:val="002B38C9"/>
    <w:rsid w:val="002B3953"/>
    <w:rsid w:val="002B3B2E"/>
    <w:rsid w:val="002B3D06"/>
    <w:rsid w:val="002B3FFF"/>
    <w:rsid w:val="002B42C0"/>
    <w:rsid w:val="002B4366"/>
    <w:rsid w:val="002B444C"/>
    <w:rsid w:val="002B4464"/>
    <w:rsid w:val="002B4542"/>
    <w:rsid w:val="002B465A"/>
    <w:rsid w:val="002B46D0"/>
    <w:rsid w:val="002B47F1"/>
    <w:rsid w:val="002B484A"/>
    <w:rsid w:val="002B49E6"/>
    <w:rsid w:val="002B4B92"/>
    <w:rsid w:val="002B4CD5"/>
    <w:rsid w:val="002B4E13"/>
    <w:rsid w:val="002B4E91"/>
    <w:rsid w:val="002B50CE"/>
    <w:rsid w:val="002B5179"/>
    <w:rsid w:val="002B51C0"/>
    <w:rsid w:val="002B51C8"/>
    <w:rsid w:val="002B52DE"/>
    <w:rsid w:val="002B534F"/>
    <w:rsid w:val="002B558A"/>
    <w:rsid w:val="002B57FB"/>
    <w:rsid w:val="002B587C"/>
    <w:rsid w:val="002B5930"/>
    <w:rsid w:val="002B5B82"/>
    <w:rsid w:val="002B6165"/>
    <w:rsid w:val="002B62EF"/>
    <w:rsid w:val="002B636E"/>
    <w:rsid w:val="002B64C0"/>
    <w:rsid w:val="002B658E"/>
    <w:rsid w:val="002B66C9"/>
    <w:rsid w:val="002B6902"/>
    <w:rsid w:val="002B6961"/>
    <w:rsid w:val="002B69F4"/>
    <w:rsid w:val="002B6A67"/>
    <w:rsid w:val="002B6B4A"/>
    <w:rsid w:val="002B6C11"/>
    <w:rsid w:val="002B6D15"/>
    <w:rsid w:val="002B6DAC"/>
    <w:rsid w:val="002B6EF1"/>
    <w:rsid w:val="002B6F47"/>
    <w:rsid w:val="002B7948"/>
    <w:rsid w:val="002B798B"/>
    <w:rsid w:val="002B7AE8"/>
    <w:rsid w:val="002B7BB7"/>
    <w:rsid w:val="002B7BE3"/>
    <w:rsid w:val="002B7CDB"/>
    <w:rsid w:val="002B7EC2"/>
    <w:rsid w:val="002C001D"/>
    <w:rsid w:val="002C00A8"/>
    <w:rsid w:val="002C06A9"/>
    <w:rsid w:val="002C073B"/>
    <w:rsid w:val="002C0867"/>
    <w:rsid w:val="002C09C6"/>
    <w:rsid w:val="002C0B18"/>
    <w:rsid w:val="002C0C5A"/>
    <w:rsid w:val="002C0E06"/>
    <w:rsid w:val="002C0ECA"/>
    <w:rsid w:val="002C0F61"/>
    <w:rsid w:val="002C11C8"/>
    <w:rsid w:val="002C122B"/>
    <w:rsid w:val="002C126E"/>
    <w:rsid w:val="002C12CB"/>
    <w:rsid w:val="002C13AC"/>
    <w:rsid w:val="002C176F"/>
    <w:rsid w:val="002C182E"/>
    <w:rsid w:val="002C1881"/>
    <w:rsid w:val="002C1902"/>
    <w:rsid w:val="002C19B0"/>
    <w:rsid w:val="002C1B66"/>
    <w:rsid w:val="002C1CBF"/>
    <w:rsid w:val="002C1D0C"/>
    <w:rsid w:val="002C1FED"/>
    <w:rsid w:val="002C2064"/>
    <w:rsid w:val="002C24EE"/>
    <w:rsid w:val="002C277D"/>
    <w:rsid w:val="002C28D4"/>
    <w:rsid w:val="002C293C"/>
    <w:rsid w:val="002C2B41"/>
    <w:rsid w:val="002C2CEF"/>
    <w:rsid w:val="002C314C"/>
    <w:rsid w:val="002C3288"/>
    <w:rsid w:val="002C32F0"/>
    <w:rsid w:val="002C3387"/>
    <w:rsid w:val="002C33A3"/>
    <w:rsid w:val="002C345F"/>
    <w:rsid w:val="002C35A2"/>
    <w:rsid w:val="002C3979"/>
    <w:rsid w:val="002C3B79"/>
    <w:rsid w:val="002C3C71"/>
    <w:rsid w:val="002C3C73"/>
    <w:rsid w:val="002C3C9E"/>
    <w:rsid w:val="002C3D57"/>
    <w:rsid w:val="002C408D"/>
    <w:rsid w:val="002C43AC"/>
    <w:rsid w:val="002C43E0"/>
    <w:rsid w:val="002C463D"/>
    <w:rsid w:val="002C4846"/>
    <w:rsid w:val="002C48C9"/>
    <w:rsid w:val="002C49E9"/>
    <w:rsid w:val="002C4AFA"/>
    <w:rsid w:val="002C4E36"/>
    <w:rsid w:val="002C4EEC"/>
    <w:rsid w:val="002C4F1D"/>
    <w:rsid w:val="002C5026"/>
    <w:rsid w:val="002C5027"/>
    <w:rsid w:val="002C52DF"/>
    <w:rsid w:val="002C53A5"/>
    <w:rsid w:val="002C55D7"/>
    <w:rsid w:val="002C584F"/>
    <w:rsid w:val="002C5C90"/>
    <w:rsid w:val="002C5D25"/>
    <w:rsid w:val="002C5E1F"/>
    <w:rsid w:val="002C5E3E"/>
    <w:rsid w:val="002C5EF5"/>
    <w:rsid w:val="002C5FAF"/>
    <w:rsid w:val="002C60B9"/>
    <w:rsid w:val="002C60C4"/>
    <w:rsid w:val="002C61A5"/>
    <w:rsid w:val="002C6275"/>
    <w:rsid w:val="002C62DD"/>
    <w:rsid w:val="002C64C2"/>
    <w:rsid w:val="002C674D"/>
    <w:rsid w:val="002C6C0D"/>
    <w:rsid w:val="002C6C46"/>
    <w:rsid w:val="002C7231"/>
    <w:rsid w:val="002C74D5"/>
    <w:rsid w:val="002C7576"/>
    <w:rsid w:val="002C762A"/>
    <w:rsid w:val="002C7736"/>
    <w:rsid w:val="002C7923"/>
    <w:rsid w:val="002C7CB7"/>
    <w:rsid w:val="002C7D34"/>
    <w:rsid w:val="002D001E"/>
    <w:rsid w:val="002D014C"/>
    <w:rsid w:val="002D0504"/>
    <w:rsid w:val="002D0AD9"/>
    <w:rsid w:val="002D0CD7"/>
    <w:rsid w:val="002D1374"/>
    <w:rsid w:val="002D14DC"/>
    <w:rsid w:val="002D1936"/>
    <w:rsid w:val="002D1A77"/>
    <w:rsid w:val="002D1B1D"/>
    <w:rsid w:val="002D1EE4"/>
    <w:rsid w:val="002D1F74"/>
    <w:rsid w:val="002D23C2"/>
    <w:rsid w:val="002D2472"/>
    <w:rsid w:val="002D252A"/>
    <w:rsid w:val="002D2785"/>
    <w:rsid w:val="002D27DF"/>
    <w:rsid w:val="002D2B53"/>
    <w:rsid w:val="002D3236"/>
    <w:rsid w:val="002D3514"/>
    <w:rsid w:val="002D358F"/>
    <w:rsid w:val="002D374D"/>
    <w:rsid w:val="002D3820"/>
    <w:rsid w:val="002D3966"/>
    <w:rsid w:val="002D3BD7"/>
    <w:rsid w:val="002D3C78"/>
    <w:rsid w:val="002D4017"/>
    <w:rsid w:val="002D41E9"/>
    <w:rsid w:val="002D4225"/>
    <w:rsid w:val="002D437D"/>
    <w:rsid w:val="002D43D2"/>
    <w:rsid w:val="002D4438"/>
    <w:rsid w:val="002D44D8"/>
    <w:rsid w:val="002D45CA"/>
    <w:rsid w:val="002D468C"/>
    <w:rsid w:val="002D46DB"/>
    <w:rsid w:val="002D4BF3"/>
    <w:rsid w:val="002D4C18"/>
    <w:rsid w:val="002D4C81"/>
    <w:rsid w:val="002D4D19"/>
    <w:rsid w:val="002D4D79"/>
    <w:rsid w:val="002D4EB3"/>
    <w:rsid w:val="002D5171"/>
    <w:rsid w:val="002D526F"/>
    <w:rsid w:val="002D5514"/>
    <w:rsid w:val="002D57DF"/>
    <w:rsid w:val="002D58AB"/>
    <w:rsid w:val="002D5946"/>
    <w:rsid w:val="002D5ABF"/>
    <w:rsid w:val="002D5AFA"/>
    <w:rsid w:val="002D5C6D"/>
    <w:rsid w:val="002D5C77"/>
    <w:rsid w:val="002D5D40"/>
    <w:rsid w:val="002D5D8F"/>
    <w:rsid w:val="002D6071"/>
    <w:rsid w:val="002D60AD"/>
    <w:rsid w:val="002D623E"/>
    <w:rsid w:val="002D62B5"/>
    <w:rsid w:val="002D62CB"/>
    <w:rsid w:val="002D6456"/>
    <w:rsid w:val="002D65A8"/>
    <w:rsid w:val="002D68F0"/>
    <w:rsid w:val="002D690D"/>
    <w:rsid w:val="002D6AC4"/>
    <w:rsid w:val="002D6B55"/>
    <w:rsid w:val="002D6C8D"/>
    <w:rsid w:val="002D6D36"/>
    <w:rsid w:val="002D6F5D"/>
    <w:rsid w:val="002D6F82"/>
    <w:rsid w:val="002D7000"/>
    <w:rsid w:val="002D7331"/>
    <w:rsid w:val="002D7582"/>
    <w:rsid w:val="002D76A9"/>
    <w:rsid w:val="002D76E0"/>
    <w:rsid w:val="002D7719"/>
    <w:rsid w:val="002D78C1"/>
    <w:rsid w:val="002D78C9"/>
    <w:rsid w:val="002D78F8"/>
    <w:rsid w:val="002D7A66"/>
    <w:rsid w:val="002D7DA4"/>
    <w:rsid w:val="002D7F26"/>
    <w:rsid w:val="002E00C0"/>
    <w:rsid w:val="002E01A9"/>
    <w:rsid w:val="002E0507"/>
    <w:rsid w:val="002E061B"/>
    <w:rsid w:val="002E0783"/>
    <w:rsid w:val="002E0920"/>
    <w:rsid w:val="002E093F"/>
    <w:rsid w:val="002E0A5A"/>
    <w:rsid w:val="002E0E18"/>
    <w:rsid w:val="002E1021"/>
    <w:rsid w:val="002E12CC"/>
    <w:rsid w:val="002E13CC"/>
    <w:rsid w:val="002E154E"/>
    <w:rsid w:val="002E1608"/>
    <w:rsid w:val="002E179F"/>
    <w:rsid w:val="002E17A2"/>
    <w:rsid w:val="002E1AB7"/>
    <w:rsid w:val="002E1AF8"/>
    <w:rsid w:val="002E1EF0"/>
    <w:rsid w:val="002E271C"/>
    <w:rsid w:val="002E28A1"/>
    <w:rsid w:val="002E2AA0"/>
    <w:rsid w:val="002E2ACA"/>
    <w:rsid w:val="002E2DE9"/>
    <w:rsid w:val="002E3474"/>
    <w:rsid w:val="002E35C4"/>
    <w:rsid w:val="002E37DC"/>
    <w:rsid w:val="002E3862"/>
    <w:rsid w:val="002E3BD7"/>
    <w:rsid w:val="002E3C35"/>
    <w:rsid w:val="002E3D7B"/>
    <w:rsid w:val="002E3ED1"/>
    <w:rsid w:val="002E4218"/>
    <w:rsid w:val="002E44A5"/>
    <w:rsid w:val="002E457B"/>
    <w:rsid w:val="002E4608"/>
    <w:rsid w:val="002E4968"/>
    <w:rsid w:val="002E4CD7"/>
    <w:rsid w:val="002E4F13"/>
    <w:rsid w:val="002E4F6A"/>
    <w:rsid w:val="002E5176"/>
    <w:rsid w:val="002E51E9"/>
    <w:rsid w:val="002E528B"/>
    <w:rsid w:val="002E52E4"/>
    <w:rsid w:val="002E54BB"/>
    <w:rsid w:val="002E54C5"/>
    <w:rsid w:val="002E5749"/>
    <w:rsid w:val="002E6048"/>
    <w:rsid w:val="002E60B2"/>
    <w:rsid w:val="002E6166"/>
    <w:rsid w:val="002E62E4"/>
    <w:rsid w:val="002E65D4"/>
    <w:rsid w:val="002E6657"/>
    <w:rsid w:val="002E6AE1"/>
    <w:rsid w:val="002E6E3D"/>
    <w:rsid w:val="002E6ECD"/>
    <w:rsid w:val="002E705C"/>
    <w:rsid w:val="002E7155"/>
    <w:rsid w:val="002E719B"/>
    <w:rsid w:val="002E72E0"/>
    <w:rsid w:val="002E72F3"/>
    <w:rsid w:val="002E758A"/>
    <w:rsid w:val="002E77B3"/>
    <w:rsid w:val="002E7DE9"/>
    <w:rsid w:val="002E7E33"/>
    <w:rsid w:val="002E7E50"/>
    <w:rsid w:val="002F0445"/>
    <w:rsid w:val="002F075C"/>
    <w:rsid w:val="002F075F"/>
    <w:rsid w:val="002F0811"/>
    <w:rsid w:val="002F096D"/>
    <w:rsid w:val="002F0C6F"/>
    <w:rsid w:val="002F1161"/>
    <w:rsid w:val="002F1236"/>
    <w:rsid w:val="002F13DB"/>
    <w:rsid w:val="002F150B"/>
    <w:rsid w:val="002F19E0"/>
    <w:rsid w:val="002F1A7E"/>
    <w:rsid w:val="002F1D7B"/>
    <w:rsid w:val="002F1D9B"/>
    <w:rsid w:val="002F1DDE"/>
    <w:rsid w:val="002F21DC"/>
    <w:rsid w:val="002F26EA"/>
    <w:rsid w:val="002F288D"/>
    <w:rsid w:val="002F2896"/>
    <w:rsid w:val="002F28F5"/>
    <w:rsid w:val="002F2C38"/>
    <w:rsid w:val="002F2E77"/>
    <w:rsid w:val="002F2F72"/>
    <w:rsid w:val="002F2FDE"/>
    <w:rsid w:val="002F3152"/>
    <w:rsid w:val="002F3261"/>
    <w:rsid w:val="002F3284"/>
    <w:rsid w:val="002F32EB"/>
    <w:rsid w:val="002F3314"/>
    <w:rsid w:val="002F3521"/>
    <w:rsid w:val="002F359A"/>
    <w:rsid w:val="002F36ED"/>
    <w:rsid w:val="002F379F"/>
    <w:rsid w:val="002F383D"/>
    <w:rsid w:val="002F3872"/>
    <w:rsid w:val="002F38F9"/>
    <w:rsid w:val="002F396C"/>
    <w:rsid w:val="002F3A2B"/>
    <w:rsid w:val="002F3A98"/>
    <w:rsid w:val="002F3C05"/>
    <w:rsid w:val="002F3D9F"/>
    <w:rsid w:val="002F3E40"/>
    <w:rsid w:val="002F3EA9"/>
    <w:rsid w:val="002F3F4E"/>
    <w:rsid w:val="002F4210"/>
    <w:rsid w:val="002F42BB"/>
    <w:rsid w:val="002F439C"/>
    <w:rsid w:val="002F4825"/>
    <w:rsid w:val="002F4C54"/>
    <w:rsid w:val="002F501A"/>
    <w:rsid w:val="002F51E5"/>
    <w:rsid w:val="002F5424"/>
    <w:rsid w:val="002F5886"/>
    <w:rsid w:val="002F5904"/>
    <w:rsid w:val="002F5B02"/>
    <w:rsid w:val="002F5B7E"/>
    <w:rsid w:val="002F5E06"/>
    <w:rsid w:val="002F5E0F"/>
    <w:rsid w:val="002F65C4"/>
    <w:rsid w:val="002F68B8"/>
    <w:rsid w:val="002F6AE4"/>
    <w:rsid w:val="002F6C25"/>
    <w:rsid w:val="002F6DFE"/>
    <w:rsid w:val="002F6E0F"/>
    <w:rsid w:val="002F712F"/>
    <w:rsid w:val="002F715B"/>
    <w:rsid w:val="002F7359"/>
    <w:rsid w:val="002F7498"/>
    <w:rsid w:val="002F777D"/>
    <w:rsid w:val="002F7802"/>
    <w:rsid w:val="002F792E"/>
    <w:rsid w:val="002F7A6F"/>
    <w:rsid w:val="002F7AB5"/>
    <w:rsid w:val="002F7B12"/>
    <w:rsid w:val="002F7C7E"/>
    <w:rsid w:val="002F7F0E"/>
    <w:rsid w:val="002F7F79"/>
    <w:rsid w:val="00300126"/>
    <w:rsid w:val="003001F0"/>
    <w:rsid w:val="00300229"/>
    <w:rsid w:val="00300436"/>
    <w:rsid w:val="0030087A"/>
    <w:rsid w:val="0030110A"/>
    <w:rsid w:val="00301248"/>
    <w:rsid w:val="00301351"/>
    <w:rsid w:val="00301408"/>
    <w:rsid w:val="0030158A"/>
    <w:rsid w:val="00301650"/>
    <w:rsid w:val="00301680"/>
    <w:rsid w:val="00301758"/>
    <w:rsid w:val="0030196F"/>
    <w:rsid w:val="0030197D"/>
    <w:rsid w:val="003019B7"/>
    <w:rsid w:val="00301C63"/>
    <w:rsid w:val="00301FF2"/>
    <w:rsid w:val="00302405"/>
    <w:rsid w:val="00302528"/>
    <w:rsid w:val="00302765"/>
    <w:rsid w:val="0030281E"/>
    <w:rsid w:val="00302FCC"/>
    <w:rsid w:val="00303690"/>
    <w:rsid w:val="0030375C"/>
    <w:rsid w:val="00303822"/>
    <w:rsid w:val="00303A1A"/>
    <w:rsid w:val="003040E6"/>
    <w:rsid w:val="00304465"/>
    <w:rsid w:val="00304BD0"/>
    <w:rsid w:val="00304FD4"/>
    <w:rsid w:val="003050F8"/>
    <w:rsid w:val="0030522E"/>
    <w:rsid w:val="0030524F"/>
    <w:rsid w:val="00305271"/>
    <w:rsid w:val="003053C4"/>
    <w:rsid w:val="00305460"/>
    <w:rsid w:val="00305970"/>
    <w:rsid w:val="00305A81"/>
    <w:rsid w:val="00306008"/>
    <w:rsid w:val="0030614E"/>
    <w:rsid w:val="0030623A"/>
    <w:rsid w:val="003069A5"/>
    <w:rsid w:val="00306A8E"/>
    <w:rsid w:val="00306B13"/>
    <w:rsid w:val="00306DA5"/>
    <w:rsid w:val="00306DAD"/>
    <w:rsid w:val="00307041"/>
    <w:rsid w:val="00307113"/>
    <w:rsid w:val="003073B6"/>
    <w:rsid w:val="003073CE"/>
    <w:rsid w:val="003074E1"/>
    <w:rsid w:val="00307C11"/>
    <w:rsid w:val="00307CBF"/>
    <w:rsid w:val="00307E1E"/>
    <w:rsid w:val="003104E0"/>
    <w:rsid w:val="00310621"/>
    <w:rsid w:val="00310990"/>
    <w:rsid w:val="00311022"/>
    <w:rsid w:val="0031149B"/>
    <w:rsid w:val="003115C0"/>
    <w:rsid w:val="00311858"/>
    <w:rsid w:val="00311927"/>
    <w:rsid w:val="00311A4F"/>
    <w:rsid w:val="00311A9A"/>
    <w:rsid w:val="00311B07"/>
    <w:rsid w:val="00311EB4"/>
    <w:rsid w:val="00311ED0"/>
    <w:rsid w:val="00312035"/>
    <w:rsid w:val="00312255"/>
    <w:rsid w:val="003122F2"/>
    <w:rsid w:val="003122F5"/>
    <w:rsid w:val="003128C1"/>
    <w:rsid w:val="00312AA7"/>
    <w:rsid w:val="00312E89"/>
    <w:rsid w:val="00313029"/>
    <w:rsid w:val="003130BC"/>
    <w:rsid w:val="00313297"/>
    <w:rsid w:val="003132E2"/>
    <w:rsid w:val="00313713"/>
    <w:rsid w:val="003137E8"/>
    <w:rsid w:val="0031383A"/>
    <w:rsid w:val="00313916"/>
    <w:rsid w:val="00313C3C"/>
    <w:rsid w:val="00313C57"/>
    <w:rsid w:val="00313CD4"/>
    <w:rsid w:val="00313E6E"/>
    <w:rsid w:val="00314002"/>
    <w:rsid w:val="0031406F"/>
    <w:rsid w:val="003142B8"/>
    <w:rsid w:val="00314553"/>
    <w:rsid w:val="003147EA"/>
    <w:rsid w:val="003149A6"/>
    <w:rsid w:val="00314D2E"/>
    <w:rsid w:val="00315319"/>
    <w:rsid w:val="003155E2"/>
    <w:rsid w:val="0031560C"/>
    <w:rsid w:val="00315691"/>
    <w:rsid w:val="00315BFD"/>
    <w:rsid w:val="00315CA1"/>
    <w:rsid w:val="00315DBB"/>
    <w:rsid w:val="00315F8B"/>
    <w:rsid w:val="0031622F"/>
    <w:rsid w:val="0031627B"/>
    <w:rsid w:val="0031652E"/>
    <w:rsid w:val="00316887"/>
    <w:rsid w:val="003169FC"/>
    <w:rsid w:val="00316AEA"/>
    <w:rsid w:val="00316B2D"/>
    <w:rsid w:val="00317388"/>
    <w:rsid w:val="0031753E"/>
    <w:rsid w:val="003175B3"/>
    <w:rsid w:val="00317711"/>
    <w:rsid w:val="003177C4"/>
    <w:rsid w:val="003178EB"/>
    <w:rsid w:val="00317CDE"/>
    <w:rsid w:val="00317FDA"/>
    <w:rsid w:val="003200AC"/>
    <w:rsid w:val="003201F3"/>
    <w:rsid w:val="003203C3"/>
    <w:rsid w:val="0032059E"/>
    <w:rsid w:val="003205CA"/>
    <w:rsid w:val="00320803"/>
    <w:rsid w:val="003208C3"/>
    <w:rsid w:val="003210E5"/>
    <w:rsid w:val="00321215"/>
    <w:rsid w:val="003216FD"/>
    <w:rsid w:val="00321AAB"/>
    <w:rsid w:val="00321AE0"/>
    <w:rsid w:val="00321B24"/>
    <w:rsid w:val="00321BF7"/>
    <w:rsid w:val="00321CA8"/>
    <w:rsid w:val="00321E21"/>
    <w:rsid w:val="00322145"/>
    <w:rsid w:val="00322230"/>
    <w:rsid w:val="0032248D"/>
    <w:rsid w:val="003225A0"/>
    <w:rsid w:val="003228B8"/>
    <w:rsid w:val="003229A7"/>
    <w:rsid w:val="00322AB5"/>
    <w:rsid w:val="00322AC9"/>
    <w:rsid w:val="00322C3A"/>
    <w:rsid w:val="00322D8D"/>
    <w:rsid w:val="00323059"/>
    <w:rsid w:val="00323103"/>
    <w:rsid w:val="003234E4"/>
    <w:rsid w:val="00323A82"/>
    <w:rsid w:val="00323B54"/>
    <w:rsid w:val="00323C47"/>
    <w:rsid w:val="00323CF8"/>
    <w:rsid w:val="00323D43"/>
    <w:rsid w:val="00323D7A"/>
    <w:rsid w:val="00323DCB"/>
    <w:rsid w:val="00323DFA"/>
    <w:rsid w:val="00323E03"/>
    <w:rsid w:val="00323F87"/>
    <w:rsid w:val="00324101"/>
    <w:rsid w:val="0032446C"/>
    <w:rsid w:val="003246E9"/>
    <w:rsid w:val="00324831"/>
    <w:rsid w:val="0032496F"/>
    <w:rsid w:val="00324BD1"/>
    <w:rsid w:val="00324C54"/>
    <w:rsid w:val="00324D4B"/>
    <w:rsid w:val="003250B5"/>
    <w:rsid w:val="00325377"/>
    <w:rsid w:val="003253BF"/>
    <w:rsid w:val="00325787"/>
    <w:rsid w:val="003258D5"/>
    <w:rsid w:val="00325CBC"/>
    <w:rsid w:val="00325E87"/>
    <w:rsid w:val="003260A1"/>
    <w:rsid w:val="003260D3"/>
    <w:rsid w:val="0032647E"/>
    <w:rsid w:val="00326A5D"/>
    <w:rsid w:val="00326C29"/>
    <w:rsid w:val="00326CD8"/>
    <w:rsid w:val="00326CF1"/>
    <w:rsid w:val="00326E4F"/>
    <w:rsid w:val="00326EBD"/>
    <w:rsid w:val="00326F04"/>
    <w:rsid w:val="00326F32"/>
    <w:rsid w:val="0032701B"/>
    <w:rsid w:val="00327164"/>
    <w:rsid w:val="00327258"/>
    <w:rsid w:val="0032753B"/>
    <w:rsid w:val="0032757A"/>
    <w:rsid w:val="00327661"/>
    <w:rsid w:val="0032770C"/>
    <w:rsid w:val="00327734"/>
    <w:rsid w:val="00327817"/>
    <w:rsid w:val="0032781A"/>
    <w:rsid w:val="0032794A"/>
    <w:rsid w:val="00327BF8"/>
    <w:rsid w:val="00327C46"/>
    <w:rsid w:val="00327C8B"/>
    <w:rsid w:val="00327CEB"/>
    <w:rsid w:val="00327EB5"/>
    <w:rsid w:val="00330008"/>
    <w:rsid w:val="003301A7"/>
    <w:rsid w:val="003301D9"/>
    <w:rsid w:val="00330203"/>
    <w:rsid w:val="003303E7"/>
    <w:rsid w:val="00330872"/>
    <w:rsid w:val="00330874"/>
    <w:rsid w:val="0033095E"/>
    <w:rsid w:val="00330D0B"/>
    <w:rsid w:val="00330D33"/>
    <w:rsid w:val="003312A1"/>
    <w:rsid w:val="003313C0"/>
    <w:rsid w:val="003313FB"/>
    <w:rsid w:val="0033148A"/>
    <w:rsid w:val="00331729"/>
    <w:rsid w:val="00331BEE"/>
    <w:rsid w:val="00331D99"/>
    <w:rsid w:val="00331E6D"/>
    <w:rsid w:val="003323DB"/>
    <w:rsid w:val="0033271E"/>
    <w:rsid w:val="00332883"/>
    <w:rsid w:val="003329F3"/>
    <w:rsid w:val="00332A00"/>
    <w:rsid w:val="00332AB2"/>
    <w:rsid w:val="00332B7A"/>
    <w:rsid w:val="00332BB5"/>
    <w:rsid w:val="00332C35"/>
    <w:rsid w:val="00332C91"/>
    <w:rsid w:val="00333016"/>
    <w:rsid w:val="003331A4"/>
    <w:rsid w:val="003332FF"/>
    <w:rsid w:val="00333604"/>
    <w:rsid w:val="003337A8"/>
    <w:rsid w:val="00333BF7"/>
    <w:rsid w:val="00334166"/>
    <w:rsid w:val="0033425B"/>
    <w:rsid w:val="00334400"/>
    <w:rsid w:val="003344DB"/>
    <w:rsid w:val="0033495C"/>
    <w:rsid w:val="00334CF0"/>
    <w:rsid w:val="00334D9B"/>
    <w:rsid w:val="00334DDA"/>
    <w:rsid w:val="00334EFE"/>
    <w:rsid w:val="0033505C"/>
    <w:rsid w:val="00335064"/>
    <w:rsid w:val="00335166"/>
    <w:rsid w:val="003354A5"/>
    <w:rsid w:val="003357F0"/>
    <w:rsid w:val="00335BF5"/>
    <w:rsid w:val="00335C64"/>
    <w:rsid w:val="00335E0D"/>
    <w:rsid w:val="00335E33"/>
    <w:rsid w:val="00335E6A"/>
    <w:rsid w:val="00335F57"/>
    <w:rsid w:val="00335FDC"/>
    <w:rsid w:val="00336001"/>
    <w:rsid w:val="003360C3"/>
    <w:rsid w:val="0033613D"/>
    <w:rsid w:val="0033625A"/>
    <w:rsid w:val="00336358"/>
    <w:rsid w:val="00336418"/>
    <w:rsid w:val="0033669A"/>
    <w:rsid w:val="003368D8"/>
    <w:rsid w:val="003369CA"/>
    <w:rsid w:val="003369DC"/>
    <w:rsid w:val="00337379"/>
    <w:rsid w:val="003374B4"/>
    <w:rsid w:val="0033763A"/>
    <w:rsid w:val="00337763"/>
    <w:rsid w:val="00337C3C"/>
    <w:rsid w:val="00340190"/>
    <w:rsid w:val="003401DE"/>
    <w:rsid w:val="0034023E"/>
    <w:rsid w:val="003403C5"/>
    <w:rsid w:val="00340443"/>
    <w:rsid w:val="0034044F"/>
    <w:rsid w:val="00340A0A"/>
    <w:rsid w:val="00340A46"/>
    <w:rsid w:val="00340C02"/>
    <w:rsid w:val="00340EBD"/>
    <w:rsid w:val="00341234"/>
    <w:rsid w:val="00341686"/>
    <w:rsid w:val="0034177A"/>
    <w:rsid w:val="0034183F"/>
    <w:rsid w:val="00341896"/>
    <w:rsid w:val="00341923"/>
    <w:rsid w:val="00341B25"/>
    <w:rsid w:val="00341E63"/>
    <w:rsid w:val="00341F0C"/>
    <w:rsid w:val="00342027"/>
    <w:rsid w:val="003421D6"/>
    <w:rsid w:val="00342502"/>
    <w:rsid w:val="00342582"/>
    <w:rsid w:val="0034292A"/>
    <w:rsid w:val="0034294E"/>
    <w:rsid w:val="00342A9D"/>
    <w:rsid w:val="00342C69"/>
    <w:rsid w:val="00342DF3"/>
    <w:rsid w:val="0034301E"/>
    <w:rsid w:val="0034327E"/>
    <w:rsid w:val="0034348E"/>
    <w:rsid w:val="0034367F"/>
    <w:rsid w:val="00343681"/>
    <w:rsid w:val="00343731"/>
    <w:rsid w:val="00343AAA"/>
    <w:rsid w:val="00343CB7"/>
    <w:rsid w:val="00343D77"/>
    <w:rsid w:val="00343E0A"/>
    <w:rsid w:val="003442A6"/>
    <w:rsid w:val="003442FE"/>
    <w:rsid w:val="00344476"/>
    <w:rsid w:val="0034460D"/>
    <w:rsid w:val="003446B4"/>
    <w:rsid w:val="0034481E"/>
    <w:rsid w:val="003449BA"/>
    <w:rsid w:val="00344BEC"/>
    <w:rsid w:val="00344CDA"/>
    <w:rsid w:val="00344DD9"/>
    <w:rsid w:val="00344ED4"/>
    <w:rsid w:val="00344F71"/>
    <w:rsid w:val="003450F4"/>
    <w:rsid w:val="00345167"/>
    <w:rsid w:val="003451F0"/>
    <w:rsid w:val="00345260"/>
    <w:rsid w:val="0034566A"/>
    <w:rsid w:val="003458CC"/>
    <w:rsid w:val="00345A95"/>
    <w:rsid w:val="00345D20"/>
    <w:rsid w:val="00345E3B"/>
    <w:rsid w:val="003461F1"/>
    <w:rsid w:val="00346472"/>
    <w:rsid w:val="003466D2"/>
    <w:rsid w:val="00346B54"/>
    <w:rsid w:val="00346BF5"/>
    <w:rsid w:val="00346DFA"/>
    <w:rsid w:val="00347166"/>
    <w:rsid w:val="00347440"/>
    <w:rsid w:val="003474AF"/>
    <w:rsid w:val="00347554"/>
    <w:rsid w:val="003476B3"/>
    <w:rsid w:val="003476E5"/>
    <w:rsid w:val="003476F8"/>
    <w:rsid w:val="003477E4"/>
    <w:rsid w:val="00347804"/>
    <w:rsid w:val="0034796E"/>
    <w:rsid w:val="003479E2"/>
    <w:rsid w:val="00347AE8"/>
    <w:rsid w:val="00347ECF"/>
    <w:rsid w:val="00347EF5"/>
    <w:rsid w:val="00347F32"/>
    <w:rsid w:val="003501C7"/>
    <w:rsid w:val="003502D7"/>
    <w:rsid w:val="003502DF"/>
    <w:rsid w:val="003502EF"/>
    <w:rsid w:val="0035083B"/>
    <w:rsid w:val="0035092D"/>
    <w:rsid w:val="00350BB6"/>
    <w:rsid w:val="00350D02"/>
    <w:rsid w:val="00350ED7"/>
    <w:rsid w:val="00351131"/>
    <w:rsid w:val="003514BA"/>
    <w:rsid w:val="00351860"/>
    <w:rsid w:val="003518F6"/>
    <w:rsid w:val="00351AF5"/>
    <w:rsid w:val="00351B9E"/>
    <w:rsid w:val="00351D9B"/>
    <w:rsid w:val="00351F02"/>
    <w:rsid w:val="00351F4E"/>
    <w:rsid w:val="00352057"/>
    <w:rsid w:val="00352141"/>
    <w:rsid w:val="00352705"/>
    <w:rsid w:val="00352706"/>
    <w:rsid w:val="00352976"/>
    <w:rsid w:val="00352BEB"/>
    <w:rsid w:val="00352C3D"/>
    <w:rsid w:val="00352CE5"/>
    <w:rsid w:val="00352E29"/>
    <w:rsid w:val="00352EE3"/>
    <w:rsid w:val="00353055"/>
    <w:rsid w:val="00353118"/>
    <w:rsid w:val="00353153"/>
    <w:rsid w:val="003532D6"/>
    <w:rsid w:val="00353441"/>
    <w:rsid w:val="003534DE"/>
    <w:rsid w:val="003537A1"/>
    <w:rsid w:val="003537EC"/>
    <w:rsid w:val="00353964"/>
    <w:rsid w:val="00354112"/>
    <w:rsid w:val="00354377"/>
    <w:rsid w:val="00354556"/>
    <w:rsid w:val="00354661"/>
    <w:rsid w:val="00354695"/>
    <w:rsid w:val="00354F80"/>
    <w:rsid w:val="00355181"/>
    <w:rsid w:val="00355789"/>
    <w:rsid w:val="00355A6E"/>
    <w:rsid w:val="00355AAD"/>
    <w:rsid w:val="00355E47"/>
    <w:rsid w:val="00356034"/>
    <w:rsid w:val="00356475"/>
    <w:rsid w:val="003568CE"/>
    <w:rsid w:val="00356C14"/>
    <w:rsid w:val="00357044"/>
    <w:rsid w:val="00357121"/>
    <w:rsid w:val="003572B0"/>
    <w:rsid w:val="003572B3"/>
    <w:rsid w:val="003573A8"/>
    <w:rsid w:val="003573E8"/>
    <w:rsid w:val="0035743E"/>
    <w:rsid w:val="00357453"/>
    <w:rsid w:val="00357490"/>
    <w:rsid w:val="0035752B"/>
    <w:rsid w:val="003576EB"/>
    <w:rsid w:val="0035776C"/>
    <w:rsid w:val="003577A1"/>
    <w:rsid w:val="003577F4"/>
    <w:rsid w:val="00357827"/>
    <w:rsid w:val="00357998"/>
    <w:rsid w:val="00357FEB"/>
    <w:rsid w:val="0036008A"/>
    <w:rsid w:val="003601D5"/>
    <w:rsid w:val="003601F4"/>
    <w:rsid w:val="00360237"/>
    <w:rsid w:val="003602F4"/>
    <w:rsid w:val="00360400"/>
    <w:rsid w:val="0036048B"/>
    <w:rsid w:val="003604F2"/>
    <w:rsid w:val="00360523"/>
    <w:rsid w:val="00360720"/>
    <w:rsid w:val="003608CA"/>
    <w:rsid w:val="00360AFB"/>
    <w:rsid w:val="00360DD8"/>
    <w:rsid w:val="00360FD9"/>
    <w:rsid w:val="0036134B"/>
    <w:rsid w:val="00361440"/>
    <w:rsid w:val="00361550"/>
    <w:rsid w:val="00361657"/>
    <w:rsid w:val="00361719"/>
    <w:rsid w:val="0036191D"/>
    <w:rsid w:val="00361BD4"/>
    <w:rsid w:val="00361C3C"/>
    <w:rsid w:val="00361E22"/>
    <w:rsid w:val="00362057"/>
    <w:rsid w:val="0036246E"/>
    <w:rsid w:val="003624C2"/>
    <w:rsid w:val="00362556"/>
    <w:rsid w:val="003626F8"/>
    <w:rsid w:val="003627DA"/>
    <w:rsid w:val="00362850"/>
    <w:rsid w:val="00362A47"/>
    <w:rsid w:val="00362DD0"/>
    <w:rsid w:val="00362EC1"/>
    <w:rsid w:val="003634CE"/>
    <w:rsid w:val="003634CF"/>
    <w:rsid w:val="00363748"/>
    <w:rsid w:val="00363961"/>
    <w:rsid w:val="0036398C"/>
    <w:rsid w:val="00363A59"/>
    <w:rsid w:val="00363D73"/>
    <w:rsid w:val="003640F6"/>
    <w:rsid w:val="00364162"/>
    <w:rsid w:val="00364534"/>
    <w:rsid w:val="003646B8"/>
    <w:rsid w:val="00364700"/>
    <w:rsid w:val="00364780"/>
    <w:rsid w:val="003647FA"/>
    <w:rsid w:val="0036497E"/>
    <w:rsid w:val="003649F5"/>
    <w:rsid w:val="00364A07"/>
    <w:rsid w:val="00364A5D"/>
    <w:rsid w:val="00364D3A"/>
    <w:rsid w:val="00364E9D"/>
    <w:rsid w:val="003650AD"/>
    <w:rsid w:val="003653E4"/>
    <w:rsid w:val="0036570D"/>
    <w:rsid w:val="0036574C"/>
    <w:rsid w:val="00365AAF"/>
    <w:rsid w:val="00365FC3"/>
    <w:rsid w:val="00366178"/>
    <w:rsid w:val="00366188"/>
    <w:rsid w:val="003664C8"/>
    <w:rsid w:val="003667C6"/>
    <w:rsid w:val="003667D1"/>
    <w:rsid w:val="00366885"/>
    <w:rsid w:val="003668F0"/>
    <w:rsid w:val="00366B16"/>
    <w:rsid w:val="00366BC0"/>
    <w:rsid w:val="00366F3F"/>
    <w:rsid w:val="00366F76"/>
    <w:rsid w:val="00367309"/>
    <w:rsid w:val="003673AF"/>
    <w:rsid w:val="00367473"/>
    <w:rsid w:val="00367538"/>
    <w:rsid w:val="003675F8"/>
    <w:rsid w:val="00367ADC"/>
    <w:rsid w:val="00367C67"/>
    <w:rsid w:val="00367D84"/>
    <w:rsid w:val="00367F23"/>
    <w:rsid w:val="003702B2"/>
    <w:rsid w:val="0037032F"/>
    <w:rsid w:val="0037048E"/>
    <w:rsid w:val="0037065F"/>
    <w:rsid w:val="0037067D"/>
    <w:rsid w:val="003706C1"/>
    <w:rsid w:val="003707A7"/>
    <w:rsid w:val="0037083F"/>
    <w:rsid w:val="003709E2"/>
    <w:rsid w:val="00370D38"/>
    <w:rsid w:val="00370F1B"/>
    <w:rsid w:val="00370F6A"/>
    <w:rsid w:val="00370FBE"/>
    <w:rsid w:val="00371116"/>
    <w:rsid w:val="00371123"/>
    <w:rsid w:val="00371287"/>
    <w:rsid w:val="003712A6"/>
    <w:rsid w:val="003714DA"/>
    <w:rsid w:val="0037169A"/>
    <w:rsid w:val="00371720"/>
    <w:rsid w:val="003717EE"/>
    <w:rsid w:val="00371902"/>
    <w:rsid w:val="0037197C"/>
    <w:rsid w:val="00371A83"/>
    <w:rsid w:val="00371BA7"/>
    <w:rsid w:val="00371D70"/>
    <w:rsid w:val="00371FE1"/>
    <w:rsid w:val="003721E6"/>
    <w:rsid w:val="0037227B"/>
    <w:rsid w:val="003723F7"/>
    <w:rsid w:val="0037259E"/>
    <w:rsid w:val="0037279A"/>
    <w:rsid w:val="0037290D"/>
    <w:rsid w:val="003730FB"/>
    <w:rsid w:val="0037316C"/>
    <w:rsid w:val="0037365E"/>
    <w:rsid w:val="00373712"/>
    <w:rsid w:val="00373A3D"/>
    <w:rsid w:val="00373AD9"/>
    <w:rsid w:val="00373D36"/>
    <w:rsid w:val="0037414A"/>
    <w:rsid w:val="0037449D"/>
    <w:rsid w:val="003745C9"/>
    <w:rsid w:val="003745D6"/>
    <w:rsid w:val="00374701"/>
    <w:rsid w:val="00374726"/>
    <w:rsid w:val="0037495E"/>
    <w:rsid w:val="00374BF3"/>
    <w:rsid w:val="00374C88"/>
    <w:rsid w:val="00374D85"/>
    <w:rsid w:val="00374ECC"/>
    <w:rsid w:val="00375798"/>
    <w:rsid w:val="003757F9"/>
    <w:rsid w:val="0037593A"/>
    <w:rsid w:val="0037594C"/>
    <w:rsid w:val="00375DDA"/>
    <w:rsid w:val="0037602A"/>
    <w:rsid w:val="00376090"/>
    <w:rsid w:val="003760DC"/>
    <w:rsid w:val="003763E6"/>
    <w:rsid w:val="003763F3"/>
    <w:rsid w:val="003764B9"/>
    <w:rsid w:val="0037665D"/>
    <w:rsid w:val="00376B51"/>
    <w:rsid w:val="00376F6C"/>
    <w:rsid w:val="00376F92"/>
    <w:rsid w:val="0037714C"/>
    <w:rsid w:val="003772A6"/>
    <w:rsid w:val="0037738E"/>
    <w:rsid w:val="0037745A"/>
    <w:rsid w:val="00377494"/>
    <w:rsid w:val="0037750C"/>
    <w:rsid w:val="0037754D"/>
    <w:rsid w:val="0037765A"/>
    <w:rsid w:val="003779A8"/>
    <w:rsid w:val="00377D37"/>
    <w:rsid w:val="0038001D"/>
    <w:rsid w:val="0038011A"/>
    <w:rsid w:val="00380170"/>
    <w:rsid w:val="003803C8"/>
    <w:rsid w:val="00380520"/>
    <w:rsid w:val="00380984"/>
    <w:rsid w:val="00380C12"/>
    <w:rsid w:val="00380DF6"/>
    <w:rsid w:val="00380F2F"/>
    <w:rsid w:val="00380F37"/>
    <w:rsid w:val="00380FA3"/>
    <w:rsid w:val="0038121B"/>
    <w:rsid w:val="0038122B"/>
    <w:rsid w:val="003813DA"/>
    <w:rsid w:val="003816B4"/>
    <w:rsid w:val="00381745"/>
    <w:rsid w:val="00381802"/>
    <w:rsid w:val="0038189F"/>
    <w:rsid w:val="00381B9B"/>
    <w:rsid w:val="00381FCE"/>
    <w:rsid w:val="00382036"/>
    <w:rsid w:val="00382193"/>
    <w:rsid w:val="00382375"/>
    <w:rsid w:val="00382392"/>
    <w:rsid w:val="003825BD"/>
    <w:rsid w:val="003826D8"/>
    <w:rsid w:val="00382848"/>
    <w:rsid w:val="00382CE0"/>
    <w:rsid w:val="003830AF"/>
    <w:rsid w:val="0038318D"/>
    <w:rsid w:val="0038319D"/>
    <w:rsid w:val="003831A3"/>
    <w:rsid w:val="003832C0"/>
    <w:rsid w:val="00383324"/>
    <w:rsid w:val="0038338E"/>
    <w:rsid w:val="0038349F"/>
    <w:rsid w:val="0038366F"/>
    <w:rsid w:val="00383891"/>
    <w:rsid w:val="0038396B"/>
    <w:rsid w:val="00383AFE"/>
    <w:rsid w:val="00383C5F"/>
    <w:rsid w:val="00383E1E"/>
    <w:rsid w:val="00384017"/>
    <w:rsid w:val="0038443C"/>
    <w:rsid w:val="00384490"/>
    <w:rsid w:val="003846DD"/>
    <w:rsid w:val="00384801"/>
    <w:rsid w:val="003848AD"/>
    <w:rsid w:val="00384BF6"/>
    <w:rsid w:val="00384DE3"/>
    <w:rsid w:val="00384E7A"/>
    <w:rsid w:val="00385172"/>
    <w:rsid w:val="0038538B"/>
    <w:rsid w:val="003853DE"/>
    <w:rsid w:val="003854B0"/>
    <w:rsid w:val="0038562A"/>
    <w:rsid w:val="0038570C"/>
    <w:rsid w:val="00385957"/>
    <w:rsid w:val="003859D8"/>
    <w:rsid w:val="00385B24"/>
    <w:rsid w:val="00385DC5"/>
    <w:rsid w:val="00385DF0"/>
    <w:rsid w:val="00385FF4"/>
    <w:rsid w:val="00386037"/>
    <w:rsid w:val="0038612F"/>
    <w:rsid w:val="00386339"/>
    <w:rsid w:val="003868E3"/>
    <w:rsid w:val="00386B78"/>
    <w:rsid w:val="00386F2E"/>
    <w:rsid w:val="00387452"/>
    <w:rsid w:val="003874D1"/>
    <w:rsid w:val="0038765C"/>
    <w:rsid w:val="00387830"/>
    <w:rsid w:val="00387B49"/>
    <w:rsid w:val="00387B9F"/>
    <w:rsid w:val="0039039F"/>
    <w:rsid w:val="0039050C"/>
    <w:rsid w:val="003905B9"/>
    <w:rsid w:val="00390885"/>
    <w:rsid w:val="00390A87"/>
    <w:rsid w:val="00390E7D"/>
    <w:rsid w:val="0039101F"/>
    <w:rsid w:val="003910A9"/>
    <w:rsid w:val="00391379"/>
    <w:rsid w:val="00391648"/>
    <w:rsid w:val="00391841"/>
    <w:rsid w:val="00391ABF"/>
    <w:rsid w:val="00391DBF"/>
    <w:rsid w:val="003925F7"/>
    <w:rsid w:val="00392781"/>
    <w:rsid w:val="003927AB"/>
    <w:rsid w:val="0039289B"/>
    <w:rsid w:val="003929C2"/>
    <w:rsid w:val="00392F15"/>
    <w:rsid w:val="00393083"/>
    <w:rsid w:val="00393159"/>
    <w:rsid w:val="0039323E"/>
    <w:rsid w:val="003932A4"/>
    <w:rsid w:val="00393374"/>
    <w:rsid w:val="00393427"/>
    <w:rsid w:val="00393576"/>
    <w:rsid w:val="00393704"/>
    <w:rsid w:val="00393773"/>
    <w:rsid w:val="0039394B"/>
    <w:rsid w:val="00393CC3"/>
    <w:rsid w:val="00393CFD"/>
    <w:rsid w:val="00393D0C"/>
    <w:rsid w:val="00393E28"/>
    <w:rsid w:val="00393E91"/>
    <w:rsid w:val="00393EFF"/>
    <w:rsid w:val="00393F97"/>
    <w:rsid w:val="003941E5"/>
    <w:rsid w:val="0039460F"/>
    <w:rsid w:val="003946D1"/>
    <w:rsid w:val="00394C52"/>
    <w:rsid w:val="00394C6B"/>
    <w:rsid w:val="00394CAE"/>
    <w:rsid w:val="00394CB4"/>
    <w:rsid w:val="00394E30"/>
    <w:rsid w:val="00395906"/>
    <w:rsid w:val="00395ADF"/>
    <w:rsid w:val="00395B1A"/>
    <w:rsid w:val="00395D88"/>
    <w:rsid w:val="00395DFF"/>
    <w:rsid w:val="00396255"/>
    <w:rsid w:val="003962D5"/>
    <w:rsid w:val="0039636F"/>
    <w:rsid w:val="00396436"/>
    <w:rsid w:val="00396498"/>
    <w:rsid w:val="003964EE"/>
    <w:rsid w:val="00396620"/>
    <w:rsid w:val="00396702"/>
    <w:rsid w:val="00396A3E"/>
    <w:rsid w:val="00396C94"/>
    <w:rsid w:val="00396D85"/>
    <w:rsid w:val="00396E04"/>
    <w:rsid w:val="0039731B"/>
    <w:rsid w:val="00397526"/>
    <w:rsid w:val="0039771D"/>
    <w:rsid w:val="00397B03"/>
    <w:rsid w:val="00397E58"/>
    <w:rsid w:val="00397F51"/>
    <w:rsid w:val="00397FF6"/>
    <w:rsid w:val="003A0001"/>
    <w:rsid w:val="003A00C9"/>
    <w:rsid w:val="003A00CE"/>
    <w:rsid w:val="003A0375"/>
    <w:rsid w:val="003A0625"/>
    <w:rsid w:val="003A093F"/>
    <w:rsid w:val="003A0C88"/>
    <w:rsid w:val="003A0D87"/>
    <w:rsid w:val="003A0EE9"/>
    <w:rsid w:val="003A0EFC"/>
    <w:rsid w:val="003A0F86"/>
    <w:rsid w:val="003A1072"/>
    <w:rsid w:val="003A1106"/>
    <w:rsid w:val="003A115B"/>
    <w:rsid w:val="003A1210"/>
    <w:rsid w:val="003A12D4"/>
    <w:rsid w:val="003A1393"/>
    <w:rsid w:val="003A13B7"/>
    <w:rsid w:val="003A14A0"/>
    <w:rsid w:val="003A14BD"/>
    <w:rsid w:val="003A15BA"/>
    <w:rsid w:val="003A1833"/>
    <w:rsid w:val="003A1A1A"/>
    <w:rsid w:val="003A1A60"/>
    <w:rsid w:val="003A1AFE"/>
    <w:rsid w:val="003A1C7E"/>
    <w:rsid w:val="003A1E4F"/>
    <w:rsid w:val="003A1EF8"/>
    <w:rsid w:val="003A20CB"/>
    <w:rsid w:val="003A25AF"/>
    <w:rsid w:val="003A2621"/>
    <w:rsid w:val="003A271E"/>
    <w:rsid w:val="003A27F5"/>
    <w:rsid w:val="003A2E0B"/>
    <w:rsid w:val="003A39B7"/>
    <w:rsid w:val="003A3DAB"/>
    <w:rsid w:val="003A3DCA"/>
    <w:rsid w:val="003A3F23"/>
    <w:rsid w:val="003A4074"/>
    <w:rsid w:val="003A407C"/>
    <w:rsid w:val="003A4106"/>
    <w:rsid w:val="003A426E"/>
    <w:rsid w:val="003A42E2"/>
    <w:rsid w:val="003A43C9"/>
    <w:rsid w:val="003A4416"/>
    <w:rsid w:val="003A4732"/>
    <w:rsid w:val="003A48C2"/>
    <w:rsid w:val="003A48F5"/>
    <w:rsid w:val="003A4B55"/>
    <w:rsid w:val="003A4B75"/>
    <w:rsid w:val="003A4BDA"/>
    <w:rsid w:val="003A4CF9"/>
    <w:rsid w:val="003A4D14"/>
    <w:rsid w:val="003A4D97"/>
    <w:rsid w:val="003A4DAC"/>
    <w:rsid w:val="003A4DC1"/>
    <w:rsid w:val="003A4FCE"/>
    <w:rsid w:val="003A50C3"/>
    <w:rsid w:val="003A51D9"/>
    <w:rsid w:val="003A5356"/>
    <w:rsid w:val="003A557A"/>
    <w:rsid w:val="003A593F"/>
    <w:rsid w:val="003A5A83"/>
    <w:rsid w:val="003A5AED"/>
    <w:rsid w:val="003A620B"/>
    <w:rsid w:val="003A6271"/>
    <w:rsid w:val="003A6290"/>
    <w:rsid w:val="003A64C3"/>
    <w:rsid w:val="003A65CB"/>
    <w:rsid w:val="003A66FC"/>
    <w:rsid w:val="003A6921"/>
    <w:rsid w:val="003A69CB"/>
    <w:rsid w:val="003A6F36"/>
    <w:rsid w:val="003A6F53"/>
    <w:rsid w:val="003A714D"/>
    <w:rsid w:val="003A75FA"/>
    <w:rsid w:val="003A767C"/>
    <w:rsid w:val="003A76A2"/>
    <w:rsid w:val="003A76C9"/>
    <w:rsid w:val="003A7780"/>
    <w:rsid w:val="003A79E2"/>
    <w:rsid w:val="003A7B51"/>
    <w:rsid w:val="003A7D9E"/>
    <w:rsid w:val="003A7EF8"/>
    <w:rsid w:val="003B009F"/>
    <w:rsid w:val="003B041E"/>
    <w:rsid w:val="003B0675"/>
    <w:rsid w:val="003B068C"/>
    <w:rsid w:val="003B07BE"/>
    <w:rsid w:val="003B0889"/>
    <w:rsid w:val="003B0A4F"/>
    <w:rsid w:val="003B0CAC"/>
    <w:rsid w:val="003B0D15"/>
    <w:rsid w:val="003B0D7E"/>
    <w:rsid w:val="003B0E4A"/>
    <w:rsid w:val="003B0FC0"/>
    <w:rsid w:val="003B10AD"/>
    <w:rsid w:val="003B1172"/>
    <w:rsid w:val="003B12E8"/>
    <w:rsid w:val="003B1317"/>
    <w:rsid w:val="003B1583"/>
    <w:rsid w:val="003B15CA"/>
    <w:rsid w:val="003B17C6"/>
    <w:rsid w:val="003B1C01"/>
    <w:rsid w:val="003B1CCC"/>
    <w:rsid w:val="003B1D06"/>
    <w:rsid w:val="003B1E04"/>
    <w:rsid w:val="003B1F95"/>
    <w:rsid w:val="003B1FAE"/>
    <w:rsid w:val="003B20A9"/>
    <w:rsid w:val="003B249E"/>
    <w:rsid w:val="003B2815"/>
    <w:rsid w:val="003B2914"/>
    <w:rsid w:val="003B2965"/>
    <w:rsid w:val="003B29B8"/>
    <w:rsid w:val="003B2B97"/>
    <w:rsid w:val="003B2E48"/>
    <w:rsid w:val="003B318C"/>
    <w:rsid w:val="003B325A"/>
    <w:rsid w:val="003B3357"/>
    <w:rsid w:val="003B35BC"/>
    <w:rsid w:val="003B387C"/>
    <w:rsid w:val="003B3C5B"/>
    <w:rsid w:val="003B3D98"/>
    <w:rsid w:val="003B4135"/>
    <w:rsid w:val="003B42C9"/>
    <w:rsid w:val="003B4366"/>
    <w:rsid w:val="003B446B"/>
    <w:rsid w:val="003B44CB"/>
    <w:rsid w:val="003B457F"/>
    <w:rsid w:val="003B4936"/>
    <w:rsid w:val="003B4CEE"/>
    <w:rsid w:val="003B4ECD"/>
    <w:rsid w:val="003B5055"/>
    <w:rsid w:val="003B5257"/>
    <w:rsid w:val="003B535F"/>
    <w:rsid w:val="003B5640"/>
    <w:rsid w:val="003B576B"/>
    <w:rsid w:val="003B578D"/>
    <w:rsid w:val="003B597E"/>
    <w:rsid w:val="003B5A6C"/>
    <w:rsid w:val="003B5AAD"/>
    <w:rsid w:val="003B5B2D"/>
    <w:rsid w:val="003B5D93"/>
    <w:rsid w:val="003B5EF5"/>
    <w:rsid w:val="003B5F14"/>
    <w:rsid w:val="003B5F6F"/>
    <w:rsid w:val="003B5FCA"/>
    <w:rsid w:val="003B6020"/>
    <w:rsid w:val="003B6489"/>
    <w:rsid w:val="003B65C0"/>
    <w:rsid w:val="003B66CF"/>
    <w:rsid w:val="003B6831"/>
    <w:rsid w:val="003B68FB"/>
    <w:rsid w:val="003B6963"/>
    <w:rsid w:val="003B69DC"/>
    <w:rsid w:val="003B6BAC"/>
    <w:rsid w:val="003B6E4B"/>
    <w:rsid w:val="003B7191"/>
    <w:rsid w:val="003B71BD"/>
    <w:rsid w:val="003B71CB"/>
    <w:rsid w:val="003B7290"/>
    <w:rsid w:val="003B72E8"/>
    <w:rsid w:val="003B73EA"/>
    <w:rsid w:val="003B75B0"/>
    <w:rsid w:val="003B75D6"/>
    <w:rsid w:val="003B7734"/>
    <w:rsid w:val="003B78E2"/>
    <w:rsid w:val="003B7914"/>
    <w:rsid w:val="003B7A3A"/>
    <w:rsid w:val="003B7C55"/>
    <w:rsid w:val="003B7ECC"/>
    <w:rsid w:val="003B7F55"/>
    <w:rsid w:val="003C0340"/>
    <w:rsid w:val="003C0379"/>
    <w:rsid w:val="003C0867"/>
    <w:rsid w:val="003C0A70"/>
    <w:rsid w:val="003C0ABB"/>
    <w:rsid w:val="003C0DE0"/>
    <w:rsid w:val="003C1173"/>
    <w:rsid w:val="003C1220"/>
    <w:rsid w:val="003C1293"/>
    <w:rsid w:val="003C153E"/>
    <w:rsid w:val="003C168A"/>
    <w:rsid w:val="003C1805"/>
    <w:rsid w:val="003C18BC"/>
    <w:rsid w:val="003C19AF"/>
    <w:rsid w:val="003C1A45"/>
    <w:rsid w:val="003C1AFE"/>
    <w:rsid w:val="003C1BBE"/>
    <w:rsid w:val="003C1D09"/>
    <w:rsid w:val="003C1DBB"/>
    <w:rsid w:val="003C1F60"/>
    <w:rsid w:val="003C21DA"/>
    <w:rsid w:val="003C236E"/>
    <w:rsid w:val="003C2430"/>
    <w:rsid w:val="003C2529"/>
    <w:rsid w:val="003C2536"/>
    <w:rsid w:val="003C2737"/>
    <w:rsid w:val="003C27AE"/>
    <w:rsid w:val="003C291B"/>
    <w:rsid w:val="003C2954"/>
    <w:rsid w:val="003C296E"/>
    <w:rsid w:val="003C2A59"/>
    <w:rsid w:val="003C2A9D"/>
    <w:rsid w:val="003C3066"/>
    <w:rsid w:val="003C3116"/>
    <w:rsid w:val="003C3434"/>
    <w:rsid w:val="003C34BE"/>
    <w:rsid w:val="003C36BC"/>
    <w:rsid w:val="003C3925"/>
    <w:rsid w:val="003C39EA"/>
    <w:rsid w:val="003C3A68"/>
    <w:rsid w:val="003C3A88"/>
    <w:rsid w:val="003C3BAF"/>
    <w:rsid w:val="003C3CDF"/>
    <w:rsid w:val="003C3DDC"/>
    <w:rsid w:val="003C3EDA"/>
    <w:rsid w:val="003C4280"/>
    <w:rsid w:val="003C4A86"/>
    <w:rsid w:val="003C4BBA"/>
    <w:rsid w:val="003C4D35"/>
    <w:rsid w:val="003C4D86"/>
    <w:rsid w:val="003C513B"/>
    <w:rsid w:val="003C5142"/>
    <w:rsid w:val="003C51F5"/>
    <w:rsid w:val="003C56AA"/>
    <w:rsid w:val="003C56CB"/>
    <w:rsid w:val="003C57E0"/>
    <w:rsid w:val="003C58DD"/>
    <w:rsid w:val="003C5CEC"/>
    <w:rsid w:val="003C5E44"/>
    <w:rsid w:val="003C5EA3"/>
    <w:rsid w:val="003C5F8C"/>
    <w:rsid w:val="003C604D"/>
    <w:rsid w:val="003C60D8"/>
    <w:rsid w:val="003C60E5"/>
    <w:rsid w:val="003C618D"/>
    <w:rsid w:val="003C6222"/>
    <w:rsid w:val="003C6595"/>
    <w:rsid w:val="003C65AC"/>
    <w:rsid w:val="003C65BF"/>
    <w:rsid w:val="003C6840"/>
    <w:rsid w:val="003C68CF"/>
    <w:rsid w:val="003C6F3E"/>
    <w:rsid w:val="003C71E2"/>
    <w:rsid w:val="003C7334"/>
    <w:rsid w:val="003C7683"/>
    <w:rsid w:val="003C7868"/>
    <w:rsid w:val="003C7B65"/>
    <w:rsid w:val="003C7D3E"/>
    <w:rsid w:val="003C7DFE"/>
    <w:rsid w:val="003C7E6E"/>
    <w:rsid w:val="003C7FDB"/>
    <w:rsid w:val="003D0040"/>
    <w:rsid w:val="003D0148"/>
    <w:rsid w:val="003D0666"/>
    <w:rsid w:val="003D0691"/>
    <w:rsid w:val="003D06CE"/>
    <w:rsid w:val="003D0789"/>
    <w:rsid w:val="003D099D"/>
    <w:rsid w:val="003D0D95"/>
    <w:rsid w:val="003D0EF7"/>
    <w:rsid w:val="003D0F72"/>
    <w:rsid w:val="003D11CD"/>
    <w:rsid w:val="003D14DD"/>
    <w:rsid w:val="003D156D"/>
    <w:rsid w:val="003D172A"/>
    <w:rsid w:val="003D1C96"/>
    <w:rsid w:val="003D1ED3"/>
    <w:rsid w:val="003D207A"/>
    <w:rsid w:val="003D22B2"/>
    <w:rsid w:val="003D23E3"/>
    <w:rsid w:val="003D267F"/>
    <w:rsid w:val="003D27DF"/>
    <w:rsid w:val="003D2833"/>
    <w:rsid w:val="003D2914"/>
    <w:rsid w:val="003D2A0D"/>
    <w:rsid w:val="003D2B11"/>
    <w:rsid w:val="003D2B8F"/>
    <w:rsid w:val="003D2C1D"/>
    <w:rsid w:val="003D318D"/>
    <w:rsid w:val="003D32EF"/>
    <w:rsid w:val="003D34EB"/>
    <w:rsid w:val="003D3570"/>
    <w:rsid w:val="003D36AF"/>
    <w:rsid w:val="003D396B"/>
    <w:rsid w:val="003D3ABA"/>
    <w:rsid w:val="003D3AFC"/>
    <w:rsid w:val="003D3BFD"/>
    <w:rsid w:val="003D3CA1"/>
    <w:rsid w:val="003D3D2F"/>
    <w:rsid w:val="003D3E17"/>
    <w:rsid w:val="003D40E7"/>
    <w:rsid w:val="003D4177"/>
    <w:rsid w:val="003D421B"/>
    <w:rsid w:val="003D45F7"/>
    <w:rsid w:val="003D4719"/>
    <w:rsid w:val="003D4926"/>
    <w:rsid w:val="003D4ACE"/>
    <w:rsid w:val="003D4CEB"/>
    <w:rsid w:val="003D4D1F"/>
    <w:rsid w:val="003D4E52"/>
    <w:rsid w:val="003D4E69"/>
    <w:rsid w:val="003D4F6C"/>
    <w:rsid w:val="003D4F9A"/>
    <w:rsid w:val="003D5067"/>
    <w:rsid w:val="003D50A0"/>
    <w:rsid w:val="003D51BB"/>
    <w:rsid w:val="003D5247"/>
    <w:rsid w:val="003D5283"/>
    <w:rsid w:val="003D52D1"/>
    <w:rsid w:val="003D545F"/>
    <w:rsid w:val="003D549E"/>
    <w:rsid w:val="003D5535"/>
    <w:rsid w:val="003D5646"/>
    <w:rsid w:val="003D5692"/>
    <w:rsid w:val="003D5A0F"/>
    <w:rsid w:val="003D5A28"/>
    <w:rsid w:val="003D5D08"/>
    <w:rsid w:val="003D5D63"/>
    <w:rsid w:val="003D5E66"/>
    <w:rsid w:val="003D5ED3"/>
    <w:rsid w:val="003D5F39"/>
    <w:rsid w:val="003D6185"/>
    <w:rsid w:val="003D64CA"/>
    <w:rsid w:val="003D67AB"/>
    <w:rsid w:val="003D6BB3"/>
    <w:rsid w:val="003D6D01"/>
    <w:rsid w:val="003D6D96"/>
    <w:rsid w:val="003D708C"/>
    <w:rsid w:val="003D71A9"/>
    <w:rsid w:val="003D734B"/>
    <w:rsid w:val="003D7389"/>
    <w:rsid w:val="003D77AB"/>
    <w:rsid w:val="003D77D8"/>
    <w:rsid w:val="003D78F0"/>
    <w:rsid w:val="003D7A26"/>
    <w:rsid w:val="003D7B2F"/>
    <w:rsid w:val="003D7C15"/>
    <w:rsid w:val="003E0030"/>
    <w:rsid w:val="003E0039"/>
    <w:rsid w:val="003E003E"/>
    <w:rsid w:val="003E014E"/>
    <w:rsid w:val="003E03B3"/>
    <w:rsid w:val="003E04D2"/>
    <w:rsid w:val="003E057A"/>
    <w:rsid w:val="003E05FF"/>
    <w:rsid w:val="003E061C"/>
    <w:rsid w:val="003E0AB9"/>
    <w:rsid w:val="003E0AC6"/>
    <w:rsid w:val="003E0B52"/>
    <w:rsid w:val="003E0B9C"/>
    <w:rsid w:val="003E0BA4"/>
    <w:rsid w:val="003E0BD6"/>
    <w:rsid w:val="003E0C79"/>
    <w:rsid w:val="003E0CAD"/>
    <w:rsid w:val="003E0D78"/>
    <w:rsid w:val="003E0D82"/>
    <w:rsid w:val="003E0DAA"/>
    <w:rsid w:val="003E13E2"/>
    <w:rsid w:val="003E1423"/>
    <w:rsid w:val="003E14B0"/>
    <w:rsid w:val="003E1619"/>
    <w:rsid w:val="003E1642"/>
    <w:rsid w:val="003E17F7"/>
    <w:rsid w:val="003E1835"/>
    <w:rsid w:val="003E184F"/>
    <w:rsid w:val="003E18F2"/>
    <w:rsid w:val="003E1D62"/>
    <w:rsid w:val="003E1EEF"/>
    <w:rsid w:val="003E1F6C"/>
    <w:rsid w:val="003E204F"/>
    <w:rsid w:val="003E2363"/>
    <w:rsid w:val="003E23D7"/>
    <w:rsid w:val="003E25E6"/>
    <w:rsid w:val="003E2722"/>
    <w:rsid w:val="003E2909"/>
    <w:rsid w:val="003E2913"/>
    <w:rsid w:val="003E29AA"/>
    <w:rsid w:val="003E2AE6"/>
    <w:rsid w:val="003E2C00"/>
    <w:rsid w:val="003E2D26"/>
    <w:rsid w:val="003E3141"/>
    <w:rsid w:val="003E3301"/>
    <w:rsid w:val="003E33C0"/>
    <w:rsid w:val="003E3598"/>
    <w:rsid w:val="003E371B"/>
    <w:rsid w:val="003E38BC"/>
    <w:rsid w:val="003E38F0"/>
    <w:rsid w:val="003E3920"/>
    <w:rsid w:val="003E3C33"/>
    <w:rsid w:val="003E3DBF"/>
    <w:rsid w:val="003E3DE6"/>
    <w:rsid w:val="003E426E"/>
    <w:rsid w:val="003E42E7"/>
    <w:rsid w:val="003E4318"/>
    <w:rsid w:val="003E473C"/>
    <w:rsid w:val="003E474B"/>
    <w:rsid w:val="003E49D6"/>
    <w:rsid w:val="003E4C6D"/>
    <w:rsid w:val="003E4F9B"/>
    <w:rsid w:val="003E512C"/>
    <w:rsid w:val="003E52D1"/>
    <w:rsid w:val="003E55BF"/>
    <w:rsid w:val="003E56F3"/>
    <w:rsid w:val="003E56FB"/>
    <w:rsid w:val="003E5AFD"/>
    <w:rsid w:val="003E5B19"/>
    <w:rsid w:val="003E5B43"/>
    <w:rsid w:val="003E5BCD"/>
    <w:rsid w:val="003E5C34"/>
    <w:rsid w:val="003E6077"/>
    <w:rsid w:val="003E64A1"/>
    <w:rsid w:val="003E68A2"/>
    <w:rsid w:val="003E6B88"/>
    <w:rsid w:val="003E6EAE"/>
    <w:rsid w:val="003E6ECF"/>
    <w:rsid w:val="003E7983"/>
    <w:rsid w:val="003E79D3"/>
    <w:rsid w:val="003E7A08"/>
    <w:rsid w:val="003E7EE3"/>
    <w:rsid w:val="003F003A"/>
    <w:rsid w:val="003F00AE"/>
    <w:rsid w:val="003F081B"/>
    <w:rsid w:val="003F0BED"/>
    <w:rsid w:val="003F0EC7"/>
    <w:rsid w:val="003F1086"/>
    <w:rsid w:val="003F10E8"/>
    <w:rsid w:val="003F12B6"/>
    <w:rsid w:val="003F13C4"/>
    <w:rsid w:val="003F1598"/>
    <w:rsid w:val="003F187B"/>
    <w:rsid w:val="003F1BB4"/>
    <w:rsid w:val="003F1E8C"/>
    <w:rsid w:val="003F1F15"/>
    <w:rsid w:val="003F2196"/>
    <w:rsid w:val="003F2475"/>
    <w:rsid w:val="003F2828"/>
    <w:rsid w:val="003F2835"/>
    <w:rsid w:val="003F2A7E"/>
    <w:rsid w:val="003F32B2"/>
    <w:rsid w:val="003F32F4"/>
    <w:rsid w:val="003F343A"/>
    <w:rsid w:val="003F34EF"/>
    <w:rsid w:val="003F357C"/>
    <w:rsid w:val="003F36D1"/>
    <w:rsid w:val="003F3840"/>
    <w:rsid w:val="003F3972"/>
    <w:rsid w:val="003F3A97"/>
    <w:rsid w:val="003F3CA1"/>
    <w:rsid w:val="003F3CC6"/>
    <w:rsid w:val="003F3F57"/>
    <w:rsid w:val="003F4394"/>
    <w:rsid w:val="003F43B9"/>
    <w:rsid w:val="003F47BB"/>
    <w:rsid w:val="003F4F28"/>
    <w:rsid w:val="003F4F5D"/>
    <w:rsid w:val="003F526E"/>
    <w:rsid w:val="003F5336"/>
    <w:rsid w:val="003F5593"/>
    <w:rsid w:val="003F55BD"/>
    <w:rsid w:val="003F567E"/>
    <w:rsid w:val="003F584C"/>
    <w:rsid w:val="003F58AA"/>
    <w:rsid w:val="003F5982"/>
    <w:rsid w:val="003F5BCC"/>
    <w:rsid w:val="003F5C4B"/>
    <w:rsid w:val="003F6628"/>
    <w:rsid w:val="003F6763"/>
    <w:rsid w:val="003F67BD"/>
    <w:rsid w:val="003F6EA9"/>
    <w:rsid w:val="003F70A5"/>
    <w:rsid w:val="003F7335"/>
    <w:rsid w:val="003F752F"/>
    <w:rsid w:val="003F791B"/>
    <w:rsid w:val="003F7B76"/>
    <w:rsid w:val="003F7F07"/>
    <w:rsid w:val="004002CA"/>
    <w:rsid w:val="004003F6"/>
    <w:rsid w:val="00400820"/>
    <w:rsid w:val="00400AB1"/>
    <w:rsid w:val="00400B8F"/>
    <w:rsid w:val="00400C25"/>
    <w:rsid w:val="00400D49"/>
    <w:rsid w:val="00400F6F"/>
    <w:rsid w:val="0040122B"/>
    <w:rsid w:val="0040158C"/>
    <w:rsid w:val="004015C3"/>
    <w:rsid w:val="00401774"/>
    <w:rsid w:val="004017C5"/>
    <w:rsid w:val="004018E6"/>
    <w:rsid w:val="00401C47"/>
    <w:rsid w:val="00401CB4"/>
    <w:rsid w:val="00401DD8"/>
    <w:rsid w:val="00401DEC"/>
    <w:rsid w:val="00401FC9"/>
    <w:rsid w:val="00402020"/>
    <w:rsid w:val="004020F9"/>
    <w:rsid w:val="0040212E"/>
    <w:rsid w:val="004021E8"/>
    <w:rsid w:val="0040264F"/>
    <w:rsid w:val="0040273A"/>
    <w:rsid w:val="004028E0"/>
    <w:rsid w:val="004028E7"/>
    <w:rsid w:val="004028E8"/>
    <w:rsid w:val="00402910"/>
    <w:rsid w:val="004029D9"/>
    <w:rsid w:val="004029E8"/>
    <w:rsid w:val="00402B82"/>
    <w:rsid w:val="00402B9A"/>
    <w:rsid w:val="00402CC4"/>
    <w:rsid w:val="00403291"/>
    <w:rsid w:val="00403391"/>
    <w:rsid w:val="0040356D"/>
    <w:rsid w:val="0040359D"/>
    <w:rsid w:val="004036E4"/>
    <w:rsid w:val="00403749"/>
    <w:rsid w:val="00403813"/>
    <w:rsid w:val="00403C12"/>
    <w:rsid w:val="00403CB0"/>
    <w:rsid w:val="00403D0F"/>
    <w:rsid w:val="00403FCA"/>
    <w:rsid w:val="00404021"/>
    <w:rsid w:val="004040E5"/>
    <w:rsid w:val="00404569"/>
    <w:rsid w:val="004046FF"/>
    <w:rsid w:val="00404949"/>
    <w:rsid w:val="004049AF"/>
    <w:rsid w:val="00404B6E"/>
    <w:rsid w:val="00404B81"/>
    <w:rsid w:val="00404BE0"/>
    <w:rsid w:val="00404D8E"/>
    <w:rsid w:val="00404F35"/>
    <w:rsid w:val="00404F7B"/>
    <w:rsid w:val="00404FE0"/>
    <w:rsid w:val="004050BF"/>
    <w:rsid w:val="004054CC"/>
    <w:rsid w:val="00405576"/>
    <w:rsid w:val="004056FF"/>
    <w:rsid w:val="004059EF"/>
    <w:rsid w:val="00405B13"/>
    <w:rsid w:val="00405C93"/>
    <w:rsid w:val="00405E31"/>
    <w:rsid w:val="00405E73"/>
    <w:rsid w:val="004060BF"/>
    <w:rsid w:val="004060D9"/>
    <w:rsid w:val="00406562"/>
    <w:rsid w:val="00406872"/>
    <w:rsid w:val="00406950"/>
    <w:rsid w:val="00406970"/>
    <w:rsid w:val="00406A89"/>
    <w:rsid w:val="00406BE4"/>
    <w:rsid w:val="00406E37"/>
    <w:rsid w:val="00406F09"/>
    <w:rsid w:val="0040709A"/>
    <w:rsid w:val="004070A5"/>
    <w:rsid w:val="004070F6"/>
    <w:rsid w:val="004072A4"/>
    <w:rsid w:val="004072CB"/>
    <w:rsid w:val="004072D1"/>
    <w:rsid w:val="0040769C"/>
    <w:rsid w:val="004076C2"/>
    <w:rsid w:val="0040783D"/>
    <w:rsid w:val="0040793B"/>
    <w:rsid w:val="004079E5"/>
    <w:rsid w:val="00407A6A"/>
    <w:rsid w:val="00407CE7"/>
    <w:rsid w:val="0041051C"/>
    <w:rsid w:val="0041057E"/>
    <w:rsid w:val="004105EE"/>
    <w:rsid w:val="004108D3"/>
    <w:rsid w:val="004108F1"/>
    <w:rsid w:val="00410ED4"/>
    <w:rsid w:val="00411028"/>
    <w:rsid w:val="004112C2"/>
    <w:rsid w:val="0041138E"/>
    <w:rsid w:val="004116AC"/>
    <w:rsid w:val="00411919"/>
    <w:rsid w:val="004119A7"/>
    <w:rsid w:val="00411A13"/>
    <w:rsid w:val="00411BA8"/>
    <w:rsid w:val="00411C42"/>
    <w:rsid w:val="00411F61"/>
    <w:rsid w:val="0041212E"/>
    <w:rsid w:val="0041229B"/>
    <w:rsid w:val="0041230E"/>
    <w:rsid w:val="0041270A"/>
    <w:rsid w:val="0041281A"/>
    <w:rsid w:val="004128E2"/>
    <w:rsid w:val="004129D6"/>
    <w:rsid w:val="00412A0F"/>
    <w:rsid w:val="00412A3C"/>
    <w:rsid w:val="00412E75"/>
    <w:rsid w:val="00412FCD"/>
    <w:rsid w:val="00412FF3"/>
    <w:rsid w:val="00413057"/>
    <w:rsid w:val="00413365"/>
    <w:rsid w:val="004133EC"/>
    <w:rsid w:val="00413475"/>
    <w:rsid w:val="004134FF"/>
    <w:rsid w:val="004136D8"/>
    <w:rsid w:val="004139F4"/>
    <w:rsid w:val="00413ADD"/>
    <w:rsid w:val="00413B5E"/>
    <w:rsid w:val="004140D3"/>
    <w:rsid w:val="00414123"/>
    <w:rsid w:val="0041424F"/>
    <w:rsid w:val="00414392"/>
    <w:rsid w:val="00414413"/>
    <w:rsid w:val="00414460"/>
    <w:rsid w:val="004144BF"/>
    <w:rsid w:val="004144CF"/>
    <w:rsid w:val="0041457E"/>
    <w:rsid w:val="00414817"/>
    <w:rsid w:val="004148DE"/>
    <w:rsid w:val="00414C94"/>
    <w:rsid w:val="00415161"/>
    <w:rsid w:val="00415B4B"/>
    <w:rsid w:val="00416863"/>
    <w:rsid w:val="00416866"/>
    <w:rsid w:val="0041693B"/>
    <w:rsid w:val="00416987"/>
    <w:rsid w:val="00416A5E"/>
    <w:rsid w:val="00416CBD"/>
    <w:rsid w:val="00416CE3"/>
    <w:rsid w:val="004171F2"/>
    <w:rsid w:val="00417311"/>
    <w:rsid w:val="0041733C"/>
    <w:rsid w:val="0041753D"/>
    <w:rsid w:val="004178D4"/>
    <w:rsid w:val="00417A95"/>
    <w:rsid w:val="00417A9B"/>
    <w:rsid w:val="00417AA7"/>
    <w:rsid w:val="00417C70"/>
    <w:rsid w:val="00417D3C"/>
    <w:rsid w:val="004200DD"/>
    <w:rsid w:val="0042017A"/>
    <w:rsid w:val="00420323"/>
    <w:rsid w:val="00420697"/>
    <w:rsid w:val="004206B9"/>
    <w:rsid w:val="00420779"/>
    <w:rsid w:val="004208CC"/>
    <w:rsid w:val="00420C31"/>
    <w:rsid w:val="00420F23"/>
    <w:rsid w:val="00421011"/>
    <w:rsid w:val="0042105A"/>
    <w:rsid w:val="004210CA"/>
    <w:rsid w:val="00421200"/>
    <w:rsid w:val="004213D1"/>
    <w:rsid w:val="00421630"/>
    <w:rsid w:val="00421665"/>
    <w:rsid w:val="004216B9"/>
    <w:rsid w:val="0042175D"/>
    <w:rsid w:val="00421805"/>
    <w:rsid w:val="0042180A"/>
    <w:rsid w:val="00421821"/>
    <w:rsid w:val="00421994"/>
    <w:rsid w:val="00421D48"/>
    <w:rsid w:val="00421DAB"/>
    <w:rsid w:val="00421F08"/>
    <w:rsid w:val="00421FCF"/>
    <w:rsid w:val="00422054"/>
    <w:rsid w:val="004221EE"/>
    <w:rsid w:val="00422226"/>
    <w:rsid w:val="004223A7"/>
    <w:rsid w:val="004223E2"/>
    <w:rsid w:val="0042259E"/>
    <w:rsid w:val="004225AA"/>
    <w:rsid w:val="0042283F"/>
    <w:rsid w:val="00422960"/>
    <w:rsid w:val="0042299C"/>
    <w:rsid w:val="00422B44"/>
    <w:rsid w:val="00422BBA"/>
    <w:rsid w:val="00422DAE"/>
    <w:rsid w:val="0042303C"/>
    <w:rsid w:val="004231DF"/>
    <w:rsid w:val="004233C2"/>
    <w:rsid w:val="004234BA"/>
    <w:rsid w:val="004238A5"/>
    <w:rsid w:val="004238C4"/>
    <w:rsid w:val="0042391E"/>
    <w:rsid w:val="00423DD7"/>
    <w:rsid w:val="00424599"/>
    <w:rsid w:val="00424974"/>
    <w:rsid w:val="00424BB4"/>
    <w:rsid w:val="00424BF6"/>
    <w:rsid w:val="00424ED7"/>
    <w:rsid w:val="004252F6"/>
    <w:rsid w:val="00425346"/>
    <w:rsid w:val="004254A9"/>
    <w:rsid w:val="0042559E"/>
    <w:rsid w:val="004257F8"/>
    <w:rsid w:val="00425950"/>
    <w:rsid w:val="004259E3"/>
    <w:rsid w:val="00425AB6"/>
    <w:rsid w:val="00425E65"/>
    <w:rsid w:val="00426035"/>
    <w:rsid w:val="00426352"/>
    <w:rsid w:val="00426379"/>
    <w:rsid w:val="0042652B"/>
    <w:rsid w:val="0042653B"/>
    <w:rsid w:val="0042656A"/>
    <w:rsid w:val="00426903"/>
    <w:rsid w:val="00426A14"/>
    <w:rsid w:val="00426C84"/>
    <w:rsid w:val="00426FA8"/>
    <w:rsid w:val="00427593"/>
    <w:rsid w:val="0042764E"/>
    <w:rsid w:val="00427655"/>
    <w:rsid w:val="00427775"/>
    <w:rsid w:val="00427846"/>
    <w:rsid w:val="00427973"/>
    <w:rsid w:val="00427BE2"/>
    <w:rsid w:val="00427F81"/>
    <w:rsid w:val="00430012"/>
    <w:rsid w:val="00430080"/>
    <w:rsid w:val="00430133"/>
    <w:rsid w:val="0043025E"/>
    <w:rsid w:val="0043029E"/>
    <w:rsid w:val="004302EB"/>
    <w:rsid w:val="004306F7"/>
    <w:rsid w:val="00430E5E"/>
    <w:rsid w:val="004310CB"/>
    <w:rsid w:val="0043122E"/>
    <w:rsid w:val="0043127F"/>
    <w:rsid w:val="00431669"/>
    <w:rsid w:val="00431A80"/>
    <w:rsid w:val="00431ABC"/>
    <w:rsid w:val="00431C7D"/>
    <w:rsid w:val="00431D0C"/>
    <w:rsid w:val="00432154"/>
    <w:rsid w:val="004323CF"/>
    <w:rsid w:val="004325FD"/>
    <w:rsid w:val="00432C35"/>
    <w:rsid w:val="00432D81"/>
    <w:rsid w:val="0043307A"/>
    <w:rsid w:val="00433103"/>
    <w:rsid w:val="00433528"/>
    <w:rsid w:val="004335C7"/>
    <w:rsid w:val="00433645"/>
    <w:rsid w:val="00433C03"/>
    <w:rsid w:val="00433CB5"/>
    <w:rsid w:val="00433E9B"/>
    <w:rsid w:val="00433F22"/>
    <w:rsid w:val="00433FDC"/>
    <w:rsid w:val="00433FEF"/>
    <w:rsid w:val="004341B2"/>
    <w:rsid w:val="00434257"/>
    <w:rsid w:val="00434286"/>
    <w:rsid w:val="004347A8"/>
    <w:rsid w:val="0043490D"/>
    <w:rsid w:val="00434E4F"/>
    <w:rsid w:val="00434E83"/>
    <w:rsid w:val="0043526C"/>
    <w:rsid w:val="00435481"/>
    <w:rsid w:val="0043548E"/>
    <w:rsid w:val="00435697"/>
    <w:rsid w:val="004357EC"/>
    <w:rsid w:val="00435888"/>
    <w:rsid w:val="004358A3"/>
    <w:rsid w:val="00436258"/>
    <w:rsid w:val="00436391"/>
    <w:rsid w:val="00436418"/>
    <w:rsid w:val="004364AD"/>
    <w:rsid w:val="00436689"/>
    <w:rsid w:val="004368AE"/>
    <w:rsid w:val="00436932"/>
    <w:rsid w:val="0043698B"/>
    <w:rsid w:val="00437115"/>
    <w:rsid w:val="0043732D"/>
    <w:rsid w:val="004374BF"/>
    <w:rsid w:val="0043750E"/>
    <w:rsid w:val="004375A3"/>
    <w:rsid w:val="004375C6"/>
    <w:rsid w:val="0043787A"/>
    <w:rsid w:val="00437902"/>
    <w:rsid w:val="00437AD7"/>
    <w:rsid w:val="00437D4A"/>
    <w:rsid w:val="004401DB"/>
    <w:rsid w:val="004402EF"/>
    <w:rsid w:val="004405EA"/>
    <w:rsid w:val="00440601"/>
    <w:rsid w:val="0044065F"/>
    <w:rsid w:val="00440A9A"/>
    <w:rsid w:val="00440AE4"/>
    <w:rsid w:val="00440BE0"/>
    <w:rsid w:val="00440D0A"/>
    <w:rsid w:val="004410DF"/>
    <w:rsid w:val="00441224"/>
    <w:rsid w:val="00441309"/>
    <w:rsid w:val="004414A8"/>
    <w:rsid w:val="00441795"/>
    <w:rsid w:val="00441846"/>
    <w:rsid w:val="00441AC5"/>
    <w:rsid w:val="00441C41"/>
    <w:rsid w:val="00441C42"/>
    <w:rsid w:val="00441D0D"/>
    <w:rsid w:val="00441E27"/>
    <w:rsid w:val="00441ECD"/>
    <w:rsid w:val="00441F2C"/>
    <w:rsid w:val="00441FBA"/>
    <w:rsid w:val="00441FE9"/>
    <w:rsid w:val="00442140"/>
    <w:rsid w:val="0044216D"/>
    <w:rsid w:val="004428CC"/>
    <w:rsid w:val="004432A5"/>
    <w:rsid w:val="0044344A"/>
    <w:rsid w:val="004434B5"/>
    <w:rsid w:val="004436C2"/>
    <w:rsid w:val="004436F2"/>
    <w:rsid w:val="004438A4"/>
    <w:rsid w:val="00443997"/>
    <w:rsid w:val="0044448A"/>
    <w:rsid w:val="0044462D"/>
    <w:rsid w:val="0044471A"/>
    <w:rsid w:val="00444822"/>
    <w:rsid w:val="00444863"/>
    <w:rsid w:val="004449EC"/>
    <w:rsid w:val="00444C9F"/>
    <w:rsid w:val="00444F66"/>
    <w:rsid w:val="00444FC7"/>
    <w:rsid w:val="004450FE"/>
    <w:rsid w:val="00445367"/>
    <w:rsid w:val="004453A4"/>
    <w:rsid w:val="004454FB"/>
    <w:rsid w:val="004455AC"/>
    <w:rsid w:val="004455C6"/>
    <w:rsid w:val="004455CB"/>
    <w:rsid w:val="0044563F"/>
    <w:rsid w:val="00445A42"/>
    <w:rsid w:val="00445B65"/>
    <w:rsid w:val="00445B80"/>
    <w:rsid w:val="00445EEC"/>
    <w:rsid w:val="00446060"/>
    <w:rsid w:val="004460A1"/>
    <w:rsid w:val="00446117"/>
    <w:rsid w:val="0044620C"/>
    <w:rsid w:val="00446240"/>
    <w:rsid w:val="00446596"/>
    <w:rsid w:val="004467D5"/>
    <w:rsid w:val="00446F0A"/>
    <w:rsid w:val="0044716F"/>
    <w:rsid w:val="004472C6"/>
    <w:rsid w:val="004472E3"/>
    <w:rsid w:val="0044771B"/>
    <w:rsid w:val="00447AB9"/>
    <w:rsid w:val="00447B31"/>
    <w:rsid w:val="00447C54"/>
    <w:rsid w:val="00447C90"/>
    <w:rsid w:val="00447D5E"/>
    <w:rsid w:val="00447D76"/>
    <w:rsid w:val="00450046"/>
    <w:rsid w:val="00450048"/>
    <w:rsid w:val="00450280"/>
    <w:rsid w:val="004503BF"/>
    <w:rsid w:val="004503C1"/>
    <w:rsid w:val="0045047E"/>
    <w:rsid w:val="00450480"/>
    <w:rsid w:val="0045082E"/>
    <w:rsid w:val="00450944"/>
    <w:rsid w:val="00450BA1"/>
    <w:rsid w:val="00451112"/>
    <w:rsid w:val="004513F9"/>
    <w:rsid w:val="0045147B"/>
    <w:rsid w:val="0045160B"/>
    <w:rsid w:val="00451859"/>
    <w:rsid w:val="00451C22"/>
    <w:rsid w:val="00451DEE"/>
    <w:rsid w:val="004522E4"/>
    <w:rsid w:val="0045275E"/>
    <w:rsid w:val="0045277B"/>
    <w:rsid w:val="0045282F"/>
    <w:rsid w:val="004528D8"/>
    <w:rsid w:val="00452999"/>
    <w:rsid w:val="00452AEE"/>
    <w:rsid w:val="00452C9D"/>
    <w:rsid w:val="00452CC0"/>
    <w:rsid w:val="00452E4F"/>
    <w:rsid w:val="00452F63"/>
    <w:rsid w:val="00452F76"/>
    <w:rsid w:val="00453202"/>
    <w:rsid w:val="00453425"/>
    <w:rsid w:val="004536B9"/>
    <w:rsid w:val="004539DB"/>
    <w:rsid w:val="00453B85"/>
    <w:rsid w:val="00453CCC"/>
    <w:rsid w:val="00453DCF"/>
    <w:rsid w:val="004546A2"/>
    <w:rsid w:val="00454A5D"/>
    <w:rsid w:val="00454C1E"/>
    <w:rsid w:val="00454C54"/>
    <w:rsid w:val="00454E6B"/>
    <w:rsid w:val="004553C1"/>
    <w:rsid w:val="004554B0"/>
    <w:rsid w:val="0045562C"/>
    <w:rsid w:val="004557E2"/>
    <w:rsid w:val="00455A30"/>
    <w:rsid w:val="00455B8B"/>
    <w:rsid w:val="00455BB2"/>
    <w:rsid w:val="00455C35"/>
    <w:rsid w:val="00455E99"/>
    <w:rsid w:val="00455EA8"/>
    <w:rsid w:val="00455FF1"/>
    <w:rsid w:val="0045609D"/>
    <w:rsid w:val="0045625B"/>
    <w:rsid w:val="00456352"/>
    <w:rsid w:val="00456466"/>
    <w:rsid w:val="004564E0"/>
    <w:rsid w:val="00456538"/>
    <w:rsid w:val="004565E9"/>
    <w:rsid w:val="00456727"/>
    <w:rsid w:val="004569B3"/>
    <w:rsid w:val="00456B78"/>
    <w:rsid w:val="00456F72"/>
    <w:rsid w:val="0045704F"/>
    <w:rsid w:val="004570CF"/>
    <w:rsid w:val="0045746D"/>
    <w:rsid w:val="00457722"/>
    <w:rsid w:val="00457818"/>
    <w:rsid w:val="00457BBB"/>
    <w:rsid w:val="00457D1A"/>
    <w:rsid w:val="00457EFD"/>
    <w:rsid w:val="00457FF2"/>
    <w:rsid w:val="00460136"/>
    <w:rsid w:val="00460256"/>
    <w:rsid w:val="004602D3"/>
    <w:rsid w:val="004603E0"/>
    <w:rsid w:val="004604A8"/>
    <w:rsid w:val="00460670"/>
    <w:rsid w:val="00460A41"/>
    <w:rsid w:val="00460A9D"/>
    <w:rsid w:val="00460AF7"/>
    <w:rsid w:val="00460C79"/>
    <w:rsid w:val="00460CDA"/>
    <w:rsid w:val="00460D06"/>
    <w:rsid w:val="004610A0"/>
    <w:rsid w:val="004616F8"/>
    <w:rsid w:val="00461902"/>
    <w:rsid w:val="00461B56"/>
    <w:rsid w:val="00461C02"/>
    <w:rsid w:val="00461E56"/>
    <w:rsid w:val="00461F03"/>
    <w:rsid w:val="0046208D"/>
    <w:rsid w:val="00462290"/>
    <w:rsid w:val="004623E5"/>
    <w:rsid w:val="004627AD"/>
    <w:rsid w:val="00462819"/>
    <w:rsid w:val="00462865"/>
    <w:rsid w:val="00462FDD"/>
    <w:rsid w:val="0046321C"/>
    <w:rsid w:val="0046333B"/>
    <w:rsid w:val="00463369"/>
    <w:rsid w:val="0046376A"/>
    <w:rsid w:val="0046379B"/>
    <w:rsid w:val="00463841"/>
    <w:rsid w:val="00463B76"/>
    <w:rsid w:val="00463EBC"/>
    <w:rsid w:val="004641DF"/>
    <w:rsid w:val="0046438E"/>
    <w:rsid w:val="00464755"/>
    <w:rsid w:val="004648E3"/>
    <w:rsid w:val="00464930"/>
    <w:rsid w:val="004649DD"/>
    <w:rsid w:val="00464D00"/>
    <w:rsid w:val="00464E3C"/>
    <w:rsid w:val="00464E44"/>
    <w:rsid w:val="00465082"/>
    <w:rsid w:val="00465890"/>
    <w:rsid w:val="00465E0B"/>
    <w:rsid w:val="00465E4A"/>
    <w:rsid w:val="00465EF4"/>
    <w:rsid w:val="004663F4"/>
    <w:rsid w:val="004664C7"/>
    <w:rsid w:val="00466527"/>
    <w:rsid w:val="0046675B"/>
    <w:rsid w:val="00466D41"/>
    <w:rsid w:val="00466E09"/>
    <w:rsid w:val="00466E37"/>
    <w:rsid w:val="00466FA9"/>
    <w:rsid w:val="00466FC5"/>
    <w:rsid w:val="004672E5"/>
    <w:rsid w:val="0046768F"/>
    <w:rsid w:val="0046782A"/>
    <w:rsid w:val="0046787A"/>
    <w:rsid w:val="00467969"/>
    <w:rsid w:val="004679CC"/>
    <w:rsid w:val="00467AC2"/>
    <w:rsid w:val="00467BD0"/>
    <w:rsid w:val="00467E2D"/>
    <w:rsid w:val="00467FA2"/>
    <w:rsid w:val="00470038"/>
    <w:rsid w:val="00470091"/>
    <w:rsid w:val="00470218"/>
    <w:rsid w:val="00470232"/>
    <w:rsid w:val="004703BC"/>
    <w:rsid w:val="00470418"/>
    <w:rsid w:val="004706BB"/>
    <w:rsid w:val="00470821"/>
    <w:rsid w:val="004708DA"/>
    <w:rsid w:val="00470968"/>
    <w:rsid w:val="00470971"/>
    <w:rsid w:val="00470B51"/>
    <w:rsid w:val="00470D08"/>
    <w:rsid w:val="00471257"/>
    <w:rsid w:val="004713B0"/>
    <w:rsid w:val="004713C9"/>
    <w:rsid w:val="00471445"/>
    <w:rsid w:val="0047146F"/>
    <w:rsid w:val="004718C4"/>
    <w:rsid w:val="00471A25"/>
    <w:rsid w:val="00471C31"/>
    <w:rsid w:val="00471DD4"/>
    <w:rsid w:val="00471DFA"/>
    <w:rsid w:val="004720EB"/>
    <w:rsid w:val="0047210D"/>
    <w:rsid w:val="004723A0"/>
    <w:rsid w:val="004727C6"/>
    <w:rsid w:val="00472B5A"/>
    <w:rsid w:val="00472BBB"/>
    <w:rsid w:val="00472D01"/>
    <w:rsid w:val="004730C6"/>
    <w:rsid w:val="004731AC"/>
    <w:rsid w:val="00473439"/>
    <w:rsid w:val="0047343C"/>
    <w:rsid w:val="00473546"/>
    <w:rsid w:val="00473574"/>
    <w:rsid w:val="004735DE"/>
    <w:rsid w:val="0047360B"/>
    <w:rsid w:val="00473665"/>
    <w:rsid w:val="00473720"/>
    <w:rsid w:val="004737CC"/>
    <w:rsid w:val="00473AAE"/>
    <w:rsid w:val="00473BFF"/>
    <w:rsid w:val="00473C61"/>
    <w:rsid w:val="00473C6A"/>
    <w:rsid w:val="00473D21"/>
    <w:rsid w:val="004741E7"/>
    <w:rsid w:val="004741F1"/>
    <w:rsid w:val="00474402"/>
    <w:rsid w:val="004744A7"/>
    <w:rsid w:val="004744AE"/>
    <w:rsid w:val="004744CE"/>
    <w:rsid w:val="00474598"/>
    <w:rsid w:val="004746BB"/>
    <w:rsid w:val="004747C9"/>
    <w:rsid w:val="0047490A"/>
    <w:rsid w:val="0047491F"/>
    <w:rsid w:val="00474AF2"/>
    <w:rsid w:val="00474B4E"/>
    <w:rsid w:val="00474CB2"/>
    <w:rsid w:val="00474D3D"/>
    <w:rsid w:val="00474F5B"/>
    <w:rsid w:val="00475022"/>
    <w:rsid w:val="0047510C"/>
    <w:rsid w:val="004753C3"/>
    <w:rsid w:val="00475443"/>
    <w:rsid w:val="004754AA"/>
    <w:rsid w:val="00475567"/>
    <w:rsid w:val="00475660"/>
    <w:rsid w:val="0047578C"/>
    <w:rsid w:val="004757C2"/>
    <w:rsid w:val="00475858"/>
    <w:rsid w:val="004759B8"/>
    <w:rsid w:val="00475CD6"/>
    <w:rsid w:val="0047639C"/>
    <w:rsid w:val="0047649E"/>
    <w:rsid w:val="004764F7"/>
    <w:rsid w:val="0047657F"/>
    <w:rsid w:val="0047665E"/>
    <w:rsid w:val="00476FA1"/>
    <w:rsid w:val="00477845"/>
    <w:rsid w:val="004778E4"/>
    <w:rsid w:val="004779E9"/>
    <w:rsid w:val="00477AFA"/>
    <w:rsid w:val="00477BE4"/>
    <w:rsid w:val="00477C06"/>
    <w:rsid w:val="00477E1A"/>
    <w:rsid w:val="00477EA0"/>
    <w:rsid w:val="00477F32"/>
    <w:rsid w:val="00477F51"/>
    <w:rsid w:val="0048027F"/>
    <w:rsid w:val="0048034B"/>
    <w:rsid w:val="00480587"/>
    <w:rsid w:val="0048074E"/>
    <w:rsid w:val="00480829"/>
    <w:rsid w:val="00480874"/>
    <w:rsid w:val="004808C3"/>
    <w:rsid w:val="0048099F"/>
    <w:rsid w:val="00480A2B"/>
    <w:rsid w:val="00480E87"/>
    <w:rsid w:val="00481622"/>
    <w:rsid w:val="00481676"/>
    <w:rsid w:val="004816F6"/>
    <w:rsid w:val="00481E53"/>
    <w:rsid w:val="00481F6D"/>
    <w:rsid w:val="00481FD5"/>
    <w:rsid w:val="00482256"/>
    <w:rsid w:val="004825FF"/>
    <w:rsid w:val="00482C73"/>
    <w:rsid w:val="00483064"/>
    <w:rsid w:val="00483358"/>
    <w:rsid w:val="00483495"/>
    <w:rsid w:val="004834A8"/>
    <w:rsid w:val="00483693"/>
    <w:rsid w:val="0048392D"/>
    <w:rsid w:val="00483942"/>
    <w:rsid w:val="00483C77"/>
    <w:rsid w:val="00483F13"/>
    <w:rsid w:val="0048418A"/>
    <w:rsid w:val="004841C6"/>
    <w:rsid w:val="004842EB"/>
    <w:rsid w:val="00484547"/>
    <w:rsid w:val="00484F13"/>
    <w:rsid w:val="00485009"/>
    <w:rsid w:val="00485194"/>
    <w:rsid w:val="00485568"/>
    <w:rsid w:val="00485580"/>
    <w:rsid w:val="004855EE"/>
    <w:rsid w:val="004856A8"/>
    <w:rsid w:val="00485993"/>
    <w:rsid w:val="00485CDE"/>
    <w:rsid w:val="00485E55"/>
    <w:rsid w:val="00485F34"/>
    <w:rsid w:val="0048631D"/>
    <w:rsid w:val="004866B3"/>
    <w:rsid w:val="00486AC9"/>
    <w:rsid w:val="00486B96"/>
    <w:rsid w:val="00486BD5"/>
    <w:rsid w:val="004874A0"/>
    <w:rsid w:val="0048756E"/>
    <w:rsid w:val="00487614"/>
    <w:rsid w:val="00487726"/>
    <w:rsid w:val="004877D4"/>
    <w:rsid w:val="00487883"/>
    <w:rsid w:val="00487D05"/>
    <w:rsid w:val="00487DAE"/>
    <w:rsid w:val="00487DB6"/>
    <w:rsid w:val="00487FC9"/>
    <w:rsid w:val="00487FCF"/>
    <w:rsid w:val="00487FDF"/>
    <w:rsid w:val="00490131"/>
    <w:rsid w:val="0049027C"/>
    <w:rsid w:val="00490282"/>
    <w:rsid w:val="004902C5"/>
    <w:rsid w:val="004902D4"/>
    <w:rsid w:val="004905FB"/>
    <w:rsid w:val="00490667"/>
    <w:rsid w:val="004906F9"/>
    <w:rsid w:val="00490787"/>
    <w:rsid w:val="00490797"/>
    <w:rsid w:val="00490BAF"/>
    <w:rsid w:val="00490E11"/>
    <w:rsid w:val="00490FA0"/>
    <w:rsid w:val="0049122A"/>
    <w:rsid w:val="004914A1"/>
    <w:rsid w:val="00491772"/>
    <w:rsid w:val="00491786"/>
    <w:rsid w:val="0049188F"/>
    <w:rsid w:val="004919E3"/>
    <w:rsid w:val="00491A36"/>
    <w:rsid w:val="00491B9D"/>
    <w:rsid w:val="00491CD1"/>
    <w:rsid w:val="00491CD2"/>
    <w:rsid w:val="00491D5D"/>
    <w:rsid w:val="00491D89"/>
    <w:rsid w:val="004921B2"/>
    <w:rsid w:val="00492624"/>
    <w:rsid w:val="0049267C"/>
    <w:rsid w:val="00492695"/>
    <w:rsid w:val="0049298C"/>
    <w:rsid w:val="00492A76"/>
    <w:rsid w:val="00492CE6"/>
    <w:rsid w:val="00492D17"/>
    <w:rsid w:val="00492D85"/>
    <w:rsid w:val="00492F23"/>
    <w:rsid w:val="00492F30"/>
    <w:rsid w:val="00492F78"/>
    <w:rsid w:val="00492F9B"/>
    <w:rsid w:val="00493076"/>
    <w:rsid w:val="00493141"/>
    <w:rsid w:val="0049318F"/>
    <w:rsid w:val="004931BE"/>
    <w:rsid w:val="00493352"/>
    <w:rsid w:val="00493694"/>
    <w:rsid w:val="00493856"/>
    <w:rsid w:val="00493866"/>
    <w:rsid w:val="00493A84"/>
    <w:rsid w:val="00493B72"/>
    <w:rsid w:val="00493BE6"/>
    <w:rsid w:val="00493C36"/>
    <w:rsid w:val="00493DEB"/>
    <w:rsid w:val="0049405A"/>
    <w:rsid w:val="0049408E"/>
    <w:rsid w:val="004940C9"/>
    <w:rsid w:val="004943E0"/>
    <w:rsid w:val="0049487A"/>
    <w:rsid w:val="00494A4B"/>
    <w:rsid w:val="00494CB4"/>
    <w:rsid w:val="0049500C"/>
    <w:rsid w:val="004951D2"/>
    <w:rsid w:val="004951E3"/>
    <w:rsid w:val="0049538F"/>
    <w:rsid w:val="00495565"/>
    <w:rsid w:val="0049565C"/>
    <w:rsid w:val="0049582C"/>
    <w:rsid w:val="00495E37"/>
    <w:rsid w:val="00495EBC"/>
    <w:rsid w:val="004960D6"/>
    <w:rsid w:val="004963A9"/>
    <w:rsid w:val="004963F9"/>
    <w:rsid w:val="0049643B"/>
    <w:rsid w:val="0049648D"/>
    <w:rsid w:val="004964E1"/>
    <w:rsid w:val="00496587"/>
    <w:rsid w:val="004966FF"/>
    <w:rsid w:val="0049695B"/>
    <w:rsid w:val="00496B40"/>
    <w:rsid w:val="00496B59"/>
    <w:rsid w:val="00496F81"/>
    <w:rsid w:val="004971CC"/>
    <w:rsid w:val="004972AF"/>
    <w:rsid w:val="004972D2"/>
    <w:rsid w:val="004975F7"/>
    <w:rsid w:val="004976CD"/>
    <w:rsid w:val="004979E4"/>
    <w:rsid w:val="00497AC5"/>
    <w:rsid w:val="00497D22"/>
    <w:rsid w:val="00497EBA"/>
    <w:rsid w:val="00497F07"/>
    <w:rsid w:val="004A013F"/>
    <w:rsid w:val="004A0237"/>
    <w:rsid w:val="004A0273"/>
    <w:rsid w:val="004A041D"/>
    <w:rsid w:val="004A0654"/>
    <w:rsid w:val="004A07A0"/>
    <w:rsid w:val="004A0943"/>
    <w:rsid w:val="004A0ABB"/>
    <w:rsid w:val="004A0B5F"/>
    <w:rsid w:val="004A0D3C"/>
    <w:rsid w:val="004A0D66"/>
    <w:rsid w:val="004A1155"/>
    <w:rsid w:val="004A118E"/>
    <w:rsid w:val="004A158F"/>
    <w:rsid w:val="004A16C7"/>
    <w:rsid w:val="004A18BE"/>
    <w:rsid w:val="004A19C0"/>
    <w:rsid w:val="004A1F38"/>
    <w:rsid w:val="004A2101"/>
    <w:rsid w:val="004A215F"/>
    <w:rsid w:val="004A21B8"/>
    <w:rsid w:val="004A22D0"/>
    <w:rsid w:val="004A2568"/>
    <w:rsid w:val="004A2667"/>
    <w:rsid w:val="004A2820"/>
    <w:rsid w:val="004A292E"/>
    <w:rsid w:val="004A292F"/>
    <w:rsid w:val="004A2AF4"/>
    <w:rsid w:val="004A2C94"/>
    <w:rsid w:val="004A2E5B"/>
    <w:rsid w:val="004A2EA4"/>
    <w:rsid w:val="004A2FE0"/>
    <w:rsid w:val="004A30C8"/>
    <w:rsid w:val="004A349C"/>
    <w:rsid w:val="004A34C6"/>
    <w:rsid w:val="004A387D"/>
    <w:rsid w:val="004A3A70"/>
    <w:rsid w:val="004A3ABA"/>
    <w:rsid w:val="004A3B2D"/>
    <w:rsid w:val="004A3CDD"/>
    <w:rsid w:val="004A409E"/>
    <w:rsid w:val="004A40FC"/>
    <w:rsid w:val="004A42B8"/>
    <w:rsid w:val="004A47EF"/>
    <w:rsid w:val="004A4AF8"/>
    <w:rsid w:val="004A4CBD"/>
    <w:rsid w:val="004A4FBD"/>
    <w:rsid w:val="004A4FF1"/>
    <w:rsid w:val="004A51F0"/>
    <w:rsid w:val="004A5355"/>
    <w:rsid w:val="004A575C"/>
    <w:rsid w:val="004A576E"/>
    <w:rsid w:val="004A59AF"/>
    <w:rsid w:val="004A59B9"/>
    <w:rsid w:val="004A5D4A"/>
    <w:rsid w:val="004A5DED"/>
    <w:rsid w:val="004A5E6C"/>
    <w:rsid w:val="004A614C"/>
    <w:rsid w:val="004A6219"/>
    <w:rsid w:val="004A62BA"/>
    <w:rsid w:val="004A66B2"/>
    <w:rsid w:val="004A6855"/>
    <w:rsid w:val="004A68FC"/>
    <w:rsid w:val="004A6A4D"/>
    <w:rsid w:val="004A6B0A"/>
    <w:rsid w:val="004A6C61"/>
    <w:rsid w:val="004A6F17"/>
    <w:rsid w:val="004A703A"/>
    <w:rsid w:val="004A714E"/>
    <w:rsid w:val="004A71D5"/>
    <w:rsid w:val="004A7218"/>
    <w:rsid w:val="004A73F0"/>
    <w:rsid w:val="004A7692"/>
    <w:rsid w:val="004A76DE"/>
    <w:rsid w:val="004A7732"/>
    <w:rsid w:val="004A77F0"/>
    <w:rsid w:val="004B052A"/>
    <w:rsid w:val="004B0C34"/>
    <w:rsid w:val="004B0E01"/>
    <w:rsid w:val="004B0E2B"/>
    <w:rsid w:val="004B1004"/>
    <w:rsid w:val="004B10F9"/>
    <w:rsid w:val="004B113F"/>
    <w:rsid w:val="004B1378"/>
    <w:rsid w:val="004B150E"/>
    <w:rsid w:val="004B163D"/>
    <w:rsid w:val="004B1677"/>
    <w:rsid w:val="004B1739"/>
    <w:rsid w:val="004B1AE2"/>
    <w:rsid w:val="004B1D6F"/>
    <w:rsid w:val="004B1D70"/>
    <w:rsid w:val="004B1F97"/>
    <w:rsid w:val="004B2259"/>
    <w:rsid w:val="004B27A6"/>
    <w:rsid w:val="004B2802"/>
    <w:rsid w:val="004B297B"/>
    <w:rsid w:val="004B2C0E"/>
    <w:rsid w:val="004B2D00"/>
    <w:rsid w:val="004B2DEE"/>
    <w:rsid w:val="004B2F53"/>
    <w:rsid w:val="004B30EE"/>
    <w:rsid w:val="004B320D"/>
    <w:rsid w:val="004B3388"/>
    <w:rsid w:val="004B33BB"/>
    <w:rsid w:val="004B36CA"/>
    <w:rsid w:val="004B3730"/>
    <w:rsid w:val="004B3821"/>
    <w:rsid w:val="004B3A2D"/>
    <w:rsid w:val="004B3A70"/>
    <w:rsid w:val="004B3AA5"/>
    <w:rsid w:val="004B3BAA"/>
    <w:rsid w:val="004B3E73"/>
    <w:rsid w:val="004B41FA"/>
    <w:rsid w:val="004B4455"/>
    <w:rsid w:val="004B45A4"/>
    <w:rsid w:val="004B46FA"/>
    <w:rsid w:val="004B4B6C"/>
    <w:rsid w:val="004B4BCC"/>
    <w:rsid w:val="004B4CDA"/>
    <w:rsid w:val="004B4D64"/>
    <w:rsid w:val="004B4E92"/>
    <w:rsid w:val="004B4F64"/>
    <w:rsid w:val="004B5051"/>
    <w:rsid w:val="004B508D"/>
    <w:rsid w:val="004B52BC"/>
    <w:rsid w:val="004B566F"/>
    <w:rsid w:val="004B59D8"/>
    <w:rsid w:val="004B5A44"/>
    <w:rsid w:val="004B5D64"/>
    <w:rsid w:val="004B5F68"/>
    <w:rsid w:val="004B601E"/>
    <w:rsid w:val="004B60B9"/>
    <w:rsid w:val="004B63FB"/>
    <w:rsid w:val="004B6542"/>
    <w:rsid w:val="004B65D1"/>
    <w:rsid w:val="004B664A"/>
    <w:rsid w:val="004B668A"/>
    <w:rsid w:val="004B684D"/>
    <w:rsid w:val="004B68F8"/>
    <w:rsid w:val="004B6D7A"/>
    <w:rsid w:val="004B727F"/>
    <w:rsid w:val="004B7342"/>
    <w:rsid w:val="004B7602"/>
    <w:rsid w:val="004B76EE"/>
    <w:rsid w:val="004B7C4C"/>
    <w:rsid w:val="004B7D3D"/>
    <w:rsid w:val="004B7FD0"/>
    <w:rsid w:val="004C00F0"/>
    <w:rsid w:val="004C018F"/>
    <w:rsid w:val="004C023D"/>
    <w:rsid w:val="004C039F"/>
    <w:rsid w:val="004C04FA"/>
    <w:rsid w:val="004C0767"/>
    <w:rsid w:val="004C0918"/>
    <w:rsid w:val="004C0B14"/>
    <w:rsid w:val="004C0D52"/>
    <w:rsid w:val="004C1686"/>
    <w:rsid w:val="004C168C"/>
    <w:rsid w:val="004C17A1"/>
    <w:rsid w:val="004C17FC"/>
    <w:rsid w:val="004C196E"/>
    <w:rsid w:val="004C1977"/>
    <w:rsid w:val="004C1C2F"/>
    <w:rsid w:val="004C1F2D"/>
    <w:rsid w:val="004C214E"/>
    <w:rsid w:val="004C22D2"/>
    <w:rsid w:val="004C27FC"/>
    <w:rsid w:val="004C2AC3"/>
    <w:rsid w:val="004C2B5D"/>
    <w:rsid w:val="004C2D2A"/>
    <w:rsid w:val="004C2D93"/>
    <w:rsid w:val="004C2E4E"/>
    <w:rsid w:val="004C2E60"/>
    <w:rsid w:val="004C31DD"/>
    <w:rsid w:val="004C3227"/>
    <w:rsid w:val="004C32ED"/>
    <w:rsid w:val="004C3592"/>
    <w:rsid w:val="004C391E"/>
    <w:rsid w:val="004C39C6"/>
    <w:rsid w:val="004C3ABC"/>
    <w:rsid w:val="004C3ACE"/>
    <w:rsid w:val="004C3B9C"/>
    <w:rsid w:val="004C3C59"/>
    <w:rsid w:val="004C3D36"/>
    <w:rsid w:val="004C3E18"/>
    <w:rsid w:val="004C4093"/>
    <w:rsid w:val="004C42B0"/>
    <w:rsid w:val="004C42EA"/>
    <w:rsid w:val="004C447B"/>
    <w:rsid w:val="004C4609"/>
    <w:rsid w:val="004C467D"/>
    <w:rsid w:val="004C4AA3"/>
    <w:rsid w:val="004C4AA5"/>
    <w:rsid w:val="004C4AB9"/>
    <w:rsid w:val="004C4D21"/>
    <w:rsid w:val="004C4F25"/>
    <w:rsid w:val="004C5021"/>
    <w:rsid w:val="004C5117"/>
    <w:rsid w:val="004C54D7"/>
    <w:rsid w:val="004C5566"/>
    <w:rsid w:val="004C55D0"/>
    <w:rsid w:val="004C5EB3"/>
    <w:rsid w:val="004C5EB9"/>
    <w:rsid w:val="004C5F5A"/>
    <w:rsid w:val="004C60F2"/>
    <w:rsid w:val="004C619C"/>
    <w:rsid w:val="004C654C"/>
    <w:rsid w:val="004C6618"/>
    <w:rsid w:val="004C6653"/>
    <w:rsid w:val="004C67FD"/>
    <w:rsid w:val="004C6829"/>
    <w:rsid w:val="004C69A1"/>
    <w:rsid w:val="004C6C6C"/>
    <w:rsid w:val="004C71B1"/>
    <w:rsid w:val="004C7224"/>
    <w:rsid w:val="004C7232"/>
    <w:rsid w:val="004C7263"/>
    <w:rsid w:val="004C7467"/>
    <w:rsid w:val="004C7492"/>
    <w:rsid w:val="004C7725"/>
    <w:rsid w:val="004C780A"/>
    <w:rsid w:val="004C7976"/>
    <w:rsid w:val="004C79D9"/>
    <w:rsid w:val="004C7B0F"/>
    <w:rsid w:val="004D0232"/>
    <w:rsid w:val="004D04A0"/>
    <w:rsid w:val="004D0A7A"/>
    <w:rsid w:val="004D1090"/>
    <w:rsid w:val="004D10A5"/>
    <w:rsid w:val="004D10F1"/>
    <w:rsid w:val="004D11B3"/>
    <w:rsid w:val="004D11E3"/>
    <w:rsid w:val="004D1221"/>
    <w:rsid w:val="004D1490"/>
    <w:rsid w:val="004D17B9"/>
    <w:rsid w:val="004D1864"/>
    <w:rsid w:val="004D1A26"/>
    <w:rsid w:val="004D1B79"/>
    <w:rsid w:val="004D1CDD"/>
    <w:rsid w:val="004D1EEE"/>
    <w:rsid w:val="004D1FDB"/>
    <w:rsid w:val="004D2376"/>
    <w:rsid w:val="004D26E3"/>
    <w:rsid w:val="004D2964"/>
    <w:rsid w:val="004D2A6A"/>
    <w:rsid w:val="004D2AE9"/>
    <w:rsid w:val="004D2F13"/>
    <w:rsid w:val="004D3215"/>
    <w:rsid w:val="004D3259"/>
    <w:rsid w:val="004D3284"/>
    <w:rsid w:val="004D3561"/>
    <w:rsid w:val="004D35B3"/>
    <w:rsid w:val="004D3708"/>
    <w:rsid w:val="004D37B7"/>
    <w:rsid w:val="004D3A55"/>
    <w:rsid w:val="004D3AD5"/>
    <w:rsid w:val="004D3D9B"/>
    <w:rsid w:val="004D41A8"/>
    <w:rsid w:val="004D425C"/>
    <w:rsid w:val="004D4338"/>
    <w:rsid w:val="004D43C6"/>
    <w:rsid w:val="004D4495"/>
    <w:rsid w:val="004D44D2"/>
    <w:rsid w:val="004D44EF"/>
    <w:rsid w:val="004D509C"/>
    <w:rsid w:val="004D51F3"/>
    <w:rsid w:val="004D54E2"/>
    <w:rsid w:val="004D5761"/>
    <w:rsid w:val="004D5903"/>
    <w:rsid w:val="004D5973"/>
    <w:rsid w:val="004D5D60"/>
    <w:rsid w:val="004D5E23"/>
    <w:rsid w:val="004D6101"/>
    <w:rsid w:val="004D617F"/>
    <w:rsid w:val="004D6487"/>
    <w:rsid w:val="004D6492"/>
    <w:rsid w:val="004D65B1"/>
    <w:rsid w:val="004D6612"/>
    <w:rsid w:val="004D6806"/>
    <w:rsid w:val="004D6866"/>
    <w:rsid w:val="004D697F"/>
    <w:rsid w:val="004D6D8E"/>
    <w:rsid w:val="004D718C"/>
    <w:rsid w:val="004D722B"/>
    <w:rsid w:val="004D732D"/>
    <w:rsid w:val="004D73F6"/>
    <w:rsid w:val="004D747A"/>
    <w:rsid w:val="004D76ED"/>
    <w:rsid w:val="004D76F8"/>
    <w:rsid w:val="004D7753"/>
    <w:rsid w:val="004D7990"/>
    <w:rsid w:val="004D7D90"/>
    <w:rsid w:val="004D7E0A"/>
    <w:rsid w:val="004E0100"/>
    <w:rsid w:val="004E0232"/>
    <w:rsid w:val="004E061B"/>
    <w:rsid w:val="004E0629"/>
    <w:rsid w:val="004E089E"/>
    <w:rsid w:val="004E08CB"/>
    <w:rsid w:val="004E0A5A"/>
    <w:rsid w:val="004E0C96"/>
    <w:rsid w:val="004E0E68"/>
    <w:rsid w:val="004E19E5"/>
    <w:rsid w:val="004E1AD2"/>
    <w:rsid w:val="004E1D93"/>
    <w:rsid w:val="004E1DCC"/>
    <w:rsid w:val="004E1F2C"/>
    <w:rsid w:val="004E22DD"/>
    <w:rsid w:val="004E2465"/>
    <w:rsid w:val="004E2676"/>
    <w:rsid w:val="004E26F0"/>
    <w:rsid w:val="004E285C"/>
    <w:rsid w:val="004E2BEC"/>
    <w:rsid w:val="004E2CEF"/>
    <w:rsid w:val="004E2E0E"/>
    <w:rsid w:val="004E2E2C"/>
    <w:rsid w:val="004E2E36"/>
    <w:rsid w:val="004E3125"/>
    <w:rsid w:val="004E3289"/>
    <w:rsid w:val="004E32F9"/>
    <w:rsid w:val="004E348A"/>
    <w:rsid w:val="004E35F3"/>
    <w:rsid w:val="004E3773"/>
    <w:rsid w:val="004E37DE"/>
    <w:rsid w:val="004E3C4C"/>
    <w:rsid w:val="004E3EA4"/>
    <w:rsid w:val="004E3ED3"/>
    <w:rsid w:val="004E4027"/>
    <w:rsid w:val="004E4303"/>
    <w:rsid w:val="004E4307"/>
    <w:rsid w:val="004E476C"/>
    <w:rsid w:val="004E4D78"/>
    <w:rsid w:val="004E4F22"/>
    <w:rsid w:val="004E4FD6"/>
    <w:rsid w:val="004E5252"/>
    <w:rsid w:val="004E535F"/>
    <w:rsid w:val="004E539E"/>
    <w:rsid w:val="004E53CE"/>
    <w:rsid w:val="004E54F0"/>
    <w:rsid w:val="004E5723"/>
    <w:rsid w:val="004E589B"/>
    <w:rsid w:val="004E589F"/>
    <w:rsid w:val="004E5979"/>
    <w:rsid w:val="004E5B54"/>
    <w:rsid w:val="004E5C8C"/>
    <w:rsid w:val="004E60D1"/>
    <w:rsid w:val="004E61FB"/>
    <w:rsid w:val="004E6401"/>
    <w:rsid w:val="004E65F3"/>
    <w:rsid w:val="004E6645"/>
    <w:rsid w:val="004E666D"/>
    <w:rsid w:val="004E67B2"/>
    <w:rsid w:val="004E67E6"/>
    <w:rsid w:val="004E6866"/>
    <w:rsid w:val="004E68CF"/>
    <w:rsid w:val="004E699A"/>
    <w:rsid w:val="004E6A39"/>
    <w:rsid w:val="004E6B5A"/>
    <w:rsid w:val="004E6BF3"/>
    <w:rsid w:val="004E6C8D"/>
    <w:rsid w:val="004E723E"/>
    <w:rsid w:val="004E733D"/>
    <w:rsid w:val="004E77D7"/>
    <w:rsid w:val="004E7871"/>
    <w:rsid w:val="004E7A49"/>
    <w:rsid w:val="004E7D41"/>
    <w:rsid w:val="004E7D4E"/>
    <w:rsid w:val="004E7EB3"/>
    <w:rsid w:val="004F038D"/>
    <w:rsid w:val="004F045B"/>
    <w:rsid w:val="004F086C"/>
    <w:rsid w:val="004F087E"/>
    <w:rsid w:val="004F0C2B"/>
    <w:rsid w:val="004F0CB8"/>
    <w:rsid w:val="004F0D01"/>
    <w:rsid w:val="004F0E67"/>
    <w:rsid w:val="004F10BA"/>
    <w:rsid w:val="004F1199"/>
    <w:rsid w:val="004F1567"/>
    <w:rsid w:val="004F16EF"/>
    <w:rsid w:val="004F17FD"/>
    <w:rsid w:val="004F19FA"/>
    <w:rsid w:val="004F1D68"/>
    <w:rsid w:val="004F227B"/>
    <w:rsid w:val="004F27D9"/>
    <w:rsid w:val="004F2C42"/>
    <w:rsid w:val="004F32F8"/>
    <w:rsid w:val="004F3499"/>
    <w:rsid w:val="004F381C"/>
    <w:rsid w:val="004F3A4A"/>
    <w:rsid w:val="004F3C5B"/>
    <w:rsid w:val="004F3E99"/>
    <w:rsid w:val="004F417D"/>
    <w:rsid w:val="004F42AA"/>
    <w:rsid w:val="004F487D"/>
    <w:rsid w:val="004F49A4"/>
    <w:rsid w:val="004F49C2"/>
    <w:rsid w:val="004F4B9F"/>
    <w:rsid w:val="004F4BDD"/>
    <w:rsid w:val="004F4CB4"/>
    <w:rsid w:val="004F4E07"/>
    <w:rsid w:val="004F4E60"/>
    <w:rsid w:val="004F4FF9"/>
    <w:rsid w:val="004F52E8"/>
    <w:rsid w:val="004F532B"/>
    <w:rsid w:val="004F53EC"/>
    <w:rsid w:val="004F5418"/>
    <w:rsid w:val="004F5772"/>
    <w:rsid w:val="004F58AE"/>
    <w:rsid w:val="004F59BB"/>
    <w:rsid w:val="004F59F8"/>
    <w:rsid w:val="004F5C03"/>
    <w:rsid w:val="004F5D6C"/>
    <w:rsid w:val="004F5F15"/>
    <w:rsid w:val="004F6000"/>
    <w:rsid w:val="004F6034"/>
    <w:rsid w:val="004F6124"/>
    <w:rsid w:val="004F6396"/>
    <w:rsid w:val="004F63B3"/>
    <w:rsid w:val="004F66AB"/>
    <w:rsid w:val="004F66F3"/>
    <w:rsid w:val="004F69A5"/>
    <w:rsid w:val="004F6B4F"/>
    <w:rsid w:val="004F6BFE"/>
    <w:rsid w:val="004F6D91"/>
    <w:rsid w:val="004F6E57"/>
    <w:rsid w:val="004F6EEB"/>
    <w:rsid w:val="004F6FB8"/>
    <w:rsid w:val="004F724D"/>
    <w:rsid w:val="004F7358"/>
    <w:rsid w:val="004F7360"/>
    <w:rsid w:val="004F741E"/>
    <w:rsid w:val="004F7465"/>
    <w:rsid w:val="004F76EE"/>
    <w:rsid w:val="004F76F2"/>
    <w:rsid w:val="004F77CB"/>
    <w:rsid w:val="004F78C7"/>
    <w:rsid w:val="004F79F7"/>
    <w:rsid w:val="004F7A62"/>
    <w:rsid w:val="004F7B32"/>
    <w:rsid w:val="004F7D32"/>
    <w:rsid w:val="005000D4"/>
    <w:rsid w:val="005002CE"/>
    <w:rsid w:val="005002DA"/>
    <w:rsid w:val="0050046B"/>
    <w:rsid w:val="005004AF"/>
    <w:rsid w:val="00500589"/>
    <w:rsid w:val="005007D5"/>
    <w:rsid w:val="0050088C"/>
    <w:rsid w:val="0050096A"/>
    <w:rsid w:val="00500CB6"/>
    <w:rsid w:val="00500E53"/>
    <w:rsid w:val="00500F00"/>
    <w:rsid w:val="00500F6A"/>
    <w:rsid w:val="005010DF"/>
    <w:rsid w:val="0050157D"/>
    <w:rsid w:val="00501A75"/>
    <w:rsid w:val="00501AA3"/>
    <w:rsid w:val="00501C81"/>
    <w:rsid w:val="00501CEF"/>
    <w:rsid w:val="00501D5E"/>
    <w:rsid w:val="0050209C"/>
    <w:rsid w:val="00502270"/>
    <w:rsid w:val="00502380"/>
    <w:rsid w:val="00502445"/>
    <w:rsid w:val="00502681"/>
    <w:rsid w:val="00502DAD"/>
    <w:rsid w:val="00502FFC"/>
    <w:rsid w:val="00503195"/>
    <w:rsid w:val="00503283"/>
    <w:rsid w:val="00503356"/>
    <w:rsid w:val="0050341A"/>
    <w:rsid w:val="0050353A"/>
    <w:rsid w:val="00503683"/>
    <w:rsid w:val="005037CB"/>
    <w:rsid w:val="00503A63"/>
    <w:rsid w:val="00503C3A"/>
    <w:rsid w:val="00503E50"/>
    <w:rsid w:val="00503E8F"/>
    <w:rsid w:val="00503F16"/>
    <w:rsid w:val="00504030"/>
    <w:rsid w:val="0050470E"/>
    <w:rsid w:val="0050473B"/>
    <w:rsid w:val="0050476F"/>
    <w:rsid w:val="00504D30"/>
    <w:rsid w:val="00505083"/>
    <w:rsid w:val="005051AA"/>
    <w:rsid w:val="00505284"/>
    <w:rsid w:val="005053CF"/>
    <w:rsid w:val="00505556"/>
    <w:rsid w:val="005055B2"/>
    <w:rsid w:val="00505AF6"/>
    <w:rsid w:val="00505B14"/>
    <w:rsid w:val="00505B36"/>
    <w:rsid w:val="00505C99"/>
    <w:rsid w:val="00505CFE"/>
    <w:rsid w:val="00506213"/>
    <w:rsid w:val="0050629A"/>
    <w:rsid w:val="005062B1"/>
    <w:rsid w:val="00506311"/>
    <w:rsid w:val="00506556"/>
    <w:rsid w:val="0050689A"/>
    <w:rsid w:val="005069AB"/>
    <w:rsid w:val="00506D6A"/>
    <w:rsid w:val="00506D9A"/>
    <w:rsid w:val="00506FA8"/>
    <w:rsid w:val="0050705B"/>
    <w:rsid w:val="005070E0"/>
    <w:rsid w:val="005070F1"/>
    <w:rsid w:val="005072C8"/>
    <w:rsid w:val="0050734E"/>
    <w:rsid w:val="005073B3"/>
    <w:rsid w:val="00507442"/>
    <w:rsid w:val="0050794E"/>
    <w:rsid w:val="00507B4B"/>
    <w:rsid w:val="00507D1F"/>
    <w:rsid w:val="00507E85"/>
    <w:rsid w:val="00507EE3"/>
    <w:rsid w:val="00510047"/>
    <w:rsid w:val="0051006A"/>
    <w:rsid w:val="00510086"/>
    <w:rsid w:val="005105A1"/>
    <w:rsid w:val="005106C3"/>
    <w:rsid w:val="00510879"/>
    <w:rsid w:val="00510889"/>
    <w:rsid w:val="00510984"/>
    <w:rsid w:val="00510A01"/>
    <w:rsid w:val="00510AE2"/>
    <w:rsid w:val="00510D1F"/>
    <w:rsid w:val="00510E44"/>
    <w:rsid w:val="00511267"/>
    <w:rsid w:val="0051139D"/>
    <w:rsid w:val="005116C8"/>
    <w:rsid w:val="00511819"/>
    <w:rsid w:val="005118FE"/>
    <w:rsid w:val="00511A2B"/>
    <w:rsid w:val="00511AF2"/>
    <w:rsid w:val="00511D58"/>
    <w:rsid w:val="00512092"/>
    <w:rsid w:val="00512231"/>
    <w:rsid w:val="005123D3"/>
    <w:rsid w:val="005124F9"/>
    <w:rsid w:val="005127C1"/>
    <w:rsid w:val="00512B8E"/>
    <w:rsid w:val="00512E3D"/>
    <w:rsid w:val="00512FC7"/>
    <w:rsid w:val="005133E3"/>
    <w:rsid w:val="005135B1"/>
    <w:rsid w:val="00513649"/>
    <w:rsid w:val="00513842"/>
    <w:rsid w:val="00513A36"/>
    <w:rsid w:val="00513A55"/>
    <w:rsid w:val="00513C0A"/>
    <w:rsid w:val="00513C98"/>
    <w:rsid w:val="00513EB0"/>
    <w:rsid w:val="00513EDC"/>
    <w:rsid w:val="00513EE5"/>
    <w:rsid w:val="005143BA"/>
    <w:rsid w:val="005144EE"/>
    <w:rsid w:val="005144F8"/>
    <w:rsid w:val="0051455E"/>
    <w:rsid w:val="0051459F"/>
    <w:rsid w:val="005145AA"/>
    <w:rsid w:val="00514871"/>
    <w:rsid w:val="00514C56"/>
    <w:rsid w:val="00515108"/>
    <w:rsid w:val="00515223"/>
    <w:rsid w:val="005153F2"/>
    <w:rsid w:val="0051559D"/>
    <w:rsid w:val="005155AB"/>
    <w:rsid w:val="00515B49"/>
    <w:rsid w:val="00515CC4"/>
    <w:rsid w:val="00515F4B"/>
    <w:rsid w:val="00515F8A"/>
    <w:rsid w:val="00516316"/>
    <w:rsid w:val="00516A5A"/>
    <w:rsid w:val="0051733B"/>
    <w:rsid w:val="00517438"/>
    <w:rsid w:val="005177B7"/>
    <w:rsid w:val="005179CF"/>
    <w:rsid w:val="00517A56"/>
    <w:rsid w:val="00517B85"/>
    <w:rsid w:val="00517F39"/>
    <w:rsid w:val="00517F44"/>
    <w:rsid w:val="00517FEE"/>
    <w:rsid w:val="00520126"/>
    <w:rsid w:val="005201BB"/>
    <w:rsid w:val="0052039A"/>
    <w:rsid w:val="005203EA"/>
    <w:rsid w:val="005203FB"/>
    <w:rsid w:val="00520467"/>
    <w:rsid w:val="00520587"/>
    <w:rsid w:val="005206C3"/>
    <w:rsid w:val="00520705"/>
    <w:rsid w:val="0052077B"/>
    <w:rsid w:val="005207E9"/>
    <w:rsid w:val="00520834"/>
    <w:rsid w:val="00520B90"/>
    <w:rsid w:val="00520BF1"/>
    <w:rsid w:val="00520DF0"/>
    <w:rsid w:val="00520EAE"/>
    <w:rsid w:val="00520F66"/>
    <w:rsid w:val="0052139A"/>
    <w:rsid w:val="005215C7"/>
    <w:rsid w:val="005219B6"/>
    <w:rsid w:val="00521C0F"/>
    <w:rsid w:val="00521F2C"/>
    <w:rsid w:val="00522211"/>
    <w:rsid w:val="00522498"/>
    <w:rsid w:val="005224FB"/>
    <w:rsid w:val="005226EE"/>
    <w:rsid w:val="00522732"/>
    <w:rsid w:val="0052285B"/>
    <w:rsid w:val="00522995"/>
    <w:rsid w:val="00522A6B"/>
    <w:rsid w:val="00522B0F"/>
    <w:rsid w:val="00522C31"/>
    <w:rsid w:val="005231AF"/>
    <w:rsid w:val="00523258"/>
    <w:rsid w:val="00523772"/>
    <w:rsid w:val="005237D7"/>
    <w:rsid w:val="00523899"/>
    <w:rsid w:val="00523AB0"/>
    <w:rsid w:val="00523CE2"/>
    <w:rsid w:val="00523E65"/>
    <w:rsid w:val="005240C4"/>
    <w:rsid w:val="005241A3"/>
    <w:rsid w:val="005243BD"/>
    <w:rsid w:val="005245BA"/>
    <w:rsid w:val="00524A39"/>
    <w:rsid w:val="00524A78"/>
    <w:rsid w:val="00524ADA"/>
    <w:rsid w:val="00524B4F"/>
    <w:rsid w:val="00525069"/>
    <w:rsid w:val="005251E2"/>
    <w:rsid w:val="005252CA"/>
    <w:rsid w:val="005253D2"/>
    <w:rsid w:val="00525463"/>
    <w:rsid w:val="00525A51"/>
    <w:rsid w:val="00525C0E"/>
    <w:rsid w:val="00526023"/>
    <w:rsid w:val="005260B6"/>
    <w:rsid w:val="005263ED"/>
    <w:rsid w:val="005263F7"/>
    <w:rsid w:val="005267FA"/>
    <w:rsid w:val="00526876"/>
    <w:rsid w:val="00526AB3"/>
    <w:rsid w:val="00526AC6"/>
    <w:rsid w:val="00526DB8"/>
    <w:rsid w:val="005270E2"/>
    <w:rsid w:val="0052716A"/>
    <w:rsid w:val="00527227"/>
    <w:rsid w:val="0052722F"/>
    <w:rsid w:val="00527313"/>
    <w:rsid w:val="00527354"/>
    <w:rsid w:val="00527485"/>
    <w:rsid w:val="0052758B"/>
    <w:rsid w:val="005275CC"/>
    <w:rsid w:val="00527696"/>
    <w:rsid w:val="005279C3"/>
    <w:rsid w:val="00527B33"/>
    <w:rsid w:val="00527B58"/>
    <w:rsid w:val="00527E97"/>
    <w:rsid w:val="00527ED5"/>
    <w:rsid w:val="00527F10"/>
    <w:rsid w:val="00530145"/>
    <w:rsid w:val="005305A6"/>
    <w:rsid w:val="005306FC"/>
    <w:rsid w:val="005308B8"/>
    <w:rsid w:val="005308D8"/>
    <w:rsid w:val="005309AE"/>
    <w:rsid w:val="00530AD1"/>
    <w:rsid w:val="00530C69"/>
    <w:rsid w:val="00530D53"/>
    <w:rsid w:val="00530DB2"/>
    <w:rsid w:val="00530F85"/>
    <w:rsid w:val="00531639"/>
    <w:rsid w:val="0053175B"/>
    <w:rsid w:val="00531AB3"/>
    <w:rsid w:val="00531D2A"/>
    <w:rsid w:val="00531F15"/>
    <w:rsid w:val="00531F90"/>
    <w:rsid w:val="00531FAA"/>
    <w:rsid w:val="00532157"/>
    <w:rsid w:val="005321DE"/>
    <w:rsid w:val="005324D5"/>
    <w:rsid w:val="0053260A"/>
    <w:rsid w:val="0053293D"/>
    <w:rsid w:val="00532A64"/>
    <w:rsid w:val="00532A6D"/>
    <w:rsid w:val="00532A7F"/>
    <w:rsid w:val="00532B49"/>
    <w:rsid w:val="00532BA3"/>
    <w:rsid w:val="00532C16"/>
    <w:rsid w:val="00532D56"/>
    <w:rsid w:val="0053331E"/>
    <w:rsid w:val="005333C2"/>
    <w:rsid w:val="00533596"/>
    <w:rsid w:val="00533660"/>
    <w:rsid w:val="0053392A"/>
    <w:rsid w:val="005339EB"/>
    <w:rsid w:val="00533A92"/>
    <w:rsid w:val="00533BB7"/>
    <w:rsid w:val="00533C8C"/>
    <w:rsid w:val="00533F48"/>
    <w:rsid w:val="00533F79"/>
    <w:rsid w:val="00534070"/>
    <w:rsid w:val="005341D4"/>
    <w:rsid w:val="00534271"/>
    <w:rsid w:val="005342D9"/>
    <w:rsid w:val="00534442"/>
    <w:rsid w:val="005345A8"/>
    <w:rsid w:val="0053472A"/>
    <w:rsid w:val="00534B4F"/>
    <w:rsid w:val="00534E06"/>
    <w:rsid w:val="00534F40"/>
    <w:rsid w:val="00534FE0"/>
    <w:rsid w:val="0053525F"/>
    <w:rsid w:val="005352C6"/>
    <w:rsid w:val="005358A1"/>
    <w:rsid w:val="00535A06"/>
    <w:rsid w:val="00535CEC"/>
    <w:rsid w:val="00535D12"/>
    <w:rsid w:val="00535DE0"/>
    <w:rsid w:val="00536367"/>
    <w:rsid w:val="00536577"/>
    <w:rsid w:val="0053660E"/>
    <w:rsid w:val="0053672C"/>
    <w:rsid w:val="00536899"/>
    <w:rsid w:val="005368E7"/>
    <w:rsid w:val="00536951"/>
    <w:rsid w:val="0053695E"/>
    <w:rsid w:val="005369ED"/>
    <w:rsid w:val="00536B91"/>
    <w:rsid w:val="00536CFF"/>
    <w:rsid w:val="00537027"/>
    <w:rsid w:val="005373DE"/>
    <w:rsid w:val="0053743E"/>
    <w:rsid w:val="0053746F"/>
    <w:rsid w:val="005374C3"/>
    <w:rsid w:val="00537591"/>
    <w:rsid w:val="00537C1B"/>
    <w:rsid w:val="00537C79"/>
    <w:rsid w:val="00537C9A"/>
    <w:rsid w:val="00537D60"/>
    <w:rsid w:val="005404B9"/>
    <w:rsid w:val="00540622"/>
    <w:rsid w:val="00540C2D"/>
    <w:rsid w:val="00540FE9"/>
    <w:rsid w:val="00541008"/>
    <w:rsid w:val="00541023"/>
    <w:rsid w:val="00541124"/>
    <w:rsid w:val="005414B6"/>
    <w:rsid w:val="005418B8"/>
    <w:rsid w:val="005418C7"/>
    <w:rsid w:val="00541A6E"/>
    <w:rsid w:val="00541ACE"/>
    <w:rsid w:val="00541C3E"/>
    <w:rsid w:val="00541C80"/>
    <w:rsid w:val="00541CCC"/>
    <w:rsid w:val="0054206D"/>
    <w:rsid w:val="005421D0"/>
    <w:rsid w:val="00542313"/>
    <w:rsid w:val="00542587"/>
    <w:rsid w:val="0054268D"/>
    <w:rsid w:val="005426D9"/>
    <w:rsid w:val="005427F0"/>
    <w:rsid w:val="005429CC"/>
    <w:rsid w:val="00542A9D"/>
    <w:rsid w:val="00542D73"/>
    <w:rsid w:val="00542D80"/>
    <w:rsid w:val="00542E51"/>
    <w:rsid w:val="00543094"/>
    <w:rsid w:val="005430F6"/>
    <w:rsid w:val="005433E2"/>
    <w:rsid w:val="0054353B"/>
    <w:rsid w:val="0054366A"/>
    <w:rsid w:val="0054373B"/>
    <w:rsid w:val="00543759"/>
    <w:rsid w:val="00543939"/>
    <w:rsid w:val="0054421B"/>
    <w:rsid w:val="005443A5"/>
    <w:rsid w:val="00544835"/>
    <w:rsid w:val="00544934"/>
    <w:rsid w:val="00544A22"/>
    <w:rsid w:val="00544B2E"/>
    <w:rsid w:val="00544BAF"/>
    <w:rsid w:val="00544BE3"/>
    <w:rsid w:val="00544DE2"/>
    <w:rsid w:val="00544EDF"/>
    <w:rsid w:val="00544F81"/>
    <w:rsid w:val="00545215"/>
    <w:rsid w:val="005452BF"/>
    <w:rsid w:val="00545984"/>
    <w:rsid w:val="00545A0A"/>
    <w:rsid w:val="00545A11"/>
    <w:rsid w:val="00545B4E"/>
    <w:rsid w:val="00545BDC"/>
    <w:rsid w:val="00545D27"/>
    <w:rsid w:val="00545EAB"/>
    <w:rsid w:val="00546444"/>
    <w:rsid w:val="0054651E"/>
    <w:rsid w:val="00546672"/>
    <w:rsid w:val="0054675A"/>
    <w:rsid w:val="005468EF"/>
    <w:rsid w:val="0054691E"/>
    <w:rsid w:val="00546C04"/>
    <w:rsid w:val="00546E78"/>
    <w:rsid w:val="00546EF3"/>
    <w:rsid w:val="00547256"/>
    <w:rsid w:val="0054728C"/>
    <w:rsid w:val="0054746D"/>
    <w:rsid w:val="0054775A"/>
    <w:rsid w:val="00547B9F"/>
    <w:rsid w:val="00547E94"/>
    <w:rsid w:val="00550336"/>
    <w:rsid w:val="005503FB"/>
    <w:rsid w:val="00550420"/>
    <w:rsid w:val="0055065C"/>
    <w:rsid w:val="0055079F"/>
    <w:rsid w:val="005508DC"/>
    <w:rsid w:val="00550A20"/>
    <w:rsid w:val="00550BEB"/>
    <w:rsid w:val="00550EB9"/>
    <w:rsid w:val="00551044"/>
    <w:rsid w:val="005510BF"/>
    <w:rsid w:val="00551320"/>
    <w:rsid w:val="005514A8"/>
    <w:rsid w:val="005516D0"/>
    <w:rsid w:val="00551840"/>
    <w:rsid w:val="00551E58"/>
    <w:rsid w:val="00551E80"/>
    <w:rsid w:val="005520CF"/>
    <w:rsid w:val="00552101"/>
    <w:rsid w:val="005521E6"/>
    <w:rsid w:val="005523A9"/>
    <w:rsid w:val="005523F1"/>
    <w:rsid w:val="0055249B"/>
    <w:rsid w:val="00552645"/>
    <w:rsid w:val="00552A39"/>
    <w:rsid w:val="00552A7F"/>
    <w:rsid w:val="005530A3"/>
    <w:rsid w:val="00553152"/>
    <w:rsid w:val="005531C2"/>
    <w:rsid w:val="005534EB"/>
    <w:rsid w:val="005535D5"/>
    <w:rsid w:val="00553895"/>
    <w:rsid w:val="00553CF2"/>
    <w:rsid w:val="00553D1D"/>
    <w:rsid w:val="005542CC"/>
    <w:rsid w:val="005544D8"/>
    <w:rsid w:val="00554758"/>
    <w:rsid w:val="005548F6"/>
    <w:rsid w:val="00554D19"/>
    <w:rsid w:val="00554FF4"/>
    <w:rsid w:val="00555008"/>
    <w:rsid w:val="00555126"/>
    <w:rsid w:val="00555375"/>
    <w:rsid w:val="00555577"/>
    <w:rsid w:val="005555C5"/>
    <w:rsid w:val="005557EA"/>
    <w:rsid w:val="005559C8"/>
    <w:rsid w:val="005559F1"/>
    <w:rsid w:val="00555ABB"/>
    <w:rsid w:val="00555E92"/>
    <w:rsid w:val="00555EB8"/>
    <w:rsid w:val="00556448"/>
    <w:rsid w:val="0055669A"/>
    <w:rsid w:val="005568C8"/>
    <w:rsid w:val="0055690E"/>
    <w:rsid w:val="00556D29"/>
    <w:rsid w:val="00557183"/>
    <w:rsid w:val="005573B8"/>
    <w:rsid w:val="00557405"/>
    <w:rsid w:val="005575AA"/>
    <w:rsid w:val="00557830"/>
    <w:rsid w:val="0055789A"/>
    <w:rsid w:val="005578B9"/>
    <w:rsid w:val="00557966"/>
    <w:rsid w:val="00557CDB"/>
    <w:rsid w:val="00557DB1"/>
    <w:rsid w:val="00557EA3"/>
    <w:rsid w:val="00557FFB"/>
    <w:rsid w:val="00560178"/>
    <w:rsid w:val="005602A3"/>
    <w:rsid w:val="005602B6"/>
    <w:rsid w:val="005603FE"/>
    <w:rsid w:val="00560498"/>
    <w:rsid w:val="005605AC"/>
    <w:rsid w:val="0056073D"/>
    <w:rsid w:val="00560E5C"/>
    <w:rsid w:val="005612D9"/>
    <w:rsid w:val="00561CA9"/>
    <w:rsid w:val="00561E10"/>
    <w:rsid w:val="0056213F"/>
    <w:rsid w:val="00562357"/>
    <w:rsid w:val="0056264D"/>
    <w:rsid w:val="00562878"/>
    <w:rsid w:val="0056296A"/>
    <w:rsid w:val="00562E65"/>
    <w:rsid w:val="00562ECC"/>
    <w:rsid w:val="00562ED1"/>
    <w:rsid w:val="0056309C"/>
    <w:rsid w:val="005630E4"/>
    <w:rsid w:val="0056314E"/>
    <w:rsid w:val="005634AD"/>
    <w:rsid w:val="00563773"/>
    <w:rsid w:val="00563CAC"/>
    <w:rsid w:val="00563D5B"/>
    <w:rsid w:val="00563DD8"/>
    <w:rsid w:val="005640C0"/>
    <w:rsid w:val="00564A4C"/>
    <w:rsid w:val="00564AC8"/>
    <w:rsid w:val="00564BDF"/>
    <w:rsid w:val="00564C14"/>
    <w:rsid w:val="00564E86"/>
    <w:rsid w:val="00565090"/>
    <w:rsid w:val="005651EE"/>
    <w:rsid w:val="00565436"/>
    <w:rsid w:val="0056559D"/>
    <w:rsid w:val="005655AB"/>
    <w:rsid w:val="00565854"/>
    <w:rsid w:val="005658B6"/>
    <w:rsid w:val="0056591C"/>
    <w:rsid w:val="00565969"/>
    <w:rsid w:val="005659EB"/>
    <w:rsid w:val="00565C34"/>
    <w:rsid w:val="00565D2C"/>
    <w:rsid w:val="00565D93"/>
    <w:rsid w:val="005660A8"/>
    <w:rsid w:val="005662E4"/>
    <w:rsid w:val="005663C7"/>
    <w:rsid w:val="00566480"/>
    <w:rsid w:val="00566817"/>
    <w:rsid w:val="00566841"/>
    <w:rsid w:val="005669A8"/>
    <w:rsid w:val="00566AA2"/>
    <w:rsid w:val="005672FF"/>
    <w:rsid w:val="0056784C"/>
    <w:rsid w:val="0056787E"/>
    <w:rsid w:val="00567AD9"/>
    <w:rsid w:val="00567C5F"/>
    <w:rsid w:val="00567EF5"/>
    <w:rsid w:val="00567FB2"/>
    <w:rsid w:val="00570434"/>
    <w:rsid w:val="0057075E"/>
    <w:rsid w:val="00570796"/>
    <w:rsid w:val="00570C10"/>
    <w:rsid w:val="00570CCE"/>
    <w:rsid w:val="0057111C"/>
    <w:rsid w:val="005711D9"/>
    <w:rsid w:val="00571528"/>
    <w:rsid w:val="00571958"/>
    <w:rsid w:val="00571AE9"/>
    <w:rsid w:val="00571BD7"/>
    <w:rsid w:val="00571C23"/>
    <w:rsid w:val="00571C92"/>
    <w:rsid w:val="00571EEC"/>
    <w:rsid w:val="00572004"/>
    <w:rsid w:val="005720F3"/>
    <w:rsid w:val="0057219A"/>
    <w:rsid w:val="005722DB"/>
    <w:rsid w:val="005725E8"/>
    <w:rsid w:val="00572816"/>
    <w:rsid w:val="00572A9F"/>
    <w:rsid w:val="00572BBB"/>
    <w:rsid w:val="00572C7D"/>
    <w:rsid w:val="00572C80"/>
    <w:rsid w:val="00572E4A"/>
    <w:rsid w:val="00572EE3"/>
    <w:rsid w:val="005730BF"/>
    <w:rsid w:val="005733EF"/>
    <w:rsid w:val="00573488"/>
    <w:rsid w:val="0057367B"/>
    <w:rsid w:val="005738C0"/>
    <w:rsid w:val="005738CD"/>
    <w:rsid w:val="00573A0F"/>
    <w:rsid w:val="00573B32"/>
    <w:rsid w:val="00573D70"/>
    <w:rsid w:val="00573E53"/>
    <w:rsid w:val="00573EBF"/>
    <w:rsid w:val="00573EC4"/>
    <w:rsid w:val="00573FA9"/>
    <w:rsid w:val="0057406B"/>
    <w:rsid w:val="005740AD"/>
    <w:rsid w:val="005740BF"/>
    <w:rsid w:val="00574125"/>
    <w:rsid w:val="005741C8"/>
    <w:rsid w:val="005742F3"/>
    <w:rsid w:val="00574423"/>
    <w:rsid w:val="005744D6"/>
    <w:rsid w:val="0057453D"/>
    <w:rsid w:val="0057461B"/>
    <w:rsid w:val="00574620"/>
    <w:rsid w:val="00574868"/>
    <w:rsid w:val="00574A66"/>
    <w:rsid w:val="00574B9F"/>
    <w:rsid w:val="00574D86"/>
    <w:rsid w:val="00574F73"/>
    <w:rsid w:val="0057501B"/>
    <w:rsid w:val="00575290"/>
    <w:rsid w:val="0057569A"/>
    <w:rsid w:val="00575857"/>
    <w:rsid w:val="00575A59"/>
    <w:rsid w:val="00575D9B"/>
    <w:rsid w:val="00575E04"/>
    <w:rsid w:val="00575E90"/>
    <w:rsid w:val="00575F7F"/>
    <w:rsid w:val="00575FCC"/>
    <w:rsid w:val="0057609C"/>
    <w:rsid w:val="0057617B"/>
    <w:rsid w:val="005761D1"/>
    <w:rsid w:val="00576ABE"/>
    <w:rsid w:val="00576BB1"/>
    <w:rsid w:val="00576FD4"/>
    <w:rsid w:val="0057713A"/>
    <w:rsid w:val="005772CD"/>
    <w:rsid w:val="0057740D"/>
    <w:rsid w:val="005775B6"/>
    <w:rsid w:val="005776B5"/>
    <w:rsid w:val="00577910"/>
    <w:rsid w:val="00577C67"/>
    <w:rsid w:val="00577DFF"/>
    <w:rsid w:val="00577F63"/>
    <w:rsid w:val="00580065"/>
    <w:rsid w:val="00580569"/>
    <w:rsid w:val="00580609"/>
    <w:rsid w:val="005808E1"/>
    <w:rsid w:val="00580915"/>
    <w:rsid w:val="0058091C"/>
    <w:rsid w:val="00580B80"/>
    <w:rsid w:val="00580BEC"/>
    <w:rsid w:val="00580C56"/>
    <w:rsid w:val="00580CB6"/>
    <w:rsid w:val="00580D0C"/>
    <w:rsid w:val="00580EE6"/>
    <w:rsid w:val="00581058"/>
    <w:rsid w:val="00581228"/>
    <w:rsid w:val="0058124B"/>
    <w:rsid w:val="005813C5"/>
    <w:rsid w:val="005815E6"/>
    <w:rsid w:val="005816B6"/>
    <w:rsid w:val="00581817"/>
    <w:rsid w:val="00581B10"/>
    <w:rsid w:val="00581D27"/>
    <w:rsid w:val="00581E49"/>
    <w:rsid w:val="00581F16"/>
    <w:rsid w:val="00582305"/>
    <w:rsid w:val="0058236E"/>
    <w:rsid w:val="0058240C"/>
    <w:rsid w:val="00582568"/>
    <w:rsid w:val="00582629"/>
    <w:rsid w:val="00582759"/>
    <w:rsid w:val="005827AA"/>
    <w:rsid w:val="00582A65"/>
    <w:rsid w:val="00582ADE"/>
    <w:rsid w:val="00582B06"/>
    <w:rsid w:val="00582C49"/>
    <w:rsid w:val="00582CB2"/>
    <w:rsid w:val="00582CE6"/>
    <w:rsid w:val="00582E54"/>
    <w:rsid w:val="00582E88"/>
    <w:rsid w:val="00582EE9"/>
    <w:rsid w:val="0058318F"/>
    <w:rsid w:val="005832B6"/>
    <w:rsid w:val="005833B6"/>
    <w:rsid w:val="00583500"/>
    <w:rsid w:val="005836B7"/>
    <w:rsid w:val="005839AF"/>
    <w:rsid w:val="00583AA1"/>
    <w:rsid w:val="00583CE4"/>
    <w:rsid w:val="00583CEC"/>
    <w:rsid w:val="00583E3D"/>
    <w:rsid w:val="00583FA1"/>
    <w:rsid w:val="0058413A"/>
    <w:rsid w:val="005841CC"/>
    <w:rsid w:val="005843B2"/>
    <w:rsid w:val="005846F8"/>
    <w:rsid w:val="005848EC"/>
    <w:rsid w:val="005849F3"/>
    <w:rsid w:val="00584AC1"/>
    <w:rsid w:val="00584B77"/>
    <w:rsid w:val="00584B86"/>
    <w:rsid w:val="00584D80"/>
    <w:rsid w:val="00584DF8"/>
    <w:rsid w:val="00584F3B"/>
    <w:rsid w:val="00584FC5"/>
    <w:rsid w:val="005850CE"/>
    <w:rsid w:val="00585269"/>
    <w:rsid w:val="00585342"/>
    <w:rsid w:val="005853AA"/>
    <w:rsid w:val="00585442"/>
    <w:rsid w:val="0058572D"/>
    <w:rsid w:val="00585756"/>
    <w:rsid w:val="005857EC"/>
    <w:rsid w:val="00585AAB"/>
    <w:rsid w:val="00585AAE"/>
    <w:rsid w:val="00585AEA"/>
    <w:rsid w:val="00585BB7"/>
    <w:rsid w:val="00585FC1"/>
    <w:rsid w:val="00585FF7"/>
    <w:rsid w:val="005860C4"/>
    <w:rsid w:val="005860CD"/>
    <w:rsid w:val="005860F7"/>
    <w:rsid w:val="0058626D"/>
    <w:rsid w:val="005862B8"/>
    <w:rsid w:val="005864DA"/>
    <w:rsid w:val="0058657D"/>
    <w:rsid w:val="0058657E"/>
    <w:rsid w:val="0058665C"/>
    <w:rsid w:val="0058665F"/>
    <w:rsid w:val="00586A56"/>
    <w:rsid w:val="00586D75"/>
    <w:rsid w:val="00586E0D"/>
    <w:rsid w:val="005871C5"/>
    <w:rsid w:val="0058732D"/>
    <w:rsid w:val="005877FF"/>
    <w:rsid w:val="00587AFB"/>
    <w:rsid w:val="00587FDA"/>
    <w:rsid w:val="00590011"/>
    <w:rsid w:val="005900CF"/>
    <w:rsid w:val="00590284"/>
    <w:rsid w:val="005902A4"/>
    <w:rsid w:val="00590368"/>
    <w:rsid w:val="00590674"/>
    <w:rsid w:val="005907BA"/>
    <w:rsid w:val="005908C1"/>
    <w:rsid w:val="005908F5"/>
    <w:rsid w:val="00590C76"/>
    <w:rsid w:val="00590E1F"/>
    <w:rsid w:val="0059103B"/>
    <w:rsid w:val="005910B8"/>
    <w:rsid w:val="00591227"/>
    <w:rsid w:val="00591403"/>
    <w:rsid w:val="005917C1"/>
    <w:rsid w:val="0059180B"/>
    <w:rsid w:val="00591927"/>
    <w:rsid w:val="00591A18"/>
    <w:rsid w:val="00591AE6"/>
    <w:rsid w:val="00591B73"/>
    <w:rsid w:val="00591BB6"/>
    <w:rsid w:val="00591C0A"/>
    <w:rsid w:val="00591F5D"/>
    <w:rsid w:val="00591F6E"/>
    <w:rsid w:val="005920F0"/>
    <w:rsid w:val="0059263D"/>
    <w:rsid w:val="00592810"/>
    <w:rsid w:val="00592C0C"/>
    <w:rsid w:val="00592CD5"/>
    <w:rsid w:val="00592D8E"/>
    <w:rsid w:val="00592FAE"/>
    <w:rsid w:val="00592FC4"/>
    <w:rsid w:val="0059388E"/>
    <w:rsid w:val="00593B15"/>
    <w:rsid w:val="00593DA0"/>
    <w:rsid w:val="005941D6"/>
    <w:rsid w:val="00594507"/>
    <w:rsid w:val="00594545"/>
    <w:rsid w:val="0059482F"/>
    <w:rsid w:val="00594938"/>
    <w:rsid w:val="00594C22"/>
    <w:rsid w:val="00594C8D"/>
    <w:rsid w:val="00594D95"/>
    <w:rsid w:val="00594DEB"/>
    <w:rsid w:val="00594F2E"/>
    <w:rsid w:val="00594F58"/>
    <w:rsid w:val="005950CA"/>
    <w:rsid w:val="0059520E"/>
    <w:rsid w:val="005954F3"/>
    <w:rsid w:val="005955F3"/>
    <w:rsid w:val="005957FB"/>
    <w:rsid w:val="0059593A"/>
    <w:rsid w:val="00595B9A"/>
    <w:rsid w:val="00595EC1"/>
    <w:rsid w:val="00595FA0"/>
    <w:rsid w:val="00595FE0"/>
    <w:rsid w:val="00596013"/>
    <w:rsid w:val="00596276"/>
    <w:rsid w:val="0059643B"/>
    <w:rsid w:val="005965AF"/>
    <w:rsid w:val="00596634"/>
    <w:rsid w:val="005966B9"/>
    <w:rsid w:val="0059682C"/>
    <w:rsid w:val="0059688A"/>
    <w:rsid w:val="00596A3B"/>
    <w:rsid w:val="00596AD8"/>
    <w:rsid w:val="00596D54"/>
    <w:rsid w:val="00596DFE"/>
    <w:rsid w:val="00596E4A"/>
    <w:rsid w:val="005970CA"/>
    <w:rsid w:val="005970D5"/>
    <w:rsid w:val="005974E6"/>
    <w:rsid w:val="00597800"/>
    <w:rsid w:val="00597B08"/>
    <w:rsid w:val="00597F94"/>
    <w:rsid w:val="005A004A"/>
    <w:rsid w:val="005A0302"/>
    <w:rsid w:val="005A0307"/>
    <w:rsid w:val="005A03F6"/>
    <w:rsid w:val="005A0426"/>
    <w:rsid w:val="005A0557"/>
    <w:rsid w:val="005A08D8"/>
    <w:rsid w:val="005A091F"/>
    <w:rsid w:val="005A0AC1"/>
    <w:rsid w:val="005A0D28"/>
    <w:rsid w:val="005A0E04"/>
    <w:rsid w:val="005A11C7"/>
    <w:rsid w:val="005A1314"/>
    <w:rsid w:val="005A1321"/>
    <w:rsid w:val="005A15BF"/>
    <w:rsid w:val="005A1798"/>
    <w:rsid w:val="005A1851"/>
    <w:rsid w:val="005A1873"/>
    <w:rsid w:val="005A1AC3"/>
    <w:rsid w:val="005A1B2E"/>
    <w:rsid w:val="005A1D04"/>
    <w:rsid w:val="005A1FDB"/>
    <w:rsid w:val="005A2075"/>
    <w:rsid w:val="005A20D4"/>
    <w:rsid w:val="005A2204"/>
    <w:rsid w:val="005A2657"/>
    <w:rsid w:val="005A2667"/>
    <w:rsid w:val="005A299E"/>
    <w:rsid w:val="005A29A6"/>
    <w:rsid w:val="005A2C22"/>
    <w:rsid w:val="005A2D0D"/>
    <w:rsid w:val="005A2DA1"/>
    <w:rsid w:val="005A2EF9"/>
    <w:rsid w:val="005A3011"/>
    <w:rsid w:val="005A304A"/>
    <w:rsid w:val="005A3070"/>
    <w:rsid w:val="005A3230"/>
    <w:rsid w:val="005A32C3"/>
    <w:rsid w:val="005A32EE"/>
    <w:rsid w:val="005A339B"/>
    <w:rsid w:val="005A3414"/>
    <w:rsid w:val="005A35C0"/>
    <w:rsid w:val="005A3783"/>
    <w:rsid w:val="005A3CE3"/>
    <w:rsid w:val="005A3E80"/>
    <w:rsid w:val="005A3F8E"/>
    <w:rsid w:val="005A3FE3"/>
    <w:rsid w:val="005A44F9"/>
    <w:rsid w:val="005A4518"/>
    <w:rsid w:val="005A4540"/>
    <w:rsid w:val="005A4594"/>
    <w:rsid w:val="005A4A8B"/>
    <w:rsid w:val="005A4B4B"/>
    <w:rsid w:val="005A4CB3"/>
    <w:rsid w:val="005A4CD7"/>
    <w:rsid w:val="005A4CF9"/>
    <w:rsid w:val="005A4EE9"/>
    <w:rsid w:val="005A4F3D"/>
    <w:rsid w:val="005A4FE5"/>
    <w:rsid w:val="005A5124"/>
    <w:rsid w:val="005A518A"/>
    <w:rsid w:val="005A533F"/>
    <w:rsid w:val="005A53F6"/>
    <w:rsid w:val="005A5515"/>
    <w:rsid w:val="005A5532"/>
    <w:rsid w:val="005A57BF"/>
    <w:rsid w:val="005A59E3"/>
    <w:rsid w:val="005A5B26"/>
    <w:rsid w:val="005A5D7E"/>
    <w:rsid w:val="005A5E07"/>
    <w:rsid w:val="005A5FAD"/>
    <w:rsid w:val="005A614F"/>
    <w:rsid w:val="005A622D"/>
    <w:rsid w:val="005A6664"/>
    <w:rsid w:val="005A6A7E"/>
    <w:rsid w:val="005A6B7C"/>
    <w:rsid w:val="005A6E4D"/>
    <w:rsid w:val="005A6F68"/>
    <w:rsid w:val="005A705D"/>
    <w:rsid w:val="005A72D6"/>
    <w:rsid w:val="005A743F"/>
    <w:rsid w:val="005A7630"/>
    <w:rsid w:val="005A76FA"/>
    <w:rsid w:val="005A7847"/>
    <w:rsid w:val="005A7BA3"/>
    <w:rsid w:val="005A7C99"/>
    <w:rsid w:val="005B0172"/>
    <w:rsid w:val="005B017B"/>
    <w:rsid w:val="005B06C1"/>
    <w:rsid w:val="005B084A"/>
    <w:rsid w:val="005B0B39"/>
    <w:rsid w:val="005B0B4F"/>
    <w:rsid w:val="005B0C2A"/>
    <w:rsid w:val="005B0E01"/>
    <w:rsid w:val="005B10EF"/>
    <w:rsid w:val="005B1217"/>
    <w:rsid w:val="005B15EF"/>
    <w:rsid w:val="005B16C0"/>
    <w:rsid w:val="005B175E"/>
    <w:rsid w:val="005B17E6"/>
    <w:rsid w:val="005B18B5"/>
    <w:rsid w:val="005B18FC"/>
    <w:rsid w:val="005B1B1E"/>
    <w:rsid w:val="005B1B75"/>
    <w:rsid w:val="005B1BB7"/>
    <w:rsid w:val="005B1CDE"/>
    <w:rsid w:val="005B1E68"/>
    <w:rsid w:val="005B1E93"/>
    <w:rsid w:val="005B20B9"/>
    <w:rsid w:val="005B2B7B"/>
    <w:rsid w:val="005B2C10"/>
    <w:rsid w:val="005B2CAC"/>
    <w:rsid w:val="005B2D15"/>
    <w:rsid w:val="005B2D54"/>
    <w:rsid w:val="005B2DF3"/>
    <w:rsid w:val="005B2E2E"/>
    <w:rsid w:val="005B3164"/>
    <w:rsid w:val="005B31E1"/>
    <w:rsid w:val="005B36A3"/>
    <w:rsid w:val="005B3709"/>
    <w:rsid w:val="005B3795"/>
    <w:rsid w:val="005B3900"/>
    <w:rsid w:val="005B394F"/>
    <w:rsid w:val="005B3CCC"/>
    <w:rsid w:val="005B3DA9"/>
    <w:rsid w:val="005B3E6C"/>
    <w:rsid w:val="005B3F09"/>
    <w:rsid w:val="005B43CA"/>
    <w:rsid w:val="005B44A8"/>
    <w:rsid w:val="005B4515"/>
    <w:rsid w:val="005B45AF"/>
    <w:rsid w:val="005B4674"/>
    <w:rsid w:val="005B46D7"/>
    <w:rsid w:val="005B4762"/>
    <w:rsid w:val="005B4903"/>
    <w:rsid w:val="005B4927"/>
    <w:rsid w:val="005B4A48"/>
    <w:rsid w:val="005B4AA2"/>
    <w:rsid w:val="005B4AD5"/>
    <w:rsid w:val="005B4BB6"/>
    <w:rsid w:val="005B4CAB"/>
    <w:rsid w:val="005B4F09"/>
    <w:rsid w:val="005B5069"/>
    <w:rsid w:val="005B5184"/>
    <w:rsid w:val="005B5637"/>
    <w:rsid w:val="005B56F4"/>
    <w:rsid w:val="005B5717"/>
    <w:rsid w:val="005B57A3"/>
    <w:rsid w:val="005B57DE"/>
    <w:rsid w:val="005B583A"/>
    <w:rsid w:val="005B5922"/>
    <w:rsid w:val="005B59D4"/>
    <w:rsid w:val="005B59D6"/>
    <w:rsid w:val="005B5A5A"/>
    <w:rsid w:val="005B5A7E"/>
    <w:rsid w:val="005B5CF9"/>
    <w:rsid w:val="005B5EA3"/>
    <w:rsid w:val="005B5F4C"/>
    <w:rsid w:val="005B64BA"/>
    <w:rsid w:val="005B658F"/>
    <w:rsid w:val="005B6A2B"/>
    <w:rsid w:val="005B6C74"/>
    <w:rsid w:val="005B6C9C"/>
    <w:rsid w:val="005B6F73"/>
    <w:rsid w:val="005B6FA3"/>
    <w:rsid w:val="005B73B9"/>
    <w:rsid w:val="005B75A0"/>
    <w:rsid w:val="005B75C8"/>
    <w:rsid w:val="005B76C0"/>
    <w:rsid w:val="005B76CC"/>
    <w:rsid w:val="005B7731"/>
    <w:rsid w:val="005B77E2"/>
    <w:rsid w:val="005B7950"/>
    <w:rsid w:val="005B7AA8"/>
    <w:rsid w:val="005B7D4C"/>
    <w:rsid w:val="005B7EB9"/>
    <w:rsid w:val="005B7F52"/>
    <w:rsid w:val="005B7FD6"/>
    <w:rsid w:val="005C0095"/>
    <w:rsid w:val="005C0277"/>
    <w:rsid w:val="005C0326"/>
    <w:rsid w:val="005C03AA"/>
    <w:rsid w:val="005C0469"/>
    <w:rsid w:val="005C056A"/>
    <w:rsid w:val="005C07E7"/>
    <w:rsid w:val="005C08C6"/>
    <w:rsid w:val="005C0C95"/>
    <w:rsid w:val="005C0E3C"/>
    <w:rsid w:val="005C0E7B"/>
    <w:rsid w:val="005C0EE3"/>
    <w:rsid w:val="005C10CA"/>
    <w:rsid w:val="005C1375"/>
    <w:rsid w:val="005C153B"/>
    <w:rsid w:val="005C1742"/>
    <w:rsid w:val="005C1764"/>
    <w:rsid w:val="005C1827"/>
    <w:rsid w:val="005C1B5B"/>
    <w:rsid w:val="005C1B81"/>
    <w:rsid w:val="005C1DAE"/>
    <w:rsid w:val="005C1E68"/>
    <w:rsid w:val="005C1F29"/>
    <w:rsid w:val="005C21A1"/>
    <w:rsid w:val="005C21D2"/>
    <w:rsid w:val="005C22E3"/>
    <w:rsid w:val="005C2335"/>
    <w:rsid w:val="005C23CA"/>
    <w:rsid w:val="005C23E4"/>
    <w:rsid w:val="005C243E"/>
    <w:rsid w:val="005C2654"/>
    <w:rsid w:val="005C2719"/>
    <w:rsid w:val="005C28CA"/>
    <w:rsid w:val="005C2AEC"/>
    <w:rsid w:val="005C2BBA"/>
    <w:rsid w:val="005C2F91"/>
    <w:rsid w:val="005C30FB"/>
    <w:rsid w:val="005C3212"/>
    <w:rsid w:val="005C321E"/>
    <w:rsid w:val="005C327D"/>
    <w:rsid w:val="005C328D"/>
    <w:rsid w:val="005C32DC"/>
    <w:rsid w:val="005C34B4"/>
    <w:rsid w:val="005C3579"/>
    <w:rsid w:val="005C36D6"/>
    <w:rsid w:val="005C37A4"/>
    <w:rsid w:val="005C37DF"/>
    <w:rsid w:val="005C389E"/>
    <w:rsid w:val="005C3B38"/>
    <w:rsid w:val="005C3D01"/>
    <w:rsid w:val="005C3F29"/>
    <w:rsid w:val="005C3FB0"/>
    <w:rsid w:val="005C4290"/>
    <w:rsid w:val="005C465B"/>
    <w:rsid w:val="005C4733"/>
    <w:rsid w:val="005C4B6E"/>
    <w:rsid w:val="005C4BD1"/>
    <w:rsid w:val="005C4EBD"/>
    <w:rsid w:val="005C533A"/>
    <w:rsid w:val="005C537F"/>
    <w:rsid w:val="005C5425"/>
    <w:rsid w:val="005C56BC"/>
    <w:rsid w:val="005C580D"/>
    <w:rsid w:val="005C5996"/>
    <w:rsid w:val="005C59A7"/>
    <w:rsid w:val="005C5AC5"/>
    <w:rsid w:val="005C5AD4"/>
    <w:rsid w:val="005C5B60"/>
    <w:rsid w:val="005C5C56"/>
    <w:rsid w:val="005C5CCD"/>
    <w:rsid w:val="005C5DD4"/>
    <w:rsid w:val="005C5E17"/>
    <w:rsid w:val="005C64FE"/>
    <w:rsid w:val="005C6571"/>
    <w:rsid w:val="005C6663"/>
    <w:rsid w:val="005C6A72"/>
    <w:rsid w:val="005C6FF9"/>
    <w:rsid w:val="005C7100"/>
    <w:rsid w:val="005C764C"/>
    <w:rsid w:val="005C7675"/>
    <w:rsid w:val="005C76F2"/>
    <w:rsid w:val="005C776C"/>
    <w:rsid w:val="005D0035"/>
    <w:rsid w:val="005D0113"/>
    <w:rsid w:val="005D01B6"/>
    <w:rsid w:val="005D01E3"/>
    <w:rsid w:val="005D0381"/>
    <w:rsid w:val="005D07C7"/>
    <w:rsid w:val="005D088F"/>
    <w:rsid w:val="005D0944"/>
    <w:rsid w:val="005D099D"/>
    <w:rsid w:val="005D0A3C"/>
    <w:rsid w:val="005D0C49"/>
    <w:rsid w:val="005D10E0"/>
    <w:rsid w:val="005D1257"/>
    <w:rsid w:val="005D133D"/>
    <w:rsid w:val="005D1481"/>
    <w:rsid w:val="005D1613"/>
    <w:rsid w:val="005D169A"/>
    <w:rsid w:val="005D174C"/>
    <w:rsid w:val="005D1752"/>
    <w:rsid w:val="005D17EE"/>
    <w:rsid w:val="005D19C3"/>
    <w:rsid w:val="005D1AA1"/>
    <w:rsid w:val="005D1DE2"/>
    <w:rsid w:val="005D1E98"/>
    <w:rsid w:val="005D1EA8"/>
    <w:rsid w:val="005D1FBA"/>
    <w:rsid w:val="005D20AF"/>
    <w:rsid w:val="005D20FF"/>
    <w:rsid w:val="005D218A"/>
    <w:rsid w:val="005D24E1"/>
    <w:rsid w:val="005D2C20"/>
    <w:rsid w:val="005D2F9D"/>
    <w:rsid w:val="005D319F"/>
    <w:rsid w:val="005D395E"/>
    <w:rsid w:val="005D399C"/>
    <w:rsid w:val="005D3ACC"/>
    <w:rsid w:val="005D3CC5"/>
    <w:rsid w:val="005D3E17"/>
    <w:rsid w:val="005D3F31"/>
    <w:rsid w:val="005D3F5E"/>
    <w:rsid w:val="005D3FF9"/>
    <w:rsid w:val="005D4121"/>
    <w:rsid w:val="005D45D7"/>
    <w:rsid w:val="005D4657"/>
    <w:rsid w:val="005D469B"/>
    <w:rsid w:val="005D4702"/>
    <w:rsid w:val="005D479C"/>
    <w:rsid w:val="005D49BE"/>
    <w:rsid w:val="005D4ACA"/>
    <w:rsid w:val="005D529A"/>
    <w:rsid w:val="005D53D0"/>
    <w:rsid w:val="005D53D9"/>
    <w:rsid w:val="005D5940"/>
    <w:rsid w:val="005D5978"/>
    <w:rsid w:val="005D5DFC"/>
    <w:rsid w:val="005D5EB6"/>
    <w:rsid w:val="005D6035"/>
    <w:rsid w:val="005D632B"/>
    <w:rsid w:val="005D6382"/>
    <w:rsid w:val="005D65FD"/>
    <w:rsid w:val="005D6798"/>
    <w:rsid w:val="005D69BA"/>
    <w:rsid w:val="005D6A8F"/>
    <w:rsid w:val="005D6AA8"/>
    <w:rsid w:val="005D6F26"/>
    <w:rsid w:val="005D703F"/>
    <w:rsid w:val="005D711E"/>
    <w:rsid w:val="005D7246"/>
    <w:rsid w:val="005D72E3"/>
    <w:rsid w:val="005D731A"/>
    <w:rsid w:val="005D74CF"/>
    <w:rsid w:val="005D776B"/>
    <w:rsid w:val="005D7DF6"/>
    <w:rsid w:val="005D7EB1"/>
    <w:rsid w:val="005E004C"/>
    <w:rsid w:val="005E02E4"/>
    <w:rsid w:val="005E049B"/>
    <w:rsid w:val="005E05FD"/>
    <w:rsid w:val="005E06A8"/>
    <w:rsid w:val="005E09AF"/>
    <w:rsid w:val="005E09E6"/>
    <w:rsid w:val="005E0A3E"/>
    <w:rsid w:val="005E0C0D"/>
    <w:rsid w:val="005E0DBE"/>
    <w:rsid w:val="005E0E43"/>
    <w:rsid w:val="005E0E69"/>
    <w:rsid w:val="005E0EA1"/>
    <w:rsid w:val="005E1186"/>
    <w:rsid w:val="005E1512"/>
    <w:rsid w:val="005E1800"/>
    <w:rsid w:val="005E18E5"/>
    <w:rsid w:val="005E1A90"/>
    <w:rsid w:val="005E1B0A"/>
    <w:rsid w:val="005E1BCD"/>
    <w:rsid w:val="005E1C01"/>
    <w:rsid w:val="005E1F09"/>
    <w:rsid w:val="005E2274"/>
    <w:rsid w:val="005E22D4"/>
    <w:rsid w:val="005E2414"/>
    <w:rsid w:val="005E25F6"/>
    <w:rsid w:val="005E265C"/>
    <w:rsid w:val="005E277E"/>
    <w:rsid w:val="005E29B4"/>
    <w:rsid w:val="005E2AE8"/>
    <w:rsid w:val="005E2CC2"/>
    <w:rsid w:val="005E2DC6"/>
    <w:rsid w:val="005E2E28"/>
    <w:rsid w:val="005E2F04"/>
    <w:rsid w:val="005E3391"/>
    <w:rsid w:val="005E3417"/>
    <w:rsid w:val="005E344D"/>
    <w:rsid w:val="005E3485"/>
    <w:rsid w:val="005E35ED"/>
    <w:rsid w:val="005E38AF"/>
    <w:rsid w:val="005E3928"/>
    <w:rsid w:val="005E39E5"/>
    <w:rsid w:val="005E3C06"/>
    <w:rsid w:val="005E3C78"/>
    <w:rsid w:val="005E3DC8"/>
    <w:rsid w:val="005E3E7E"/>
    <w:rsid w:val="005E3F65"/>
    <w:rsid w:val="005E3F86"/>
    <w:rsid w:val="005E4240"/>
    <w:rsid w:val="005E4256"/>
    <w:rsid w:val="005E4500"/>
    <w:rsid w:val="005E489F"/>
    <w:rsid w:val="005E48BC"/>
    <w:rsid w:val="005E4C4C"/>
    <w:rsid w:val="005E4C95"/>
    <w:rsid w:val="005E4D60"/>
    <w:rsid w:val="005E4F08"/>
    <w:rsid w:val="005E4F80"/>
    <w:rsid w:val="005E5139"/>
    <w:rsid w:val="005E539C"/>
    <w:rsid w:val="005E54B7"/>
    <w:rsid w:val="005E5670"/>
    <w:rsid w:val="005E5729"/>
    <w:rsid w:val="005E59DC"/>
    <w:rsid w:val="005E5B46"/>
    <w:rsid w:val="005E5CCF"/>
    <w:rsid w:val="005E5D87"/>
    <w:rsid w:val="005E5E89"/>
    <w:rsid w:val="005E5FDE"/>
    <w:rsid w:val="005E6135"/>
    <w:rsid w:val="005E61A8"/>
    <w:rsid w:val="005E61D1"/>
    <w:rsid w:val="005E6488"/>
    <w:rsid w:val="005E6520"/>
    <w:rsid w:val="005E658A"/>
    <w:rsid w:val="005E65B5"/>
    <w:rsid w:val="005E66AC"/>
    <w:rsid w:val="005E67BE"/>
    <w:rsid w:val="005E683B"/>
    <w:rsid w:val="005E68C4"/>
    <w:rsid w:val="005E6958"/>
    <w:rsid w:val="005E6A68"/>
    <w:rsid w:val="005E6AB3"/>
    <w:rsid w:val="005E6BB8"/>
    <w:rsid w:val="005E6D2E"/>
    <w:rsid w:val="005E6DB4"/>
    <w:rsid w:val="005E6EC3"/>
    <w:rsid w:val="005E7105"/>
    <w:rsid w:val="005E7118"/>
    <w:rsid w:val="005E7595"/>
    <w:rsid w:val="005E7A6C"/>
    <w:rsid w:val="005E7A7F"/>
    <w:rsid w:val="005E7C2A"/>
    <w:rsid w:val="005E7F28"/>
    <w:rsid w:val="005E7FB1"/>
    <w:rsid w:val="005F00BF"/>
    <w:rsid w:val="005F03C3"/>
    <w:rsid w:val="005F05C1"/>
    <w:rsid w:val="005F0911"/>
    <w:rsid w:val="005F0A34"/>
    <w:rsid w:val="005F0B68"/>
    <w:rsid w:val="005F0BA7"/>
    <w:rsid w:val="005F0D8A"/>
    <w:rsid w:val="005F0F48"/>
    <w:rsid w:val="005F110C"/>
    <w:rsid w:val="005F1321"/>
    <w:rsid w:val="005F13CB"/>
    <w:rsid w:val="005F1429"/>
    <w:rsid w:val="005F14D5"/>
    <w:rsid w:val="005F165C"/>
    <w:rsid w:val="005F1685"/>
    <w:rsid w:val="005F170E"/>
    <w:rsid w:val="005F1738"/>
    <w:rsid w:val="005F18C3"/>
    <w:rsid w:val="005F192F"/>
    <w:rsid w:val="005F19E8"/>
    <w:rsid w:val="005F1B74"/>
    <w:rsid w:val="005F1D9C"/>
    <w:rsid w:val="005F1EF1"/>
    <w:rsid w:val="005F217C"/>
    <w:rsid w:val="005F2234"/>
    <w:rsid w:val="005F2745"/>
    <w:rsid w:val="005F27F5"/>
    <w:rsid w:val="005F2B44"/>
    <w:rsid w:val="005F2E33"/>
    <w:rsid w:val="005F2F38"/>
    <w:rsid w:val="005F2F7D"/>
    <w:rsid w:val="005F31A3"/>
    <w:rsid w:val="005F33CF"/>
    <w:rsid w:val="005F36A8"/>
    <w:rsid w:val="005F39A2"/>
    <w:rsid w:val="005F3C72"/>
    <w:rsid w:val="005F3C87"/>
    <w:rsid w:val="005F3ECB"/>
    <w:rsid w:val="005F3F41"/>
    <w:rsid w:val="005F407D"/>
    <w:rsid w:val="005F4512"/>
    <w:rsid w:val="005F4888"/>
    <w:rsid w:val="005F4A8B"/>
    <w:rsid w:val="005F4A9F"/>
    <w:rsid w:val="005F4BD7"/>
    <w:rsid w:val="005F4C0E"/>
    <w:rsid w:val="005F4C70"/>
    <w:rsid w:val="005F4FB6"/>
    <w:rsid w:val="005F51FE"/>
    <w:rsid w:val="005F544F"/>
    <w:rsid w:val="005F58FF"/>
    <w:rsid w:val="005F5A66"/>
    <w:rsid w:val="005F5A69"/>
    <w:rsid w:val="005F5A77"/>
    <w:rsid w:val="005F5BB7"/>
    <w:rsid w:val="005F5C48"/>
    <w:rsid w:val="005F5F0D"/>
    <w:rsid w:val="005F5F4E"/>
    <w:rsid w:val="005F6649"/>
    <w:rsid w:val="005F6740"/>
    <w:rsid w:val="005F67D2"/>
    <w:rsid w:val="005F68C6"/>
    <w:rsid w:val="005F6B45"/>
    <w:rsid w:val="005F6CD9"/>
    <w:rsid w:val="005F6CF4"/>
    <w:rsid w:val="005F6DD5"/>
    <w:rsid w:val="005F6E00"/>
    <w:rsid w:val="005F6F3F"/>
    <w:rsid w:val="005F6F4D"/>
    <w:rsid w:val="005F758B"/>
    <w:rsid w:val="005F75C0"/>
    <w:rsid w:val="005F7651"/>
    <w:rsid w:val="00600015"/>
    <w:rsid w:val="00600160"/>
    <w:rsid w:val="00600204"/>
    <w:rsid w:val="00600425"/>
    <w:rsid w:val="0060054F"/>
    <w:rsid w:val="00600567"/>
    <w:rsid w:val="00600723"/>
    <w:rsid w:val="00600A6A"/>
    <w:rsid w:val="00600D3C"/>
    <w:rsid w:val="00600E15"/>
    <w:rsid w:val="00600E6F"/>
    <w:rsid w:val="00600FDE"/>
    <w:rsid w:val="00601093"/>
    <w:rsid w:val="006010BF"/>
    <w:rsid w:val="00601335"/>
    <w:rsid w:val="00601A1D"/>
    <w:rsid w:val="00601C61"/>
    <w:rsid w:val="00602000"/>
    <w:rsid w:val="00602031"/>
    <w:rsid w:val="0060242F"/>
    <w:rsid w:val="00602551"/>
    <w:rsid w:val="00602674"/>
    <w:rsid w:val="0060271B"/>
    <w:rsid w:val="0060280D"/>
    <w:rsid w:val="00602867"/>
    <w:rsid w:val="0060287B"/>
    <w:rsid w:val="00602AE0"/>
    <w:rsid w:val="00602C2B"/>
    <w:rsid w:val="00602C3F"/>
    <w:rsid w:val="00602C53"/>
    <w:rsid w:val="00602D3B"/>
    <w:rsid w:val="00602D9D"/>
    <w:rsid w:val="0060309F"/>
    <w:rsid w:val="006032EC"/>
    <w:rsid w:val="006038DE"/>
    <w:rsid w:val="006039ED"/>
    <w:rsid w:val="00603A49"/>
    <w:rsid w:val="00603BDA"/>
    <w:rsid w:val="00603C4A"/>
    <w:rsid w:val="00603DCF"/>
    <w:rsid w:val="00603E44"/>
    <w:rsid w:val="006040A0"/>
    <w:rsid w:val="006041F6"/>
    <w:rsid w:val="0060431A"/>
    <w:rsid w:val="00604350"/>
    <w:rsid w:val="0060470B"/>
    <w:rsid w:val="00604931"/>
    <w:rsid w:val="00604ADF"/>
    <w:rsid w:val="00604E87"/>
    <w:rsid w:val="0060524A"/>
    <w:rsid w:val="0060535B"/>
    <w:rsid w:val="0060543A"/>
    <w:rsid w:val="0060574F"/>
    <w:rsid w:val="00605A21"/>
    <w:rsid w:val="00605AD8"/>
    <w:rsid w:val="00605D00"/>
    <w:rsid w:val="00605E2D"/>
    <w:rsid w:val="006062BD"/>
    <w:rsid w:val="00606481"/>
    <w:rsid w:val="006065DF"/>
    <w:rsid w:val="006067D2"/>
    <w:rsid w:val="00606822"/>
    <w:rsid w:val="0060690B"/>
    <w:rsid w:val="0060698A"/>
    <w:rsid w:val="00606D2C"/>
    <w:rsid w:val="00606DAF"/>
    <w:rsid w:val="00606F51"/>
    <w:rsid w:val="0060706D"/>
    <w:rsid w:val="00607172"/>
    <w:rsid w:val="0060732B"/>
    <w:rsid w:val="00607347"/>
    <w:rsid w:val="00607919"/>
    <w:rsid w:val="00607ADC"/>
    <w:rsid w:val="00607DD7"/>
    <w:rsid w:val="0061021C"/>
    <w:rsid w:val="006103CC"/>
    <w:rsid w:val="0061041C"/>
    <w:rsid w:val="00610427"/>
    <w:rsid w:val="0061070F"/>
    <w:rsid w:val="00610785"/>
    <w:rsid w:val="006107F7"/>
    <w:rsid w:val="00610857"/>
    <w:rsid w:val="006108CD"/>
    <w:rsid w:val="00610A48"/>
    <w:rsid w:val="00610E96"/>
    <w:rsid w:val="00610F45"/>
    <w:rsid w:val="006110EF"/>
    <w:rsid w:val="006112A6"/>
    <w:rsid w:val="0061139C"/>
    <w:rsid w:val="00611439"/>
    <w:rsid w:val="006115B3"/>
    <w:rsid w:val="006116C2"/>
    <w:rsid w:val="006119F6"/>
    <w:rsid w:val="00611AE4"/>
    <w:rsid w:val="00611BBB"/>
    <w:rsid w:val="00611C05"/>
    <w:rsid w:val="00611CF4"/>
    <w:rsid w:val="00611D55"/>
    <w:rsid w:val="006120F1"/>
    <w:rsid w:val="00612568"/>
    <w:rsid w:val="00612930"/>
    <w:rsid w:val="00612AE7"/>
    <w:rsid w:val="00612E31"/>
    <w:rsid w:val="006130A9"/>
    <w:rsid w:val="006131B4"/>
    <w:rsid w:val="00613310"/>
    <w:rsid w:val="006133E8"/>
    <w:rsid w:val="0061363D"/>
    <w:rsid w:val="0061388C"/>
    <w:rsid w:val="006138C6"/>
    <w:rsid w:val="00613929"/>
    <w:rsid w:val="0061399D"/>
    <w:rsid w:val="00613A41"/>
    <w:rsid w:val="00613D5D"/>
    <w:rsid w:val="00613DB6"/>
    <w:rsid w:val="00613DD0"/>
    <w:rsid w:val="00613FBA"/>
    <w:rsid w:val="00614019"/>
    <w:rsid w:val="006140CD"/>
    <w:rsid w:val="00614190"/>
    <w:rsid w:val="00614433"/>
    <w:rsid w:val="00614543"/>
    <w:rsid w:val="0061474A"/>
    <w:rsid w:val="0061484F"/>
    <w:rsid w:val="00614A94"/>
    <w:rsid w:val="00614D2F"/>
    <w:rsid w:val="00614DE9"/>
    <w:rsid w:val="00614EDA"/>
    <w:rsid w:val="00614FDB"/>
    <w:rsid w:val="00615080"/>
    <w:rsid w:val="00615496"/>
    <w:rsid w:val="00615520"/>
    <w:rsid w:val="0061597D"/>
    <w:rsid w:val="00615A52"/>
    <w:rsid w:val="00615B55"/>
    <w:rsid w:val="00615C84"/>
    <w:rsid w:val="00615D03"/>
    <w:rsid w:val="00615DE9"/>
    <w:rsid w:val="00615E75"/>
    <w:rsid w:val="0061614E"/>
    <w:rsid w:val="00616208"/>
    <w:rsid w:val="00616476"/>
    <w:rsid w:val="0061663F"/>
    <w:rsid w:val="00616738"/>
    <w:rsid w:val="006167A9"/>
    <w:rsid w:val="00616E63"/>
    <w:rsid w:val="0061724C"/>
    <w:rsid w:val="00617251"/>
    <w:rsid w:val="006175FF"/>
    <w:rsid w:val="006176DB"/>
    <w:rsid w:val="00617738"/>
    <w:rsid w:val="00617826"/>
    <w:rsid w:val="00617889"/>
    <w:rsid w:val="00617A6B"/>
    <w:rsid w:val="00617D93"/>
    <w:rsid w:val="00617F4E"/>
    <w:rsid w:val="0062019D"/>
    <w:rsid w:val="00620332"/>
    <w:rsid w:val="006206E6"/>
    <w:rsid w:val="00620805"/>
    <w:rsid w:val="00620949"/>
    <w:rsid w:val="00620ACD"/>
    <w:rsid w:val="00620B95"/>
    <w:rsid w:val="00620BC3"/>
    <w:rsid w:val="00620CF4"/>
    <w:rsid w:val="00620F4C"/>
    <w:rsid w:val="00621027"/>
    <w:rsid w:val="0062122E"/>
    <w:rsid w:val="006212BB"/>
    <w:rsid w:val="00621314"/>
    <w:rsid w:val="00621329"/>
    <w:rsid w:val="0062148A"/>
    <w:rsid w:val="0062160D"/>
    <w:rsid w:val="0062163A"/>
    <w:rsid w:val="00621725"/>
    <w:rsid w:val="006217CC"/>
    <w:rsid w:val="00621992"/>
    <w:rsid w:val="00621CB0"/>
    <w:rsid w:val="00621E28"/>
    <w:rsid w:val="00621ED5"/>
    <w:rsid w:val="006221AA"/>
    <w:rsid w:val="0062236D"/>
    <w:rsid w:val="0062254B"/>
    <w:rsid w:val="0062289B"/>
    <w:rsid w:val="00622B5E"/>
    <w:rsid w:val="00622D01"/>
    <w:rsid w:val="00622F2F"/>
    <w:rsid w:val="00623044"/>
    <w:rsid w:val="0062308D"/>
    <w:rsid w:val="0062310F"/>
    <w:rsid w:val="00623177"/>
    <w:rsid w:val="00623285"/>
    <w:rsid w:val="00623538"/>
    <w:rsid w:val="0062369A"/>
    <w:rsid w:val="00624098"/>
    <w:rsid w:val="006242A0"/>
    <w:rsid w:val="006242E7"/>
    <w:rsid w:val="006245BF"/>
    <w:rsid w:val="006245E6"/>
    <w:rsid w:val="00624739"/>
    <w:rsid w:val="006247B4"/>
    <w:rsid w:val="006248CE"/>
    <w:rsid w:val="00624939"/>
    <w:rsid w:val="00624A86"/>
    <w:rsid w:val="00624B8C"/>
    <w:rsid w:val="00624D47"/>
    <w:rsid w:val="00624D88"/>
    <w:rsid w:val="00624F2D"/>
    <w:rsid w:val="00625188"/>
    <w:rsid w:val="006251D5"/>
    <w:rsid w:val="006253DE"/>
    <w:rsid w:val="00625434"/>
    <w:rsid w:val="00625576"/>
    <w:rsid w:val="006259B8"/>
    <w:rsid w:val="00625C72"/>
    <w:rsid w:val="00625D5D"/>
    <w:rsid w:val="00625E21"/>
    <w:rsid w:val="0062610B"/>
    <w:rsid w:val="00626204"/>
    <w:rsid w:val="00626537"/>
    <w:rsid w:val="006265A5"/>
    <w:rsid w:val="006265CD"/>
    <w:rsid w:val="00626910"/>
    <w:rsid w:val="00626C09"/>
    <w:rsid w:val="00626CB6"/>
    <w:rsid w:val="006270D6"/>
    <w:rsid w:val="00627141"/>
    <w:rsid w:val="0062714D"/>
    <w:rsid w:val="006272CB"/>
    <w:rsid w:val="006275D2"/>
    <w:rsid w:val="00627627"/>
    <w:rsid w:val="00627953"/>
    <w:rsid w:val="00627A19"/>
    <w:rsid w:val="00627AFD"/>
    <w:rsid w:val="00627DA6"/>
    <w:rsid w:val="00627EF2"/>
    <w:rsid w:val="00627F43"/>
    <w:rsid w:val="006301DE"/>
    <w:rsid w:val="006305A5"/>
    <w:rsid w:val="006305D0"/>
    <w:rsid w:val="006306DA"/>
    <w:rsid w:val="0063070F"/>
    <w:rsid w:val="0063071E"/>
    <w:rsid w:val="006308F1"/>
    <w:rsid w:val="00630A5D"/>
    <w:rsid w:val="00630ABD"/>
    <w:rsid w:val="00630C16"/>
    <w:rsid w:val="00630D5C"/>
    <w:rsid w:val="0063108F"/>
    <w:rsid w:val="0063156D"/>
    <w:rsid w:val="00631845"/>
    <w:rsid w:val="006318DB"/>
    <w:rsid w:val="006318E6"/>
    <w:rsid w:val="00631AD6"/>
    <w:rsid w:val="00631B83"/>
    <w:rsid w:val="00631BDD"/>
    <w:rsid w:val="00631CD5"/>
    <w:rsid w:val="00631E85"/>
    <w:rsid w:val="00631EB0"/>
    <w:rsid w:val="00631ED6"/>
    <w:rsid w:val="00631F3F"/>
    <w:rsid w:val="00631F67"/>
    <w:rsid w:val="00631F89"/>
    <w:rsid w:val="006323C3"/>
    <w:rsid w:val="00632415"/>
    <w:rsid w:val="00632432"/>
    <w:rsid w:val="00632529"/>
    <w:rsid w:val="006326CA"/>
    <w:rsid w:val="006326E2"/>
    <w:rsid w:val="00632837"/>
    <w:rsid w:val="006329CA"/>
    <w:rsid w:val="00632A43"/>
    <w:rsid w:val="00632A78"/>
    <w:rsid w:val="00632BB1"/>
    <w:rsid w:val="00632BC7"/>
    <w:rsid w:val="00632C04"/>
    <w:rsid w:val="00632FFE"/>
    <w:rsid w:val="00633073"/>
    <w:rsid w:val="006333E2"/>
    <w:rsid w:val="006334E3"/>
    <w:rsid w:val="00633611"/>
    <w:rsid w:val="00633685"/>
    <w:rsid w:val="006336D7"/>
    <w:rsid w:val="00633745"/>
    <w:rsid w:val="00633A82"/>
    <w:rsid w:val="00633C70"/>
    <w:rsid w:val="00633C7F"/>
    <w:rsid w:val="00633CBC"/>
    <w:rsid w:val="0063449A"/>
    <w:rsid w:val="00634572"/>
    <w:rsid w:val="0063484D"/>
    <w:rsid w:val="0063487C"/>
    <w:rsid w:val="00634C3B"/>
    <w:rsid w:val="00634CBB"/>
    <w:rsid w:val="00634DA7"/>
    <w:rsid w:val="00635070"/>
    <w:rsid w:val="006354E4"/>
    <w:rsid w:val="00635847"/>
    <w:rsid w:val="006358B5"/>
    <w:rsid w:val="00635BC9"/>
    <w:rsid w:val="0063628E"/>
    <w:rsid w:val="0063639B"/>
    <w:rsid w:val="00636C9D"/>
    <w:rsid w:val="00636CDA"/>
    <w:rsid w:val="00636DEB"/>
    <w:rsid w:val="00636DF8"/>
    <w:rsid w:val="00636E39"/>
    <w:rsid w:val="00636EC4"/>
    <w:rsid w:val="00637141"/>
    <w:rsid w:val="0063736D"/>
    <w:rsid w:val="00637420"/>
    <w:rsid w:val="00637457"/>
    <w:rsid w:val="00637502"/>
    <w:rsid w:val="0063755F"/>
    <w:rsid w:val="0063764B"/>
    <w:rsid w:val="00637717"/>
    <w:rsid w:val="00637B34"/>
    <w:rsid w:val="00637BB9"/>
    <w:rsid w:val="00637BEB"/>
    <w:rsid w:val="00637CFA"/>
    <w:rsid w:val="00640110"/>
    <w:rsid w:val="0064066E"/>
    <w:rsid w:val="006406A0"/>
    <w:rsid w:val="00640793"/>
    <w:rsid w:val="00640822"/>
    <w:rsid w:val="0064090F"/>
    <w:rsid w:val="0064096D"/>
    <w:rsid w:val="00640A9C"/>
    <w:rsid w:val="00640D04"/>
    <w:rsid w:val="0064112B"/>
    <w:rsid w:val="00641227"/>
    <w:rsid w:val="00641436"/>
    <w:rsid w:val="0064156D"/>
    <w:rsid w:val="0064195F"/>
    <w:rsid w:val="00641B51"/>
    <w:rsid w:val="00641B71"/>
    <w:rsid w:val="00641D5E"/>
    <w:rsid w:val="00641EB4"/>
    <w:rsid w:val="00642075"/>
    <w:rsid w:val="006421F9"/>
    <w:rsid w:val="00642205"/>
    <w:rsid w:val="00642466"/>
    <w:rsid w:val="00642488"/>
    <w:rsid w:val="006424DF"/>
    <w:rsid w:val="00642727"/>
    <w:rsid w:val="006428F2"/>
    <w:rsid w:val="00642956"/>
    <w:rsid w:val="00642967"/>
    <w:rsid w:val="0064296B"/>
    <w:rsid w:val="006429D1"/>
    <w:rsid w:val="00642A81"/>
    <w:rsid w:val="00642BD5"/>
    <w:rsid w:val="00642CE5"/>
    <w:rsid w:val="00642E18"/>
    <w:rsid w:val="00642EAC"/>
    <w:rsid w:val="00642EFC"/>
    <w:rsid w:val="0064328B"/>
    <w:rsid w:val="00643489"/>
    <w:rsid w:val="0064363D"/>
    <w:rsid w:val="0064378B"/>
    <w:rsid w:val="006438D5"/>
    <w:rsid w:val="00643A90"/>
    <w:rsid w:val="00643C58"/>
    <w:rsid w:val="00643E27"/>
    <w:rsid w:val="00643E59"/>
    <w:rsid w:val="00643F78"/>
    <w:rsid w:val="006440AE"/>
    <w:rsid w:val="0064414A"/>
    <w:rsid w:val="0064420B"/>
    <w:rsid w:val="006445C8"/>
    <w:rsid w:val="00644662"/>
    <w:rsid w:val="006446E8"/>
    <w:rsid w:val="006446FA"/>
    <w:rsid w:val="00644826"/>
    <w:rsid w:val="00644ADE"/>
    <w:rsid w:val="00644B85"/>
    <w:rsid w:val="00644B94"/>
    <w:rsid w:val="006450E4"/>
    <w:rsid w:val="00645412"/>
    <w:rsid w:val="0064572F"/>
    <w:rsid w:val="0064578D"/>
    <w:rsid w:val="00645AEF"/>
    <w:rsid w:val="00645EA2"/>
    <w:rsid w:val="00645F3A"/>
    <w:rsid w:val="00646032"/>
    <w:rsid w:val="0064633E"/>
    <w:rsid w:val="0064647A"/>
    <w:rsid w:val="00646943"/>
    <w:rsid w:val="00646AA6"/>
    <w:rsid w:val="00646DC6"/>
    <w:rsid w:val="00646E4E"/>
    <w:rsid w:val="00646F66"/>
    <w:rsid w:val="00646F7E"/>
    <w:rsid w:val="00646F82"/>
    <w:rsid w:val="00646F92"/>
    <w:rsid w:val="00646FDB"/>
    <w:rsid w:val="00646FFA"/>
    <w:rsid w:val="006471CD"/>
    <w:rsid w:val="0064723C"/>
    <w:rsid w:val="0064731A"/>
    <w:rsid w:val="0064732A"/>
    <w:rsid w:val="006473C8"/>
    <w:rsid w:val="006473F0"/>
    <w:rsid w:val="00647ACA"/>
    <w:rsid w:val="00647C91"/>
    <w:rsid w:val="00647D21"/>
    <w:rsid w:val="00647DE3"/>
    <w:rsid w:val="006502C8"/>
    <w:rsid w:val="00650535"/>
    <w:rsid w:val="006507F4"/>
    <w:rsid w:val="006509A9"/>
    <w:rsid w:val="00650C04"/>
    <w:rsid w:val="00651117"/>
    <w:rsid w:val="00651146"/>
    <w:rsid w:val="006512D1"/>
    <w:rsid w:val="00651496"/>
    <w:rsid w:val="00651662"/>
    <w:rsid w:val="00651AA5"/>
    <w:rsid w:val="00651F13"/>
    <w:rsid w:val="00651F9F"/>
    <w:rsid w:val="00651FA0"/>
    <w:rsid w:val="0065226F"/>
    <w:rsid w:val="006524A0"/>
    <w:rsid w:val="0065262A"/>
    <w:rsid w:val="00652673"/>
    <w:rsid w:val="0065283F"/>
    <w:rsid w:val="00652C4A"/>
    <w:rsid w:val="00652F25"/>
    <w:rsid w:val="00652F4F"/>
    <w:rsid w:val="00652FD6"/>
    <w:rsid w:val="006531AB"/>
    <w:rsid w:val="0065333A"/>
    <w:rsid w:val="00653354"/>
    <w:rsid w:val="0065366B"/>
    <w:rsid w:val="00653766"/>
    <w:rsid w:val="006537BA"/>
    <w:rsid w:val="00653CA0"/>
    <w:rsid w:val="00653D20"/>
    <w:rsid w:val="00653F80"/>
    <w:rsid w:val="00653FEA"/>
    <w:rsid w:val="0065412D"/>
    <w:rsid w:val="006541B0"/>
    <w:rsid w:val="0065439D"/>
    <w:rsid w:val="006543CA"/>
    <w:rsid w:val="006543E3"/>
    <w:rsid w:val="00654817"/>
    <w:rsid w:val="00654831"/>
    <w:rsid w:val="006549F2"/>
    <w:rsid w:val="00654AAE"/>
    <w:rsid w:val="00654B54"/>
    <w:rsid w:val="00654C5F"/>
    <w:rsid w:val="00654DB7"/>
    <w:rsid w:val="00654F59"/>
    <w:rsid w:val="00654F79"/>
    <w:rsid w:val="00654FF5"/>
    <w:rsid w:val="0065513A"/>
    <w:rsid w:val="00655657"/>
    <w:rsid w:val="0065574F"/>
    <w:rsid w:val="00655B7C"/>
    <w:rsid w:val="00655BBC"/>
    <w:rsid w:val="00655BCA"/>
    <w:rsid w:val="00655DB0"/>
    <w:rsid w:val="00655F5C"/>
    <w:rsid w:val="00656106"/>
    <w:rsid w:val="006562E6"/>
    <w:rsid w:val="00656481"/>
    <w:rsid w:val="00656495"/>
    <w:rsid w:val="006565FE"/>
    <w:rsid w:val="0065665A"/>
    <w:rsid w:val="00656AA6"/>
    <w:rsid w:val="00656C31"/>
    <w:rsid w:val="00656DB2"/>
    <w:rsid w:val="00656DED"/>
    <w:rsid w:val="00656F44"/>
    <w:rsid w:val="00656F5F"/>
    <w:rsid w:val="00657195"/>
    <w:rsid w:val="0065723B"/>
    <w:rsid w:val="00657251"/>
    <w:rsid w:val="0065740E"/>
    <w:rsid w:val="00657A38"/>
    <w:rsid w:val="00657A65"/>
    <w:rsid w:val="00657B10"/>
    <w:rsid w:val="00657B11"/>
    <w:rsid w:val="00657D76"/>
    <w:rsid w:val="0066000F"/>
    <w:rsid w:val="00660321"/>
    <w:rsid w:val="0066039E"/>
    <w:rsid w:val="0066072D"/>
    <w:rsid w:val="00660AAF"/>
    <w:rsid w:val="00660AC1"/>
    <w:rsid w:val="00660FA1"/>
    <w:rsid w:val="0066101B"/>
    <w:rsid w:val="00661045"/>
    <w:rsid w:val="0066112A"/>
    <w:rsid w:val="006611AC"/>
    <w:rsid w:val="006612BF"/>
    <w:rsid w:val="00661800"/>
    <w:rsid w:val="00661876"/>
    <w:rsid w:val="00661981"/>
    <w:rsid w:val="00661BD8"/>
    <w:rsid w:val="00661C31"/>
    <w:rsid w:val="00661D2D"/>
    <w:rsid w:val="00661D4F"/>
    <w:rsid w:val="00661E73"/>
    <w:rsid w:val="006623B1"/>
    <w:rsid w:val="00662460"/>
    <w:rsid w:val="00662495"/>
    <w:rsid w:val="006624BB"/>
    <w:rsid w:val="006624C5"/>
    <w:rsid w:val="006626BC"/>
    <w:rsid w:val="006627DC"/>
    <w:rsid w:val="00662851"/>
    <w:rsid w:val="006629A5"/>
    <w:rsid w:val="00662F46"/>
    <w:rsid w:val="0066304D"/>
    <w:rsid w:val="00663302"/>
    <w:rsid w:val="006634C3"/>
    <w:rsid w:val="00663557"/>
    <w:rsid w:val="00663596"/>
    <w:rsid w:val="00663658"/>
    <w:rsid w:val="00663697"/>
    <w:rsid w:val="006636A0"/>
    <w:rsid w:val="006636AE"/>
    <w:rsid w:val="00663B2E"/>
    <w:rsid w:val="00663D58"/>
    <w:rsid w:val="00663DEE"/>
    <w:rsid w:val="00663DF8"/>
    <w:rsid w:val="00663E2E"/>
    <w:rsid w:val="00663E60"/>
    <w:rsid w:val="00663F27"/>
    <w:rsid w:val="00663F67"/>
    <w:rsid w:val="006641C6"/>
    <w:rsid w:val="00664233"/>
    <w:rsid w:val="00664300"/>
    <w:rsid w:val="00664480"/>
    <w:rsid w:val="006647F0"/>
    <w:rsid w:val="006648FD"/>
    <w:rsid w:val="00664901"/>
    <w:rsid w:val="00664998"/>
    <w:rsid w:val="00664D37"/>
    <w:rsid w:val="00664DC8"/>
    <w:rsid w:val="00664ECA"/>
    <w:rsid w:val="0066538D"/>
    <w:rsid w:val="006653ED"/>
    <w:rsid w:val="00665478"/>
    <w:rsid w:val="00665C5B"/>
    <w:rsid w:val="00665DE3"/>
    <w:rsid w:val="00665ED5"/>
    <w:rsid w:val="00665FAD"/>
    <w:rsid w:val="0066605A"/>
    <w:rsid w:val="0066633E"/>
    <w:rsid w:val="00666703"/>
    <w:rsid w:val="00666848"/>
    <w:rsid w:val="00666948"/>
    <w:rsid w:val="00666E44"/>
    <w:rsid w:val="00666FB5"/>
    <w:rsid w:val="00667017"/>
    <w:rsid w:val="0066724D"/>
    <w:rsid w:val="00667401"/>
    <w:rsid w:val="00667501"/>
    <w:rsid w:val="00667E00"/>
    <w:rsid w:val="00667E05"/>
    <w:rsid w:val="00667F23"/>
    <w:rsid w:val="00667FC8"/>
    <w:rsid w:val="00670024"/>
    <w:rsid w:val="0067026C"/>
    <w:rsid w:val="00670273"/>
    <w:rsid w:val="00670324"/>
    <w:rsid w:val="006708C2"/>
    <w:rsid w:val="00670997"/>
    <w:rsid w:val="00670B0A"/>
    <w:rsid w:val="00670E6F"/>
    <w:rsid w:val="00670EA8"/>
    <w:rsid w:val="00670ECB"/>
    <w:rsid w:val="00670F13"/>
    <w:rsid w:val="006710A9"/>
    <w:rsid w:val="006711B4"/>
    <w:rsid w:val="006711BF"/>
    <w:rsid w:val="00671363"/>
    <w:rsid w:val="006713BE"/>
    <w:rsid w:val="006714D1"/>
    <w:rsid w:val="006714F6"/>
    <w:rsid w:val="0067179A"/>
    <w:rsid w:val="0067179F"/>
    <w:rsid w:val="0067188F"/>
    <w:rsid w:val="00671937"/>
    <w:rsid w:val="00671B21"/>
    <w:rsid w:val="00671D0D"/>
    <w:rsid w:val="00671D27"/>
    <w:rsid w:val="00671DC4"/>
    <w:rsid w:val="00672367"/>
    <w:rsid w:val="00672760"/>
    <w:rsid w:val="00672BE7"/>
    <w:rsid w:val="006730A1"/>
    <w:rsid w:val="006730FA"/>
    <w:rsid w:val="006736D2"/>
    <w:rsid w:val="006737A3"/>
    <w:rsid w:val="00673A54"/>
    <w:rsid w:val="00673DC1"/>
    <w:rsid w:val="00673E60"/>
    <w:rsid w:val="00673E91"/>
    <w:rsid w:val="00674145"/>
    <w:rsid w:val="006742FE"/>
    <w:rsid w:val="006743CA"/>
    <w:rsid w:val="00674799"/>
    <w:rsid w:val="00674CB2"/>
    <w:rsid w:val="00674CDD"/>
    <w:rsid w:val="00674FC9"/>
    <w:rsid w:val="00675072"/>
    <w:rsid w:val="006750A3"/>
    <w:rsid w:val="006753F9"/>
    <w:rsid w:val="0067548C"/>
    <w:rsid w:val="006754E9"/>
    <w:rsid w:val="00675774"/>
    <w:rsid w:val="00675833"/>
    <w:rsid w:val="0067594F"/>
    <w:rsid w:val="0067595A"/>
    <w:rsid w:val="006759C3"/>
    <w:rsid w:val="00675B8A"/>
    <w:rsid w:val="00675EC8"/>
    <w:rsid w:val="006760B9"/>
    <w:rsid w:val="00676331"/>
    <w:rsid w:val="00676346"/>
    <w:rsid w:val="006763D2"/>
    <w:rsid w:val="006764ED"/>
    <w:rsid w:val="00676607"/>
    <w:rsid w:val="00676625"/>
    <w:rsid w:val="00676629"/>
    <w:rsid w:val="006767B7"/>
    <w:rsid w:val="00676AB9"/>
    <w:rsid w:val="00676B51"/>
    <w:rsid w:val="00676D45"/>
    <w:rsid w:val="00676E7B"/>
    <w:rsid w:val="006770B4"/>
    <w:rsid w:val="0067722E"/>
    <w:rsid w:val="00677274"/>
    <w:rsid w:val="006774FE"/>
    <w:rsid w:val="0067768C"/>
    <w:rsid w:val="0067797B"/>
    <w:rsid w:val="00677BF1"/>
    <w:rsid w:val="00677C54"/>
    <w:rsid w:val="00677C76"/>
    <w:rsid w:val="006800CD"/>
    <w:rsid w:val="0068010C"/>
    <w:rsid w:val="0068022D"/>
    <w:rsid w:val="006803C1"/>
    <w:rsid w:val="006803F3"/>
    <w:rsid w:val="00680555"/>
    <w:rsid w:val="0068062D"/>
    <w:rsid w:val="006806F2"/>
    <w:rsid w:val="00680A3F"/>
    <w:rsid w:val="00680B6D"/>
    <w:rsid w:val="00680DC9"/>
    <w:rsid w:val="00680FBC"/>
    <w:rsid w:val="006810DF"/>
    <w:rsid w:val="00681178"/>
    <w:rsid w:val="00681381"/>
    <w:rsid w:val="00681647"/>
    <w:rsid w:val="00681960"/>
    <w:rsid w:val="006819B3"/>
    <w:rsid w:val="00681DA6"/>
    <w:rsid w:val="00681E3A"/>
    <w:rsid w:val="00681ED8"/>
    <w:rsid w:val="006821B8"/>
    <w:rsid w:val="006822C4"/>
    <w:rsid w:val="006822D3"/>
    <w:rsid w:val="0068232C"/>
    <w:rsid w:val="0068296A"/>
    <w:rsid w:val="00682BFC"/>
    <w:rsid w:val="00682E5B"/>
    <w:rsid w:val="00682F7F"/>
    <w:rsid w:val="006836D2"/>
    <w:rsid w:val="00683855"/>
    <w:rsid w:val="0068390E"/>
    <w:rsid w:val="00683C1A"/>
    <w:rsid w:val="00683C75"/>
    <w:rsid w:val="00683D87"/>
    <w:rsid w:val="006840C5"/>
    <w:rsid w:val="006841FB"/>
    <w:rsid w:val="00684217"/>
    <w:rsid w:val="0068423E"/>
    <w:rsid w:val="00684319"/>
    <w:rsid w:val="006846B0"/>
    <w:rsid w:val="00684817"/>
    <w:rsid w:val="006849C4"/>
    <w:rsid w:val="006849DB"/>
    <w:rsid w:val="00684A43"/>
    <w:rsid w:val="00684A88"/>
    <w:rsid w:val="0068500D"/>
    <w:rsid w:val="006851D8"/>
    <w:rsid w:val="0068520E"/>
    <w:rsid w:val="0068523C"/>
    <w:rsid w:val="006853C9"/>
    <w:rsid w:val="006854A6"/>
    <w:rsid w:val="00686033"/>
    <w:rsid w:val="00686166"/>
    <w:rsid w:val="00686260"/>
    <w:rsid w:val="00686263"/>
    <w:rsid w:val="0068628B"/>
    <w:rsid w:val="006862A4"/>
    <w:rsid w:val="00686593"/>
    <w:rsid w:val="00686681"/>
    <w:rsid w:val="00686747"/>
    <w:rsid w:val="00686815"/>
    <w:rsid w:val="00686B5C"/>
    <w:rsid w:val="00686C9A"/>
    <w:rsid w:val="006871E4"/>
    <w:rsid w:val="00687571"/>
    <w:rsid w:val="006875F5"/>
    <w:rsid w:val="0068763C"/>
    <w:rsid w:val="006876A1"/>
    <w:rsid w:val="00687828"/>
    <w:rsid w:val="00687AD2"/>
    <w:rsid w:val="00687C2F"/>
    <w:rsid w:val="00687DF7"/>
    <w:rsid w:val="00687E7A"/>
    <w:rsid w:val="006903EE"/>
    <w:rsid w:val="006903F3"/>
    <w:rsid w:val="0069048E"/>
    <w:rsid w:val="0069058B"/>
    <w:rsid w:val="00690B77"/>
    <w:rsid w:val="00690D3D"/>
    <w:rsid w:val="00690E59"/>
    <w:rsid w:val="00690EA6"/>
    <w:rsid w:val="00690FB3"/>
    <w:rsid w:val="00691290"/>
    <w:rsid w:val="006913A7"/>
    <w:rsid w:val="00691465"/>
    <w:rsid w:val="00691583"/>
    <w:rsid w:val="006916E6"/>
    <w:rsid w:val="006917D0"/>
    <w:rsid w:val="0069185D"/>
    <w:rsid w:val="00691943"/>
    <w:rsid w:val="00691B32"/>
    <w:rsid w:val="00691B51"/>
    <w:rsid w:val="00691D63"/>
    <w:rsid w:val="00691E7B"/>
    <w:rsid w:val="00691F0F"/>
    <w:rsid w:val="00691FAF"/>
    <w:rsid w:val="006920C1"/>
    <w:rsid w:val="00692176"/>
    <w:rsid w:val="00692397"/>
    <w:rsid w:val="00692578"/>
    <w:rsid w:val="0069297F"/>
    <w:rsid w:val="00692D58"/>
    <w:rsid w:val="00692E42"/>
    <w:rsid w:val="0069311B"/>
    <w:rsid w:val="0069327D"/>
    <w:rsid w:val="00693295"/>
    <w:rsid w:val="006932AD"/>
    <w:rsid w:val="006933B6"/>
    <w:rsid w:val="006933CA"/>
    <w:rsid w:val="0069363E"/>
    <w:rsid w:val="006937C8"/>
    <w:rsid w:val="006937D5"/>
    <w:rsid w:val="00693857"/>
    <w:rsid w:val="0069386A"/>
    <w:rsid w:val="00693916"/>
    <w:rsid w:val="006939B2"/>
    <w:rsid w:val="00693A61"/>
    <w:rsid w:val="00694162"/>
    <w:rsid w:val="006943DF"/>
    <w:rsid w:val="00694489"/>
    <w:rsid w:val="006945F6"/>
    <w:rsid w:val="0069467F"/>
    <w:rsid w:val="0069496B"/>
    <w:rsid w:val="006949A9"/>
    <w:rsid w:val="00694A9E"/>
    <w:rsid w:val="00694BDF"/>
    <w:rsid w:val="00694CE5"/>
    <w:rsid w:val="00694E59"/>
    <w:rsid w:val="00694ED1"/>
    <w:rsid w:val="00695065"/>
    <w:rsid w:val="0069538F"/>
    <w:rsid w:val="006953C2"/>
    <w:rsid w:val="006954F6"/>
    <w:rsid w:val="00695770"/>
    <w:rsid w:val="0069580E"/>
    <w:rsid w:val="00695A5E"/>
    <w:rsid w:val="00695AA7"/>
    <w:rsid w:val="00695AC0"/>
    <w:rsid w:val="00695DE4"/>
    <w:rsid w:val="00695F7C"/>
    <w:rsid w:val="006960C6"/>
    <w:rsid w:val="006960C8"/>
    <w:rsid w:val="006960CC"/>
    <w:rsid w:val="006961AE"/>
    <w:rsid w:val="00696393"/>
    <w:rsid w:val="00696539"/>
    <w:rsid w:val="006969D1"/>
    <w:rsid w:val="006969EB"/>
    <w:rsid w:val="00696A9D"/>
    <w:rsid w:val="00696E0A"/>
    <w:rsid w:val="00696FFD"/>
    <w:rsid w:val="00697058"/>
    <w:rsid w:val="0069719F"/>
    <w:rsid w:val="006972CE"/>
    <w:rsid w:val="006973FB"/>
    <w:rsid w:val="006976A7"/>
    <w:rsid w:val="006977A6"/>
    <w:rsid w:val="006977EB"/>
    <w:rsid w:val="0069780E"/>
    <w:rsid w:val="00697991"/>
    <w:rsid w:val="00697B70"/>
    <w:rsid w:val="00697C1E"/>
    <w:rsid w:val="006A01F2"/>
    <w:rsid w:val="006A055B"/>
    <w:rsid w:val="006A0763"/>
    <w:rsid w:val="006A0BF7"/>
    <w:rsid w:val="006A0C07"/>
    <w:rsid w:val="006A114F"/>
    <w:rsid w:val="006A1173"/>
    <w:rsid w:val="006A118C"/>
    <w:rsid w:val="006A12FD"/>
    <w:rsid w:val="006A147C"/>
    <w:rsid w:val="006A14AF"/>
    <w:rsid w:val="006A1585"/>
    <w:rsid w:val="006A1620"/>
    <w:rsid w:val="006A192A"/>
    <w:rsid w:val="006A1D40"/>
    <w:rsid w:val="006A2288"/>
    <w:rsid w:val="006A2462"/>
    <w:rsid w:val="006A29A2"/>
    <w:rsid w:val="006A2BB1"/>
    <w:rsid w:val="006A33F9"/>
    <w:rsid w:val="006A37EC"/>
    <w:rsid w:val="006A3ABF"/>
    <w:rsid w:val="006A3F6C"/>
    <w:rsid w:val="006A42BD"/>
    <w:rsid w:val="006A42D1"/>
    <w:rsid w:val="006A43A3"/>
    <w:rsid w:val="006A43C0"/>
    <w:rsid w:val="006A4628"/>
    <w:rsid w:val="006A4837"/>
    <w:rsid w:val="006A4CA4"/>
    <w:rsid w:val="006A4DB1"/>
    <w:rsid w:val="006A4DE0"/>
    <w:rsid w:val="006A4FC8"/>
    <w:rsid w:val="006A50CE"/>
    <w:rsid w:val="006A52BA"/>
    <w:rsid w:val="006A53D3"/>
    <w:rsid w:val="006A5420"/>
    <w:rsid w:val="006A5446"/>
    <w:rsid w:val="006A54C9"/>
    <w:rsid w:val="006A566A"/>
    <w:rsid w:val="006A5695"/>
    <w:rsid w:val="006A57F5"/>
    <w:rsid w:val="006A5EEA"/>
    <w:rsid w:val="006A5F36"/>
    <w:rsid w:val="006A5FB8"/>
    <w:rsid w:val="006A5FCF"/>
    <w:rsid w:val="006A6017"/>
    <w:rsid w:val="006A6055"/>
    <w:rsid w:val="006A6133"/>
    <w:rsid w:val="006A620E"/>
    <w:rsid w:val="006A6559"/>
    <w:rsid w:val="006A67C1"/>
    <w:rsid w:val="006A6C3E"/>
    <w:rsid w:val="006A6C69"/>
    <w:rsid w:val="006A6F03"/>
    <w:rsid w:val="006A7100"/>
    <w:rsid w:val="006A73F9"/>
    <w:rsid w:val="006A7482"/>
    <w:rsid w:val="006A7576"/>
    <w:rsid w:val="006A75E3"/>
    <w:rsid w:val="006A77A3"/>
    <w:rsid w:val="006A7B34"/>
    <w:rsid w:val="006A7BB0"/>
    <w:rsid w:val="006A7E57"/>
    <w:rsid w:val="006B0059"/>
    <w:rsid w:val="006B02E7"/>
    <w:rsid w:val="006B037B"/>
    <w:rsid w:val="006B03CA"/>
    <w:rsid w:val="006B066C"/>
    <w:rsid w:val="006B068D"/>
    <w:rsid w:val="006B0700"/>
    <w:rsid w:val="006B0737"/>
    <w:rsid w:val="006B0979"/>
    <w:rsid w:val="006B097E"/>
    <w:rsid w:val="006B09F4"/>
    <w:rsid w:val="006B0CCE"/>
    <w:rsid w:val="006B0E4C"/>
    <w:rsid w:val="006B0E83"/>
    <w:rsid w:val="006B1339"/>
    <w:rsid w:val="006B1402"/>
    <w:rsid w:val="006B187E"/>
    <w:rsid w:val="006B1939"/>
    <w:rsid w:val="006B1A00"/>
    <w:rsid w:val="006B1A4C"/>
    <w:rsid w:val="006B1B24"/>
    <w:rsid w:val="006B1B2A"/>
    <w:rsid w:val="006B1B8B"/>
    <w:rsid w:val="006B1D56"/>
    <w:rsid w:val="006B20A4"/>
    <w:rsid w:val="006B21E1"/>
    <w:rsid w:val="006B21F3"/>
    <w:rsid w:val="006B22EC"/>
    <w:rsid w:val="006B2409"/>
    <w:rsid w:val="006B24FD"/>
    <w:rsid w:val="006B28DA"/>
    <w:rsid w:val="006B2968"/>
    <w:rsid w:val="006B29CB"/>
    <w:rsid w:val="006B2C6B"/>
    <w:rsid w:val="006B315B"/>
    <w:rsid w:val="006B317F"/>
    <w:rsid w:val="006B3652"/>
    <w:rsid w:val="006B3BF5"/>
    <w:rsid w:val="006B4206"/>
    <w:rsid w:val="006B42A8"/>
    <w:rsid w:val="006B42B5"/>
    <w:rsid w:val="006B44F3"/>
    <w:rsid w:val="006B4920"/>
    <w:rsid w:val="006B492A"/>
    <w:rsid w:val="006B4F28"/>
    <w:rsid w:val="006B4FD7"/>
    <w:rsid w:val="006B5058"/>
    <w:rsid w:val="006B5075"/>
    <w:rsid w:val="006B50E0"/>
    <w:rsid w:val="006B50FB"/>
    <w:rsid w:val="006B5146"/>
    <w:rsid w:val="006B53E6"/>
    <w:rsid w:val="006B542F"/>
    <w:rsid w:val="006B55C5"/>
    <w:rsid w:val="006B5792"/>
    <w:rsid w:val="006B588A"/>
    <w:rsid w:val="006B5EAC"/>
    <w:rsid w:val="006B6237"/>
    <w:rsid w:val="006B6289"/>
    <w:rsid w:val="006B629C"/>
    <w:rsid w:val="006B630D"/>
    <w:rsid w:val="006B64F9"/>
    <w:rsid w:val="006B6B5F"/>
    <w:rsid w:val="006B6ED8"/>
    <w:rsid w:val="006B6F82"/>
    <w:rsid w:val="006B6FC8"/>
    <w:rsid w:val="006B7054"/>
    <w:rsid w:val="006B707D"/>
    <w:rsid w:val="006B714B"/>
    <w:rsid w:val="006B72BD"/>
    <w:rsid w:val="006B7345"/>
    <w:rsid w:val="006B748A"/>
    <w:rsid w:val="006B74A7"/>
    <w:rsid w:val="006B753F"/>
    <w:rsid w:val="006B762B"/>
    <w:rsid w:val="006B76C6"/>
    <w:rsid w:val="006B7C14"/>
    <w:rsid w:val="006B7E22"/>
    <w:rsid w:val="006C00B6"/>
    <w:rsid w:val="006C00E4"/>
    <w:rsid w:val="006C03B0"/>
    <w:rsid w:val="006C050A"/>
    <w:rsid w:val="006C071C"/>
    <w:rsid w:val="006C09F0"/>
    <w:rsid w:val="006C0A45"/>
    <w:rsid w:val="006C100E"/>
    <w:rsid w:val="006C1366"/>
    <w:rsid w:val="006C1396"/>
    <w:rsid w:val="006C155E"/>
    <w:rsid w:val="006C1673"/>
    <w:rsid w:val="006C1697"/>
    <w:rsid w:val="006C16C7"/>
    <w:rsid w:val="006C178A"/>
    <w:rsid w:val="006C193A"/>
    <w:rsid w:val="006C1C33"/>
    <w:rsid w:val="006C1D0D"/>
    <w:rsid w:val="006C1E22"/>
    <w:rsid w:val="006C1E44"/>
    <w:rsid w:val="006C212A"/>
    <w:rsid w:val="006C21C1"/>
    <w:rsid w:val="006C21EC"/>
    <w:rsid w:val="006C24B1"/>
    <w:rsid w:val="006C27E9"/>
    <w:rsid w:val="006C29C0"/>
    <w:rsid w:val="006C2A22"/>
    <w:rsid w:val="006C2A3C"/>
    <w:rsid w:val="006C2BB3"/>
    <w:rsid w:val="006C2D07"/>
    <w:rsid w:val="006C2D6C"/>
    <w:rsid w:val="006C2E6A"/>
    <w:rsid w:val="006C2E72"/>
    <w:rsid w:val="006C303D"/>
    <w:rsid w:val="006C312D"/>
    <w:rsid w:val="006C3335"/>
    <w:rsid w:val="006C3B96"/>
    <w:rsid w:val="006C3D4C"/>
    <w:rsid w:val="006C40F1"/>
    <w:rsid w:val="006C441C"/>
    <w:rsid w:val="006C44DA"/>
    <w:rsid w:val="006C4507"/>
    <w:rsid w:val="006C45F3"/>
    <w:rsid w:val="006C4E4B"/>
    <w:rsid w:val="006C5019"/>
    <w:rsid w:val="006C50B3"/>
    <w:rsid w:val="006C5347"/>
    <w:rsid w:val="006C54A9"/>
    <w:rsid w:val="006C5657"/>
    <w:rsid w:val="006C56D8"/>
    <w:rsid w:val="006C577B"/>
    <w:rsid w:val="006C5844"/>
    <w:rsid w:val="006C58B2"/>
    <w:rsid w:val="006C5981"/>
    <w:rsid w:val="006C5991"/>
    <w:rsid w:val="006C59F3"/>
    <w:rsid w:val="006C5A1F"/>
    <w:rsid w:val="006C5AA2"/>
    <w:rsid w:val="006C5CFF"/>
    <w:rsid w:val="006C5DF5"/>
    <w:rsid w:val="006C5F90"/>
    <w:rsid w:val="006C635C"/>
    <w:rsid w:val="006C63C0"/>
    <w:rsid w:val="006C66D2"/>
    <w:rsid w:val="006C6FB1"/>
    <w:rsid w:val="006C7000"/>
    <w:rsid w:val="006C70BF"/>
    <w:rsid w:val="006C7127"/>
    <w:rsid w:val="006C713D"/>
    <w:rsid w:val="006C721D"/>
    <w:rsid w:val="006C7240"/>
    <w:rsid w:val="006C7389"/>
    <w:rsid w:val="006C746D"/>
    <w:rsid w:val="006C7AAE"/>
    <w:rsid w:val="006C7B97"/>
    <w:rsid w:val="006C7D71"/>
    <w:rsid w:val="006D01D8"/>
    <w:rsid w:val="006D0260"/>
    <w:rsid w:val="006D0287"/>
    <w:rsid w:val="006D032E"/>
    <w:rsid w:val="006D033C"/>
    <w:rsid w:val="006D0486"/>
    <w:rsid w:val="006D073F"/>
    <w:rsid w:val="006D07A2"/>
    <w:rsid w:val="006D0B72"/>
    <w:rsid w:val="006D0BB8"/>
    <w:rsid w:val="006D0CC0"/>
    <w:rsid w:val="006D0DFB"/>
    <w:rsid w:val="006D0E01"/>
    <w:rsid w:val="006D0FFA"/>
    <w:rsid w:val="006D1466"/>
    <w:rsid w:val="006D15CC"/>
    <w:rsid w:val="006D1B83"/>
    <w:rsid w:val="006D1BBE"/>
    <w:rsid w:val="006D1CE4"/>
    <w:rsid w:val="006D1E8B"/>
    <w:rsid w:val="006D1EF6"/>
    <w:rsid w:val="006D22A9"/>
    <w:rsid w:val="006D2650"/>
    <w:rsid w:val="006D265D"/>
    <w:rsid w:val="006D2C55"/>
    <w:rsid w:val="006D3023"/>
    <w:rsid w:val="006D3311"/>
    <w:rsid w:val="006D375B"/>
    <w:rsid w:val="006D3843"/>
    <w:rsid w:val="006D397E"/>
    <w:rsid w:val="006D3B5C"/>
    <w:rsid w:val="006D3BC3"/>
    <w:rsid w:val="006D3D3A"/>
    <w:rsid w:val="006D4506"/>
    <w:rsid w:val="006D47C9"/>
    <w:rsid w:val="006D4853"/>
    <w:rsid w:val="006D4A45"/>
    <w:rsid w:val="006D4A8E"/>
    <w:rsid w:val="006D4ABD"/>
    <w:rsid w:val="006D4C17"/>
    <w:rsid w:val="006D4CA5"/>
    <w:rsid w:val="006D4FFD"/>
    <w:rsid w:val="006D524F"/>
    <w:rsid w:val="006D53B2"/>
    <w:rsid w:val="006D54F3"/>
    <w:rsid w:val="006D5701"/>
    <w:rsid w:val="006D57C3"/>
    <w:rsid w:val="006D597E"/>
    <w:rsid w:val="006D5AD1"/>
    <w:rsid w:val="006D5BF2"/>
    <w:rsid w:val="006D5D7E"/>
    <w:rsid w:val="006D60F2"/>
    <w:rsid w:val="006D6134"/>
    <w:rsid w:val="006D62A4"/>
    <w:rsid w:val="006D62DC"/>
    <w:rsid w:val="006D635B"/>
    <w:rsid w:val="006D6404"/>
    <w:rsid w:val="006D6683"/>
    <w:rsid w:val="006D681D"/>
    <w:rsid w:val="006D6F03"/>
    <w:rsid w:val="006D74CA"/>
    <w:rsid w:val="006D76E9"/>
    <w:rsid w:val="006D776C"/>
    <w:rsid w:val="006D7917"/>
    <w:rsid w:val="006D7AFD"/>
    <w:rsid w:val="006D7B92"/>
    <w:rsid w:val="006D7CD4"/>
    <w:rsid w:val="006E01A0"/>
    <w:rsid w:val="006E04DF"/>
    <w:rsid w:val="006E0526"/>
    <w:rsid w:val="006E0628"/>
    <w:rsid w:val="006E062D"/>
    <w:rsid w:val="006E0658"/>
    <w:rsid w:val="006E0761"/>
    <w:rsid w:val="006E094B"/>
    <w:rsid w:val="006E0993"/>
    <w:rsid w:val="006E09CA"/>
    <w:rsid w:val="006E0A0E"/>
    <w:rsid w:val="006E0B58"/>
    <w:rsid w:val="006E0B8F"/>
    <w:rsid w:val="006E0C86"/>
    <w:rsid w:val="006E0E91"/>
    <w:rsid w:val="006E0EAE"/>
    <w:rsid w:val="006E0FE1"/>
    <w:rsid w:val="006E0FF8"/>
    <w:rsid w:val="006E1077"/>
    <w:rsid w:val="006E1227"/>
    <w:rsid w:val="006E15F0"/>
    <w:rsid w:val="006E1755"/>
    <w:rsid w:val="006E1926"/>
    <w:rsid w:val="006E1A65"/>
    <w:rsid w:val="006E1B84"/>
    <w:rsid w:val="006E1BC2"/>
    <w:rsid w:val="006E1D7D"/>
    <w:rsid w:val="006E2010"/>
    <w:rsid w:val="006E20A0"/>
    <w:rsid w:val="006E2304"/>
    <w:rsid w:val="006E25CE"/>
    <w:rsid w:val="006E2601"/>
    <w:rsid w:val="006E26C7"/>
    <w:rsid w:val="006E28E5"/>
    <w:rsid w:val="006E293A"/>
    <w:rsid w:val="006E2AAD"/>
    <w:rsid w:val="006E2AC3"/>
    <w:rsid w:val="006E2CDA"/>
    <w:rsid w:val="006E2D2E"/>
    <w:rsid w:val="006E2F17"/>
    <w:rsid w:val="006E3083"/>
    <w:rsid w:val="006E32DB"/>
    <w:rsid w:val="006E330F"/>
    <w:rsid w:val="006E3727"/>
    <w:rsid w:val="006E380B"/>
    <w:rsid w:val="006E3A92"/>
    <w:rsid w:val="006E3ACE"/>
    <w:rsid w:val="006E3D0C"/>
    <w:rsid w:val="006E3FD5"/>
    <w:rsid w:val="006E4566"/>
    <w:rsid w:val="006E47AA"/>
    <w:rsid w:val="006E4842"/>
    <w:rsid w:val="006E4A59"/>
    <w:rsid w:val="006E4F7E"/>
    <w:rsid w:val="006E4FC1"/>
    <w:rsid w:val="006E524C"/>
    <w:rsid w:val="006E550E"/>
    <w:rsid w:val="006E56FA"/>
    <w:rsid w:val="006E587F"/>
    <w:rsid w:val="006E5C02"/>
    <w:rsid w:val="006E5CC6"/>
    <w:rsid w:val="006E5D5F"/>
    <w:rsid w:val="006E5E36"/>
    <w:rsid w:val="006E5E6F"/>
    <w:rsid w:val="006E5FB5"/>
    <w:rsid w:val="006E6249"/>
    <w:rsid w:val="006E63BE"/>
    <w:rsid w:val="006E6538"/>
    <w:rsid w:val="006E65B7"/>
    <w:rsid w:val="006E6775"/>
    <w:rsid w:val="006E67F6"/>
    <w:rsid w:val="006E68EE"/>
    <w:rsid w:val="006E6A92"/>
    <w:rsid w:val="006E6BAD"/>
    <w:rsid w:val="006E6C71"/>
    <w:rsid w:val="006E6E03"/>
    <w:rsid w:val="006E6E79"/>
    <w:rsid w:val="006E712E"/>
    <w:rsid w:val="006E72E7"/>
    <w:rsid w:val="006E743A"/>
    <w:rsid w:val="006E74D1"/>
    <w:rsid w:val="006E76DA"/>
    <w:rsid w:val="006E7771"/>
    <w:rsid w:val="006E77D1"/>
    <w:rsid w:val="006E79AA"/>
    <w:rsid w:val="006E79F2"/>
    <w:rsid w:val="006E7A31"/>
    <w:rsid w:val="006E7A8A"/>
    <w:rsid w:val="006E7CB4"/>
    <w:rsid w:val="006E7D71"/>
    <w:rsid w:val="006E7DB5"/>
    <w:rsid w:val="006E7DD4"/>
    <w:rsid w:val="006E7F5B"/>
    <w:rsid w:val="006F0163"/>
    <w:rsid w:val="006F0304"/>
    <w:rsid w:val="006F063A"/>
    <w:rsid w:val="006F06B8"/>
    <w:rsid w:val="006F06C9"/>
    <w:rsid w:val="006F06F5"/>
    <w:rsid w:val="006F0838"/>
    <w:rsid w:val="006F0860"/>
    <w:rsid w:val="006F09F1"/>
    <w:rsid w:val="006F0AC4"/>
    <w:rsid w:val="006F0F9E"/>
    <w:rsid w:val="006F174D"/>
    <w:rsid w:val="006F19E1"/>
    <w:rsid w:val="006F1AD7"/>
    <w:rsid w:val="006F2062"/>
    <w:rsid w:val="006F23B9"/>
    <w:rsid w:val="006F2418"/>
    <w:rsid w:val="006F248A"/>
    <w:rsid w:val="006F27B5"/>
    <w:rsid w:val="006F2AAF"/>
    <w:rsid w:val="006F2C82"/>
    <w:rsid w:val="006F2F7F"/>
    <w:rsid w:val="006F3216"/>
    <w:rsid w:val="006F3294"/>
    <w:rsid w:val="006F348F"/>
    <w:rsid w:val="006F36BF"/>
    <w:rsid w:val="006F3781"/>
    <w:rsid w:val="006F38C1"/>
    <w:rsid w:val="006F3B8B"/>
    <w:rsid w:val="006F3D5E"/>
    <w:rsid w:val="006F3DDD"/>
    <w:rsid w:val="006F41C3"/>
    <w:rsid w:val="006F42C6"/>
    <w:rsid w:val="006F4AB7"/>
    <w:rsid w:val="006F4B9C"/>
    <w:rsid w:val="006F4C14"/>
    <w:rsid w:val="006F4D0D"/>
    <w:rsid w:val="006F4D8D"/>
    <w:rsid w:val="006F4DAA"/>
    <w:rsid w:val="006F543B"/>
    <w:rsid w:val="006F54D3"/>
    <w:rsid w:val="006F5547"/>
    <w:rsid w:val="006F5A76"/>
    <w:rsid w:val="006F5D7E"/>
    <w:rsid w:val="006F64E3"/>
    <w:rsid w:val="006F66F5"/>
    <w:rsid w:val="006F6950"/>
    <w:rsid w:val="006F71B4"/>
    <w:rsid w:val="006F7220"/>
    <w:rsid w:val="006F77D2"/>
    <w:rsid w:val="006F7A44"/>
    <w:rsid w:val="006F7C32"/>
    <w:rsid w:val="0070002C"/>
    <w:rsid w:val="007001A3"/>
    <w:rsid w:val="0070042B"/>
    <w:rsid w:val="00700545"/>
    <w:rsid w:val="00700695"/>
    <w:rsid w:val="007006BF"/>
    <w:rsid w:val="00700735"/>
    <w:rsid w:val="00700AE4"/>
    <w:rsid w:val="00700B61"/>
    <w:rsid w:val="00700E85"/>
    <w:rsid w:val="00700F3F"/>
    <w:rsid w:val="00701155"/>
    <w:rsid w:val="007013D7"/>
    <w:rsid w:val="0070143A"/>
    <w:rsid w:val="0070158F"/>
    <w:rsid w:val="00701745"/>
    <w:rsid w:val="00701833"/>
    <w:rsid w:val="00701966"/>
    <w:rsid w:val="00701FFC"/>
    <w:rsid w:val="00702384"/>
    <w:rsid w:val="00702905"/>
    <w:rsid w:val="00702A1C"/>
    <w:rsid w:val="00702B4D"/>
    <w:rsid w:val="00703046"/>
    <w:rsid w:val="00703101"/>
    <w:rsid w:val="00703415"/>
    <w:rsid w:val="0070385D"/>
    <w:rsid w:val="00703BE2"/>
    <w:rsid w:val="00703F17"/>
    <w:rsid w:val="00704270"/>
    <w:rsid w:val="007043D3"/>
    <w:rsid w:val="007044E9"/>
    <w:rsid w:val="0070452B"/>
    <w:rsid w:val="00704624"/>
    <w:rsid w:val="00704A12"/>
    <w:rsid w:val="00704A86"/>
    <w:rsid w:val="00704B78"/>
    <w:rsid w:val="00704E6D"/>
    <w:rsid w:val="007050D4"/>
    <w:rsid w:val="007054DD"/>
    <w:rsid w:val="00705530"/>
    <w:rsid w:val="00705982"/>
    <w:rsid w:val="007059AD"/>
    <w:rsid w:val="00705A49"/>
    <w:rsid w:val="00705B19"/>
    <w:rsid w:val="00705B57"/>
    <w:rsid w:val="00705C64"/>
    <w:rsid w:val="00705CEF"/>
    <w:rsid w:val="00705D9D"/>
    <w:rsid w:val="0070606D"/>
    <w:rsid w:val="00706101"/>
    <w:rsid w:val="007062FE"/>
    <w:rsid w:val="0070636B"/>
    <w:rsid w:val="00706480"/>
    <w:rsid w:val="007064B2"/>
    <w:rsid w:val="0070681C"/>
    <w:rsid w:val="007069F0"/>
    <w:rsid w:val="00706B0C"/>
    <w:rsid w:val="00706B5E"/>
    <w:rsid w:val="00706EA5"/>
    <w:rsid w:val="007070F8"/>
    <w:rsid w:val="00707104"/>
    <w:rsid w:val="00707196"/>
    <w:rsid w:val="007073CC"/>
    <w:rsid w:val="007073D6"/>
    <w:rsid w:val="007073EB"/>
    <w:rsid w:val="00707481"/>
    <w:rsid w:val="00707C9B"/>
    <w:rsid w:val="00710536"/>
    <w:rsid w:val="0071060D"/>
    <w:rsid w:val="00710AF6"/>
    <w:rsid w:val="00711107"/>
    <w:rsid w:val="0071114E"/>
    <w:rsid w:val="00711ACE"/>
    <w:rsid w:val="00711BC4"/>
    <w:rsid w:val="00711EA0"/>
    <w:rsid w:val="00712025"/>
    <w:rsid w:val="007121FA"/>
    <w:rsid w:val="007122D5"/>
    <w:rsid w:val="007125C5"/>
    <w:rsid w:val="007125F7"/>
    <w:rsid w:val="007127F9"/>
    <w:rsid w:val="00712910"/>
    <w:rsid w:val="00712BFD"/>
    <w:rsid w:val="00712CED"/>
    <w:rsid w:val="00712D2D"/>
    <w:rsid w:val="00712FD4"/>
    <w:rsid w:val="00713387"/>
    <w:rsid w:val="007136BD"/>
    <w:rsid w:val="0071376B"/>
    <w:rsid w:val="007137F2"/>
    <w:rsid w:val="0071385D"/>
    <w:rsid w:val="007138A9"/>
    <w:rsid w:val="00713CB3"/>
    <w:rsid w:val="00713D81"/>
    <w:rsid w:val="00713DA5"/>
    <w:rsid w:val="00713E33"/>
    <w:rsid w:val="00713F2F"/>
    <w:rsid w:val="00713FFC"/>
    <w:rsid w:val="007140F9"/>
    <w:rsid w:val="0071439A"/>
    <w:rsid w:val="00714561"/>
    <w:rsid w:val="007146A1"/>
    <w:rsid w:val="00714766"/>
    <w:rsid w:val="007148E0"/>
    <w:rsid w:val="0071494F"/>
    <w:rsid w:val="00714E5E"/>
    <w:rsid w:val="00714EDA"/>
    <w:rsid w:val="0071502C"/>
    <w:rsid w:val="00715207"/>
    <w:rsid w:val="0071548D"/>
    <w:rsid w:val="00715688"/>
    <w:rsid w:val="007156B8"/>
    <w:rsid w:val="007156C7"/>
    <w:rsid w:val="0071575B"/>
    <w:rsid w:val="007157C3"/>
    <w:rsid w:val="00715995"/>
    <w:rsid w:val="00715C1B"/>
    <w:rsid w:val="00715DE3"/>
    <w:rsid w:val="00716077"/>
    <w:rsid w:val="007161C0"/>
    <w:rsid w:val="00716555"/>
    <w:rsid w:val="007165B3"/>
    <w:rsid w:val="00716876"/>
    <w:rsid w:val="00716B45"/>
    <w:rsid w:val="00716BD0"/>
    <w:rsid w:val="00716BE5"/>
    <w:rsid w:val="00716C23"/>
    <w:rsid w:val="00716D0C"/>
    <w:rsid w:val="00716FE5"/>
    <w:rsid w:val="00717BD7"/>
    <w:rsid w:val="00717FE4"/>
    <w:rsid w:val="007203CB"/>
    <w:rsid w:val="00720502"/>
    <w:rsid w:val="0072054A"/>
    <w:rsid w:val="007206C0"/>
    <w:rsid w:val="0072079E"/>
    <w:rsid w:val="0072081C"/>
    <w:rsid w:val="00720A59"/>
    <w:rsid w:val="00720DE2"/>
    <w:rsid w:val="00720EE0"/>
    <w:rsid w:val="007214FF"/>
    <w:rsid w:val="00721611"/>
    <w:rsid w:val="007218DC"/>
    <w:rsid w:val="00721953"/>
    <w:rsid w:val="00721A0A"/>
    <w:rsid w:val="00721C90"/>
    <w:rsid w:val="00721E10"/>
    <w:rsid w:val="00721EB6"/>
    <w:rsid w:val="0072217F"/>
    <w:rsid w:val="00722295"/>
    <w:rsid w:val="00722330"/>
    <w:rsid w:val="00722361"/>
    <w:rsid w:val="0072272F"/>
    <w:rsid w:val="0072282C"/>
    <w:rsid w:val="00722873"/>
    <w:rsid w:val="00722875"/>
    <w:rsid w:val="00722D11"/>
    <w:rsid w:val="00722EB6"/>
    <w:rsid w:val="00723008"/>
    <w:rsid w:val="0072313D"/>
    <w:rsid w:val="007231C4"/>
    <w:rsid w:val="0072325B"/>
    <w:rsid w:val="007233D2"/>
    <w:rsid w:val="00723468"/>
    <w:rsid w:val="007234E8"/>
    <w:rsid w:val="00723627"/>
    <w:rsid w:val="007238C8"/>
    <w:rsid w:val="0072393D"/>
    <w:rsid w:val="00723DC9"/>
    <w:rsid w:val="00723E65"/>
    <w:rsid w:val="0072419B"/>
    <w:rsid w:val="00724435"/>
    <w:rsid w:val="00724CB6"/>
    <w:rsid w:val="00724E9D"/>
    <w:rsid w:val="00725639"/>
    <w:rsid w:val="007259B5"/>
    <w:rsid w:val="00725A54"/>
    <w:rsid w:val="00725D62"/>
    <w:rsid w:val="00725E27"/>
    <w:rsid w:val="00725ECF"/>
    <w:rsid w:val="00725F83"/>
    <w:rsid w:val="007261C5"/>
    <w:rsid w:val="007263C1"/>
    <w:rsid w:val="00726B14"/>
    <w:rsid w:val="00726DAA"/>
    <w:rsid w:val="00726E80"/>
    <w:rsid w:val="00726FF8"/>
    <w:rsid w:val="0072744E"/>
    <w:rsid w:val="007274D9"/>
    <w:rsid w:val="007279E6"/>
    <w:rsid w:val="00727A14"/>
    <w:rsid w:val="00727D97"/>
    <w:rsid w:val="00727FF3"/>
    <w:rsid w:val="00730080"/>
    <w:rsid w:val="007302FF"/>
    <w:rsid w:val="007303D7"/>
    <w:rsid w:val="007303E3"/>
    <w:rsid w:val="007303F0"/>
    <w:rsid w:val="00730554"/>
    <w:rsid w:val="00730590"/>
    <w:rsid w:val="007306A2"/>
    <w:rsid w:val="007307BC"/>
    <w:rsid w:val="00730D9C"/>
    <w:rsid w:val="007311D0"/>
    <w:rsid w:val="00731347"/>
    <w:rsid w:val="00731589"/>
    <w:rsid w:val="00731721"/>
    <w:rsid w:val="00731910"/>
    <w:rsid w:val="00731A4D"/>
    <w:rsid w:val="00731A6F"/>
    <w:rsid w:val="00731C77"/>
    <w:rsid w:val="00731CF0"/>
    <w:rsid w:val="0073205B"/>
    <w:rsid w:val="00732061"/>
    <w:rsid w:val="00732126"/>
    <w:rsid w:val="00732195"/>
    <w:rsid w:val="007321CD"/>
    <w:rsid w:val="0073226F"/>
    <w:rsid w:val="007322C9"/>
    <w:rsid w:val="0073246F"/>
    <w:rsid w:val="007324DD"/>
    <w:rsid w:val="007325AE"/>
    <w:rsid w:val="007325C7"/>
    <w:rsid w:val="007326FB"/>
    <w:rsid w:val="007329EF"/>
    <w:rsid w:val="00732C8D"/>
    <w:rsid w:val="00732DBA"/>
    <w:rsid w:val="00732DC0"/>
    <w:rsid w:val="00732E40"/>
    <w:rsid w:val="00732EEF"/>
    <w:rsid w:val="007331C0"/>
    <w:rsid w:val="00733515"/>
    <w:rsid w:val="00733A05"/>
    <w:rsid w:val="00733AA0"/>
    <w:rsid w:val="00733C75"/>
    <w:rsid w:val="00733F38"/>
    <w:rsid w:val="0073403E"/>
    <w:rsid w:val="00734247"/>
    <w:rsid w:val="00734420"/>
    <w:rsid w:val="007344DB"/>
    <w:rsid w:val="007344E0"/>
    <w:rsid w:val="00734604"/>
    <w:rsid w:val="007349C4"/>
    <w:rsid w:val="00734B89"/>
    <w:rsid w:val="00734E85"/>
    <w:rsid w:val="00735004"/>
    <w:rsid w:val="0073502E"/>
    <w:rsid w:val="0073514D"/>
    <w:rsid w:val="00735699"/>
    <w:rsid w:val="00735BD7"/>
    <w:rsid w:val="00735D8E"/>
    <w:rsid w:val="00735E8A"/>
    <w:rsid w:val="00736758"/>
    <w:rsid w:val="00736858"/>
    <w:rsid w:val="0073692F"/>
    <w:rsid w:val="00736CC4"/>
    <w:rsid w:val="00736D16"/>
    <w:rsid w:val="00736EAC"/>
    <w:rsid w:val="00736FB4"/>
    <w:rsid w:val="00737136"/>
    <w:rsid w:val="007373AE"/>
    <w:rsid w:val="007374AD"/>
    <w:rsid w:val="00737709"/>
    <w:rsid w:val="00737AE5"/>
    <w:rsid w:val="00737B90"/>
    <w:rsid w:val="00737D57"/>
    <w:rsid w:val="007400F9"/>
    <w:rsid w:val="0074032E"/>
    <w:rsid w:val="0074034A"/>
    <w:rsid w:val="007403AB"/>
    <w:rsid w:val="0074046B"/>
    <w:rsid w:val="0074049D"/>
    <w:rsid w:val="007406ED"/>
    <w:rsid w:val="00740AB4"/>
    <w:rsid w:val="00740BF0"/>
    <w:rsid w:val="00740C0D"/>
    <w:rsid w:val="00740CB9"/>
    <w:rsid w:val="00741111"/>
    <w:rsid w:val="00741162"/>
    <w:rsid w:val="007411B8"/>
    <w:rsid w:val="007412C1"/>
    <w:rsid w:val="0074132C"/>
    <w:rsid w:val="00741498"/>
    <w:rsid w:val="00741794"/>
    <w:rsid w:val="0074188A"/>
    <w:rsid w:val="00741D25"/>
    <w:rsid w:val="00742069"/>
    <w:rsid w:val="007420C3"/>
    <w:rsid w:val="00742192"/>
    <w:rsid w:val="0074231C"/>
    <w:rsid w:val="0074255B"/>
    <w:rsid w:val="007427C8"/>
    <w:rsid w:val="007427DF"/>
    <w:rsid w:val="007428AA"/>
    <w:rsid w:val="007428F7"/>
    <w:rsid w:val="00742945"/>
    <w:rsid w:val="00742960"/>
    <w:rsid w:val="00742B50"/>
    <w:rsid w:val="00742BA5"/>
    <w:rsid w:val="00742DB3"/>
    <w:rsid w:val="00743194"/>
    <w:rsid w:val="0074329A"/>
    <w:rsid w:val="007432F0"/>
    <w:rsid w:val="007439BA"/>
    <w:rsid w:val="00743D08"/>
    <w:rsid w:val="00743DDE"/>
    <w:rsid w:val="00743E25"/>
    <w:rsid w:val="00744125"/>
    <w:rsid w:val="00744743"/>
    <w:rsid w:val="0074485E"/>
    <w:rsid w:val="00744A44"/>
    <w:rsid w:val="00744A5C"/>
    <w:rsid w:val="00744ABA"/>
    <w:rsid w:val="00744B0C"/>
    <w:rsid w:val="00744BE6"/>
    <w:rsid w:val="00744C36"/>
    <w:rsid w:val="00744C3F"/>
    <w:rsid w:val="00744E0B"/>
    <w:rsid w:val="00745068"/>
    <w:rsid w:val="0074517D"/>
    <w:rsid w:val="00745579"/>
    <w:rsid w:val="00745600"/>
    <w:rsid w:val="00745718"/>
    <w:rsid w:val="00745FC5"/>
    <w:rsid w:val="0074619D"/>
    <w:rsid w:val="0074656D"/>
    <w:rsid w:val="0074674B"/>
    <w:rsid w:val="00746D2C"/>
    <w:rsid w:val="00746D3F"/>
    <w:rsid w:val="00746DD2"/>
    <w:rsid w:val="00747112"/>
    <w:rsid w:val="00747220"/>
    <w:rsid w:val="00747446"/>
    <w:rsid w:val="0074754A"/>
    <w:rsid w:val="007477CC"/>
    <w:rsid w:val="0074787B"/>
    <w:rsid w:val="007478A1"/>
    <w:rsid w:val="007478E3"/>
    <w:rsid w:val="0074793F"/>
    <w:rsid w:val="007479DA"/>
    <w:rsid w:val="00747AA0"/>
    <w:rsid w:val="00747AE3"/>
    <w:rsid w:val="00747DE9"/>
    <w:rsid w:val="00747FD3"/>
    <w:rsid w:val="007500FA"/>
    <w:rsid w:val="00750560"/>
    <w:rsid w:val="007506FE"/>
    <w:rsid w:val="00750895"/>
    <w:rsid w:val="007508F2"/>
    <w:rsid w:val="00750BAC"/>
    <w:rsid w:val="00750F91"/>
    <w:rsid w:val="00750FE8"/>
    <w:rsid w:val="0075145C"/>
    <w:rsid w:val="007514F0"/>
    <w:rsid w:val="00751562"/>
    <w:rsid w:val="00751763"/>
    <w:rsid w:val="0075193F"/>
    <w:rsid w:val="00751B01"/>
    <w:rsid w:val="00751C83"/>
    <w:rsid w:val="00751D2B"/>
    <w:rsid w:val="00751E70"/>
    <w:rsid w:val="00751F76"/>
    <w:rsid w:val="00752757"/>
    <w:rsid w:val="0075277A"/>
    <w:rsid w:val="0075294F"/>
    <w:rsid w:val="00752987"/>
    <w:rsid w:val="00752F19"/>
    <w:rsid w:val="00753222"/>
    <w:rsid w:val="007532B1"/>
    <w:rsid w:val="007538B8"/>
    <w:rsid w:val="00753A39"/>
    <w:rsid w:val="00753AAA"/>
    <w:rsid w:val="00753D61"/>
    <w:rsid w:val="0075404E"/>
    <w:rsid w:val="0075412A"/>
    <w:rsid w:val="007544DE"/>
    <w:rsid w:val="0075489E"/>
    <w:rsid w:val="007548E7"/>
    <w:rsid w:val="007549C5"/>
    <w:rsid w:val="00754B03"/>
    <w:rsid w:val="00754C19"/>
    <w:rsid w:val="00754D53"/>
    <w:rsid w:val="00754FA4"/>
    <w:rsid w:val="00754FFE"/>
    <w:rsid w:val="007550F4"/>
    <w:rsid w:val="00755304"/>
    <w:rsid w:val="0075536E"/>
    <w:rsid w:val="0075537D"/>
    <w:rsid w:val="00755794"/>
    <w:rsid w:val="007557BA"/>
    <w:rsid w:val="00755B78"/>
    <w:rsid w:val="00755BB5"/>
    <w:rsid w:val="00755BD3"/>
    <w:rsid w:val="00755DC2"/>
    <w:rsid w:val="007560A6"/>
    <w:rsid w:val="007561CA"/>
    <w:rsid w:val="007562A7"/>
    <w:rsid w:val="007562CF"/>
    <w:rsid w:val="0075631A"/>
    <w:rsid w:val="00756506"/>
    <w:rsid w:val="0075662E"/>
    <w:rsid w:val="00756A7F"/>
    <w:rsid w:val="00756C3F"/>
    <w:rsid w:val="00756C86"/>
    <w:rsid w:val="00756D4D"/>
    <w:rsid w:val="00756DD1"/>
    <w:rsid w:val="00756EDF"/>
    <w:rsid w:val="00756EFB"/>
    <w:rsid w:val="00756F3E"/>
    <w:rsid w:val="007571F8"/>
    <w:rsid w:val="0075720E"/>
    <w:rsid w:val="00757486"/>
    <w:rsid w:val="007574B5"/>
    <w:rsid w:val="00757678"/>
    <w:rsid w:val="0075767B"/>
    <w:rsid w:val="00757743"/>
    <w:rsid w:val="0075778F"/>
    <w:rsid w:val="007577DA"/>
    <w:rsid w:val="0075784D"/>
    <w:rsid w:val="007579DF"/>
    <w:rsid w:val="00757CE7"/>
    <w:rsid w:val="00757D20"/>
    <w:rsid w:val="00757D5D"/>
    <w:rsid w:val="00757E03"/>
    <w:rsid w:val="00757E7A"/>
    <w:rsid w:val="00760042"/>
    <w:rsid w:val="00760464"/>
    <w:rsid w:val="007604DC"/>
    <w:rsid w:val="007604E4"/>
    <w:rsid w:val="0076054A"/>
    <w:rsid w:val="00760897"/>
    <w:rsid w:val="00760A03"/>
    <w:rsid w:val="00760BEC"/>
    <w:rsid w:val="00760C38"/>
    <w:rsid w:val="00760CB1"/>
    <w:rsid w:val="00760DAC"/>
    <w:rsid w:val="00760E3F"/>
    <w:rsid w:val="007611D6"/>
    <w:rsid w:val="007612B0"/>
    <w:rsid w:val="00761440"/>
    <w:rsid w:val="007615B3"/>
    <w:rsid w:val="0076165F"/>
    <w:rsid w:val="007616E9"/>
    <w:rsid w:val="00761BEF"/>
    <w:rsid w:val="00761F63"/>
    <w:rsid w:val="00762196"/>
    <w:rsid w:val="007622AF"/>
    <w:rsid w:val="0076256D"/>
    <w:rsid w:val="007625CA"/>
    <w:rsid w:val="007629E1"/>
    <w:rsid w:val="007629E3"/>
    <w:rsid w:val="00762BE4"/>
    <w:rsid w:val="00762CA5"/>
    <w:rsid w:val="00762E07"/>
    <w:rsid w:val="00762ED4"/>
    <w:rsid w:val="00762FDD"/>
    <w:rsid w:val="007630B2"/>
    <w:rsid w:val="0076329C"/>
    <w:rsid w:val="007633BA"/>
    <w:rsid w:val="0076355B"/>
    <w:rsid w:val="0076361F"/>
    <w:rsid w:val="00763699"/>
    <w:rsid w:val="00763D52"/>
    <w:rsid w:val="00763DCF"/>
    <w:rsid w:val="00763DD3"/>
    <w:rsid w:val="00764100"/>
    <w:rsid w:val="0076461F"/>
    <w:rsid w:val="00764910"/>
    <w:rsid w:val="007649D6"/>
    <w:rsid w:val="00764A46"/>
    <w:rsid w:val="00764A72"/>
    <w:rsid w:val="00764ED3"/>
    <w:rsid w:val="00765558"/>
    <w:rsid w:val="007656DC"/>
    <w:rsid w:val="0076580E"/>
    <w:rsid w:val="00765918"/>
    <w:rsid w:val="0076594B"/>
    <w:rsid w:val="00765C1A"/>
    <w:rsid w:val="00765CA8"/>
    <w:rsid w:val="00766134"/>
    <w:rsid w:val="00766647"/>
    <w:rsid w:val="00766692"/>
    <w:rsid w:val="007666BD"/>
    <w:rsid w:val="00766701"/>
    <w:rsid w:val="007668E9"/>
    <w:rsid w:val="00766A5E"/>
    <w:rsid w:val="00766AB2"/>
    <w:rsid w:val="00766B35"/>
    <w:rsid w:val="00766D10"/>
    <w:rsid w:val="00766DDE"/>
    <w:rsid w:val="00766E95"/>
    <w:rsid w:val="00766FF5"/>
    <w:rsid w:val="0076705F"/>
    <w:rsid w:val="007673D3"/>
    <w:rsid w:val="00767548"/>
    <w:rsid w:val="00767558"/>
    <w:rsid w:val="0076757C"/>
    <w:rsid w:val="00767591"/>
    <w:rsid w:val="00767BBC"/>
    <w:rsid w:val="00767BDA"/>
    <w:rsid w:val="00767F2F"/>
    <w:rsid w:val="00767F9A"/>
    <w:rsid w:val="007706B9"/>
    <w:rsid w:val="007707EC"/>
    <w:rsid w:val="0077086C"/>
    <w:rsid w:val="00770B34"/>
    <w:rsid w:val="00770BB6"/>
    <w:rsid w:val="00770BB9"/>
    <w:rsid w:val="00770CB3"/>
    <w:rsid w:val="00770E86"/>
    <w:rsid w:val="007714BA"/>
    <w:rsid w:val="00771753"/>
    <w:rsid w:val="007717D9"/>
    <w:rsid w:val="0077182E"/>
    <w:rsid w:val="0077192D"/>
    <w:rsid w:val="00772064"/>
    <w:rsid w:val="00772526"/>
    <w:rsid w:val="00772653"/>
    <w:rsid w:val="007726DC"/>
    <w:rsid w:val="007727BC"/>
    <w:rsid w:val="007727E2"/>
    <w:rsid w:val="0077286F"/>
    <w:rsid w:val="00772930"/>
    <w:rsid w:val="00772C40"/>
    <w:rsid w:val="00772C7E"/>
    <w:rsid w:val="00772DF2"/>
    <w:rsid w:val="00772E5E"/>
    <w:rsid w:val="00772FC2"/>
    <w:rsid w:val="007730CB"/>
    <w:rsid w:val="007730CE"/>
    <w:rsid w:val="007731E8"/>
    <w:rsid w:val="0077320E"/>
    <w:rsid w:val="007733A7"/>
    <w:rsid w:val="0077384C"/>
    <w:rsid w:val="00773953"/>
    <w:rsid w:val="00773984"/>
    <w:rsid w:val="00773C8E"/>
    <w:rsid w:val="00773D8C"/>
    <w:rsid w:val="00773EA4"/>
    <w:rsid w:val="0077426F"/>
    <w:rsid w:val="007742C0"/>
    <w:rsid w:val="0077456D"/>
    <w:rsid w:val="00774677"/>
    <w:rsid w:val="007746FC"/>
    <w:rsid w:val="007747BB"/>
    <w:rsid w:val="00774C1B"/>
    <w:rsid w:val="00774DC1"/>
    <w:rsid w:val="00774E36"/>
    <w:rsid w:val="00775157"/>
    <w:rsid w:val="0077567F"/>
    <w:rsid w:val="0077583E"/>
    <w:rsid w:val="00775CDF"/>
    <w:rsid w:val="00775D03"/>
    <w:rsid w:val="00775E0E"/>
    <w:rsid w:val="00775F00"/>
    <w:rsid w:val="00775F2B"/>
    <w:rsid w:val="007761BC"/>
    <w:rsid w:val="007763C8"/>
    <w:rsid w:val="007764CF"/>
    <w:rsid w:val="007764E5"/>
    <w:rsid w:val="00776668"/>
    <w:rsid w:val="0077670A"/>
    <w:rsid w:val="0077693B"/>
    <w:rsid w:val="00776CF6"/>
    <w:rsid w:val="00776F7C"/>
    <w:rsid w:val="00777314"/>
    <w:rsid w:val="007774E2"/>
    <w:rsid w:val="00777628"/>
    <w:rsid w:val="00777773"/>
    <w:rsid w:val="007777A5"/>
    <w:rsid w:val="0077786C"/>
    <w:rsid w:val="00777B18"/>
    <w:rsid w:val="00777B34"/>
    <w:rsid w:val="00777B3B"/>
    <w:rsid w:val="00777C50"/>
    <w:rsid w:val="00777C58"/>
    <w:rsid w:val="00777DA8"/>
    <w:rsid w:val="00777F1D"/>
    <w:rsid w:val="00780082"/>
    <w:rsid w:val="007801B2"/>
    <w:rsid w:val="00780347"/>
    <w:rsid w:val="007806E8"/>
    <w:rsid w:val="00780931"/>
    <w:rsid w:val="00780D12"/>
    <w:rsid w:val="007813B4"/>
    <w:rsid w:val="007813EB"/>
    <w:rsid w:val="007818CC"/>
    <w:rsid w:val="007818CD"/>
    <w:rsid w:val="007818F4"/>
    <w:rsid w:val="00781B46"/>
    <w:rsid w:val="00781C7E"/>
    <w:rsid w:val="00781CF9"/>
    <w:rsid w:val="00781F35"/>
    <w:rsid w:val="007825F5"/>
    <w:rsid w:val="007827A9"/>
    <w:rsid w:val="0078298B"/>
    <w:rsid w:val="00782B08"/>
    <w:rsid w:val="00782BB1"/>
    <w:rsid w:val="00782CA0"/>
    <w:rsid w:val="00782F3B"/>
    <w:rsid w:val="00783068"/>
    <w:rsid w:val="007832BE"/>
    <w:rsid w:val="0078332A"/>
    <w:rsid w:val="007833DA"/>
    <w:rsid w:val="00783455"/>
    <w:rsid w:val="007835CE"/>
    <w:rsid w:val="00783931"/>
    <w:rsid w:val="007839B9"/>
    <w:rsid w:val="00783B48"/>
    <w:rsid w:val="00783DFF"/>
    <w:rsid w:val="00783E51"/>
    <w:rsid w:val="00784000"/>
    <w:rsid w:val="00784051"/>
    <w:rsid w:val="007840B1"/>
    <w:rsid w:val="007841FD"/>
    <w:rsid w:val="007842AF"/>
    <w:rsid w:val="00784335"/>
    <w:rsid w:val="00784390"/>
    <w:rsid w:val="00784558"/>
    <w:rsid w:val="00784861"/>
    <w:rsid w:val="00784915"/>
    <w:rsid w:val="00784936"/>
    <w:rsid w:val="00784DE1"/>
    <w:rsid w:val="00784F9C"/>
    <w:rsid w:val="00785027"/>
    <w:rsid w:val="007852A9"/>
    <w:rsid w:val="007852CD"/>
    <w:rsid w:val="0078544D"/>
    <w:rsid w:val="007854BB"/>
    <w:rsid w:val="0078561E"/>
    <w:rsid w:val="007856AE"/>
    <w:rsid w:val="00785765"/>
    <w:rsid w:val="007857C6"/>
    <w:rsid w:val="007858FD"/>
    <w:rsid w:val="00785AB2"/>
    <w:rsid w:val="00785D33"/>
    <w:rsid w:val="00785D4D"/>
    <w:rsid w:val="00786008"/>
    <w:rsid w:val="00786217"/>
    <w:rsid w:val="0078640A"/>
    <w:rsid w:val="0078649E"/>
    <w:rsid w:val="0078670F"/>
    <w:rsid w:val="007868A3"/>
    <w:rsid w:val="00786B2C"/>
    <w:rsid w:val="00786CBF"/>
    <w:rsid w:val="00786D08"/>
    <w:rsid w:val="00786EAB"/>
    <w:rsid w:val="00787338"/>
    <w:rsid w:val="00787452"/>
    <w:rsid w:val="00787581"/>
    <w:rsid w:val="007877B1"/>
    <w:rsid w:val="00787814"/>
    <w:rsid w:val="007878A6"/>
    <w:rsid w:val="0078798F"/>
    <w:rsid w:val="00787AAF"/>
    <w:rsid w:val="00787D04"/>
    <w:rsid w:val="00790366"/>
    <w:rsid w:val="00790401"/>
    <w:rsid w:val="00790601"/>
    <w:rsid w:val="00790652"/>
    <w:rsid w:val="00790CEB"/>
    <w:rsid w:val="00790E14"/>
    <w:rsid w:val="00791097"/>
    <w:rsid w:val="007912C8"/>
    <w:rsid w:val="00791469"/>
    <w:rsid w:val="00791712"/>
    <w:rsid w:val="00791AEE"/>
    <w:rsid w:val="00791C26"/>
    <w:rsid w:val="00791DAB"/>
    <w:rsid w:val="00791DB5"/>
    <w:rsid w:val="00791DF3"/>
    <w:rsid w:val="00791F2F"/>
    <w:rsid w:val="007920BB"/>
    <w:rsid w:val="007922C9"/>
    <w:rsid w:val="007922F3"/>
    <w:rsid w:val="007922FE"/>
    <w:rsid w:val="00792425"/>
    <w:rsid w:val="007925A1"/>
    <w:rsid w:val="00792BEB"/>
    <w:rsid w:val="00792DAF"/>
    <w:rsid w:val="00792E92"/>
    <w:rsid w:val="00792F44"/>
    <w:rsid w:val="00793147"/>
    <w:rsid w:val="007932AA"/>
    <w:rsid w:val="007932BF"/>
    <w:rsid w:val="0079345D"/>
    <w:rsid w:val="0079367D"/>
    <w:rsid w:val="00793ADD"/>
    <w:rsid w:val="00793B34"/>
    <w:rsid w:val="00793CEF"/>
    <w:rsid w:val="00793F91"/>
    <w:rsid w:val="0079403A"/>
    <w:rsid w:val="00794041"/>
    <w:rsid w:val="0079408B"/>
    <w:rsid w:val="007942AC"/>
    <w:rsid w:val="00794385"/>
    <w:rsid w:val="00794387"/>
    <w:rsid w:val="00794658"/>
    <w:rsid w:val="0079484F"/>
    <w:rsid w:val="00794878"/>
    <w:rsid w:val="00794A7D"/>
    <w:rsid w:val="00795068"/>
    <w:rsid w:val="00795100"/>
    <w:rsid w:val="00795171"/>
    <w:rsid w:val="007951B7"/>
    <w:rsid w:val="007951C7"/>
    <w:rsid w:val="007956C3"/>
    <w:rsid w:val="00795790"/>
    <w:rsid w:val="00795DB5"/>
    <w:rsid w:val="00796390"/>
    <w:rsid w:val="007963E8"/>
    <w:rsid w:val="00796642"/>
    <w:rsid w:val="0079678B"/>
    <w:rsid w:val="00796849"/>
    <w:rsid w:val="00796896"/>
    <w:rsid w:val="007968C7"/>
    <w:rsid w:val="00796B24"/>
    <w:rsid w:val="00796B60"/>
    <w:rsid w:val="00796CCB"/>
    <w:rsid w:val="007970DC"/>
    <w:rsid w:val="007970E3"/>
    <w:rsid w:val="007971D9"/>
    <w:rsid w:val="007971F0"/>
    <w:rsid w:val="00797304"/>
    <w:rsid w:val="007973D4"/>
    <w:rsid w:val="00797511"/>
    <w:rsid w:val="0079799F"/>
    <w:rsid w:val="007979B9"/>
    <w:rsid w:val="00797A70"/>
    <w:rsid w:val="00797B33"/>
    <w:rsid w:val="00797CBD"/>
    <w:rsid w:val="00797D5D"/>
    <w:rsid w:val="00797D8E"/>
    <w:rsid w:val="00797F80"/>
    <w:rsid w:val="007A018A"/>
    <w:rsid w:val="007A035A"/>
    <w:rsid w:val="007A036D"/>
    <w:rsid w:val="007A082A"/>
    <w:rsid w:val="007A08E3"/>
    <w:rsid w:val="007A0A03"/>
    <w:rsid w:val="007A1025"/>
    <w:rsid w:val="007A1409"/>
    <w:rsid w:val="007A1412"/>
    <w:rsid w:val="007A1644"/>
    <w:rsid w:val="007A22CF"/>
    <w:rsid w:val="007A2543"/>
    <w:rsid w:val="007A26C5"/>
    <w:rsid w:val="007A2A49"/>
    <w:rsid w:val="007A2AB9"/>
    <w:rsid w:val="007A2CCD"/>
    <w:rsid w:val="007A2D43"/>
    <w:rsid w:val="007A2E36"/>
    <w:rsid w:val="007A2F0B"/>
    <w:rsid w:val="007A3208"/>
    <w:rsid w:val="007A3283"/>
    <w:rsid w:val="007A355F"/>
    <w:rsid w:val="007A36BB"/>
    <w:rsid w:val="007A3B16"/>
    <w:rsid w:val="007A3B6C"/>
    <w:rsid w:val="007A3D86"/>
    <w:rsid w:val="007A3FFB"/>
    <w:rsid w:val="007A4019"/>
    <w:rsid w:val="007A44C2"/>
    <w:rsid w:val="007A452E"/>
    <w:rsid w:val="007A4985"/>
    <w:rsid w:val="007A52C7"/>
    <w:rsid w:val="007A5630"/>
    <w:rsid w:val="007A56B0"/>
    <w:rsid w:val="007A5909"/>
    <w:rsid w:val="007A599F"/>
    <w:rsid w:val="007A5A14"/>
    <w:rsid w:val="007A5B8C"/>
    <w:rsid w:val="007A5C72"/>
    <w:rsid w:val="007A60A5"/>
    <w:rsid w:val="007A60F6"/>
    <w:rsid w:val="007A640B"/>
    <w:rsid w:val="007A64DB"/>
    <w:rsid w:val="007A695F"/>
    <w:rsid w:val="007A6969"/>
    <w:rsid w:val="007A6B1A"/>
    <w:rsid w:val="007A6FD8"/>
    <w:rsid w:val="007A70DA"/>
    <w:rsid w:val="007A7429"/>
    <w:rsid w:val="007A7515"/>
    <w:rsid w:val="007A75D8"/>
    <w:rsid w:val="007A7741"/>
    <w:rsid w:val="007A78C9"/>
    <w:rsid w:val="007A79DB"/>
    <w:rsid w:val="007A7F50"/>
    <w:rsid w:val="007B00B9"/>
    <w:rsid w:val="007B0268"/>
    <w:rsid w:val="007B0363"/>
    <w:rsid w:val="007B040D"/>
    <w:rsid w:val="007B04A9"/>
    <w:rsid w:val="007B050A"/>
    <w:rsid w:val="007B0537"/>
    <w:rsid w:val="007B0672"/>
    <w:rsid w:val="007B0723"/>
    <w:rsid w:val="007B09C6"/>
    <w:rsid w:val="007B0A01"/>
    <w:rsid w:val="007B0C05"/>
    <w:rsid w:val="007B0CD1"/>
    <w:rsid w:val="007B0E18"/>
    <w:rsid w:val="007B0E41"/>
    <w:rsid w:val="007B0F2A"/>
    <w:rsid w:val="007B0F86"/>
    <w:rsid w:val="007B1070"/>
    <w:rsid w:val="007B1091"/>
    <w:rsid w:val="007B1474"/>
    <w:rsid w:val="007B1488"/>
    <w:rsid w:val="007B1557"/>
    <w:rsid w:val="007B172E"/>
    <w:rsid w:val="007B1774"/>
    <w:rsid w:val="007B190D"/>
    <w:rsid w:val="007B19E7"/>
    <w:rsid w:val="007B1C5D"/>
    <w:rsid w:val="007B1C63"/>
    <w:rsid w:val="007B1E5E"/>
    <w:rsid w:val="007B200D"/>
    <w:rsid w:val="007B2178"/>
    <w:rsid w:val="007B2179"/>
    <w:rsid w:val="007B273C"/>
    <w:rsid w:val="007B284A"/>
    <w:rsid w:val="007B2870"/>
    <w:rsid w:val="007B28E1"/>
    <w:rsid w:val="007B2990"/>
    <w:rsid w:val="007B2C86"/>
    <w:rsid w:val="007B2DF6"/>
    <w:rsid w:val="007B30DB"/>
    <w:rsid w:val="007B3141"/>
    <w:rsid w:val="007B3453"/>
    <w:rsid w:val="007B3F49"/>
    <w:rsid w:val="007B4025"/>
    <w:rsid w:val="007B41A4"/>
    <w:rsid w:val="007B41CA"/>
    <w:rsid w:val="007B41F9"/>
    <w:rsid w:val="007B41FD"/>
    <w:rsid w:val="007B4216"/>
    <w:rsid w:val="007B443A"/>
    <w:rsid w:val="007B44AA"/>
    <w:rsid w:val="007B4710"/>
    <w:rsid w:val="007B4996"/>
    <w:rsid w:val="007B4CB7"/>
    <w:rsid w:val="007B51A7"/>
    <w:rsid w:val="007B533E"/>
    <w:rsid w:val="007B550D"/>
    <w:rsid w:val="007B55BD"/>
    <w:rsid w:val="007B55CE"/>
    <w:rsid w:val="007B57C1"/>
    <w:rsid w:val="007B5A7E"/>
    <w:rsid w:val="007B5A9A"/>
    <w:rsid w:val="007B5AFE"/>
    <w:rsid w:val="007B5E36"/>
    <w:rsid w:val="007B5EEF"/>
    <w:rsid w:val="007B611E"/>
    <w:rsid w:val="007B613A"/>
    <w:rsid w:val="007B6807"/>
    <w:rsid w:val="007B69DC"/>
    <w:rsid w:val="007B6A01"/>
    <w:rsid w:val="007B6B6B"/>
    <w:rsid w:val="007B6C88"/>
    <w:rsid w:val="007B705C"/>
    <w:rsid w:val="007B7245"/>
    <w:rsid w:val="007B7555"/>
    <w:rsid w:val="007B75C8"/>
    <w:rsid w:val="007B7641"/>
    <w:rsid w:val="007B76E2"/>
    <w:rsid w:val="007B7702"/>
    <w:rsid w:val="007B7707"/>
    <w:rsid w:val="007B77C3"/>
    <w:rsid w:val="007B7949"/>
    <w:rsid w:val="007B7A63"/>
    <w:rsid w:val="007B7AA0"/>
    <w:rsid w:val="007B7F91"/>
    <w:rsid w:val="007B7FE1"/>
    <w:rsid w:val="007C022C"/>
    <w:rsid w:val="007C0397"/>
    <w:rsid w:val="007C054A"/>
    <w:rsid w:val="007C0F8A"/>
    <w:rsid w:val="007C15BD"/>
    <w:rsid w:val="007C15F9"/>
    <w:rsid w:val="007C16FE"/>
    <w:rsid w:val="007C171F"/>
    <w:rsid w:val="007C1815"/>
    <w:rsid w:val="007C18DB"/>
    <w:rsid w:val="007C18F1"/>
    <w:rsid w:val="007C1919"/>
    <w:rsid w:val="007C1944"/>
    <w:rsid w:val="007C1978"/>
    <w:rsid w:val="007C1AE4"/>
    <w:rsid w:val="007C1DAA"/>
    <w:rsid w:val="007C1DCA"/>
    <w:rsid w:val="007C1E5E"/>
    <w:rsid w:val="007C1ECC"/>
    <w:rsid w:val="007C20CC"/>
    <w:rsid w:val="007C2149"/>
    <w:rsid w:val="007C2166"/>
    <w:rsid w:val="007C216F"/>
    <w:rsid w:val="007C2299"/>
    <w:rsid w:val="007C22D7"/>
    <w:rsid w:val="007C2458"/>
    <w:rsid w:val="007C2625"/>
    <w:rsid w:val="007C2633"/>
    <w:rsid w:val="007C26D5"/>
    <w:rsid w:val="007C2729"/>
    <w:rsid w:val="007C277C"/>
    <w:rsid w:val="007C2846"/>
    <w:rsid w:val="007C28D9"/>
    <w:rsid w:val="007C28DA"/>
    <w:rsid w:val="007C297B"/>
    <w:rsid w:val="007C2DAC"/>
    <w:rsid w:val="007C329A"/>
    <w:rsid w:val="007C344B"/>
    <w:rsid w:val="007C3719"/>
    <w:rsid w:val="007C3812"/>
    <w:rsid w:val="007C3886"/>
    <w:rsid w:val="007C3EC4"/>
    <w:rsid w:val="007C3EFC"/>
    <w:rsid w:val="007C4106"/>
    <w:rsid w:val="007C438E"/>
    <w:rsid w:val="007C44ED"/>
    <w:rsid w:val="007C4567"/>
    <w:rsid w:val="007C4784"/>
    <w:rsid w:val="007C4A84"/>
    <w:rsid w:val="007C4B7C"/>
    <w:rsid w:val="007C4ECE"/>
    <w:rsid w:val="007C50E1"/>
    <w:rsid w:val="007C526B"/>
    <w:rsid w:val="007C5288"/>
    <w:rsid w:val="007C5327"/>
    <w:rsid w:val="007C535D"/>
    <w:rsid w:val="007C5480"/>
    <w:rsid w:val="007C5598"/>
    <w:rsid w:val="007C5654"/>
    <w:rsid w:val="007C5B43"/>
    <w:rsid w:val="007C5E15"/>
    <w:rsid w:val="007C6085"/>
    <w:rsid w:val="007C61B1"/>
    <w:rsid w:val="007C62AA"/>
    <w:rsid w:val="007C62DD"/>
    <w:rsid w:val="007C65D8"/>
    <w:rsid w:val="007C66C1"/>
    <w:rsid w:val="007C6952"/>
    <w:rsid w:val="007C6C70"/>
    <w:rsid w:val="007C70FE"/>
    <w:rsid w:val="007C7864"/>
    <w:rsid w:val="007C7881"/>
    <w:rsid w:val="007C79D6"/>
    <w:rsid w:val="007C79D9"/>
    <w:rsid w:val="007C7C12"/>
    <w:rsid w:val="007C7C17"/>
    <w:rsid w:val="007C7CCA"/>
    <w:rsid w:val="007C7F01"/>
    <w:rsid w:val="007D066F"/>
    <w:rsid w:val="007D06C7"/>
    <w:rsid w:val="007D07C8"/>
    <w:rsid w:val="007D08A3"/>
    <w:rsid w:val="007D08EF"/>
    <w:rsid w:val="007D099A"/>
    <w:rsid w:val="007D0D01"/>
    <w:rsid w:val="007D0D13"/>
    <w:rsid w:val="007D0E31"/>
    <w:rsid w:val="007D0F75"/>
    <w:rsid w:val="007D10FC"/>
    <w:rsid w:val="007D144C"/>
    <w:rsid w:val="007D14C8"/>
    <w:rsid w:val="007D1627"/>
    <w:rsid w:val="007D1789"/>
    <w:rsid w:val="007D183F"/>
    <w:rsid w:val="007D18B7"/>
    <w:rsid w:val="007D1918"/>
    <w:rsid w:val="007D194B"/>
    <w:rsid w:val="007D1A32"/>
    <w:rsid w:val="007D1AE0"/>
    <w:rsid w:val="007D1C95"/>
    <w:rsid w:val="007D1E5C"/>
    <w:rsid w:val="007D20DD"/>
    <w:rsid w:val="007D2185"/>
    <w:rsid w:val="007D24B2"/>
    <w:rsid w:val="007D274B"/>
    <w:rsid w:val="007D27A6"/>
    <w:rsid w:val="007D3124"/>
    <w:rsid w:val="007D31C4"/>
    <w:rsid w:val="007D34EE"/>
    <w:rsid w:val="007D352E"/>
    <w:rsid w:val="007D35C7"/>
    <w:rsid w:val="007D36AC"/>
    <w:rsid w:val="007D36BA"/>
    <w:rsid w:val="007D3714"/>
    <w:rsid w:val="007D384B"/>
    <w:rsid w:val="007D3B62"/>
    <w:rsid w:val="007D3BF2"/>
    <w:rsid w:val="007D3E5D"/>
    <w:rsid w:val="007D433D"/>
    <w:rsid w:val="007D44F9"/>
    <w:rsid w:val="007D48A2"/>
    <w:rsid w:val="007D49ED"/>
    <w:rsid w:val="007D4A6B"/>
    <w:rsid w:val="007D4B8C"/>
    <w:rsid w:val="007D4B9C"/>
    <w:rsid w:val="007D4C2A"/>
    <w:rsid w:val="007D4C54"/>
    <w:rsid w:val="007D4DAD"/>
    <w:rsid w:val="007D4E78"/>
    <w:rsid w:val="007D5007"/>
    <w:rsid w:val="007D5033"/>
    <w:rsid w:val="007D50A7"/>
    <w:rsid w:val="007D5224"/>
    <w:rsid w:val="007D5369"/>
    <w:rsid w:val="007D53E8"/>
    <w:rsid w:val="007D545E"/>
    <w:rsid w:val="007D54CC"/>
    <w:rsid w:val="007D593B"/>
    <w:rsid w:val="007D5B6C"/>
    <w:rsid w:val="007D5D5B"/>
    <w:rsid w:val="007D5EC7"/>
    <w:rsid w:val="007D6A19"/>
    <w:rsid w:val="007D6A1D"/>
    <w:rsid w:val="007D6DD5"/>
    <w:rsid w:val="007D6F25"/>
    <w:rsid w:val="007D70E4"/>
    <w:rsid w:val="007D7249"/>
    <w:rsid w:val="007D7361"/>
    <w:rsid w:val="007D74C2"/>
    <w:rsid w:val="007D7627"/>
    <w:rsid w:val="007D7859"/>
    <w:rsid w:val="007D7873"/>
    <w:rsid w:val="007D7879"/>
    <w:rsid w:val="007D78DA"/>
    <w:rsid w:val="007D7A13"/>
    <w:rsid w:val="007D7C9F"/>
    <w:rsid w:val="007D7CFA"/>
    <w:rsid w:val="007D7D72"/>
    <w:rsid w:val="007D7F5E"/>
    <w:rsid w:val="007E0399"/>
    <w:rsid w:val="007E04A2"/>
    <w:rsid w:val="007E0A45"/>
    <w:rsid w:val="007E0CCA"/>
    <w:rsid w:val="007E0CEC"/>
    <w:rsid w:val="007E10AF"/>
    <w:rsid w:val="007E1381"/>
    <w:rsid w:val="007E13A1"/>
    <w:rsid w:val="007E152B"/>
    <w:rsid w:val="007E1920"/>
    <w:rsid w:val="007E1925"/>
    <w:rsid w:val="007E1CC0"/>
    <w:rsid w:val="007E1E44"/>
    <w:rsid w:val="007E212C"/>
    <w:rsid w:val="007E22AF"/>
    <w:rsid w:val="007E22CC"/>
    <w:rsid w:val="007E22E9"/>
    <w:rsid w:val="007E27CF"/>
    <w:rsid w:val="007E27E3"/>
    <w:rsid w:val="007E2990"/>
    <w:rsid w:val="007E2EC2"/>
    <w:rsid w:val="007E316F"/>
    <w:rsid w:val="007E31C2"/>
    <w:rsid w:val="007E3296"/>
    <w:rsid w:val="007E330D"/>
    <w:rsid w:val="007E3388"/>
    <w:rsid w:val="007E3395"/>
    <w:rsid w:val="007E3458"/>
    <w:rsid w:val="007E347B"/>
    <w:rsid w:val="007E3A7B"/>
    <w:rsid w:val="007E3A7F"/>
    <w:rsid w:val="007E3AB8"/>
    <w:rsid w:val="007E3C4D"/>
    <w:rsid w:val="007E3DAE"/>
    <w:rsid w:val="007E3F78"/>
    <w:rsid w:val="007E4693"/>
    <w:rsid w:val="007E4839"/>
    <w:rsid w:val="007E4975"/>
    <w:rsid w:val="007E49FF"/>
    <w:rsid w:val="007E4D04"/>
    <w:rsid w:val="007E509A"/>
    <w:rsid w:val="007E5117"/>
    <w:rsid w:val="007E54C7"/>
    <w:rsid w:val="007E5795"/>
    <w:rsid w:val="007E5A48"/>
    <w:rsid w:val="007E5A5E"/>
    <w:rsid w:val="007E5C1B"/>
    <w:rsid w:val="007E5C7A"/>
    <w:rsid w:val="007E60E4"/>
    <w:rsid w:val="007E60FA"/>
    <w:rsid w:val="007E61B9"/>
    <w:rsid w:val="007E6688"/>
    <w:rsid w:val="007E66A3"/>
    <w:rsid w:val="007E6943"/>
    <w:rsid w:val="007E6D3C"/>
    <w:rsid w:val="007E6F7D"/>
    <w:rsid w:val="007E71F1"/>
    <w:rsid w:val="007E722C"/>
    <w:rsid w:val="007E73A3"/>
    <w:rsid w:val="007E788B"/>
    <w:rsid w:val="007E7AA9"/>
    <w:rsid w:val="007E7BA7"/>
    <w:rsid w:val="007E7D65"/>
    <w:rsid w:val="007E7EBF"/>
    <w:rsid w:val="007F002B"/>
    <w:rsid w:val="007F0443"/>
    <w:rsid w:val="007F05A7"/>
    <w:rsid w:val="007F05AA"/>
    <w:rsid w:val="007F08BD"/>
    <w:rsid w:val="007F0962"/>
    <w:rsid w:val="007F0A64"/>
    <w:rsid w:val="007F0AD1"/>
    <w:rsid w:val="007F0B09"/>
    <w:rsid w:val="007F0B1C"/>
    <w:rsid w:val="007F0D30"/>
    <w:rsid w:val="007F0DDD"/>
    <w:rsid w:val="007F0FD2"/>
    <w:rsid w:val="007F1078"/>
    <w:rsid w:val="007F110C"/>
    <w:rsid w:val="007F1309"/>
    <w:rsid w:val="007F139D"/>
    <w:rsid w:val="007F155D"/>
    <w:rsid w:val="007F1627"/>
    <w:rsid w:val="007F18E2"/>
    <w:rsid w:val="007F1F8C"/>
    <w:rsid w:val="007F20C1"/>
    <w:rsid w:val="007F224C"/>
    <w:rsid w:val="007F2342"/>
    <w:rsid w:val="007F23F3"/>
    <w:rsid w:val="007F25EC"/>
    <w:rsid w:val="007F2787"/>
    <w:rsid w:val="007F27A8"/>
    <w:rsid w:val="007F27EF"/>
    <w:rsid w:val="007F2927"/>
    <w:rsid w:val="007F2B15"/>
    <w:rsid w:val="007F2C13"/>
    <w:rsid w:val="007F2C2A"/>
    <w:rsid w:val="007F2E7A"/>
    <w:rsid w:val="007F2EE1"/>
    <w:rsid w:val="007F2FC7"/>
    <w:rsid w:val="007F300E"/>
    <w:rsid w:val="007F3044"/>
    <w:rsid w:val="007F325C"/>
    <w:rsid w:val="007F3334"/>
    <w:rsid w:val="007F33C5"/>
    <w:rsid w:val="007F3650"/>
    <w:rsid w:val="007F386A"/>
    <w:rsid w:val="007F39B1"/>
    <w:rsid w:val="007F39CC"/>
    <w:rsid w:val="007F3C56"/>
    <w:rsid w:val="007F3E9D"/>
    <w:rsid w:val="007F42A6"/>
    <w:rsid w:val="007F441B"/>
    <w:rsid w:val="007F45B7"/>
    <w:rsid w:val="007F45B9"/>
    <w:rsid w:val="007F46B6"/>
    <w:rsid w:val="007F47A7"/>
    <w:rsid w:val="007F48BC"/>
    <w:rsid w:val="007F4940"/>
    <w:rsid w:val="007F4BBF"/>
    <w:rsid w:val="007F4D48"/>
    <w:rsid w:val="007F4F82"/>
    <w:rsid w:val="007F4FDF"/>
    <w:rsid w:val="007F51AA"/>
    <w:rsid w:val="007F544E"/>
    <w:rsid w:val="007F566F"/>
    <w:rsid w:val="007F56B3"/>
    <w:rsid w:val="007F5850"/>
    <w:rsid w:val="007F5936"/>
    <w:rsid w:val="007F5CE3"/>
    <w:rsid w:val="007F610D"/>
    <w:rsid w:val="007F6187"/>
    <w:rsid w:val="007F675A"/>
    <w:rsid w:val="007F6822"/>
    <w:rsid w:val="007F6829"/>
    <w:rsid w:val="007F6872"/>
    <w:rsid w:val="007F6A68"/>
    <w:rsid w:val="007F6DFF"/>
    <w:rsid w:val="007F6E44"/>
    <w:rsid w:val="007F70AD"/>
    <w:rsid w:val="007F70E4"/>
    <w:rsid w:val="007F7636"/>
    <w:rsid w:val="007F76F5"/>
    <w:rsid w:val="00800346"/>
    <w:rsid w:val="008003BA"/>
    <w:rsid w:val="00800417"/>
    <w:rsid w:val="0080042D"/>
    <w:rsid w:val="008004FC"/>
    <w:rsid w:val="00800540"/>
    <w:rsid w:val="008005BE"/>
    <w:rsid w:val="0080060E"/>
    <w:rsid w:val="00800AEE"/>
    <w:rsid w:val="00800B00"/>
    <w:rsid w:val="00800B13"/>
    <w:rsid w:val="00800B4C"/>
    <w:rsid w:val="00800E32"/>
    <w:rsid w:val="00800FCF"/>
    <w:rsid w:val="0080117A"/>
    <w:rsid w:val="00801265"/>
    <w:rsid w:val="00801313"/>
    <w:rsid w:val="00801699"/>
    <w:rsid w:val="008017BA"/>
    <w:rsid w:val="008017DC"/>
    <w:rsid w:val="00801903"/>
    <w:rsid w:val="008019C7"/>
    <w:rsid w:val="00801B7E"/>
    <w:rsid w:val="00801C45"/>
    <w:rsid w:val="00801D28"/>
    <w:rsid w:val="00802084"/>
    <w:rsid w:val="0080216C"/>
    <w:rsid w:val="0080219A"/>
    <w:rsid w:val="008022E9"/>
    <w:rsid w:val="00802461"/>
    <w:rsid w:val="00802567"/>
    <w:rsid w:val="008029A9"/>
    <w:rsid w:val="00802A3F"/>
    <w:rsid w:val="00802BB6"/>
    <w:rsid w:val="00802E54"/>
    <w:rsid w:val="00803147"/>
    <w:rsid w:val="00803524"/>
    <w:rsid w:val="00803609"/>
    <w:rsid w:val="008036D4"/>
    <w:rsid w:val="00803BDE"/>
    <w:rsid w:val="00803F07"/>
    <w:rsid w:val="00803F74"/>
    <w:rsid w:val="00804605"/>
    <w:rsid w:val="00804686"/>
    <w:rsid w:val="00804EA7"/>
    <w:rsid w:val="00805293"/>
    <w:rsid w:val="008054DD"/>
    <w:rsid w:val="008055D2"/>
    <w:rsid w:val="0080560E"/>
    <w:rsid w:val="0080567E"/>
    <w:rsid w:val="008059DB"/>
    <w:rsid w:val="00805BCD"/>
    <w:rsid w:val="00805C37"/>
    <w:rsid w:val="00806017"/>
    <w:rsid w:val="0080659D"/>
    <w:rsid w:val="008065CD"/>
    <w:rsid w:val="008066F0"/>
    <w:rsid w:val="00806BDF"/>
    <w:rsid w:val="00806CBA"/>
    <w:rsid w:val="00806D33"/>
    <w:rsid w:val="00806F31"/>
    <w:rsid w:val="0080704C"/>
    <w:rsid w:val="00807100"/>
    <w:rsid w:val="00807270"/>
    <w:rsid w:val="008072E4"/>
    <w:rsid w:val="00807515"/>
    <w:rsid w:val="00807684"/>
    <w:rsid w:val="008078F8"/>
    <w:rsid w:val="00807D7D"/>
    <w:rsid w:val="00807DD5"/>
    <w:rsid w:val="00807F08"/>
    <w:rsid w:val="00807FB8"/>
    <w:rsid w:val="00810069"/>
    <w:rsid w:val="00810171"/>
    <w:rsid w:val="00810180"/>
    <w:rsid w:val="0081019E"/>
    <w:rsid w:val="008104EA"/>
    <w:rsid w:val="008106DB"/>
    <w:rsid w:val="008109B9"/>
    <w:rsid w:val="008109FC"/>
    <w:rsid w:val="00810F22"/>
    <w:rsid w:val="00810F33"/>
    <w:rsid w:val="00810F78"/>
    <w:rsid w:val="00810FDE"/>
    <w:rsid w:val="0081117A"/>
    <w:rsid w:val="0081121E"/>
    <w:rsid w:val="0081133A"/>
    <w:rsid w:val="0081139C"/>
    <w:rsid w:val="008114A2"/>
    <w:rsid w:val="00811CDD"/>
    <w:rsid w:val="00811D25"/>
    <w:rsid w:val="00811D31"/>
    <w:rsid w:val="00811D94"/>
    <w:rsid w:val="00811F99"/>
    <w:rsid w:val="00812044"/>
    <w:rsid w:val="00812304"/>
    <w:rsid w:val="0081243D"/>
    <w:rsid w:val="008128EE"/>
    <w:rsid w:val="00812A26"/>
    <w:rsid w:val="00812A9F"/>
    <w:rsid w:val="00812B9C"/>
    <w:rsid w:val="00812BD0"/>
    <w:rsid w:val="00812C11"/>
    <w:rsid w:val="00812CFC"/>
    <w:rsid w:val="00812E8F"/>
    <w:rsid w:val="008131BD"/>
    <w:rsid w:val="008132C5"/>
    <w:rsid w:val="0081350F"/>
    <w:rsid w:val="00813695"/>
    <w:rsid w:val="008137B4"/>
    <w:rsid w:val="00813D72"/>
    <w:rsid w:val="00813FE3"/>
    <w:rsid w:val="0081444C"/>
    <w:rsid w:val="0081450A"/>
    <w:rsid w:val="00814539"/>
    <w:rsid w:val="00814556"/>
    <w:rsid w:val="008147E3"/>
    <w:rsid w:val="00814964"/>
    <w:rsid w:val="00814AD5"/>
    <w:rsid w:val="00814B14"/>
    <w:rsid w:val="00814B18"/>
    <w:rsid w:val="00814C53"/>
    <w:rsid w:val="00814CB2"/>
    <w:rsid w:val="00814EEE"/>
    <w:rsid w:val="00814EF8"/>
    <w:rsid w:val="00815081"/>
    <w:rsid w:val="008150D9"/>
    <w:rsid w:val="008151C1"/>
    <w:rsid w:val="008151FE"/>
    <w:rsid w:val="00815750"/>
    <w:rsid w:val="00815A52"/>
    <w:rsid w:val="00815BBF"/>
    <w:rsid w:val="00815DE3"/>
    <w:rsid w:val="00815FEE"/>
    <w:rsid w:val="00816045"/>
    <w:rsid w:val="00816289"/>
    <w:rsid w:val="00816372"/>
    <w:rsid w:val="008163E0"/>
    <w:rsid w:val="008164A4"/>
    <w:rsid w:val="00816524"/>
    <w:rsid w:val="00816551"/>
    <w:rsid w:val="008165F8"/>
    <w:rsid w:val="0081679A"/>
    <w:rsid w:val="008167BB"/>
    <w:rsid w:val="00816CAF"/>
    <w:rsid w:val="008173F9"/>
    <w:rsid w:val="008179DA"/>
    <w:rsid w:val="00817A1B"/>
    <w:rsid w:val="00817BD4"/>
    <w:rsid w:val="00817D65"/>
    <w:rsid w:val="00817D6A"/>
    <w:rsid w:val="00817F2D"/>
    <w:rsid w:val="00817FAB"/>
    <w:rsid w:val="00817FAC"/>
    <w:rsid w:val="008200FF"/>
    <w:rsid w:val="0082018C"/>
    <w:rsid w:val="008205D8"/>
    <w:rsid w:val="0082086E"/>
    <w:rsid w:val="008208C5"/>
    <w:rsid w:val="00820A69"/>
    <w:rsid w:val="00820F98"/>
    <w:rsid w:val="00821121"/>
    <w:rsid w:val="0082119C"/>
    <w:rsid w:val="0082186F"/>
    <w:rsid w:val="00821B53"/>
    <w:rsid w:val="00821DD0"/>
    <w:rsid w:val="00821ECD"/>
    <w:rsid w:val="00821FEA"/>
    <w:rsid w:val="00822171"/>
    <w:rsid w:val="00822394"/>
    <w:rsid w:val="0082241C"/>
    <w:rsid w:val="0082243F"/>
    <w:rsid w:val="008225B7"/>
    <w:rsid w:val="008228A9"/>
    <w:rsid w:val="00822B8B"/>
    <w:rsid w:val="0082309A"/>
    <w:rsid w:val="00823358"/>
    <w:rsid w:val="00823706"/>
    <w:rsid w:val="008238A4"/>
    <w:rsid w:val="008239B7"/>
    <w:rsid w:val="00823B55"/>
    <w:rsid w:val="00823CC3"/>
    <w:rsid w:val="00823DBC"/>
    <w:rsid w:val="00823E53"/>
    <w:rsid w:val="00823F5F"/>
    <w:rsid w:val="0082418D"/>
    <w:rsid w:val="008242B4"/>
    <w:rsid w:val="0082447A"/>
    <w:rsid w:val="008246DE"/>
    <w:rsid w:val="00824706"/>
    <w:rsid w:val="0082472F"/>
    <w:rsid w:val="0082489C"/>
    <w:rsid w:val="00824958"/>
    <w:rsid w:val="00824CDF"/>
    <w:rsid w:val="00824D0C"/>
    <w:rsid w:val="0082538A"/>
    <w:rsid w:val="00825437"/>
    <w:rsid w:val="008258BD"/>
    <w:rsid w:val="008259D3"/>
    <w:rsid w:val="00825B59"/>
    <w:rsid w:val="00825C3C"/>
    <w:rsid w:val="00825CDA"/>
    <w:rsid w:val="00825EA2"/>
    <w:rsid w:val="0082610A"/>
    <w:rsid w:val="008262B7"/>
    <w:rsid w:val="00826420"/>
    <w:rsid w:val="00826834"/>
    <w:rsid w:val="00826923"/>
    <w:rsid w:val="008269D3"/>
    <w:rsid w:val="008269F0"/>
    <w:rsid w:val="00826E2A"/>
    <w:rsid w:val="008271BA"/>
    <w:rsid w:val="008273EB"/>
    <w:rsid w:val="00827476"/>
    <w:rsid w:val="008276C2"/>
    <w:rsid w:val="008279C3"/>
    <w:rsid w:val="00827B5E"/>
    <w:rsid w:val="00827B92"/>
    <w:rsid w:val="00827BAD"/>
    <w:rsid w:val="00827D0F"/>
    <w:rsid w:val="00827D76"/>
    <w:rsid w:val="00827E33"/>
    <w:rsid w:val="00827F25"/>
    <w:rsid w:val="008301A0"/>
    <w:rsid w:val="008301AE"/>
    <w:rsid w:val="00830C66"/>
    <w:rsid w:val="00830CA9"/>
    <w:rsid w:val="00830EC3"/>
    <w:rsid w:val="00830FAC"/>
    <w:rsid w:val="00831384"/>
    <w:rsid w:val="00831413"/>
    <w:rsid w:val="00831531"/>
    <w:rsid w:val="00831ACB"/>
    <w:rsid w:val="00831C17"/>
    <w:rsid w:val="00832043"/>
    <w:rsid w:val="00832587"/>
    <w:rsid w:val="008325FD"/>
    <w:rsid w:val="00832701"/>
    <w:rsid w:val="008327DB"/>
    <w:rsid w:val="0083288B"/>
    <w:rsid w:val="008328E4"/>
    <w:rsid w:val="00832D62"/>
    <w:rsid w:val="00832E47"/>
    <w:rsid w:val="008330E7"/>
    <w:rsid w:val="00833284"/>
    <w:rsid w:val="008335CC"/>
    <w:rsid w:val="008335CF"/>
    <w:rsid w:val="00833704"/>
    <w:rsid w:val="008337D3"/>
    <w:rsid w:val="00833A87"/>
    <w:rsid w:val="00833BBE"/>
    <w:rsid w:val="00833C35"/>
    <w:rsid w:val="00834022"/>
    <w:rsid w:val="0083451F"/>
    <w:rsid w:val="0083494D"/>
    <w:rsid w:val="008349AB"/>
    <w:rsid w:val="00834B91"/>
    <w:rsid w:val="00834CAF"/>
    <w:rsid w:val="00834F92"/>
    <w:rsid w:val="0083528F"/>
    <w:rsid w:val="0083562E"/>
    <w:rsid w:val="008356C3"/>
    <w:rsid w:val="0083581E"/>
    <w:rsid w:val="008359DB"/>
    <w:rsid w:val="00835A10"/>
    <w:rsid w:val="00835B12"/>
    <w:rsid w:val="00835F96"/>
    <w:rsid w:val="00836046"/>
    <w:rsid w:val="008361E8"/>
    <w:rsid w:val="008362A0"/>
    <w:rsid w:val="008364F5"/>
    <w:rsid w:val="008366A8"/>
    <w:rsid w:val="0083693E"/>
    <w:rsid w:val="00836B36"/>
    <w:rsid w:val="00836C2F"/>
    <w:rsid w:val="00836D2B"/>
    <w:rsid w:val="0083707F"/>
    <w:rsid w:val="008371D9"/>
    <w:rsid w:val="00837298"/>
    <w:rsid w:val="008374C4"/>
    <w:rsid w:val="0083778C"/>
    <w:rsid w:val="008377DF"/>
    <w:rsid w:val="0083786A"/>
    <w:rsid w:val="008378C3"/>
    <w:rsid w:val="008379F6"/>
    <w:rsid w:val="00837C9C"/>
    <w:rsid w:val="00837E6F"/>
    <w:rsid w:val="00837F99"/>
    <w:rsid w:val="0084012D"/>
    <w:rsid w:val="0084014F"/>
    <w:rsid w:val="00840422"/>
    <w:rsid w:val="008405C1"/>
    <w:rsid w:val="008407C7"/>
    <w:rsid w:val="00840896"/>
    <w:rsid w:val="0084092E"/>
    <w:rsid w:val="008409A8"/>
    <w:rsid w:val="00840A5E"/>
    <w:rsid w:val="00840AB0"/>
    <w:rsid w:val="00840AF0"/>
    <w:rsid w:val="00840E9D"/>
    <w:rsid w:val="00840EE4"/>
    <w:rsid w:val="00841147"/>
    <w:rsid w:val="00841239"/>
    <w:rsid w:val="00841316"/>
    <w:rsid w:val="0084141A"/>
    <w:rsid w:val="00841571"/>
    <w:rsid w:val="00841672"/>
    <w:rsid w:val="00841693"/>
    <w:rsid w:val="00841791"/>
    <w:rsid w:val="00841A67"/>
    <w:rsid w:val="00841CDE"/>
    <w:rsid w:val="00841D03"/>
    <w:rsid w:val="00841E16"/>
    <w:rsid w:val="00841EBB"/>
    <w:rsid w:val="008421A6"/>
    <w:rsid w:val="0084236C"/>
    <w:rsid w:val="0084237F"/>
    <w:rsid w:val="008429B7"/>
    <w:rsid w:val="00842B17"/>
    <w:rsid w:val="00842C1A"/>
    <w:rsid w:val="00843080"/>
    <w:rsid w:val="00843166"/>
    <w:rsid w:val="00843167"/>
    <w:rsid w:val="008432BF"/>
    <w:rsid w:val="008433EA"/>
    <w:rsid w:val="00843623"/>
    <w:rsid w:val="00843652"/>
    <w:rsid w:val="008436F0"/>
    <w:rsid w:val="00843751"/>
    <w:rsid w:val="00843E5B"/>
    <w:rsid w:val="00843EE9"/>
    <w:rsid w:val="008443BA"/>
    <w:rsid w:val="008443E4"/>
    <w:rsid w:val="008443EA"/>
    <w:rsid w:val="00844427"/>
    <w:rsid w:val="0084456C"/>
    <w:rsid w:val="00844587"/>
    <w:rsid w:val="00844616"/>
    <w:rsid w:val="00844730"/>
    <w:rsid w:val="00844862"/>
    <w:rsid w:val="00844C0E"/>
    <w:rsid w:val="008452FC"/>
    <w:rsid w:val="00845668"/>
    <w:rsid w:val="008456CF"/>
    <w:rsid w:val="008459F6"/>
    <w:rsid w:val="00845B64"/>
    <w:rsid w:val="00845CBB"/>
    <w:rsid w:val="00845E1A"/>
    <w:rsid w:val="00845EE4"/>
    <w:rsid w:val="008461C3"/>
    <w:rsid w:val="00846278"/>
    <w:rsid w:val="0084628C"/>
    <w:rsid w:val="008464BF"/>
    <w:rsid w:val="008464D6"/>
    <w:rsid w:val="00846602"/>
    <w:rsid w:val="008467ED"/>
    <w:rsid w:val="00846896"/>
    <w:rsid w:val="00846AD3"/>
    <w:rsid w:val="00846BD4"/>
    <w:rsid w:val="00846DCD"/>
    <w:rsid w:val="00846DF9"/>
    <w:rsid w:val="00846E07"/>
    <w:rsid w:val="00847057"/>
    <w:rsid w:val="00847102"/>
    <w:rsid w:val="00847105"/>
    <w:rsid w:val="008471B0"/>
    <w:rsid w:val="008475E6"/>
    <w:rsid w:val="00847766"/>
    <w:rsid w:val="008478CA"/>
    <w:rsid w:val="00847946"/>
    <w:rsid w:val="008479E4"/>
    <w:rsid w:val="00847A0C"/>
    <w:rsid w:val="00847A87"/>
    <w:rsid w:val="00847B87"/>
    <w:rsid w:val="00847EEF"/>
    <w:rsid w:val="00850239"/>
    <w:rsid w:val="00850724"/>
    <w:rsid w:val="008507AD"/>
    <w:rsid w:val="00850C86"/>
    <w:rsid w:val="00850C96"/>
    <w:rsid w:val="00850DC5"/>
    <w:rsid w:val="00850DFD"/>
    <w:rsid w:val="0085118B"/>
    <w:rsid w:val="008512F2"/>
    <w:rsid w:val="00851356"/>
    <w:rsid w:val="008513DB"/>
    <w:rsid w:val="0085167E"/>
    <w:rsid w:val="00851923"/>
    <w:rsid w:val="0085193E"/>
    <w:rsid w:val="008519B1"/>
    <w:rsid w:val="00851F94"/>
    <w:rsid w:val="0085201F"/>
    <w:rsid w:val="008520C3"/>
    <w:rsid w:val="0085275A"/>
    <w:rsid w:val="008527BB"/>
    <w:rsid w:val="00852FBC"/>
    <w:rsid w:val="00852FD6"/>
    <w:rsid w:val="00853026"/>
    <w:rsid w:val="0085336F"/>
    <w:rsid w:val="008535E1"/>
    <w:rsid w:val="00853761"/>
    <w:rsid w:val="0085377B"/>
    <w:rsid w:val="0085384F"/>
    <w:rsid w:val="00853D43"/>
    <w:rsid w:val="00853DE9"/>
    <w:rsid w:val="00854207"/>
    <w:rsid w:val="00854286"/>
    <w:rsid w:val="008542DB"/>
    <w:rsid w:val="00854322"/>
    <w:rsid w:val="008547A3"/>
    <w:rsid w:val="0085480F"/>
    <w:rsid w:val="008549D6"/>
    <w:rsid w:val="00854A3F"/>
    <w:rsid w:val="00854B49"/>
    <w:rsid w:val="00854CB2"/>
    <w:rsid w:val="00854CFF"/>
    <w:rsid w:val="0085544D"/>
    <w:rsid w:val="00855792"/>
    <w:rsid w:val="008557E2"/>
    <w:rsid w:val="00856147"/>
    <w:rsid w:val="0085618A"/>
    <w:rsid w:val="00856267"/>
    <w:rsid w:val="008562F7"/>
    <w:rsid w:val="00856311"/>
    <w:rsid w:val="008564CF"/>
    <w:rsid w:val="008567BE"/>
    <w:rsid w:val="008568DF"/>
    <w:rsid w:val="00856AA5"/>
    <w:rsid w:val="00856AB1"/>
    <w:rsid w:val="00856CAA"/>
    <w:rsid w:val="00856DFD"/>
    <w:rsid w:val="00856F69"/>
    <w:rsid w:val="00856FAA"/>
    <w:rsid w:val="008571BC"/>
    <w:rsid w:val="00857200"/>
    <w:rsid w:val="008573F1"/>
    <w:rsid w:val="00857BE4"/>
    <w:rsid w:val="00857BEF"/>
    <w:rsid w:val="00860267"/>
    <w:rsid w:val="008605B5"/>
    <w:rsid w:val="00860606"/>
    <w:rsid w:val="00860AC2"/>
    <w:rsid w:val="00860BCC"/>
    <w:rsid w:val="00860E42"/>
    <w:rsid w:val="00860E43"/>
    <w:rsid w:val="008613FE"/>
    <w:rsid w:val="008616EC"/>
    <w:rsid w:val="00861959"/>
    <w:rsid w:val="00861A96"/>
    <w:rsid w:val="00861B52"/>
    <w:rsid w:val="00861D64"/>
    <w:rsid w:val="00861FE7"/>
    <w:rsid w:val="00862107"/>
    <w:rsid w:val="00862155"/>
    <w:rsid w:val="00862583"/>
    <w:rsid w:val="00862725"/>
    <w:rsid w:val="008627E0"/>
    <w:rsid w:val="0086297E"/>
    <w:rsid w:val="00862AD7"/>
    <w:rsid w:val="00862BDF"/>
    <w:rsid w:val="00862CE1"/>
    <w:rsid w:val="00862D5C"/>
    <w:rsid w:val="00862E06"/>
    <w:rsid w:val="00862F8D"/>
    <w:rsid w:val="008630EC"/>
    <w:rsid w:val="008633A3"/>
    <w:rsid w:val="008634DD"/>
    <w:rsid w:val="00863885"/>
    <w:rsid w:val="00863B30"/>
    <w:rsid w:val="00863FC1"/>
    <w:rsid w:val="00864008"/>
    <w:rsid w:val="00864234"/>
    <w:rsid w:val="0086494A"/>
    <w:rsid w:val="00864DCB"/>
    <w:rsid w:val="00864DCD"/>
    <w:rsid w:val="00864DE1"/>
    <w:rsid w:val="00864E3E"/>
    <w:rsid w:val="00864F90"/>
    <w:rsid w:val="00864FAC"/>
    <w:rsid w:val="008650A2"/>
    <w:rsid w:val="008651B1"/>
    <w:rsid w:val="008651D3"/>
    <w:rsid w:val="008651FA"/>
    <w:rsid w:val="0086526C"/>
    <w:rsid w:val="0086527F"/>
    <w:rsid w:val="008653F7"/>
    <w:rsid w:val="008655F9"/>
    <w:rsid w:val="0086564C"/>
    <w:rsid w:val="0086576E"/>
    <w:rsid w:val="00865853"/>
    <w:rsid w:val="008658AE"/>
    <w:rsid w:val="00865946"/>
    <w:rsid w:val="008659D5"/>
    <w:rsid w:val="008659E8"/>
    <w:rsid w:val="00865F11"/>
    <w:rsid w:val="00866036"/>
    <w:rsid w:val="0086620A"/>
    <w:rsid w:val="00866213"/>
    <w:rsid w:val="0086621C"/>
    <w:rsid w:val="00866256"/>
    <w:rsid w:val="008662AF"/>
    <w:rsid w:val="008669AA"/>
    <w:rsid w:val="00866A50"/>
    <w:rsid w:val="00866A63"/>
    <w:rsid w:val="00866A78"/>
    <w:rsid w:val="00866B5E"/>
    <w:rsid w:val="00866C1B"/>
    <w:rsid w:val="00866C5B"/>
    <w:rsid w:val="00866D42"/>
    <w:rsid w:val="00866EB9"/>
    <w:rsid w:val="00866EE7"/>
    <w:rsid w:val="00866FF7"/>
    <w:rsid w:val="0086753E"/>
    <w:rsid w:val="008675CC"/>
    <w:rsid w:val="00867605"/>
    <w:rsid w:val="0086760A"/>
    <w:rsid w:val="008676CD"/>
    <w:rsid w:val="00867AE2"/>
    <w:rsid w:val="00867B5E"/>
    <w:rsid w:val="00867E04"/>
    <w:rsid w:val="00867F8A"/>
    <w:rsid w:val="0087015B"/>
    <w:rsid w:val="008702D8"/>
    <w:rsid w:val="008703CE"/>
    <w:rsid w:val="00870467"/>
    <w:rsid w:val="008704A6"/>
    <w:rsid w:val="00870566"/>
    <w:rsid w:val="008708AD"/>
    <w:rsid w:val="00870A94"/>
    <w:rsid w:val="00870E81"/>
    <w:rsid w:val="00870F7A"/>
    <w:rsid w:val="008711EC"/>
    <w:rsid w:val="00871460"/>
    <w:rsid w:val="00871AAB"/>
    <w:rsid w:val="00871C7C"/>
    <w:rsid w:val="00871E54"/>
    <w:rsid w:val="008722FB"/>
    <w:rsid w:val="00872361"/>
    <w:rsid w:val="00872759"/>
    <w:rsid w:val="0087280A"/>
    <w:rsid w:val="008728B3"/>
    <w:rsid w:val="00872A4F"/>
    <w:rsid w:val="00872DB5"/>
    <w:rsid w:val="00872ED1"/>
    <w:rsid w:val="00872F08"/>
    <w:rsid w:val="008733DD"/>
    <w:rsid w:val="00873D19"/>
    <w:rsid w:val="00873E5F"/>
    <w:rsid w:val="0087406E"/>
    <w:rsid w:val="0087425C"/>
    <w:rsid w:val="008742DF"/>
    <w:rsid w:val="00874785"/>
    <w:rsid w:val="00874963"/>
    <w:rsid w:val="00874B18"/>
    <w:rsid w:val="00874B79"/>
    <w:rsid w:val="00874B8E"/>
    <w:rsid w:val="00874BD9"/>
    <w:rsid w:val="00874CEB"/>
    <w:rsid w:val="00874EA3"/>
    <w:rsid w:val="00874F56"/>
    <w:rsid w:val="008750A2"/>
    <w:rsid w:val="008750CB"/>
    <w:rsid w:val="008755AD"/>
    <w:rsid w:val="008758FC"/>
    <w:rsid w:val="008759AE"/>
    <w:rsid w:val="008759EA"/>
    <w:rsid w:val="00875A9C"/>
    <w:rsid w:val="00875B0F"/>
    <w:rsid w:val="00875CB2"/>
    <w:rsid w:val="00875E1B"/>
    <w:rsid w:val="008764A1"/>
    <w:rsid w:val="008766D2"/>
    <w:rsid w:val="008767BD"/>
    <w:rsid w:val="008767D0"/>
    <w:rsid w:val="00876898"/>
    <w:rsid w:val="00876AF6"/>
    <w:rsid w:val="00877137"/>
    <w:rsid w:val="00877264"/>
    <w:rsid w:val="00877310"/>
    <w:rsid w:val="008775CE"/>
    <w:rsid w:val="008775F1"/>
    <w:rsid w:val="00877606"/>
    <w:rsid w:val="0087767B"/>
    <w:rsid w:val="0087769E"/>
    <w:rsid w:val="008777C3"/>
    <w:rsid w:val="00877942"/>
    <w:rsid w:val="00877972"/>
    <w:rsid w:val="00877CE0"/>
    <w:rsid w:val="00877D23"/>
    <w:rsid w:val="008802E7"/>
    <w:rsid w:val="0088032F"/>
    <w:rsid w:val="008804BB"/>
    <w:rsid w:val="008804F4"/>
    <w:rsid w:val="00880527"/>
    <w:rsid w:val="0088082C"/>
    <w:rsid w:val="008809A5"/>
    <w:rsid w:val="00880DBE"/>
    <w:rsid w:val="0088135C"/>
    <w:rsid w:val="0088152E"/>
    <w:rsid w:val="008815EB"/>
    <w:rsid w:val="008817D4"/>
    <w:rsid w:val="00881A7C"/>
    <w:rsid w:val="00881BC7"/>
    <w:rsid w:val="00881E0D"/>
    <w:rsid w:val="00881F21"/>
    <w:rsid w:val="008821CC"/>
    <w:rsid w:val="00882664"/>
    <w:rsid w:val="0088266E"/>
    <w:rsid w:val="008826ED"/>
    <w:rsid w:val="00882CD5"/>
    <w:rsid w:val="00882ED3"/>
    <w:rsid w:val="0088311C"/>
    <w:rsid w:val="00883131"/>
    <w:rsid w:val="00883223"/>
    <w:rsid w:val="00883BC4"/>
    <w:rsid w:val="008844CF"/>
    <w:rsid w:val="0088468F"/>
    <w:rsid w:val="00884759"/>
    <w:rsid w:val="00884781"/>
    <w:rsid w:val="00884826"/>
    <w:rsid w:val="00884D15"/>
    <w:rsid w:val="00884E1B"/>
    <w:rsid w:val="00884EC8"/>
    <w:rsid w:val="00885122"/>
    <w:rsid w:val="008851AD"/>
    <w:rsid w:val="0088522D"/>
    <w:rsid w:val="008853E7"/>
    <w:rsid w:val="0088540A"/>
    <w:rsid w:val="0088568C"/>
    <w:rsid w:val="0088581B"/>
    <w:rsid w:val="00885BE4"/>
    <w:rsid w:val="00885CDE"/>
    <w:rsid w:val="00885E31"/>
    <w:rsid w:val="00885E3E"/>
    <w:rsid w:val="0088628C"/>
    <w:rsid w:val="00886509"/>
    <w:rsid w:val="00886824"/>
    <w:rsid w:val="0088689E"/>
    <w:rsid w:val="00886A7E"/>
    <w:rsid w:val="00886C5B"/>
    <w:rsid w:val="008872F4"/>
    <w:rsid w:val="008873CA"/>
    <w:rsid w:val="00887505"/>
    <w:rsid w:val="00887B51"/>
    <w:rsid w:val="00887C62"/>
    <w:rsid w:val="00887CEE"/>
    <w:rsid w:val="00887DB5"/>
    <w:rsid w:val="00887E3A"/>
    <w:rsid w:val="00887EA1"/>
    <w:rsid w:val="008900C7"/>
    <w:rsid w:val="008901F4"/>
    <w:rsid w:val="008902A2"/>
    <w:rsid w:val="008906DE"/>
    <w:rsid w:val="008906EC"/>
    <w:rsid w:val="0089079C"/>
    <w:rsid w:val="00890876"/>
    <w:rsid w:val="00890B1C"/>
    <w:rsid w:val="00890BCA"/>
    <w:rsid w:val="00890E96"/>
    <w:rsid w:val="00890F31"/>
    <w:rsid w:val="0089105F"/>
    <w:rsid w:val="0089134F"/>
    <w:rsid w:val="0089156F"/>
    <w:rsid w:val="0089170A"/>
    <w:rsid w:val="008917FB"/>
    <w:rsid w:val="00891A4C"/>
    <w:rsid w:val="00891B23"/>
    <w:rsid w:val="00891D1F"/>
    <w:rsid w:val="00891E5D"/>
    <w:rsid w:val="00891F2E"/>
    <w:rsid w:val="00892411"/>
    <w:rsid w:val="0089244A"/>
    <w:rsid w:val="008924C9"/>
    <w:rsid w:val="008925AD"/>
    <w:rsid w:val="00892613"/>
    <w:rsid w:val="0089267D"/>
    <w:rsid w:val="00892899"/>
    <w:rsid w:val="00892AB4"/>
    <w:rsid w:val="00892BCC"/>
    <w:rsid w:val="00892C6F"/>
    <w:rsid w:val="00892DE6"/>
    <w:rsid w:val="0089332D"/>
    <w:rsid w:val="008933B1"/>
    <w:rsid w:val="0089346E"/>
    <w:rsid w:val="0089357E"/>
    <w:rsid w:val="008936B9"/>
    <w:rsid w:val="00893BAC"/>
    <w:rsid w:val="00893BCC"/>
    <w:rsid w:val="00893C0C"/>
    <w:rsid w:val="00893D3A"/>
    <w:rsid w:val="00893E65"/>
    <w:rsid w:val="00894406"/>
    <w:rsid w:val="00894528"/>
    <w:rsid w:val="00894D27"/>
    <w:rsid w:val="00894E64"/>
    <w:rsid w:val="00894FA9"/>
    <w:rsid w:val="00895070"/>
    <w:rsid w:val="00895138"/>
    <w:rsid w:val="008951C3"/>
    <w:rsid w:val="008954F7"/>
    <w:rsid w:val="008955F9"/>
    <w:rsid w:val="00895666"/>
    <w:rsid w:val="00895724"/>
    <w:rsid w:val="0089581D"/>
    <w:rsid w:val="0089606D"/>
    <w:rsid w:val="008961E2"/>
    <w:rsid w:val="0089683F"/>
    <w:rsid w:val="00896CBE"/>
    <w:rsid w:val="00896EDE"/>
    <w:rsid w:val="00896F15"/>
    <w:rsid w:val="0089712E"/>
    <w:rsid w:val="00897285"/>
    <w:rsid w:val="008972B7"/>
    <w:rsid w:val="00897592"/>
    <w:rsid w:val="008979CA"/>
    <w:rsid w:val="00897AEB"/>
    <w:rsid w:val="00897B9E"/>
    <w:rsid w:val="00897D0E"/>
    <w:rsid w:val="00897D61"/>
    <w:rsid w:val="008A0173"/>
    <w:rsid w:val="008A02DA"/>
    <w:rsid w:val="008A03F3"/>
    <w:rsid w:val="008A04E3"/>
    <w:rsid w:val="008A08F9"/>
    <w:rsid w:val="008A09BE"/>
    <w:rsid w:val="008A0B44"/>
    <w:rsid w:val="008A0B88"/>
    <w:rsid w:val="008A0BC8"/>
    <w:rsid w:val="008A0C75"/>
    <w:rsid w:val="008A0D7E"/>
    <w:rsid w:val="008A0DA7"/>
    <w:rsid w:val="008A0E15"/>
    <w:rsid w:val="008A12D9"/>
    <w:rsid w:val="008A1546"/>
    <w:rsid w:val="008A1822"/>
    <w:rsid w:val="008A1850"/>
    <w:rsid w:val="008A1A23"/>
    <w:rsid w:val="008A1B21"/>
    <w:rsid w:val="008A1E16"/>
    <w:rsid w:val="008A21F8"/>
    <w:rsid w:val="008A26CA"/>
    <w:rsid w:val="008A2742"/>
    <w:rsid w:val="008A2998"/>
    <w:rsid w:val="008A2AF7"/>
    <w:rsid w:val="008A2F6B"/>
    <w:rsid w:val="008A308B"/>
    <w:rsid w:val="008A32F9"/>
    <w:rsid w:val="008A33AD"/>
    <w:rsid w:val="008A33BA"/>
    <w:rsid w:val="008A33DF"/>
    <w:rsid w:val="008A3625"/>
    <w:rsid w:val="008A3678"/>
    <w:rsid w:val="008A37E9"/>
    <w:rsid w:val="008A39B4"/>
    <w:rsid w:val="008A39DF"/>
    <w:rsid w:val="008A3C9B"/>
    <w:rsid w:val="008A3D19"/>
    <w:rsid w:val="008A3E0F"/>
    <w:rsid w:val="008A3E56"/>
    <w:rsid w:val="008A4005"/>
    <w:rsid w:val="008A4714"/>
    <w:rsid w:val="008A4751"/>
    <w:rsid w:val="008A4755"/>
    <w:rsid w:val="008A4990"/>
    <w:rsid w:val="008A4D02"/>
    <w:rsid w:val="008A4DBD"/>
    <w:rsid w:val="008A4EA7"/>
    <w:rsid w:val="008A500D"/>
    <w:rsid w:val="008A505D"/>
    <w:rsid w:val="008A5182"/>
    <w:rsid w:val="008A5279"/>
    <w:rsid w:val="008A536C"/>
    <w:rsid w:val="008A53FC"/>
    <w:rsid w:val="008A545A"/>
    <w:rsid w:val="008A5661"/>
    <w:rsid w:val="008A568D"/>
    <w:rsid w:val="008A5718"/>
    <w:rsid w:val="008A57F6"/>
    <w:rsid w:val="008A5B62"/>
    <w:rsid w:val="008A5D32"/>
    <w:rsid w:val="008A5E7B"/>
    <w:rsid w:val="008A5F5D"/>
    <w:rsid w:val="008A5FD9"/>
    <w:rsid w:val="008A64CE"/>
    <w:rsid w:val="008A64E1"/>
    <w:rsid w:val="008A695C"/>
    <w:rsid w:val="008A6A2A"/>
    <w:rsid w:val="008A6A91"/>
    <w:rsid w:val="008A6B05"/>
    <w:rsid w:val="008A6D41"/>
    <w:rsid w:val="008A6D91"/>
    <w:rsid w:val="008A6E8F"/>
    <w:rsid w:val="008A6F6A"/>
    <w:rsid w:val="008A7000"/>
    <w:rsid w:val="008A72FD"/>
    <w:rsid w:val="008A7374"/>
    <w:rsid w:val="008A7395"/>
    <w:rsid w:val="008A74F2"/>
    <w:rsid w:val="008A7635"/>
    <w:rsid w:val="008A7657"/>
    <w:rsid w:val="008A7B15"/>
    <w:rsid w:val="008A7B90"/>
    <w:rsid w:val="008A7C51"/>
    <w:rsid w:val="008A7CE5"/>
    <w:rsid w:val="008A7ED0"/>
    <w:rsid w:val="008A7F4F"/>
    <w:rsid w:val="008B0084"/>
    <w:rsid w:val="008B00E1"/>
    <w:rsid w:val="008B0185"/>
    <w:rsid w:val="008B01AD"/>
    <w:rsid w:val="008B036D"/>
    <w:rsid w:val="008B0456"/>
    <w:rsid w:val="008B05FC"/>
    <w:rsid w:val="008B0601"/>
    <w:rsid w:val="008B061B"/>
    <w:rsid w:val="008B0997"/>
    <w:rsid w:val="008B0EF4"/>
    <w:rsid w:val="008B0F83"/>
    <w:rsid w:val="008B10F3"/>
    <w:rsid w:val="008B1103"/>
    <w:rsid w:val="008B13F6"/>
    <w:rsid w:val="008B14B9"/>
    <w:rsid w:val="008B14C4"/>
    <w:rsid w:val="008B158F"/>
    <w:rsid w:val="008B17C2"/>
    <w:rsid w:val="008B187C"/>
    <w:rsid w:val="008B1C98"/>
    <w:rsid w:val="008B1CF4"/>
    <w:rsid w:val="008B1E0A"/>
    <w:rsid w:val="008B2002"/>
    <w:rsid w:val="008B216B"/>
    <w:rsid w:val="008B26EE"/>
    <w:rsid w:val="008B2778"/>
    <w:rsid w:val="008B2781"/>
    <w:rsid w:val="008B2A13"/>
    <w:rsid w:val="008B2D5C"/>
    <w:rsid w:val="008B2EEB"/>
    <w:rsid w:val="008B2EFE"/>
    <w:rsid w:val="008B2F21"/>
    <w:rsid w:val="008B3051"/>
    <w:rsid w:val="008B33B2"/>
    <w:rsid w:val="008B3426"/>
    <w:rsid w:val="008B39C5"/>
    <w:rsid w:val="008B39D7"/>
    <w:rsid w:val="008B39F0"/>
    <w:rsid w:val="008B3C6C"/>
    <w:rsid w:val="008B3F6A"/>
    <w:rsid w:val="008B4284"/>
    <w:rsid w:val="008B42BE"/>
    <w:rsid w:val="008B42C0"/>
    <w:rsid w:val="008B42E3"/>
    <w:rsid w:val="008B458B"/>
    <w:rsid w:val="008B4B7E"/>
    <w:rsid w:val="008B53B5"/>
    <w:rsid w:val="008B57C4"/>
    <w:rsid w:val="008B57F2"/>
    <w:rsid w:val="008B5804"/>
    <w:rsid w:val="008B5C52"/>
    <w:rsid w:val="008B5CAF"/>
    <w:rsid w:val="008B6074"/>
    <w:rsid w:val="008B6108"/>
    <w:rsid w:val="008B6214"/>
    <w:rsid w:val="008B621B"/>
    <w:rsid w:val="008B6328"/>
    <w:rsid w:val="008B65A6"/>
    <w:rsid w:val="008B6A93"/>
    <w:rsid w:val="008B6CA0"/>
    <w:rsid w:val="008B6FE7"/>
    <w:rsid w:val="008B70BD"/>
    <w:rsid w:val="008B718E"/>
    <w:rsid w:val="008B72BF"/>
    <w:rsid w:val="008B73B0"/>
    <w:rsid w:val="008B7465"/>
    <w:rsid w:val="008B7497"/>
    <w:rsid w:val="008B7571"/>
    <w:rsid w:val="008B75C7"/>
    <w:rsid w:val="008B78A6"/>
    <w:rsid w:val="008B7BD6"/>
    <w:rsid w:val="008C0226"/>
    <w:rsid w:val="008C04BE"/>
    <w:rsid w:val="008C05D4"/>
    <w:rsid w:val="008C060B"/>
    <w:rsid w:val="008C0993"/>
    <w:rsid w:val="008C0C66"/>
    <w:rsid w:val="008C0CE0"/>
    <w:rsid w:val="008C0F73"/>
    <w:rsid w:val="008C1529"/>
    <w:rsid w:val="008C16D9"/>
    <w:rsid w:val="008C17CC"/>
    <w:rsid w:val="008C1816"/>
    <w:rsid w:val="008C18A3"/>
    <w:rsid w:val="008C1909"/>
    <w:rsid w:val="008C1B57"/>
    <w:rsid w:val="008C1C25"/>
    <w:rsid w:val="008C2206"/>
    <w:rsid w:val="008C230C"/>
    <w:rsid w:val="008C2486"/>
    <w:rsid w:val="008C2719"/>
    <w:rsid w:val="008C27B0"/>
    <w:rsid w:val="008C287A"/>
    <w:rsid w:val="008C28C6"/>
    <w:rsid w:val="008C2970"/>
    <w:rsid w:val="008C2A1A"/>
    <w:rsid w:val="008C2BB3"/>
    <w:rsid w:val="008C2DF1"/>
    <w:rsid w:val="008C2E43"/>
    <w:rsid w:val="008C3027"/>
    <w:rsid w:val="008C3201"/>
    <w:rsid w:val="008C32F0"/>
    <w:rsid w:val="008C33F0"/>
    <w:rsid w:val="008C38B5"/>
    <w:rsid w:val="008C3CC1"/>
    <w:rsid w:val="008C3CDF"/>
    <w:rsid w:val="008C404B"/>
    <w:rsid w:val="008C40F4"/>
    <w:rsid w:val="008C4364"/>
    <w:rsid w:val="008C4537"/>
    <w:rsid w:val="008C4614"/>
    <w:rsid w:val="008C4869"/>
    <w:rsid w:val="008C48AC"/>
    <w:rsid w:val="008C493D"/>
    <w:rsid w:val="008C4C30"/>
    <w:rsid w:val="008C4CCD"/>
    <w:rsid w:val="008C4E6D"/>
    <w:rsid w:val="008C4F27"/>
    <w:rsid w:val="008C536B"/>
    <w:rsid w:val="008C56EC"/>
    <w:rsid w:val="008C5729"/>
    <w:rsid w:val="008C5B1D"/>
    <w:rsid w:val="008C5BD4"/>
    <w:rsid w:val="008C5F04"/>
    <w:rsid w:val="008C5FEF"/>
    <w:rsid w:val="008C602F"/>
    <w:rsid w:val="008C607D"/>
    <w:rsid w:val="008C6237"/>
    <w:rsid w:val="008C62B5"/>
    <w:rsid w:val="008C6317"/>
    <w:rsid w:val="008C641C"/>
    <w:rsid w:val="008C642A"/>
    <w:rsid w:val="008C65AE"/>
    <w:rsid w:val="008C6BC9"/>
    <w:rsid w:val="008C6D0C"/>
    <w:rsid w:val="008C6E99"/>
    <w:rsid w:val="008C6FB2"/>
    <w:rsid w:val="008C70C9"/>
    <w:rsid w:val="008C71DD"/>
    <w:rsid w:val="008C72B5"/>
    <w:rsid w:val="008C739E"/>
    <w:rsid w:val="008C7432"/>
    <w:rsid w:val="008C767A"/>
    <w:rsid w:val="008C773D"/>
    <w:rsid w:val="008C7781"/>
    <w:rsid w:val="008C7896"/>
    <w:rsid w:val="008C7D18"/>
    <w:rsid w:val="008C7E31"/>
    <w:rsid w:val="008C7F13"/>
    <w:rsid w:val="008D019E"/>
    <w:rsid w:val="008D0327"/>
    <w:rsid w:val="008D03D8"/>
    <w:rsid w:val="008D03F9"/>
    <w:rsid w:val="008D0420"/>
    <w:rsid w:val="008D0542"/>
    <w:rsid w:val="008D05D5"/>
    <w:rsid w:val="008D0687"/>
    <w:rsid w:val="008D069D"/>
    <w:rsid w:val="008D06F4"/>
    <w:rsid w:val="008D06FC"/>
    <w:rsid w:val="008D0728"/>
    <w:rsid w:val="008D0868"/>
    <w:rsid w:val="008D0A41"/>
    <w:rsid w:val="008D0A8D"/>
    <w:rsid w:val="008D0E2A"/>
    <w:rsid w:val="008D0E47"/>
    <w:rsid w:val="008D0F25"/>
    <w:rsid w:val="008D10A1"/>
    <w:rsid w:val="008D10FD"/>
    <w:rsid w:val="008D1381"/>
    <w:rsid w:val="008D13DF"/>
    <w:rsid w:val="008D14D2"/>
    <w:rsid w:val="008D150E"/>
    <w:rsid w:val="008D1791"/>
    <w:rsid w:val="008D197C"/>
    <w:rsid w:val="008D1A60"/>
    <w:rsid w:val="008D1B52"/>
    <w:rsid w:val="008D1DA3"/>
    <w:rsid w:val="008D1F2D"/>
    <w:rsid w:val="008D1FBD"/>
    <w:rsid w:val="008D2238"/>
    <w:rsid w:val="008D22F6"/>
    <w:rsid w:val="008D230E"/>
    <w:rsid w:val="008D2519"/>
    <w:rsid w:val="008D26CA"/>
    <w:rsid w:val="008D27B4"/>
    <w:rsid w:val="008D2842"/>
    <w:rsid w:val="008D298F"/>
    <w:rsid w:val="008D2B51"/>
    <w:rsid w:val="008D31B4"/>
    <w:rsid w:val="008D3465"/>
    <w:rsid w:val="008D363D"/>
    <w:rsid w:val="008D395E"/>
    <w:rsid w:val="008D3C38"/>
    <w:rsid w:val="008D3E30"/>
    <w:rsid w:val="008D3E4E"/>
    <w:rsid w:val="008D4036"/>
    <w:rsid w:val="008D425A"/>
    <w:rsid w:val="008D4359"/>
    <w:rsid w:val="008D44CE"/>
    <w:rsid w:val="008D4818"/>
    <w:rsid w:val="008D4AF8"/>
    <w:rsid w:val="008D4B0D"/>
    <w:rsid w:val="008D4B64"/>
    <w:rsid w:val="008D4FD5"/>
    <w:rsid w:val="008D4FE0"/>
    <w:rsid w:val="008D52D1"/>
    <w:rsid w:val="008D58B7"/>
    <w:rsid w:val="008D5AAF"/>
    <w:rsid w:val="008D5B41"/>
    <w:rsid w:val="008D5BA7"/>
    <w:rsid w:val="008D5C4D"/>
    <w:rsid w:val="008D5C9F"/>
    <w:rsid w:val="008D5D4F"/>
    <w:rsid w:val="008D5E19"/>
    <w:rsid w:val="008D623E"/>
    <w:rsid w:val="008D62D4"/>
    <w:rsid w:val="008D6518"/>
    <w:rsid w:val="008D6A8E"/>
    <w:rsid w:val="008D6C6B"/>
    <w:rsid w:val="008D6F25"/>
    <w:rsid w:val="008D702B"/>
    <w:rsid w:val="008D7032"/>
    <w:rsid w:val="008D7293"/>
    <w:rsid w:val="008D72DB"/>
    <w:rsid w:val="008D73DE"/>
    <w:rsid w:val="008D7513"/>
    <w:rsid w:val="008D76FF"/>
    <w:rsid w:val="008D78F0"/>
    <w:rsid w:val="008D79D0"/>
    <w:rsid w:val="008D7AAD"/>
    <w:rsid w:val="008D7B2F"/>
    <w:rsid w:val="008D7D32"/>
    <w:rsid w:val="008E015E"/>
    <w:rsid w:val="008E01B1"/>
    <w:rsid w:val="008E01B6"/>
    <w:rsid w:val="008E01EB"/>
    <w:rsid w:val="008E0485"/>
    <w:rsid w:val="008E055D"/>
    <w:rsid w:val="008E05BA"/>
    <w:rsid w:val="008E064C"/>
    <w:rsid w:val="008E06DE"/>
    <w:rsid w:val="008E08A6"/>
    <w:rsid w:val="008E08C0"/>
    <w:rsid w:val="008E0A44"/>
    <w:rsid w:val="008E0A64"/>
    <w:rsid w:val="008E0A82"/>
    <w:rsid w:val="008E0E68"/>
    <w:rsid w:val="008E10F9"/>
    <w:rsid w:val="008E1319"/>
    <w:rsid w:val="008E1738"/>
    <w:rsid w:val="008E17A1"/>
    <w:rsid w:val="008E1A93"/>
    <w:rsid w:val="008E1C2C"/>
    <w:rsid w:val="008E1C5F"/>
    <w:rsid w:val="008E1E65"/>
    <w:rsid w:val="008E1FE0"/>
    <w:rsid w:val="008E212F"/>
    <w:rsid w:val="008E2230"/>
    <w:rsid w:val="008E2485"/>
    <w:rsid w:val="008E2503"/>
    <w:rsid w:val="008E26D2"/>
    <w:rsid w:val="008E27A3"/>
    <w:rsid w:val="008E292D"/>
    <w:rsid w:val="008E292E"/>
    <w:rsid w:val="008E2933"/>
    <w:rsid w:val="008E2A0E"/>
    <w:rsid w:val="008E2B96"/>
    <w:rsid w:val="008E2BB9"/>
    <w:rsid w:val="008E2F62"/>
    <w:rsid w:val="008E2FA3"/>
    <w:rsid w:val="008E300E"/>
    <w:rsid w:val="008E31D7"/>
    <w:rsid w:val="008E3416"/>
    <w:rsid w:val="008E360C"/>
    <w:rsid w:val="008E3986"/>
    <w:rsid w:val="008E418D"/>
    <w:rsid w:val="008E4242"/>
    <w:rsid w:val="008E449C"/>
    <w:rsid w:val="008E4984"/>
    <w:rsid w:val="008E4A8E"/>
    <w:rsid w:val="008E4EF2"/>
    <w:rsid w:val="008E4F3F"/>
    <w:rsid w:val="008E504D"/>
    <w:rsid w:val="008E5130"/>
    <w:rsid w:val="008E514B"/>
    <w:rsid w:val="008E558C"/>
    <w:rsid w:val="008E5648"/>
    <w:rsid w:val="008E5755"/>
    <w:rsid w:val="008E5BA2"/>
    <w:rsid w:val="008E6073"/>
    <w:rsid w:val="008E60E4"/>
    <w:rsid w:val="008E666F"/>
    <w:rsid w:val="008E6CF1"/>
    <w:rsid w:val="008E716F"/>
    <w:rsid w:val="008E7263"/>
    <w:rsid w:val="008E73FF"/>
    <w:rsid w:val="008E7484"/>
    <w:rsid w:val="008E7B1E"/>
    <w:rsid w:val="008E7C19"/>
    <w:rsid w:val="008E7F32"/>
    <w:rsid w:val="008F0077"/>
    <w:rsid w:val="008F0463"/>
    <w:rsid w:val="008F05B1"/>
    <w:rsid w:val="008F07FC"/>
    <w:rsid w:val="008F0817"/>
    <w:rsid w:val="008F087C"/>
    <w:rsid w:val="008F0BB0"/>
    <w:rsid w:val="008F0BD0"/>
    <w:rsid w:val="008F0CC2"/>
    <w:rsid w:val="008F0CF3"/>
    <w:rsid w:val="008F0EA1"/>
    <w:rsid w:val="008F10DE"/>
    <w:rsid w:val="008F131D"/>
    <w:rsid w:val="008F137E"/>
    <w:rsid w:val="008F16B2"/>
    <w:rsid w:val="008F1822"/>
    <w:rsid w:val="008F182A"/>
    <w:rsid w:val="008F187D"/>
    <w:rsid w:val="008F1B0A"/>
    <w:rsid w:val="008F1BE3"/>
    <w:rsid w:val="008F1D80"/>
    <w:rsid w:val="008F2060"/>
    <w:rsid w:val="008F2426"/>
    <w:rsid w:val="008F2571"/>
    <w:rsid w:val="008F28D9"/>
    <w:rsid w:val="008F2A07"/>
    <w:rsid w:val="008F2BCE"/>
    <w:rsid w:val="008F2CDA"/>
    <w:rsid w:val="008F32FF"/>
    <w:rsid w:val="008F3342"/>
    <w:rsid w:val="008F337D"/>
    <w:rsid w:val="008F340E"/>
    <w:rsid w:val="008F3472"/>
    <w:rsid w:val="008F3478"/>
    <w:rsid w:val="008F3488"/>
    <w:rsid w:val="008F3658"/>
    <w:rsid w:val="008F37AD"/>
    <w:rsid w:val="008F384F"/>
    <w:rsid w:val="008F3B43"/>
    <w:rsid w:val="008F3D48"/>
    <w:rsid w:val="008F3E9F"/>
    <w:rsid w:val="008F3FDF"/>
    <w:rsid w:val="008F4252"/>
    <w:rsid w:val="008F4635"/>
    <w:rsid w:val="008F46F6"/>
    <w:rsid w:val="008F4783"/>
    <w:rsid w:val="008F48AB"/>
    <w:rsid w:val="008F49F4"/>
    <w:rsid w:val="008F4A51"/>
    <w:rsid w:val="008F4EA8"/>
    <w:rsid w:val="008F4EE9"/>
    <w:rsid w:val="008F4EF1"/>
    <w:rsid w:val="008F4FF2"/>
    <w:rsid w:val="008F5228"/>
    <w:rsid w:val="008F572F"/>
    <w:rsid w:val="008F57DD"/>
    <w:rsid w:val="008F5804"/>
    <w:rsid w:val="008F5893"/>
    <w:rsid w:val="008F58BB"/>
    <w:rsid w:val="008F593B"/>
    <w:rsid w:val="008F5BAD"/>
    <w:rsid w:val="008F5CB4"/>
    <w:rsid w:val="008F5EF6"/>
    <w:rsid w:val="008F6059"/>
    <w:rsid w:val="008F608A"/>
    <w:rsid w:val="008F60A4"/>
    <w:rsid w:val="008F6373"/>
    <w:rsid w:val="008F667E"/>
    <w:rsid w:val="008F6692"/>
    <w:rsid w:val="008F681F"/>
    <w:rsid w:val="008F6A69"/>
    <w:rsid w:val="008F6A6C"/>
    <w:rsid w:val="008F6D9B"/>
    <w:rsid w:val="008F7333"/>
    <w:rsid w:val="008F7443"/>
    <w:rsid w:val="008F7455"/>
    <w:rsid w:val="008F7535"/>
    <w:rsid w:val="008F7557"/>
    <w:rsid w:val="008F7741"/>
    <w:rsid w:val="008F775F"/>
    <w:rsid w:val="008F787E"/>
    <w:rsid w:val="008F7BC9"/>
    <w:rsid w:val="008F7D7B"/>
    <w:rsid w:val="008F7EC0"/>
    <w:rsid w:val="008F7F06"/>
    <w:rsid w:val="00900005"/>
    <w:rsid w:val="00900014"/>
    <w:rsid w:val="00900212"/>
    <w:rsid w:val="009004AA"/>
    <w:rsid w:val="00900978"/>
    <w:rsid w:val="009009C2"/>
    <w:rsid w:val="00900D43"/>
    <w:rsid w:val="00900EB3"/>
    <w:rsid w:val="00900FCB"/>
    <w:rsid w:val="009011BA"/>
    <w:rsid w:val="00901312"/>
    <w:rsid w:val="0090134B"/>
    <w:rsid w:val="0090135F"/>
    <w:rsid w:val="00901608"/>
    <w:rsid w:val="00901708"/>
    <w:rsid w:val="00901969"/>
    <w:rsid w:val="009019C2"/>
    <w:rsid w:val="00901B52"/>
    <w:rsid w:val="00901CBE"/>
    <w:rsid w:val="00901E51"/>
    <w:rsid w:val="00901E74"/>
    <w:rsid w:val="00901E83"/>
    <w:rsid w:val="009020DB"/>
    <w:rsid w:val="00902101"/>
    <w:rsid w:val="009023F7"/>
    <w:rsid w:val="009024E4"/>
    <w:rsid w:val="0090258A"/>
    <w:rsid w:val="009025FA"/>
    <w:rsid w:val="00902898"/>
    <w:rsid w:val="00902E06"/>
    <w:rsid w:val="00902E90"/>
    <w:rsid w:val="0090307A"/>
    <w:rsid w:val="009030A1"/>
    <w:rsid w:val="009032D8"/>
    <w:rsid w:val="00903417"/>
    <w:rsid w:val="00903538"/>
    <w:rsid w:val="00903585"/>
    <w:rsid w:val="00903742"/>
    <w:rsid w:val="00903D59"/>
    <w:rsid w:val="00903D78"/>
    <w:rsid w:val="00903EA7"/>
    <w:rsid w:val="00903F36"/>
    <w:rsid w:val="00903F52"/>
    <w:rsid w:val="009041B3"/>
    <w:rsid w:val="00904227"/>
    <w:rsid w:val="009042C3"/>
    <w:rsid w:val="00904526"/>
    <w:rsid w:val="009045BC"/>
    <w:rsid w:val="009045D4"/>
    <w:rsid w:val="0090460E"/>
    <w:rsid w:val="0090482B"/>
    <w:rsid w:val="00904883"/>
    <w:rsid w:val="009048EA"/>
    <w:rsid w:val="00904916"/>
    <w:rsid w:val="00904959"/>
    <w:rsid w:val="00904AFA"/>
    <w:rsid w:val="00904B91"/>
    <w:rsid w:val="00904DDB"/>
    <w:rsid w:val="00904E2A"/>
    <w:rsid w:val="00905020"/>
    <w:rsid w:val="009050C8"/>
    <w:rsid w:val="00905307"/>
    <w:rsid w:val="00905405"/>
    <w:rsid w:val="0090542B"/>
    <w:rsid w:val="0090547E"/>
    <w:rsid w:val="00905789"/>
    <w:rsid w:val="0090594D"/>
    <w:rsid w:val="00905B26"/>
    <w:rsid w:val="00905C02"/>
    <w:rsid w:val="00905DF3"/>
    <w:rsid w:val="00905EB0"/>
    <w:rsid w:val="00905F42"/>
    <w:rsid w:val="00905FCB"/>
    <w:rsid w:val="009060AB"/>
    <w:rsid w:val="009060DF"/>
    <w:rsid w:val="009063C6"/>
    <w:rsid w:val="009063F9"/>
    <w:rsid w:val="00906422"/>
    <w:rsid w:val="0090642B"/>
    <w:rsid w:val="009065CB"/>
    <w:rsid w:val="009065DD"/>
    <w:rsid w:val="00906CBE"/>
    <w:rsid w:val="00906F7D"/>
    <w:rsid w:val="00906FE0"/>
    <w:rsid w:val="009079F6"/>
    <w:rsid w:val="00907AAE"/>
    <w:rsid w:val="00907FF9"/>
    <w:rsid w:val="00910072"/>
    <w:rsid w:val="00910418"/>
    <w:rsid w:val="00910478"/>
    <w:rsid w:val="00910848"/>
    <w:rsid w:val="00910EDB"/>
    <w:rsid w:val="0091112A"/>
    <w:rsid w:val="00911343"/>
    <w:rsid w:val="00911400"/>
    <w:rsid w:val="009114A0"/>
    <w:rsid w:val="009114E0"/>
    <w:rsid w:val="009115AE"/>
    <w:rsid w:val="00911668"/>
    <w:rsid w:val="009116B2"/>
    <w:rsid w:val="009117AD"/>
    <w:rsid w:val="00911876"/>
    <w:rsid w:val="00912453"/>
    <w:rsid w:val="00912B7D"/>
    <w:rsid w:val="00912CDF"/>
    <w:rsid w:val="00912DAE"/>
    <w:rsid w:val="00912E7C"/>
    <w:rsid w:val="00912FB6"/>
    <w:rsid w:val="009131A5"/>
    <w:rsid w:val="009135CE"/>
    <w:rsid w:val="009136E8"/>
    <w:rsid w:val="009137DA"/>
    <w:rsid w:val="0091388A"/>
    <w:rsid w:val="009139C7"/>
    <w:rsid w:val="00913AB1"/>
    <w:rsid w:val="00913BF4"/>
    <w:rsid w:val="0091400E"/>
    <w:rsid w:val="009141D5"/>
    <w:rsid w:val="00914254"/>
    <w:rsid w:val="00914446"/>
    <w:rsid w:val="00914471"/>
    <w:rsid w:val="0091463E"/>
    <w:rsid w:val="00914730"/>
    <w:rsid w:val="0091482E"/>
    <w:rsid w:val="0091495D"/>
    <w:rsid w:val="00914A9A"/>
    <w:rsid w:val="00914D4B"/>
    <w:rsid w:val="00914D51"/>
    <w:rsid w:val="00914F82"/>
    <w:rsid w:val="0091531D"/>
    <w:rsid w:val="0091555E"/>
    <w:rsid w:val="00915886"/>
    <w:rsid w:val="009158EB"/>
    <w:rsid w:val="0091592C"/>
    <w:rsid w:val="00915B70"/>
    <w:rsid w:val="00915C3D"/>
    <w:rsid w:val="00915E9C"/>
    <w:rsid w:val="0091602F"/>
    <w:rsid w:val="00916051"/>
    <w:rsid w:val="0091629C"/>
    <w:rsid w:val="009164EC"/>
    <w:rsid w:val="009167D5"/>
    <w:rsid w:val="00916B70"/>
    <w:rsid w:val="00916C0F"/>
    <w:rsid w:val="00916D4C"/>
    <w:rsid w:val="00916F6B"/>
    <w:rsid w:val="00916F80"/>
    <w:rsid w:val="00916FFA"/>
    <w:rsid w:val="009170A1"/>
    <w:rsid w:val="00917401"/>
    <w:rsid w:val="00917723"/>
    <w:rsid w:val="0091789E"/>
    <w:rsid w:val="00917A14"/>
    <w:rsid w:val="00917C32"/>
    <w:rsid w:val="009200A2"/>
    <w:rsid w:val="009200A7"/>
    <w:rsid w:val="009201BB"/>
    <w:rsid w:val="009201DD"/>
    <w:rsid w:val="0092029A"/>
    <w:rsid w:val="0092038C"/>
    <w:rsid w:val="00920452"/>
    <w:rsid w:val="0092048A"/>
    <w:rsid w:val="009206F8"/>
    <w:rsid w:val="0092083C"/>
    <w:rsid w:val="009208AC"/>
    <w:rsid w:val="009209C7"/>
    <w:rsid w:val="00920D89"/>
    <w:rsid w:val="0092106D"/>
    <w:rsid w:val="009210CA"/>
    <w:rsid w:val="009210CC"/>
    <w:rsid w:val="009210D1"/>
    <w:rsid w:val="00921247"/>
    <w:rsid w:val="0092124F"/>
    <w:rsid w:val="009215D1"/>
    <w:rsid w:val="0092164C"/>
    <w:rsid w:val="009216CE"/>
    <w:rsid w:val="0092178E"/>
    <w:rsid w:val="009217A5"/>
    <w:rsid w:val="00921858"/>
    <w:rsid w:val="00921883"/>
    <w:rsid w:val="0092192B"/>
    <w:rsid w:val="00921974"/>
    <w:rsid w:val="0092198F"/>
    <w:rsid w:val="00921B69"/>
    <w:rsid w:val="00921D8F"/>
    <w:rsid w:val="00921DA1"/>
    <w:rsid w:val="00921DDD"/>
    <w:rsid w:val="00921F65"/>
    <w:rsid w:val="00921F72"/>
    <w:rsid w:val="00922007"/>
    <w:rsid w:val="0092205D"/>
    <w:rsid w:val="009223DB"/>
    <w:rsid w:val="0092248F"/>
    <w:rsid w:val="00922553"/>
    <w:rsid w:val="0092262F"/>
    <w:rsid w:val="009228A9"/>
    <w:rsid w:val="009228AB"/>
    <w:rsid w:val="00922AD8"/>
    <w:rsid w:val="00922F53"/>
    <w:rsid w:val="00922FE3"/>
    <w:rsid w:val="00923075"/>
    <w:rsid w:val="00923256"/>
    <w:rsid w:val="009233A5"/>
    <w:rsid w:val="00923422"/>
    <w:rsid w:val="00923678"/>
    <w:rsid w:val="00923696"/>
    <w:rsid w:val="009236C0"/>
    <w:rsid w:val="0092393A"/>
    <w:rsid w:val="0092397E"/>
    <w:rsid w:val="00923B43"/>
    <w:rsid w:val="00923B5C"/>
    <w:rsid w:val="00923C5E"/>
    <w:rsid w:val="009241F4"/>
    <w:rsid w:val="0092434D"/>
    <w:rsid w:val="00924377"/>
    <w:rsid w:val="009243C6"/>
    <w:rsid w:val="0092448C"/>
    <w:rsid w:val="009244E9"/>
    <w:rsid w:val="009249C0"/>
    <w:rsid w:val="00924B10"/>
    <w:rsid w:val="00924C15"/>
    <w:rsid w:val="00924CD6"/>
    <w:rsid w:val="009250C8"/>
    <w:rsid w:val="009250C9"/>
    <w:rsid w:val="009250F1"/>
    <w:rsid w:val="00925771"/>
    <w:rsid w:val="00925A26"/>
    <w:rsid w:val="00925AD5"/>
    <w:rsid w:val="00925BEB"/>
    <w:rsid w:val="00925C76"/>
    <w:rsid w:val="00925CB1"/>
    <w:rsid w:val="00925D53"/>
    <w:rsid w:val="0092609B"/>
    <w:rsid w:val="009261A5"/>
    <w:rsid w:val="0092636E"/>
    <w:rsid w:val="009265E7"/>
    <w:rsid w:val="00926693"/>
    <w:rsid w:val="009266FE"/>
    <w:rsid w:val="009269AC"/>
    <w:rsid w:val="00926A83"/>
    <w:rsid w:val="00926CF9"/>
    <w:rsid w:val="00927160"/>
    <w:rsid w:val="00927335"/>
    <w:rsid w:val="0092746C"/>
    <w:rsid w:val="0092748B"/>
    <w:rsid w:val="00927767"/>
    <w:rsid w:val="00927A4A"/>
    <w:rsid w:val="00927B50"/>
    <w:rsid w:val="00927C3A"/>
    <w:rsid w:val="009300DE"/>
    <w:rsid w:val="0093017D"/>
    <w:rsid w:val="00930236"/>
    <w:rsid w:val="0093026E"/>
    <w:rsid w:val="00930302"/>
    <w:rsid w:val="009304B4"/>
    <w:rsid w:val="0093051D"/>
    <w:rsid w:val="00930563"/>
    <w:rsid w:val="009305BB"/>
    <w:rsid w:val="009305ED"/>
    <w:rsid w:val="009306A6"/>
    <w:rsid w:val="009306BE"/>
    <w:rsid w:val="00930765"/>
    <w:rsid w:val="009307EE"/>
    <w:rsid w:val="00930801"/>
    <w:rsid w:val="00930945"/>
    <w:rsid w:val="00930BE9"/>
    <w:rsid w:val="00930C6B"/>
    <w:rsid w:val="00930D37"/>
    <w:rsid w:val="00930DB1"/>
    <w:rsid w:val="00930E44"/>
    <w:rsid w:val="00930E50"/>
    <w:rsid w:val="0093102A"/>
    <w:rsid w:val="00931051"/>
    <w:rsid w:val="00931164"/>
    <w:rsid w:val="009315AB"/>
    <w:rsid w:val="00931879"/>
    <w:rsid w:val="0093191B"/>
    <w:rsid w:val="00931978"/>
    <w:rsid w:val="00931A59"/>
    <w:rsid w:val="00931D52"/>
    <w:rsid w:val="0093206D"/>
    <w:rsid w:val="00932134"/>
    <w:rsid w:val="009321F2"/>
    <w:rsid w:val="00932227"/>
    <w:rsid w:val="0093225E"/>
    <w:rsid w:val="0093233D"/>
    <w:rsid w:val="0093265C"/>
    <w:rsid w:val="00932931"/>
    <w:rsid w:val="00932BAC"/>
    <w:rsid w:val="00933164"/>
    <w:rsid w:val="009332C1"/>
    <w:rsid w:val="0093338F"/>
    <w:rsid w:val="009335C3"/>
    <w:rsid w:val="009335E2"/>
    <w:rsid w:val="00933606"/>
    <w:rsid w:val="009339C0"/>
    <w:rsid w:val="009339C4"/>
    <w:rsid w:val="00933A1E"/>
    <w:rsid w:val="00933B08"/>
    <w:rsid w:val="00933B37"/>
    <w:rsid w:val="00933BF8"/>
    <w:rsid w:val="00933D9E"/>
    <w:rsid w:val="00933EDE"/>
    <w:rsid w:val="00933F57"/>
    <w:rsid w:val="009340BE"/>
    <w:rsid w:val="0093430C"/>
    <w:rsid w:val="009343EF"/>
    <w:rsid w:val="00934509"/>
    <w:rsid w:val="009346F7"/>
    <w:rsid w:val="00934A7B"/>
    <w:rsid w:val="00934A9B"/>
    <w:rsid w:val="00934B54"/>
    <w:rsid w:val="00934DED"/>
    <w:rsid w:val="0093507C"/>
    <w:rsid w:val="0093512F"/>
    <w:rsid w:val="00935533"/>
    <w:rsid w:val="009355B0"/>
    <w:rsid w:val="009357E3"/>
    <w:rsid w:val="0093588B"/>
    <w:rsid w:val="009358D7"/>
    <w:rsid w:val="009359C6"/>
    <w:rsid w:val="00935B13"/>
    <w:rsid w:val="00935B71"/>
    <w:rsid w:val="00935D06"/>
    <w:rsid w:val="00936251"/>
    <w:rsid w:val="009363C5"/>
    <w:rsid w:val="009365F1"/>
    <w:rsid w:val="00936684"/>
    <w:rsid w:val="009366DB"/>
    <w:rsid w:val="00936A56"/>
    <w:rsid w:val="00936F29"/>
    <w:rsid w:val="00936FC8"/>
    <w:rsid w:val="00937030"/>
    <w:rsid w:val="00937184"/>
    <w:rsid w:val="009371D8"/>
    <w:rsid w:val="00937744"/>
    <w:rsid w:val="009377AE"/>
    <w:rsid w:val="00937E96"/>
    <w:rsid w:val="00937EFF"/>
    <w:rsid w:val="009402BF"/>
    <w:rsid w:val="009403F3"/>
    <w:rsid w:val="00940406"/>
    <w:rsid w:val="0094091B"/>
    <w:rsid w:val="00940B03"/>
    <w:rsid w:val="00940D14"/>
    <w:rsid w:val="00940D96"/>
    <w:rsid w:val="00940EEA"/>
    <w:rsid w:val="00941000"/>
    <w:rsid w:val="00941067"/>
    <w:rsid w:val="009410C3"/>
    <w:rsid w:val="009410D9"/>
    <w:rsid w:val="00941434"/>
    <w:rsid w:val="009415C2"/>
    <w:rsid w:val="009417F4"/>
    <w:rsid w:val="009417F8"/>
    <w:rsid w:val="0094189A"/>
    <w:rsid w:val="00941945"/>
    <w:rsid w:val="00941A99"/>
    <w:rsid w:val="00941C8B"/>
    <w:rsid w:val="00941FA5"/>
    <w:rsid w:val="00941FA9"/>
    <w:rsid w:val="00942072"/>
    <w:rsid w:val="0094241F"/>
    <w:rsid w:val="00942739"/>
    <w:rsid w:val="009428E8"/>
    <w:rsid w:val="00942A38"/>
    <w:rsid w:val="00942E24"/>
    <w:rsid w:val="00942E3A"/>
    <w:rsid w:val="00943034"/>
    <w:rsid w:val="0094304C"/>
    <w:rsid w:val="00943091"/>
    <w:rsid w:val="00943214"/>
    <w:rsid w:val="0094366C"/>
    <w:rsid w:val="0094375A"/>
    <w:rsid w:val="00943EFE"/>
    <w:rsid w:val="00943F05"/>
    <w:rsid w:val="009440C5"/>
    <w:rsid w:val="009440E5"/>
    <w:rsid w:val="0094427B"/>
    <w:rsid w:val="009442AB"/>
    <w:rsid w:val="009443CF"/>
    <w:rsid w:val="009443D8"/>
    <w:rsid w:val="0094440F"/>
    <w:rsid w:val="0094465D"/>
    <w:rsid w:val="00944954"/>
    <w:rsid w:val="00944A83"/>
    <w:rsid w:val="00944A8C"/>
    <w:rsid w:val="00944ADF"/>
    <w:rsid w:val="00944B5A"/>
    <w:rsid w:val="00944B87"/>
    <w:rsid w:val="00944CE5"/>
    <w:rsid w:val="009452F6"/>
    <w:rsid w:val="009453D4"/>
    <w:rsid w:val="009455AB"/>
    <w:rsid w:val="00945678"/>
    <w:rsid w:val="009456E2"/>
    <w:rsid w:val="00945962"/>
    <w:rsid w:val="00945A28"/>
    <w:rsid w:val="00945ABF"/>
    <w:rsid w:val="00945B39"/>
    <w:rsid w:val="00945B6D"/>
    <w:rsid w:val="00945DE9"/>
    <w:rsid w:val="00945E0C"/>
    <w:rsid w:val="00945E1F"/>
    <w:rsid w:val="00945E9C"/>
    <w:rsid w:val="00946040"/>
    <w:rsid w:val="00946094"/>
    <w:rsid w:val="0094609B"/>
    <w:rsid w:val="00946142"/>
    <w:rsid w:val="00946291"/>
    <w:rsid w:val="00946359"/>
    <w:rsid w:val="0094697B"/>
    <w:rsid w:val="009469C0"/>
    <w:rsid w:val="00946A31"/>
    <w:rsid w:val="00946FF6"/>
    <w:rsid w:val="00947222"/>
    <w:rsid w:val="00947312"/>
    <w:rsid w:val="00947634"/>
    <w:rsid w:val="009476A8"/>
    <w:rsid w:val="00947F1C"/>
    <w:rsid w:val="00950031"/>
    <w:rsid w:val="00950095"/>
    <w:rsid w:val="009501A8"/>
    <w:rsid w:val="00950210"/>
    <w:rsid w:val="009504BD"/>
    <w:rsid w:val="0095058A"/>
    <w:rsid w:val="00950897"/>
    <w:rsid w:val="00950D8B"/>
    <w:rsid w:val="0095145F"/>
    <w:rsid w:val="0095152B"/>
    <w:rsid w:val="00951783"/>
    <w:rsid w:val="0095181D"/>
    <w:rsid w:val="009518CC"/>
    <w:rsid w:val="009519E7"/>
    <w:rsid w:val="00951A25"/>
    <w:rsid w:val="00951CCD"/>
    <w:rsid w:val="0095212E"/>
    <w:rsid w:val="00952167"/>
    <w:rsid w:val="0095216F"/>
    <w:rsid w:val="009524B2"/>
    <w:rsid w:val="009524B7"/>
    <w:rsid w:val="009525FC"/>
    <w:rsid w:val="00952691"/>
    <w:rsid w:val="009529FE"/>
    <w:rsid w:val="00952D1E"/>
    <w:rsid w:val="00953138"/>
    <w:rsid w:val="0095317E"/>
    <w:rsid w:val="009536D1"/>
    <w:rsid w:val="009538FB"/>
    <w:rsid w:val="00953B09"/>
    <w:rsid w:val="00953B99"/>
    <w:rsid w:val="00953BC7"/>
    <w:rsid w:val="00953CC3"/>
    <w:rsid w:val="00953E7E"/>
    <w:rsid w:val="00953FC4"/>
    <w:rsid w:val="00953FD8"/>
    <w:rsid w:val="0095411E"/>
    <w:rsid w:val="0095423E"/>
    <w:rsid w:val="00954713"/>
    <w:rsid w:val="009549E8"/>
    <w:rsid w:val="00954E3B"/>
    <w:rsid w:val="00955841"/>
    <w:rsid w:val="00955A4E"/>
    <w:rsid w:val="00955A59"/>
    <w:rsid w:val="00955C4D"/>
    <w:rsid w:val="00955FB6"/>
    <w:rsid w:val="009563D5"/>
    <w:rsid w:val="00956561"/>
    <w:rsid w:val="009565A0"/>
    <w:rsid w:val="009565E3"/>
    <w:rsid w:val="00956673"/>
    <w:rsid w:val="00956907"/>
    <w:rsid w:val="00956B85"/>
    <w:rsid w:val="00956E94"/>
    <w:rsid w:val="00956EB0"/>
    <w:rsid w:val="00957191"/>
    <w:rsid w:val="00957260"/>
    <w:rsid w:val="00957350"/>
    <w:rsid w:val="00957489"/>
    <w:rsid w:val="00957707"/>
    <w:rsid w:val="0095773A"/>
    <w:rsid w:val="009577C0"/>
    <w:rsid w:val="00957A55"/>
    <w:rsid w:val="00957AB1"/>
    <w:rsid w:val="00957B17"/>
    <w:rsid w:val="00960033"/>
    <w:rsid w:val="00960036"/>
    <w:rsid w:val="00960213"/>
    <w:rsid w:val="00960394"/>
    <w:rsid w:val="009604A8"/>
    <w:rsid w:val="0096056C"/>
    <w:rsid w:val="00960918"/>
    <w:rsid w:val="00960A13"/>
    <w:rsid w:val="00960A20"/>
    <w:rsid w:val="00960AA5"/>
    <w:rsid w:val="00960BA8"/>
    <w:rsid w:val="00960CA1"/>
    <w:rsid w:val="0096121F"/>
    <w:rsid w:val="0096125C"/>
    <w:rsid w:val="009613D4"/>
    <w:rsid w:val="0096163B"/>
    <w:rsid w:val="00961643"/>
    <w:rsid w:val="00961763"/>
    <w:rsid w:val="00961902"/>
    <w:rsid w:val="00961CB0"/>
    <w:rsid w:val="00961D62"/>
    <w:rsid w:val="00961FAD"/>
    <w:rsid w:val="00961FC6"/>
    <w:rsid w:val="00962093"/>
    <w:rsid w:val="009620DF"/>
    <w:rsid w:val="009621AA"/>
    <w:rsid w:val="00962397"/>
    <w:rsid w:val="00962718"/>
    <w:rsid w:val="0096271B"/>
    <w:rsid w:val="009628B4"/>
    <w:rsid w:val="009629AE"/>
    <w:rsid w:val="00962AA0"/>
    <w:rsid w:val="00962AF7"/>
    <w:rsid w:val="00962D09"/>
    <w:rsid w:val="00962D77"/>
    <w:rsid w:val="00962D8E"/>
    <w:rsid w:val="00962DAB"/>
    <w:rsid w:val="00963460"/>
    <w:rsid w:val="0096371E"/>
    <w:rsid w:val="00963858"/>
    <w:rsid w:val="00963FEE"/>
    <w:rsid w:val="009642FF"/>
    <w:rsid w:val="00964340"/>
    <w:rsid w:val="00964380"/>
    <w:rsid w:val="009644DE"/>
    <w:rsid w:val="00964638"/>
    <w:rsid w:val="009646C6"/>
    <w:rsid w:val="009646E9"/>
    <w:rsid w:val="00964920"/>
    <w:rsid w:val="00964A93"/>
    <w:rsid w:val="00964BEE"/>
    <w:rsid w:val="00964EE8"/>
    <w:rsid w:val="00965025"/>
    <w:rsid w:val="0096506C"/>
    <w:rsid w:val="009650EB"/>
    <w:rsid w:val="009652A8"/>
    <w:rsid w:val="009652EC"/>
    <w:rsid w:val="0096536D"/>
    <w:rsid w:val="0096548D"/>
    <w:rsid w:val="009654E5"/>
    <w:rsid w:val="0096551D"/>
    <w:rsid w:val="009655FF"/>
    <w:rsid w:val="009656D2"/>
    <w:rsid w:val="0096587D"/>
    <w:rsid w:val="00965D74"/>
    <w:rsid w:val="00965D80"/>
    <w:rsid w:val="00965DBD"/>
    <w:rsid w:val="00966025"/>
    <w:rsid w:val="00966028"/>
    <w:rsid w:val="00966103"/>
    <w:rsid w:val="009662A0"/>
    <w:rsid w:val="00966367"/>
    <w:rsid w:val="00966553"/>
    <w:rsid w:val="009666DE"/>
    <w:rsid w:val="00966AF3"/>
    <w:rsid w:val="00966B99"/>
    <w:rsid w:val="00966BB1"/>
    <w:rsid w:val="00966D95"/>
    <w:rsid w:val="00966E7C"/>
    <w:rsid w:val="00966FC6"/>
    <w:rsid w:val="00967336"/>
    <w:rsid w:val="009673E0"/>
    <w:rsid w:val="0096741D"/>
    <w:rsid w:val="00967457"/>
    <w:rsid w:val="0096754E"/>
    <w:rsid w:val="0096769A"/>
    <w:rsid w:val="00967733"/>
    <w:rsid w:val="00967759"/>
    <w:rsid w:val="00967B63"/>
    <w:rsid w:val="00967C94"/>
    <w:rsid w:val="00967D46"/>
    <w:rsid w:val="00967DD6"/>
    <w:rsid w:val="00967DDC"/>
    <w:rsid w:val="00967F5E"/>
    <w:rsid w:val="00967FCD"/>
    <w:rsid w:val="0097006A"/>
    <w:rsid w:val="00970264"/>
    <w:rsid w:val="009705E0"/>
    <w:rsid w:val="0097067E"/>
    <w:rsid w:val="00970B34"/>
    <w:rsid w:val="00970FE1"/>
    <w:rsid w:val="0097106F"/>
    <w:rsid w:val="0097150C"/>
    <w:rsid w:val="009715AF"/>
    <w:rsid w:val="00971601"/>
    <w:rsid w:val="00971815"/>
    <w:rsid w:val="009718AA"/>
    <w:rsid w:val="00971905"/>
    <w:rsid w:val="0097214A"/>
    <w:rsid w:val="00972375"/>
    <w:rsid w:val="009725C1"/>
    <w:rsid w:val="0097267C"/>
    <w:rsid w:val="009726D0"/>
    <w:rsid w:val="00972A53"/>
    <w:rsid w:val="00972ACA"/>
    <w:rsid w:val="00972EA4"/>
    <w:rsid w:val="00972F21"/>
    <w:rsid w:val="009733CA"/>
    <w:rsid w:val="009733CC"/>
    <w:rsid w:val="00973892"/>
    <w:rsid w:val="009738BE"/>
    <w:rsid w:val="0097393D"/>
    <w:rsid w:val="009739F9"/>
    <w:rsid w:val="00973B2E"/>
    <w:rsid w:val="0097404A"/>
    <w:rsid w:val="009743CC"/>
    <w:rsid w:val="009744C0"/>
    <w:rsid w:val="0097486C"/>
    <w:rsid w:val="00974917"/>
    <w:rsid w:val="0097498C"/>
    <w:rsid w:val="00974B8B"/>
    <w:rsid w:val="00974BF3"/>
    <w:rsid w:val="00974E65"/>
    <w:rsid w:val="00974FFB"/>
    <w:rsid w:val="00975107"/>
    <w:rsid w:val="0097510F"/>
    <w:rsid w:val="0097556B"/>
    <w:rsid w:val="00975782"/>
    <w:rsid w:val="009758BA"/>
    <w:rsid w:val="009758F8"/>
    <w:rsid w:val="00975974"/>
    <w:rsid w:val="00975A54"/>
    <w:rsid w:val="00975B57"/>
    <w:rsid w:val="00975C8B"/>
    <w:rsid w:val="00975D3C"/>
    <w:rsid w:val="00975DF9"/>
    <w:rsid w:val="00975EC2"/>
    <w:rsid w:val="00975FE8"/>
    <w:rsid w:val="00976096"/>
    <w:rsid w:val="009760CB"/>
    <w:rsid w:val="00976232"/>
    <w:rsid w:val="009767CB"/>
    <w:rsid w:val="009768B6"/>
    <w:rsid w:val="00976AA7"/>
    <w:rsid w:val="00976B45"/>
    <w:rsid w:val="00976BCD"/>
    <w:rsid w:val="00976DA6"/>
    <w:rsid w:val="00976DF7"/>
    <w:rsid w:val="00976E22"/>
    <w:rsid w:val="00976F8B"/>
    <w:rsid w:val="0097712A"/>
    <w:rsid w:val="00977517"/>
    <w:rsid w:val="00977744"/>
    <w:rsid w:val="00977819"/>
    <w:rsid w:val="0097785E"/>
    <w:rsid w:val="0097797F"/>
    <w:rsid w:val="00977A21"/>
    <w:rsid w:val="00977DB4"/>
    <w:rsid w:val="00980013"/>
    <w:rsid w:val="0098053C"/>
    <w:rsid w:val="00980722"/>
    <w:rsid w:val="0098076F"/>
    <w:rsid w:val="0098089E"/>
    <w:rsid w:val="00980C5C"/>
    <w:rsid w:val="00980CCD"/>
    <w:rsid w:val="00980D17"/>
    <w:rsid w:val="00980D28"/>
    <w:rsid w:val="00980D6F"/>
    <w:rsid w:val="009810C4"/>
    <w:rsid w:val="0098125C"/>
    <w:rsid w:val="009815FF"/>
    <w:rsid w:val="00981922"/>
    <w:rsid w:val="00981AC8"/>
    <w:rsid w:val="00981D33"/>
    <w:rsid w:val="009820DE"/>
    <w:rsid w:val="0098221B"/>
    <w:rsid w:val="009822E0"/>
    <w:rsid w:val="00982625"/>
    <w:rsid w:val="00982666"/>
    <w:rsid w:val="009827C9"/>
    <w:rsid w:val="00982847"/>
    <w:rsid w:val="0098288C"/>
    <w:rsid w:val="009828A7"/>
    <w:rsid w:val="009828B9"/>
    <w:rsid w:val="00982910"/>
    <w:rsid w:val="0098296A"/>
    <w:rsid w:val="00982BFB"/>
    <w:rsid w:val="00982C67"/>
    <w:rsid w:val="00982C68"/>
    <w:rsid w:val="00982DDA"/>
    <w:rsid w:val="0098311B"/>
    <w:rsid w:val="009831C8"/>
    <w:rsid w:val="00983237"/>
    <w:rsid w:val="00983429"/>
    <w:rsid w:val="009834D5"/>
    <w:rsid w:val="0098357C"/>
    <w:rsid w:val="00983B22"/>
    <w:rsid w:val="00983C4C"/>
    <w:rsid w:val="00983EC5"/>
    <w:rsid w:val="009842A7"/>
    <w:rsid w:val="009843C0"/>
    <w:rsid w:val="009847CD"/>
    <w:rsid w:val="009847EA"/>
    <w:rsid w:val="00984908"/>
    <w:rsid w:val="009849AB"/>
    <w:rsid w:val="00984B10"/>
    <w:rsid w:val="0098505B"/>
    <w:rsid w:val="009851C6"/>
    <w:rsid w:val="0098526B"/>
    <w:rsid w:val="00985283"/>
    <w:rsid w:val="009853B2"/>
    <w:rsid w:val="00985588"/>
    <w:rsid w:val="0098565D"/>
    <w:rsid w:val="009856AE"/>
    <w:rsid w:val="0098584D"/>
    <w:rsid w:val="009858CD"/>
    <w:rsid w:val="0098591D"/>
    <w:rsid w:val="00985A4C"/>
    <w:rsid w:val="00985AB5"/>
    <w:rsid w:val="00985BC4"/>
    <w:rsid w:val="00985DDC"/>
    <w:rsid w:val="00985EE4"/>
    <w:rsid w:val="009861A3"/>
    <w:rsid w:val="009861EE"/>
    <w:rsid w:val="0098659D"/>
    <w:rsid w:val="009868B5"/>
    <w:rsid w:val="00986970"/>
    <w:rsid w:val="00986B02"/>
    <w:rsid w:val="00986B44"/>
    <w:rsid w:val="00986BC4"/>
    <w:rsid w:val="00986C19"/>
    <w:rsid w:val="00986CA9"/>
    <w:rsid w:val="00986D86"/>
    <w:rsid w:val="00986E2B"/>
    <w:rsid w:val="00986E76"/>
    <w:rsid w:val="00986F45"/>
    <w:rsid w:val="009870F0"/>
    <w:rsid w:val="0098759D"/>
    <w:rsid w:val="0098760B"/>
    <w:rsid w:val="009877B4"/>
    <w:rsid w:val="0098793D"/>
    <w:rsid w:val="00987962"/>
    <w:rsid w:val="00987A1A"/>
    <w:rsid w:val="00987ED2"/>
    <w:rsid w:val="00987F17"/>
    <w:rsid w:val="00990155"/>
    <w:rsid w:val="0099017B"/>
    <w:rsid w:val="00990341"/>
    <w:rsid w:val="009906BB"/>
    <w:rsid w:val="009907DD"/>
    <w:rsid w:val="00990A0F"/>
    <w:rsid w:val="00990D23"/>
    <w:rsid w:val="00990DB3"/>
    <w:rsid w:val="00990EAA"/>
    <w:rsid w:val="009911B3"/>
    <w:rsid w:val="00991398"/>
    <w:rsid w:val="009914BB"/>
    <w:rsid w:val="0099155B"/>
    <w:rsid w:val="009915A3"/>
    <w:rsid w:val="00991699"/>
    <w:rsid w:val="009917E7"/>
    <w:rsid w:val="0099190C"/>
    <w:rsid w:val="00991996"/>
    <w:rsid w:val="00992229"/>
    <w:rsid w:val="009923A9"/>
    <w:rsid w:val="0099241B"/>
    <w:rsid w:val="0099264E"/>
    <w:rsid w:val="009926F5"/>
    <w:rsid w:val="00992990"/>
    <w:rsid w:val="00992A57"/>
    <w:rsid w:val="00992E20"/>
    <w:rsid w:val="009933C9"/>
    <w:rsid w:val="00993549"/>
    <w:rsid w:val="00993588"/>
    <w:rsid w:val="009936F1"/>
    <w:rsid w:val="009937F0"/>
    <w:rsid w:val="0099394C"/>
    <w:rsid w:val="00993AB8"/>
    <w:rsid w:val="00993B1D"/>
    <w:rsid w:val="00993BCB"/>
    <w:rsid w:val="00993D62"/>
    <w:rsid w:val="00993E57"/>
    <w:rsid w:val="00993F1C"/>
    <w:rsid w:val="009942C8"/>
    <w:rsid w:val="009943A4"/>
    <w:rsid w:val="009943F6"/>
    <w:rsid w:val="00994407"/>
    <w:rsid w:val="00994506"/>
    <w:rsid w:val="009946A7"/>
    <w:rsid w:val="00994829"/>
    <w:rsid w:val="00994959"/>
    <w:rsid w:val="00994AFB"/>
    <w:rsid w:val="00994B37"/>
    <w:rsid w:val="00994D66"/>
    <w:rsid w:val="00995748"/>
    <w:rsid w:val="009958B0"/>
    <w:rsid w:val="009959B8"/>
    <w:rsid w:val="009959CF"/>
    <w:rsid w:val="00995D85"/>
    <w:rsid w:val="009960C2"/>
    <w:rsid w:val="00996127"/>
    <w:rsid w:val="009967B4"/>
    <w:rsid w:val="009967B9"/>
    <w:rsid w:val="009968E8"/>
    <w:rsid w:val="00996943"/>
    <w:rsid w:val="00996B61"/>
    <w:rsid w:val="00996BAA"/>
    <w:rsid w:val="00996C16"/>
    <w:rsid w:val="00996FED"/>
    <w:rsid w:val="00997091"/>
    <w:rsid w:val="009970B6"/>
    <w:rsid w:val="009974D0"/>
    <w:rsid w:val="00997542"/>
    <w:rsid w:val="00997666"/>
    <w:rsid w:val="00997873"/>
    <w:rsid w:val="0099790D"/>
    <w:rsid w:val="00997C1E"/>
    <w:rsid w:val="00997D53"/>
    <w:rsid w:val="00997FF6"/>
    <w:rsid w:val="009A0125"/>
    <w:rsid w:val="009A031C"/>
    <w:rsid w:val="009A0591"/>
    <w:rsid w:val="009A06E0"/>
    <w:rsid w:val="009A0735"/>
    <w:rsid w:val="009A0964"/>
    <w:rsid w:val="009A09F8"/>
    <w:rsid w:val="009A0D39"/>
    <w:rsid w:val="009A1590"/>
    <w:rsid w:val="009A1911"/>
    <w:rsid w:val="009A1C08"/>
    <w:rsid w:val="009A1C9A"/>
    <w:rsid w:val="009A1CB7"/>
    <w:rsid w:val="009A1DF5"/>
    <w:rsid w:val="009A24DB"/>
    <w:rsid w:val="009A2507"/>
    <w:rsid w:val="009A2629"/>
    <w:rsid w:val="009A26AE"/>
    <w:rsid w:val="009A2748"/>
    <w:rsid w:val="009A2823"/>
    <w:rsid w:val="009A2984"/>
    <w:rsid w:val="009A2A14"/>
    <w:rsid w:val="009A2C56"/>
    <w:rsid w:val="009A2D5F"/>
    <w:rsid w:val="009A2E83"/>
    <w:rsid w:val="009A2EAC"/>
    <w:rsid w:val="009A34C7"/>
    <w:rsid w:val="009A3576"/>
    <w:rsid w:val="009A39ED"/>
    <w:rsid w:val="009A3C5A"/>
    <w:rsid w:val="009A3D24"/>
    <w:rsid w:val="009A40F0"/>
    <w:rsid w:val="009A41B8"/>
    <w:rsid w:val="009A4252"/>
    <w:rsid w:val="009A43BB"/>
    <w:rsid w:val="009A475A"/>
    <w:rsid w:val="009A49E2"/>
    <w:rsid w:val="009A4AB6"/>
    <w:rsid w:val="009A4E9D"/>
    <w:rsid w:val="009A4FC4"/>
    <w:rsid w:val="009A50F5"/>
    <w:rsid w:val="009A523E"/>
    <w:rsid w:val="009A52A9"/>
    <w:rsid w:val="009A56E9"/>
    <w:rsid w:val="009A5A7F"/>
    <w:rsid w:val="009A5D8F"/>
    <w:rsid w:val="009A5E85"/>
    <w:rsid w:val="009A5ECB"/>
    <w:rsid w:val="009A64CF"/>
    <w:rsid w:val="009A656E"/>
    <w:rsid w:val="009A669E"/>
    <w:rsid w:val="009A67B5"/>
    <w:rsid w:val="009A67BE"/>
    <w:rsid w:val="009A683D"/>
    <w:rsid w:val="009A6BA3"/>
    <w:rsid w:val="009A6C37"/>
    <w:rsid w:val="009A6C73"/>
    <w:rsid w:val="009A6E3B"/>
    <w:rsid w:val="009A6F7C"/>
    <w:rsid w:val="009A70F5"/>
    <w:rsid w:val="009A763A"/>
    <w:rsid w:val="009A771D"/>
    <w:rsid w:val="009A773C"/>
    <w:rsid w:val="009A77F5"/>
    <w:rsid w:val="009A79B7"/>
    <w:rsid w:val="009A7DE1"/>
    <w:rsid w:val="009A7E31"/>
    <w:rsid w:val="009A7E45"/>
    <w:rsid w:val="009A7ED0"/>
    <w:rsid w:val="009A7F41"/>
    <w:rsid w:val="009B009F"/>
    <w:rsid w:val="009B00FE"/>
    <w:rsid w:val="009B04BB"/>
    <w:rsid w:val="009B055D"/>
    <w:rsid w:val="009B0639"/>
    <w:rsid w:val="009B07A2"/>
    <w:rsid w:val="009B08F2"/>
    <w:rsid w:val="009B1292"/>
    <w:rsid w:val="009B1397"/>
    <w:rsid w:val="009B15EB"/>
    <w:rsid w:val="009B19F3"/>
    <w:rsid w:val="009B1AAD"/>
    <w:rsid w:val="009B1B1E"/>
    <w:rsid w:val="009B1B4C"/>
    <w:rsid w:val="009B2022"/>
    <w:rsid w:val="009B21D2"/>
    <w:rsid w:val="009B2378"/>
    <w:rsid w:val="009B249B"/>
    <w:rsid w:val="009B2573"/>
    <w:rsid w:val="009B2575"/>
    <w:rsid w:val="009B25F1"/>
    <w:rsid w:val="009B2856"/>
    <w:rsid w:val="009B29A6"/>
    <w:rsid w:val="009B2A31"/>
    <w:rsid w:val="009B2A50"/>
    <w:rsid w:val="009B2F48"/>
    <w:rsid w:val="009B30BF"/>
    <w:rsid w:val="009B3225"/>
    <w:rsid w:val="009B338C"/>
    <w:rsid w:val="009B3390"/>
    <w:rsid w:val="009B344E"/>
    <w:rsid w:val="009B367B"/>
    <w:rsid w:val="009B3A58"/>
    <w:rsid w:val="009B3A5C"/>
    <w:rsid w:val="009B3E0E"/>
    <w:rsid w:val="009B3EAF"/>
    <w:rsid w:val="009B41C7"/>
    <w:rsid w:val="009B42E9"/>
    <w:rsid w:val="009B45DD"/>
    <w:rsid w:val="009B49D6"/>
    <w:rsid w:val="009B4B04"/>
    <w:rsid w:val="009B4B39"/>
    <w:rsid w:val="009B4D4F"/>
    <w:rsid w:val="009B5358"/>
    <w:rsid w:val="009B5467"/>
    <w:rsid w:val="009B5730"/>
    <w:rsid w:val="009B58C1"/>
    <w:rsid w:val="009B5907"/>
    <w:rsid w:val="009B5B67"/>
    <w:rsid w:val="009B5B8B"/>
    <w:rsid w:val="009B5C7A"/>
    <w:rsid w:val="009B5E64"/>
    <w:rsid w:val="009B6096"/>
    <w:rsid w:val="009B6134"/>
    <w:rsid w:val="009B62FD"/>
    <w:rsid w:val="009B638A"/>
    <w:rsid w:val="009B6590"/>
    <w:rsid w:val="009B6715"/>
    <w:rsid w:val="009B6759"/>
    <w:rsid w:val="009B67C8"/>
    <w:rsid w:val="009B68C6"/>
    <w:rsid w:val="009B6B58"/>
    <w:rsid w:val="009B6BA8"/>
    <w:rsid w:val="009B6CF1"/>
    <w:rsid w:val="009B6D53"/>
    <w:rsid w:val="009B74BE"/>
    <w:rsid w:val="009B75A4"/>
    <w:rsid w:val="009B75AD"/>
    <w:rsid w:val="009B75FA"/>
    <w:rsid w:val="009B765A"/>
    <w:rsid w:val="009B794A"/>
    <w:rsid w:val="009B7B63"/>
    <w:rsid w:val="009B7C08"/>
    <w:rsid w:val="009B7C44"/>
    <w:rsid w:val="009B7CB1"/>
    <w:rsid w:val="009B7DF6"/>
    <w:rsid w:val="009B7F4A"/>
    <w:rsid w:val="009C003E"/>
    <w:rsid w:val="009C022F"/>
    <w:rsid w:val="009C02CF"/>
    <w:rsid w:val="009C0584"/>
    <w:rsid w:val="009C063F"/>
    <w:rsid w:val="009C06B9"/>
    <w:rsid w:val="009C0756"/>
    <w:rsid w:val="009C07D3"/>
    <w:rsid w:val="009C08E0"/>
    <w:rsid w:val="009C08F3"/>
    <w:rsid w:val="009C0A05"/>
    <w:rsid w:val="009C0B83"/>
    <w:rsid w:val="009C10E1"/>
    <w:rsid w:val="009C12E7"/>
    <w:rsid w:val="009C14B3"/>
    <w:rsid w:val="009C1649"/>
    <w:rsid w:val="009C18C1"/>
    <w:rsid w:val="009C196B"/>
    <w:rsid w:val="009C198C"/>
    <w:rsid w:val="009C1A1E"/>
    <w:rsid w:val="009C1C01"/>
    <w:rsid w:val="009C1D31"/>
    <w:rsid w:val="009C1F36"/>
    <w:rsid w:val="009C2430"/>
    <w:rsid w:val="009C25AB"/>
    <w:rsid w:val="009C2969"/>
    <w:rsid w:val="009C2A29"/>
    <w:rsid w:val="009C2D1B"/>
    <w:rsid w:val="009C2FD8"/>
    <w:rsid w:val="009C30AA"/>
    <w:rsid w:val="009C30B9"/>
    <w:rsid w:val="009C30F4"/>
    <w:rsid w:val="009C31FC"/>
    <w:rsid w:val="009C3602"/>
    <w:rsid w:val="009C361F"/>
    <w:rsid w:val="009C4541"/>
    <w:rsid w:val="009C4735"/>
    <w:rsid w:val="009C47A3"/>
    <w:rsid w:val="009C4898"/>
    <w:rsid w:val="009C4971"/>
    <w:rsid w:val="009C49EF"/>
    <w:rsid w:val="009C4B3E"/>
    <w:rsid w:val="009C4B9E"/>
    <w:rsid w:val="009C4BB1"/>
    <w:rsid w:val="009C4BD8"/>
    <w:rsid w:val="009C4C6D"/>
    <w:rsid w:val="009C4F77"/>
    <w:rsid w:val="009C50FB"/>
    <w:rsid w:val="009C52AE"/>
    <w:rsid w:val="009C52EF"/>
    <w:rsid w:val="009C532D"/>
    <w:rsid w:val="009C5430"/>
    <w:rsid w:val="009C5551"/>
    <w:rsid w:val="009C5562"/>
    <w:rsid w:val="009C5629"/>
    <w:rsid w:val="009C5641"/>
    <w:rsid w:val="009C587F"/>
    <w:rsid w:val="009C589B"/>
    <w:rsid w:val="009C5AFC"/>
    <w:rsid w:val="009C5BA9"/>
    <w:rsid w:val="009C5CDB"/>
    <w:rsid w:val="009C5D15"/>
    <w:rsid w:val="009C5EC7"/>
    <w:rsid w:val="009C5FE2"/>
    <w:rsid w:val="009C60F2"/>
    <w:rsid w:val="009C635D"/>
    <w:rsid w:val="009C6422"/>
    <w:rsid w:val="009C6483"/>
    <w:rsid w:val="009C6538"/>
    <w:rsid w:val="009C65B4"/>
    <w:rsid w:val="009C65E6"/>
    <w:rsid w:val="009C67B6"/>
    <w:rsid w:val="009C67EF"/>
    <w:rsid w:val="009C697F"/>
    <w:rsid w:val="009C6C55"/>
    <w:rsid w:val="009C6D71"/>
    <w:rsid w:val="009C70FD"/>
    <w:rsid w:val="009C7442"/>
    <w:rsid w:val="009C7747"/>
    <w:rsid w:val="009C78D8"/>
    <w:rsid w:val="009C7A9B"/>
    <w:rsid w:val="009C7B86"/>
    <w:rsid w:val="009D003F"/>
    <w:rsid w:val="009D034B"/>
    <w:rsid w:val="009D0445"/>
    <w:rsid w:val="009D0622"/>
    <w:rsid w:val="009D062C"/>
    <w:rsid w:val="009D06BE"/>
    <w:rsid w:val="009D081B"/>
    <w:rsid w:val="009D0820"/>
    <w:rsid w:val="009D0893"/>
    <w:rsid w:val="009D08D8"/>
    <w:rsid w:val="009D0CAE"/>
    <w:rsid w:val="009D0D1B"/>
    <w:rsid w:val="009D0DDB"/>
    <w:rsid w:val="009D105A"/>
    <w:rsid w:val="009D116F"/>
    <w:rsid w:val="009D11F3"/>
    <w:rsid w:val="009D1433"/>
    <w:rsid w:val="009D1447"/>
    <w:rsid w:val="009D1491"/>
    <w:rsid w:val="009D1759"/>
    <w:rsid w:val="009D19C1"/>
    <w:rsid w:val="009D1CB2"/>
    <w:rsid w:val="009D1F26"/>
    <w:rsid w:val="009D2266"/>
    <w:rsid w:val="009D2506"/>
    <w:rsid w:val="009D2644"/>
    <w:rsid w:val="009D267E"/>
    <w:rsid w:val="009D2718"/>
    <w:rsid w:val="009D2791"/>
    <w:rsid w:val="009D27B4"/>
    <w:rsid w:val="009D2982"/>
    <w:rsid w:val="009D2A56"/>
    <w:rsid w:val="009D2DF8"/>
    <w:rsid w:val="009D309E"/>
    <w:rsid w:val="009D30E1"/>
    <w:rsid w:val="009D3146"/>
    <w:rsid w:val="009D31A8"/>
    <w:rsid w:val="009D31AA"/>
    <w:rsid w:val="009D332A"/>
    <w:rsid w:val="009D334D"/>
    <w:rsid w:val="009D383F"/>
    <w:rsid w:val="009D3ABB"/>
    <w:rsid w:val="009D3C1D"/>
    <w:rsid w:val="009D3E1C"/>
    <w:rsid w:val="009D3E92"/>
    <w:rsid w:val="009D3E99"/>
    <w:rsid w:val="009D3ED2"/>
    <w:rsid w:val="009D3FEC"/>
    <w:rsid w:val="009D403A"/>
    <w:rsid w:val="009D409B"/>
    <w:rsid w:val="009D41EE"/>
    <w:rsid w:val="009D4242"/>
    <w:rsid w:val="009D4314"/>
    <w:rsid w:val="009D43D8"/>
    <w:rsid w:val="009D43F1"/>
    <w:rsid w:val="009D4599"/>
    <w:rsid w:val="009D468C"/>
    <w:rsid w:val="009D475E"/>
    <w:rsid w:val="009D4ABB"/>
    <w:rsid w:val="009D4E35"/>
    <w:rsid w:val="009D4F43"/>
    <w:rsid w:val="009D5083"/>
    <w:rsid w:val="009D5269"/>
    <w:rsid w:val="009D541E"/>
    <w:rsid w:val="009D54EB"/>
    <w:rsid w:val="009D558A"/>
    <w:rsid w:val="009D56C9"/>
    <w:rsid w:val="009D5859"/>
    <w:rsid w:val="009D5A66"/>
    <w:rsid w:val="009D5A82"/>
    <w:rsid w:val="009D5B78"/>
    <w:rsid w:val="009D5CEE"/>
    <w:rsid w:val="009D5E97"/>
    <w:rsid w:val="009D5EC5"/>
    <w:rsid w:val="009D5EFE"/>
    <w:rsid w:val="009D5F95"/>
    <w:rsid w:val="009D624D"/>
    <w:rsid w:val="009D62B7"/>
    <w:rsid w:val="009D6561"/>
    <w:rsid w:val="009D6587"/>
    <w:rsid w:val="009D667F"/>
    <w:rsid w:val="009D68B4"/>
    <w:rsid w:val="009D6F62"/>
    <w:rsid w:val="009D7248"/>
    <w:rsid w:val="009D7404"/>
    <w:rsid w:val="009D754C"/>
    <w:rsid w:val="009D75D1"/>
    <w:rsid w:val="009D773E"/>
    <w:rsid w:val="009D7798"/>
    <w:rsid w:val="009D7A89"/>
    <w:rsid w:val="009D7D10"/>
    <w:rsid w:val="009D7DE6"/>
    <w:rsid w:val="009E00E4"/>
    <w:rsid w:val="009E0237"/>
    <w:rsid w:val="009E0492"/>
    <w:rsid w:val="009E057A"/>
    <w:rsid w:val="009E07F3"/>
    <w:rsid w:val="009E0BA1"/>
    <w:rsid w:val="009E0C1A"/>
    <w:rsid w:val="009E0C73"/>
    <w:rsid w:val="009E0FC4"/>
    <w:rsid w:val="009E112C"/>
    <w:rsid w:val="009E136C"/>
    <w:rsid w:val="009E1618"/>
    <w:rsid w:val="009E1860"/>
    <w:rsid w:val="009E18F5"/>
    <w:rsid w:val="009E1ACF"/>
    <w:rsid w:val="009E1AD0"/>
    <w:rsid w:val="009E1F25"/>
    <w:rsid w:val="009E2009"/>
    <w:rsid w:val="009E2145"/>
    <w:rsid w:val="009E2191"/>
    <w:rsid w:val="009E24F4"/>
    <w:rsid w:val="009E2582"/>
    <w:rsid w:val="009E28AA"/>
    <w:rsid w:val="009E2A4A"/>
    <w:rsid w:val="009E2A56"/>
    <w:rsid w:val="009E2A91"/>
    <w:rsid w:val="009E2D0D"/>
    <w:rsid w:val="009E2F70"/>
    <w:rsid w:val="009E305F"/>
    <w:rsid w:val="009E3150"/>
    <w:rsid w:val="009E3300"/>
    <w:rsid w:val="009E35AD"/>
    <w:rsid w:val="009E37F7"/>
    <w:rsid w:val="009E3800"/>
    <w:rsid w:val="009E3847"/>
    <w:rsid w:val="009E3CBF"/>
    <w:rsid w:val="009E3D49"/>
    <w:rsid w:val="009E3DB9"/>
    <w:rsid w:val="009E3E8A"/>
    <w:rsid w:val="009E3ED6"/>
    <w:rsid w:val="009E4244"/>
    <w:rsid w:val="009E437F"/>
    <w:rsid w:val="009E4463"/>
    <w:rsid w:val="009E47DC"/>
    <w:rsid w:val="009E48DB"/>
    <w:rsid w:val="009E4AF2"/>
    <w:rsid w:val="009E51D0"/>
    <w:rsid w:val="009E5481"/>
    <w:rsid w:val="009E56CB"/>
    <w:rsid w:val="009E580A"/>
    <w:rsid w:val="009E5949"/>
    <w:rsid w:val="009E5E8F"/>
    <w:rsid w:val="009E65F9"/>
    <w:rsid w:val="009E6711"/>
    <w:rsid w:val="009E6A70"/>
    <w:rsid w:val="009E6CD5"/>
    <w:rsid w:val="009E6D98"/>
    <w:rsid w:val="009E6F6F"/>
    <w:rsid w:val="009E705A"/>
    <w:rsid w:val="009E7155"/>
    <w:rsid w:val="009E7284"/>
    <w:rsid w:val="009E7601"/>
    <w:rsid w:val="009E769E"/>
    <w:rsid w:val="009E7753"/>
    <w:rsid w:val="009E78CA"/>
    <w:rsid w:val="009E7BF4"/>
    <w:rsid w:val="009E7E01"/>
    <w:rsid w:val="009E7FD9"/>
    <w:rsid w:val="009E7FE6"/>
    <w:rsid w:val="009F0325"/>
    <w:rsid w:val="009F05D4"/>
    <w:rsid w:val="009F0614"/>
    <w:rsid w:val="009F06EA"/>
    <w:rsid w:val="009F0718"/>
    <w:rsid w:val="009F09CE"/>
    <w:rsid w:val="009F0CDD"/>
    <w:rsid w:val="009F0D16"/>
    <w:rsid w:val="009F0D53"/>
    <w:rsid w:val="009F0D82"/>
    <w:rsid w:val="009F0E09"/>
    <w:rsid w:val="009F0E77"/>
    <w:rsid w:val="009F0FD5"/>
    <w:rsid w:val="009F10AB"/>
    <w:rsid w:val="009F10B0"/>
    <w:rsid w:val="009F11EC"/>
    <w:rsid w:val="009F12E9"/>
    <w:rsid w:val="009F1304"/>
    <w:rsid w:val="009F13C8"/>
    <w:rsid w:val="009F154F"/>
    <w:rsid w:val="009F161A"/>
    <w:rsid w:val="009F1662"/>
    <w:rsid w:val="009F178E"/>
    <w:rsid w:val="009F198B"/>
    <w:rsid w:val="009F19EB"/>
    <w:rsid w:val="009F1B4F"/>
    <w:rsid w:val="009F1CCF"/>
    <w:rsid w:val="009F1D05"/>
    <w:rsid w:val="009F1DA3"/>
    <w:rsid w:val="009F1E47"/>
    <w:rsid w:val="009F2103"/>
    <w:rsid w:val="009F22CA"/>
    <w:rsid w:val="009F2500"/>
    <w:rsid w:val="009F284F"/>
    <w:rsid w:val="009F28BF"/>
    <w:rsid w:val="009F2A57"/>
    <w:rsid w:val="009F2AA1"/>
    <w:rsid w:val="009F2CEB"/>
    <w:rsid w:val="009F2E8C"/>
    <w:rsid w:val="009F2F08"/>
    <w:rsid w:val="009F32F3"/>
    <w:rsid w:val="009F3324"/>
    <w:rsid w:val="009F33BC"/>
    <w:rsid w:val="009F33C0"/>
    <w:rsid w:val="009F341A"/>
    <w:rsid w:val="009F34D9"/>
    <w:rsid w:val="009F34F8"/>
    <w:rsid w:val="009F3795"/>
    <w:rsid w:val="009F37A6"/>
    <w:rsid w:val="009F37F8"/>
    <w:rsid w:val="009F39AB"/>
    <w:rsid w:val="009F3D1F"/>
    <w:rsid w:val="009F3D72"/>
    <w:rsid w:val="009F3D82"/>
    <w:rsid w:val="009F3D99"/>
    <w:rsid w:val="009F3DF6"/>
    <w:rsid w:val="009F3E93"/>
    <w:rsid w:val="009F402B"/>
    <w:rsid w:val="009F408C"/>
    <w:rsid w:val="009F4329"/>
    <w:rsid w:val="009F4354"/>
    <w:rsid w:val="009F4472"/>
    <w:rsid w:val="009F452D"/>
    <w:rsid w:val="009F483D"/>
    <w:rsid w:val="009F485D"/>
    <w:rsid w:val="009F4AB7"/>
    <w:rsid w:val="009F523A"/>
    <w:rsid w:val="009F5353"/>
    <w:rsid w:val="009F558E"/>
    <w:rsid w:val="009F5642"/>
    <w:rsid w:val="009F566F"/>
    <w:rsid w:val="009F5673"/>
    <w:rsid w:val="009F593E"/>
    <w:rsid w:val="009F5D0B"/>
    <w:rsid w:val="009F5D99"/>
    <w:rsid w:val="009F5E47"/>
    <w:rsid w:val="009F5EEC"/>
    <w:rsid w:val="009F650E"/>
    <w:rsid w:val="009F667D"/>
    <w:rsid w:val="009F66AF"/>
    <w:rsid w:val="009F67ED"/>
    <w:rsid w:val="009F69FF"/>
    <w:rsid w:val="009F6ACF"/>
    <w:rsid w:val="009F6BAE"/>
    <w:rsid w:val="009F6CE0"/>
    <w:rsid w:val="009F71B7"/>
    <w:rsid w:val="009F72C8"/>
    <w:rsid w:val="009F7314"/>
    <w:rsid w:val="009F7512"/>
    <w:rsid w:val="009F772A"/>
    <w:rsid w:val="009F78F2"/>
    <w:rsid w:val="009F79D7"/>
    <w:rsid w:val="009F7A32"/>
    <w:rsid w:val="009F7AF7"/>
    <w:rsid w:val="009F7DB6"/>
    <w:rsid w:val="00A000B2"/>
    <w:rsid w:val="00A000E0"/>
    <w:rsid w:val="00A00208"/>
    <w:rsid w:val="00A003F3"/>
    <w:rsid w:val="00A0040C"/>
    <w:rsid w:val="00A0043A"/>
    <w:rsid w:val="00A0046C"/>
    <w:rsid w:val="00A004AE"/>
    <w:rsid w:val="00A0052D"/>
    <w:rsid w:val="00A00848"/>
    <w:rsid w:val="00A00D42"/>
    <w:rsid w:val="00A00E8F"/>
    <w:rsid w:val="00A00FE5"/>
    <w:rsid w:val="00A01113"/>
    <w:rsid w:val="00A01119"/>
    <w:rsid w:val="00A01188"/>
    <w:rsid w:val="00A016D4"/>
    <w:rsid w:val="00A016EC"/>
    <w:rsid w:val="00A01710"/>
    <w:rsid w:val="00A018F9"/>
    <w:rsid w:val="00A01B52"/>
    <w:rsid w:val="00A01E42"/>
    <w:rsid w:val="00A01F36"/>
    <w:rsid w:val="00A020E4"/>
    <w:rsid w:val="00A025E3"/>
    <w:rsid w:val="00A0274C"/>
    <w:rsid w:val="00A0279B"/>
    <w:rsid w:val="00A027F0"/>
    <w:rsid w:val="00A02892"/>
    <w:rsid w:val="00A0293D"/>
    <w:rsid w:val="00A02BCE"/>
    <w:rsid w:val="00A0304B"/>
    <w:rsid w:val="00A03056"/>
    <w:rsid w:val="00A03103"/>
    <w:rsid w:val="00A032C4"/>
    <w:rsid w:val="00A0340F"/>
    <w:rsid w:val="00A034B2"/>
    <w:rsid w:val="00A03526"/>
    <w:rsid w:val="00A035BC"/>
    <w:rsid w:val="00A036B6"/>
    <w:rsid w:val="00A036FD"/>
    <w:rsid w:val="00A03A02"/>
    <w:rsid w:val="00A03A26"/>
    <w:rsid w:val="00A03CC6"/>
    <w:rsid w:val="00A03D90"/>
    <w:rsid w:val="00A03E8A"/>
    <w:rsid w:val="00A0417D"/>
    <w:rsid w:val="00A04291"/>
    <w:rsid w:val="00A04435"/>
    <w:rsid w:val="00A044DA"/>
    <w:rsid w:val="00A0455E"/>
    <w:rsid w:val="00A045A3"/>
    <w:rsid w:val="00A04610"/>
    <w:rsid w:val="00A0470A"/>
    <w:rsid w:val="00A047F4"/>
    <w:rsid w:val="00A04AF8"/>
    <w:rsid w:val="00A04BC7"/>
    <w:rsid w:val="00A04D20"/>
    <w:rsid w:val="00A04E3F"/>
    <w:rsid w:val="00A04F7D"/>
    <w:rsid w:val="00A0516A"/>
    <w:rsid w:val="00A05244"/>
    <w:rsid w:val="00A05722"/>
    <w:rsid w:val="00A057EA"/>
    <w:rsid w:val="00A058E4"/>
    <w:rsid w:val="00A05968"/>
    <w:rsid w:val="00A05A47"/>
    <w:rsid w:val="00A05C7C"/>
    <w:rsid w:val="00A06129"/>
    <w:rsid w:val="00A06246"/>
    <w:rsid w:val="00A063D7"/>
    <w:rsid w:val="00A066D2"/>
    <w:rsid w:val="00A06877"/>
    <w:rsid w:val="00A06D2F"/>
    <w:rsid w:val="00A06F5F"/>
    <w:rsid w:val="00A070DB"/>
    <w:rsid w:val="00A0756D"/>
    <w:rsid w:val="00A076DA"/>
    <w:rsid w:val="00A07990"/>
    <w:rsid w:val="00A07B3B"/>
    <w:rsid w:val="00A07B5F"/>
    <w:rsid w:val="00A07F3C"/>
    <w:rsid w:val="00A1008F"/>
    <w:rsid w:val="00A100E5"/>
    <w:rsid w:val="00A10123"/>
    <w:rsid w:val="00A1019F"/>
    <w:rsid w:val="00A10342"/>
    <w:rsid w:val="00A1043F"/>
    <w:rsid w:val="00A107F1"/>
    <w:rsid w:val="00A10D38"/>
    <w:rsid w:val="00A110BB"/>
    <w:rsid w:val="00A11183"/>
    <w:rsid w:val="00A111DE"/>
    <w:rsid w:val="00A11257"/>
    <w:rsid w:val="00A114D8"/>
    <w:rsid w:val="00A11757"/>
    <w:rsid w:val="00A11E19"/>
    <w:rsid w:val="00A11FD4"/>
    <w:rsid w:val="00A126BB"/>
    <w:rsid w:val="00A126EB"/>
    <w:rsid w:val="00A128A0"/>
    <w:rsid w:val="00A1294F"/>
    <w:rsid w:val="00A12B3F"/>
    <w:rsid w:val="00A12BC8"/>
    <w:rsid w:val="00A12E57"/>
    <w:rsid w:val="00A12E8D"/>
    <w:rsid w:val="00A12FE9"/>
    <w:rsid w:val="00A1320E"/>
    <w:rsid w:val="00A13272"/>
    <w:rsid w:val="00A13318"/>
    <w:rsid w:val="00A13588"/>
    <w:rsid w:val="00A13671"/>
    <w:rsid w:val="00A13690"/>
    <w:rsid w:val="00A138E0"/>
    <w:rsid w:val="00A13A18"/>
    <w:rsid w:val="00A13AAA"/>
    <w:rsid w:val="00A13B47"/>
    <w:rsid w:val="00A13D8F"/>
    <w:rsid w:val="00A13EF3"/>
    <w:rsid w:val="00A13F97"/>
    <w:rsid w:val="00A14434"/>
    <w:rsid w:val="00A14473"/>
    <w:rsid w:val="00A147B2"/>
    <w:rsid w:val="00A14A97"/>
    <w:rsid w:val="00A14B80"/>
    <w:rsid w:val="00A14C48"/>
    <w:rsid w:val="00A14D8D"/>
    <w:rsid w:val="00A14EF4"/>
    <w:rsid w:val="00A150F5"/>
    <w:rsid w:val="00A1524E"/>
    <w:rsid w:val="00A152E7"/>
    <w:rsid w:val="00A1567D"/>
    <w:rsid w:val="00A156E8"/>
    <w:rsid w:val="00A15716"/>
    <w:rsid w:val="00A1572E"/>
    <w:rsid w:val="00A159BE"/>
    <w:rsid w:val="00A15ABB"/>
    <w:rsid w:val="00A15BA6"/>
    <w:rsid w:val="00A15C94"/>
    <w:rsid w:val="00A15E6F"/>
    <w:rsid w:val="00A160FC"/>
    <w:rsid w:val="00A16366"/>
    <w:rsid w:val="00A1651A"/>
    <w:rsid w:val="00A166C1"/>
    <w:rsid w:val="00A1675B"/>
    <w:rsid w:val="00A16A29"/>
    <w:rsid w:val="00A16A7B"/>
    <w:rsid w:val="00A16E32"/>
    <w:rsid w:val="00A16F3E"/>
    <w:rsid w:val="00A17044"/>
    <w:rsid w:val="00A1707E"/>
    <w:rsid w:val="00A172EF"/>
    <w:rsid w:val="00A172FB"/>
    <w:rsid w:val="00A17460"/>
    <w:rsid w:val="00A177A8"/>
    <w:rsid w:val="00A1797D"/>
    <w:rsid w:val="00A17A65"/>
    <w:rsid w:val="00A17B9F"/>
    <w:rsid w:val="00A17F0B"/>
    <w:rsid w:val="00A2022B"/>
    <w:rsid w:val="00A20392"/>
    <w:rsid w:val="00A20546"/>
    <w:rsid w:val="00A206A6"/>
    <w:rsid w:val="00A207AE"/>
    <w:rsid w:val="00A20BDE"/>
    <w:rsid w:val="00A20CC0"/>
    <w:rsid w:val="00A20E9E"/>
    <w:rsid w:val="00A20F75"/>
    <w:rsid w:val="00A21165"/>
    <w:rsid w:val="00A211D3"/>
    <w:rsid w:val="00A21225"/>
    <w:rsid w:val="00A216BC"/>
    <w:rsid w:val="00A2188E"/>
    <w:rsid w:val="00A218D9"/>
    <w:rsid w:val="00A21A92"/>
    <w:rsid w:val="00A21A9B"/>
    <w:rsid w:val="00A21B80"/>
    <w:rsid w:val="00A21D93"/>
    <w:rsid w:val="00A22326"/>
    <w:rsid w:val="00A22611"/>
    <w:rsid w:val="00A2277E"/>
    <w:rsid w:val="00A22789"/>
    <w:rsid w:val="00A228CA"/>
    <w:rsid w:val="00A22A77"/>
    <w:rsid w:val="00A22B94"/>
    <w:rsid w:val="00A22E24"/>
    <w:rsid w:val="00A22F94"/>
    <w:rsid w:val="00A23275"/>
    <w:rsid w:val="00A232DF"/>
    <w:rsid w:val="00A23594"/>
    <w:rsid w:val="00A23679"/>
    <w:rsid w:val="00A236BD"/>
    <w:rsid w:val="00A236F5"/>
    <w:rsid w:val="00A2386C"/>
    <w:rsid w:val="00A23B55"/>
    <w:rsid w:val="00A23CB0"/>
    <w:rsid w:val="00A23CF0"/>
    <w:rsid w:val="00A23CF2"/>
    <w:rsid w:val="00A23CFF"/>
    <w:rsid w:val="00A23DAC"/>
    <w:rsid w:val="00A24005"/>
    <w:rsid w:val="00A24067"/>
    <w:rsid w:val="00A24072"/>
    <w:rsid w:val="00A246EA"/>
    <w:rsid w:val="00A24880"/>
    <w:rsid w:val="00A248B4"/>
    <w:rsid w:val="00A24ADF"/>
    <w:rsid w:val="00A24C8F"/>
    <w:rsid w:val="00A24D3D"/>
    <w:rsid w:val="00A24EB0"/>
    <w:rsid w:val="00A24ECD"/>
    <w:rsid w:val="00A24EE9"/>
    <w:rsid w:val="00A24F82"/>
    <w:rsid w:val="00A24FA0"/>
    <w:rsid w:val="00A2506F"/>
    <w:rsid w:val="00A25134"/>
    <w:rsid w:val="00A25271"/>
    <w:rsid w:val="00A252DB"/>
    <w:rsid w:val="00A25A58"/>
    <w:rsid w:val="00A25A5F"/>
    <w:rsid w:val="00A25DC1"/>
    <w:rsid w:val="00A26353"/>
    <w:rsid w:val="00A263F7"/>
    <w:rsid w:val="00A2665F"/>
    <w:rsid w:val="00A268AB"/>
    <w:rsid w:val="00A26AB4"/>
    <w:rsid w:val="00A26B2B"/>
    <w:rsid w:val="00A26C4B"/>
    <w:rsid w:val="00A26F39"/>
    <w:rsid w:val="00A2703B"/>
    <w:rsid w:val="00A27171"/>
    <w:rsid w:val="00A27407"/>
    <w:rsid w:val="00A2755F"/>
    <w:rsid w:val="00A276EB"/>
    <w:rsid w:val="00A278D9"/>
    <w:rsid w:val="00A27C1E"/>
    <w:rsid w:val="00A27DA0"/>
    <w:rsid w:val="00A3010E"/>
    <w:rsid w:val="00A30131"/>
    <w:rsid w:val="00A30263"/>
    <w:rsid w:val="00A302DA"/>
    <w:rsid w:val="00A30632"/>
    <w:rsid w:val="00A3076D"/>
    <w:rsid w:val="00A30A34"/>
    <w:rsid w:val="00A30C1C"/>
    <w:rsid w:val="00A30CA8"/>
    <w:rsid w:val="00A30F5E"/>
    <w:rsid w:val="00A3109C"/>
    <w:rsid w:val="00A313AA"/>
    <w:rsid w:val="00A313D3"/>
    <w:rsid w:val="00A317A4"/>
    <w:rsid w:val="00A317C0"/>
    <w:rsid w:val="00A317DD"/>
    <w:rsid w:val="00A31C09"/>
    <w:rsid w:val="00A31C6A"/>
    <w:rsid w:val="00A31ECF"/>
    <w:rsid w:val="00A31F93"/>
    <w:rsid w:val="00A3253E"/>
    <w:rsid w:val="00A3259C"/>
    <w:rsid w:val="00A325D4"/>
    <w:rsid w:val="00A32845"/>
    <w:rsid w:val="00A328C0"/>
    <w:rsid w:val="00A328FF"/>
    <w:rsid w:val="00A32B66"/>
    <w:rsid w:val="00A32B8E"/>
    <w:rsid w:val="00A32BB5"/>
    <w:rsid w:val="00A32D34"/>
    <w:rsid w:val="00A32D83"/>
    <w:rsid w:val="00A32F0D"/>
    <w:rsid w:val="00A332B2"/>
    <w:rsid w:val="00A33399"/>
    <w:rsid w:val="00A33411"/>
    <w:rsid w:val="00A336A5"/>
    <w:rsid w:val="00A336C3"/>
    <w:rsid w:val="00A33711"/>
    <w:rsid w:val="00A33886"/>
    <w:rsid w:val="00A33926"/>
    <w:rsid w:val="00A33BA6"/>
    <w:rsid w:val="00A33BC5"/>
    <w:rsid w:val="00A33E0D"/>
    <w:rsid w:val="00A33E3C"/>
    <w:rsid w:val="00A33EAA"/>
    <w:rsid w:val="00A341D4"/>
    <w:rsid w:val="00A34430"/>
    <w:rsid w:val="00A3451C"/>
    <w:rsid w:val="00A345C6"/>
    <w:rsid w:val="00A34645"/>
    <w:rsid w:val="00A34864"/>
    <w:rsid w:val="00A34A54"/>
    <w:rsid w:val="00A34B50"/>
    <w:rsid w:val="00A34CEF"/>
    <w:rsid w:val="00A34D24"/>
    <w:rsid w:val="00A34DBF"/>
    <w:rsid w:val="00A34DF2"/>
    <w:rsid w:val="00A34F51"/>
    <w:rsid w:val="00A3521E"/>
    <w:rsid w:val="00A353FF"/>
    <w:rsid w:val="00A354AC"/>
    <w:rsid w:val="00A357A4"/>
    <w:rsid w:val="00A358C9"/>
    <w:rsid w:val="00A35926"/>
    <w:rsid w:val="00A35A94"/>
    <w:rsid w:val="00A35AA7"/>
    <w:rsid w:val="00A35C58"/>
    <w:rsid w:val="00A35D41"/>
    <w:rsid w:val="00A35D7D"/>
    <w:rsid w:val="00A35E92"/>
    <w:rsid w:val="00A35F6B"/>
    <w:rsid w:val="00A3629B"/>
    <w:rsid w:val="00A3699E"/>
    <w:rsid w:val="00A369E2"/>
    <w:rsid w:val="00A36A7F"/>
    <w:rsid w:val="00A36AAD"/>
    <w:rsid w:val="00A36AB5"/>
    <w:rsid w:val="00A36B53"/>
    <w:rsid w:val="00A36C03"/>
    <w:rsid w:val="00A36D20"/>
    <w:rsid w:val="00A36E6E"/>
    <w:rsid w:val="00A36E71"/>
    <w:rsid w:val="00A36EB1"/>
    <w:rsid w:val="00A3702D"/>
    <w:rsid w:val="00A370F2"/>
    <w:rsid w:val="00A37338"/>
    <w:rsid w:val="00A377BB"/>
    <w:rsid w:val="00A3790B"/>
    <w:rsid w:val="00A3790C"/>
    <w:rsid w:val="00A37CA5"/>
    <w:rsid w:val="00A37DF2"/>
    <w:rsid w:val="00A37F37"/>
    <w:rsid w:val="00A40341"/>
    <w:rsid w:val="00A40394"/>
    <w:rsid w:val="00A403A2"/>
    <w:rsid w:val="00A40517"/>
    <w:rsid w:val="00A40613"/>
    <w:rsid w:val="00A409A4"/>
    <w:rsid w:val="00A40A0F"/>
    <w:rsid w:val="00A40AD8"/>
    <w:rsid w:val="00A40B4B"/>
    <w:rsid w:val="00A40D4D"/>
    <w:rsid w:val="00A40EBF"/>
    <w:rsid w:val="00A4110E"/>
    <w:rsid w:val="00A416AA"/>
    <w:rsid w:val="00A418A8"/>
    <w:rsid w:val="00A41B82"/>
    <w:rsid w:val="00A41BFD"/>
    <w:rsid w:val="00A41C57"/>
    <w:rsid w:val="00A41C70"/>
    <w:rsid w:val="00A41D8A"/>
    <w:rsid w:val="00A41E06"/>
    <w:rsid w:val="00A41E3B"/>
    <w:rsid w:val="00A41E47"/>
    <w:rsid w:val="00A41EFF"/>
    <w:rsid w:val="00A4210A"/>
    <w:rsid w:val="00A4243D"/>
    <w:rsid w:val="00A42456"/>
    <w:rsid w:val="00A42589"/>
    <w:rsid w:val="00A425C7"/>
    <w:rsid w:val="00A42941"/>
    <w:rsid w:val="00A42EE5"/>
    <w:rsid w:val="00A43399"/>
    <w:rsid w:val="00A433A6"/>
    <w:rsid w:val="00A43603"/>
    <w:rsid w:val="00A43855"/>
    <w:rsid w:val="00A43ADA"/>
    <w:rsid w:val="00A43AF3"/>
    <w:rsid w:val="00A43CB3"/>
    <w:rsid w:val="00A43CE9"/>
    <w:rsid w:val="00A43D21"/>
    <w:rsid w:val="00A43D91"/>
    <w:rsid w:val="00A43DF1"/>
    <w:rsid w:val="00A43F9C"/>
    <w:rsid w:val="00A44247"/>
    <w:rsid w:val="00A4451B"/>
    <w:rsid w:val="00A44534"/>
    <w:rsid w:val="00A447F0"/>
    <w:rsid w:val="00A44A91"/>
    <w:rsid w:val="00A44F1B"/>
    <w:rsid w:val="00A45155"/>
    <w:rsid w:val="00A452FC"/>
    <w:rsid w:val="00A456CB"/>
    <w:rsid w:val="00A457C9"/>
    <w:rsid w:val="00A45926"/>
    <w:rsid w:val="00A45BEE"/>
    <w:rsid w:val="00A45D96"/>
    <w:rsid w:val="00A45FBE"/>
    <w:rsid w:val="00A4606F"/>
    <w:rsid w:val="00A4620D"/>
    <w:rsid w:val="00A46213"/>
    <w:rsid w:val="00A46469"/>
    <w:rsid w:val="00A469B5"/>
    <w:rsid w:val="00A46B4D"/>
    <w:rsid w:val="00A46CAC"/>
    <w:rsid w:val="00A46D46"/>
    <w:rsid w:val="00A47004"/>
    <w:rsid w:val="00A471B1"/>
    <w:rsid w:val="00A471E2"/>
    <w:rsid w:val="00A47251"/>
    <w:rsid w:val="00A476D9"/>
    <w:rsid w:val="00A4779C"/>
    <w:rsid w:val="00A479E2"/>
    <w:rsid w:val="00A479FC"/>
    <w:rsid w:val="00A47AAB"/>
    <w:rsid w:val="00A47B90"/>
    <w:rsid w:val="00A47B9D"/>
    <w:rsid w:val="00A47CEA"/>
    <w:rsid w:val="00A47DCC"/>
    <w:rsid w:val="00A47F0C"/>
    <w:rsid w:val="00A47F58"/>
    <w:rsid w:val="00A501B4"/>
    <w:rsid w:val="00A501D4"/>
    <w:rsid w:val="00A5027B"/>
    <w:rsid w:val="00A502DB"/>
    <w:rsid w:val="00A50316"/>
    <w:rsid w:val="00A50513"/>
    <w:rsid w:val="00A5068B"/>
    <w:rsid w:val="00A506B7"/>
    <w:rsid w:val="00A506D6"/>
    <w:rsid w:val="00A5071C"/>
    <w:rsid w:val="00A50776"/>
    <w:rsid w:val="00A508D7"/>
    <w:rsid w:val="00A50909"/>
    <w:rsid w:val="00A50B60"/>
    <w:rsid w:val="00A50C26"/>
    <w:rsid w:val="00A50E12"/>
    <w:rsid w:val="00A51071"/>
    <w:rsid w:val="00A51072"/>
    <w:rsid w:val="00A51088"/>
    <w:rsid w:val="00A511B4"/>
    <w:rsid w:val="00A51560"/>
    <w:rsid w:val="00A51606"/>
    <w:rsid w:val="00A517F4"/>
    <w:rsid w:val="00A51852"/>
    <w:rsid w:val="00A5197F"/>
    <w:rsid w:val="00A519B6"/>
    <w:rsid w:val="00A51BDD"/>
    <w:rsid w:val="00A51C4A"/>
    <w:rsid w:val="00A51CA7"/>
    <w:rsid w:val="00A520A1"/>
    <w:rsid w:val="00A523B5"/>
    <w:rsid w:val="00A524DD"/>
    <w:rsid w:val="00A52C51"/>
    <w:rsid w:val="00A52C54"/>
    <w:rsid w:val="00A52F08"/>
    <w:rsid w:val="00A530A8"/>
    <w:rsid w:val="00A5324B"/>
    <w:rsid w:val="00A53416"/>
    <w:rsid w:val="00A53670"/>
    <w:rsid w:val="00A537E8"/>
    <w:rsid w:val="00A53877"/>
    <w:rsid w:val="00A53979"/>
    <w:rsid w:val="00A539DD"/>
    <w:rsid w:val="00A53D9E"/>
    <w:rsid w:val="00A53E08"/>
    <w:rsid w:val="00A53E67"/>
    <w:rsid w:val="00A5421B"/>
    <w:rsid w:val="00A5426E"/>
    <w:rsid w:val="00A544B2"/>
    <w:rsid w:val="00A545E3"/>
    <w:rsid w:val="00A545FC"/>
    <w:rsid w:val="00A548E0"/>
    <w:rsid w:val="00A54CB6"/>
    <w:rsid w:val="00A550D5"/>
    <w:rsid w:val="00A55184"/>
    <w:rsid w:val="00A552C1"/>
    <w:rsid w:val="00A55388"/>
    <w:rsid w:val="00A55457"/>
    <w:rsid w:val="00A55458"/>
    <w:rsid w:val="00A55467"/>
    <w:rsid w:val="00A55816"/>
    <w:rsid w:val="00A55927"/>
    <w:rsid w:val="00A55B4B"/>
    <w:rsid w:val="00A55B6A"/>
    <w:rsid w:val="00A55CB0"/>
    <w:rsid w:val="00A55D09"/>
    <w:rsid w:val="00A55D73"/>
    <w:rsid w:val="00A55EFE"/>
    <w:rsid w:val="00A55F42"/>
    <w:rsid w:val="00A5607D"/>
    <w:rsid w:val="00A560D3"/>
    <w:rsid w:val="00A562AD"/>
    <w:rsid w:val="00A5642F"/>
    <w:rsid w:val="00A5653C"/>
    <w:rsid w:val="00A565FC"/>
    <w:rsid w:val="00A56AF4"/>
    <w:rsid w:val="00A56D51"/>
    <w:rsid w:val="00A56F26"/>
    <w:rsid w:val="00A572AD"/>
    <w:rsid w:val="00A57569"/>
    <w:rsid w:val="00A57661"/>
    <w:rsid w:val="00A5771C"/>
    <w:rsid w:val="00A5771F"/>
    <w:rsid w:val="00A57878"/>
    <w:rsid w:val="00A578DF"/>
    <w:rsid w:val="00A57966"/>
    <w:rsid w:val="00A57C07"/>
    <w:rsid w:val="00A57C14"/>
    <w:rsid w:val="00A57C82"/>
    <w:rsid w:val="00A57FED"/>
    <w:rsid w:val="00A601E6"/>
    <w:rsid w:val="00A60212"/>
    <w:rsid w:val="00A60238"/>
    <w:rsid w:val="00A60298"/>
    <w:rsid w:val="00A60634"/>
    <w:rsid w:val="00A60726"/>
    <w:rsid w:val="00A6095D"/>
    <w:rsid w:val="00A60A2D"/>
    <w:rsid w:val="00A60C16"/>
    <w:rsid w:val="00A60F51"/>
    <w:rsid w:val="00A615DE"/>
    <w:rsid w:val="00A619CE"/>
    <w:rsid w:val="00A61A8D"/>
    <w:rsid w:val="00A61B21"/>
    <w:rsid w:val="00A61B87"/>
    <w:rsid w:val="00A61F08"/>
    <w:rsid w:val="00A61FFF"/>
    <w:rsid w:val="00A62485"/>
    <w:rsid w:val="00A624B1"/>
    <w:rsid w:val="00A62984"/>
    <w:rsid w:val="00A62EB4"/>
    <w:rsid w:val="00A63052"/>
    <w:rsid w:val="00A631C8"/>
    <w:rsid w:val="00A63412"/>
    <w:rsid w:val="00A6381B"/>
    <w:rsid w:val="00A6390E"/>
    <w:rsid w:val="00A63A19"/>
    <w:rsid w:val="00A63ACD"/>
    <w:rsid w:val="00A63D59"/>
    <w:rsid w:val="00A63E99"/>
    <w:rsid w:val="00A63F66"/>
    <w:rsid w:val="00A64272"/>
    <w:rsid w:val="00A643FB"/>
    <w:rsid w:val="00A64439"/>
    <w:rsid w:val="00A64595"/>
    <w:rsid w:val="00A64828"/>
    <w:rsid w:val="00A6485F"/>
    <w:rsid w:val="00A6488D"/>
    <w:rsid w:val="00A6488E"/>
    <w:rsid w:val="00A64A6D"/>
    <w:rsid w:val="00A64E14"/>
    <w:rsid w:val="00A64E96"/>
    <w:rsid w:val="00A64EAA"/>
    <w:rsid w:val="00A64FC3"/>
    <w:rsid w:val="00A6509F"/>
    <w:rsid w:val="00A65160"/>
    <w:rsid w:val="00A65736"/>
    <w:rsid w:val="00A6584A"/>
    <w:rsid w:val="00A658A3"/>
    <w:rsid w:val="00A65B12"/>
    <w:rsid w:val="00A65BD2"/>
    <w:rsid w:val="00A65CDF"/>
    <w:rsid w:val="00A65DB8"/>
    <w:rsid w:val="00A65EE8"/>
    <w:rsid w:val="00A65EF1"/>
    <w:rsid w:val="00A6623D"/>
    <w:rsid w:val="00A6645C"/>
    <w:rsid w:val="00A664E6"/>
    <w:rsid w:val="00A66536"/>
    <w:rsid w:val="00A666AB"/>
    <w:rsid w:val="00A6674B"/>
    <w:rsid w:val="00A66954"/>
    <w:rsid w:val="00A66A28"/>
    <w:rsid w:val="00A66A8C"/>
    <w:rsid w:val="00A66B47"/>
    <w:rsid w:val="00A66B9B"/>
    <w:rsid w:val="00A671F1"/>
    <w:rsid w:val="00A6723D"/>
    <w:rsid w:val="00A672DF"/>
    <w:rsid w:val="00A674C7"/>
    <w:rsid w:val="00A67728"/>
    <w:rsid w:val="00A678A1"/>
    <w:rsid w:val="00A67AFC"/>
    <w:rsid w:val="00A67BFD"/>
    <w:rsid w:val="00A700C7"/>
    <w:rsid w:val="00A701A3"/>
    <w:rsid w:val="00A7025C"/>
    <w:rsid w:val="00A70268"/>
    <w:rsid w:val="00A70322"/>
    <w:rsid w:val="00A703BC"/>
    <w:rsid w:val="00A709E8"/>
    <w:rsid w:val="00A70B7E"/>
    <w:rsid w:val="00A70C80"/>
    <w:rsid w:val="00A70E5E"/>
    <w:rsid w:val="00A70F9A"/>
    <w:rsid w:val="00A710BD"/>
    <w:rsid w:val="00A712E6"/>
    <w:rsid w:val="00A7148F"/>
    <w:rsid w:val="00A717D0"/>
    <w:rsid w:val="00A71C01"/>
    <w:rsid w:val="00A71E27"/>
    <w:rsid w:val="00A71E48"/>
    <w:rsid w:val="00A7200E"/>
    <w:rsid w:val="00A72208"/>
    <w:rsid w:val="00A725E6"/>
    <w:rsid w:val="00A72B6F"/>
    <w:rsid w:val="00A72DAA"/>
    <w:rsid w:val="00A72DD1"/>
    <w:rsid w:val="00A7333F"/>
    <w:rsid w:val="00A734A9"/>
    <w:rsid w:val="00A73CFE"/>
    <w:rsid w:val="00A73DC6"/>
    <w:rsid w:val="00A73E02"/>
    <w:rsid w:val="00A741A7"/>
    <w:rsid w:val="00A742F1"/>
    <w:rsid w:val="00A74348"/>
    <w:rsid w:val="00A7437D"/>
    <w:rsid w:val="00A7459C"/>
    <w:rsid w:val="00A74A46"/>
    <w:rsid w:val="00A74B8E"/>
    <w:rsid w:val="00A74D13"/>
    <w:rsid w:val="00A757D7"/>
    <w:rsid w:val="00A758EC"/>
    <w:rsid w:val="00A75A3E"/>
    <w:rsid w:val="00A75BDA"/>
    <w:rsid w:val="00A75CD3"/>
    <w:rsid w:val="00A761F1"/>
    <w:rsid w:val="00A7620D"/>
    <w:rsid w:val="00A7621F"/>
    <w:rsid w:val="00A762CC"/>
    <w:rsid w:val="00A76C86"/>
    <w:rsid w:val="00A76ECD"/>
    <w:rsid w:val="00A76EDC"/>
    <w:rsid w:val="00A77127"/>
    <w:rsid w:val="00A7722D"/>
    <w:rsid w:val="00A77257"/>
    <w:rsid w:val="00A773E4"/>
    <w:rsid w:val="00A77531"/>
    <w:rsid w:val="00A77745"/>
    <w:rsid w:val="00A77A82"/>
    <w:rsid w:val="00A77B17"/>
    <w:rsid w:val="00A77E18"/>
    <w:rsid w:val="00A77EB9"/>
    <w:rsid w:val="00A77EC3"/>
    <w:rsid w:val="00A77EF5"/>
    <w:rsid w:val="00A80022"/>
    <w:rsid w:val="00A8033F"/>
    <w:rsid w:val="00A805EB"/>
    <w:rsid w:val="00A806B2"/>
    <w:rsid w:val="00A80743"/>
    <w:rsid w:val="00A80799"/>
    <w:rsid w:val="00A80CAA"/>
    <w:rsid w:val="00A80E82"/>
    <w:rsid w:val="00A80F37"/>
    <w:rsid w:val="00A80F6B"/>
    <w:rsid w:val="00A810A2"/>
    <w:rsid w:val="00A810C0"/>
    <w:rsid w:val="00A8182C"/>
    <w:rsid w:val="00A818EF"/>
    <w:rsid w:val="00A818FE"/>
    <w:rsid w:val="00A81B29"/>
    <w:rsid w:val="00A81C1A"/>
    <w:rsid w:val="00A81DA1"/>
    <w:rsid w:val="00A82011"/>
    <w:rsid w:val="00A820FD"/>
    <w:rsid w:val="00A8215B"/>
    <w:rsid w:val="00A821B3"/>
    <w:rsid w:val="00A82286"/>
    <w:rsid w:val="00A8243D"/>
    <w:rsid w:val="00A825BB"/>
    <w:rsid w:val="00A826DD"/>
    <w:rsid w:val="00A827AD"/>
    <w:rsid w:val="00A827CF"/>
    <w:rsid w:val="00A82951"/>
    <w:rsid w:val="00A829C7"/>
    <w:rsid w:val="00A82B40"/>
    <w:rsid w:val="00A82B59"/>
    <w:rsid w:val="00A82B7A"/>
    <w:rsid w:val="00A82C91"/>
    <w:rsid w:val="00A82D33"/>
    <w:rsid w:val="00A82D52"/>
    <w:rsid w:val="00A82DB5"/>
    <w:rsid w:val="00A82FBA"/>
    <w:rsid w:val="00A830D4"/>
    <w:rsid w:val="00A8327F"/>
    <w:rsid w:val="00A833B7"/>
    <w:rsid w:val="00A836AC"/>
    <w:rsid w:val="00A839B9"/>
    <w:rsid w:val="00A839E7"/>
    <w:rsid w:val="00A83B06"/>
    <w:rsid w:val="00A83B70"/>
    <w:rsid w:val="00A84083"/>
    <w:rsid w:val="00A8438E"/>
    <w:rsid w:val="00A84555"/>
    <w:rsid w:val="00A845EB"/>
    <w:rsid w:val="00A84657"/>
    <w:rsid w:val="00A847BE"/>
    <w:rsid w:val="00A84DA6"/>
    <w:rsid w:val="00A850B6"/>
    <w:rsid w:val="00A851D0"/>
    <w:rsid w:val="00A85201"/>
    <w:rsid w:val="00A85373"/>
    <w:rsid w:val="00A85523"/>
    <w:rsid w:val="00A85576"/>
    <w:rsid w:val="00A85997"/>
    <w:rsid w:val="00A85BB1"/>
    <w:rsid w:val="00A85C5D"/>
    <w:rsid w:val="00A85C5F"/>
    <w:rsid w:val="00A85CE0"/>
    <w:rsid w:val="00A85DE9"/>
    <w:rsid w:val="00A85EC4"/>
    <w:rsid w:val="00A85FCA"/>
    <w:rsid w:val="00A86282"/>
    <w:rsid w:val="00A86386"/>
    <w:rsid w:val="00A86398"/>
    <w:rsid w:val="00A864BA"/>
    <w:rsid w:val="00A864EA"/>
    <w:rsid w:val="00A8673C"/>
    <w:rsid w:val="00A86919"/>
    <w:rsid w:val="00A86CFF"/>
    <w:rsid w:val="00A86D20"/>
    <w:rsid w:val="00A86E18"/>
    <w:rsid w:val="00A871FD"/>
    <w:rsid w:val="00A875B4"/>
    <w:rsid w:val="00A87902"/>
    <w:rsid w:val="00A879D8"/>
    <w:rsid w:val="00A87ACE"/>
    <w:rsid w:val="00A87C83"/>
    <w:rsid w:val="00A87D49"/>
    <w:rsid w:val="00A90025"/>
    <w:rsid w:val="00A9009E"/>
    <w:rsid w:val="00A9027E"/>
    <w:rsid w:val="00A90366"/>
    <w:rsid w:val="00A90423"/>
    <w:rsid w:val="00A90A62"/>
    <w:rsid w:val="00A90CB9"/>
    <w:rsid w:val="00A910FC"/>
    <w:rsid w:val="00A911E5"/>
    <w:rsid w:val="00A9123C"/>
    <w:rsid w:val="00A91261"/>
    <w:rsid w:val="00A91281"/>
    <w:rsid w:val="00A912BA"/>
    <w:rsid w:val="00A91778"/>
    <w:rsid w:val="00A9197D"/>
    <w:rsid w:val="00A91C10"/>
    <w:rsid w:val="00A91D6C"/>
    <w:rsid w:val="00A91F02"/>
    <w:rsid w:val="00A91F4F"/>
    <w:rsid w:val="00A921B4"/>
    <w:rsid w:val="00A92267"/>
    <w:rsid w:val="00A9227A"/>
    <w:rsid w:val="00A92287"/>
    <w:rsid w:val="00A9234D"/>
    <w:rsid w:val="00A923FD"/>
    <w:rsid w:val="00A9240E"/>
    <w:rsid w:val="00A92510"/>
    <w:rsid w:val="00A92713"/>
    <w:rsid w:val="00A9289D"/>
    <w:rsid w:val="00A92A4D"/>
    <w:rsid w:val="00A92C34"/>
    <w:rsid w:val="00A92C44"/>
    <w:rsid w:val="00A92E6B"/>
    <w:rsid w:val="00A931B2"/>
    <w:rsid w:val="00A935D6"/>
    <w:rsid w:val="00A938FE"/>
    <w:rsid w:val="00A9396E"/>
    <w:rsid w:val="00A93C11"/>
    <w:rsid w:val="00A93FA7"/>
    <w:rsid w:val="00A94366"/>
    <w:rsid w:val="00A949BA"/>
    <w:rsid w:val="00A94B79"/>
    <w:rsid w:val="00A94BB5"/>
    <w:rsid w:val="00A94E2F"/>
    <w:rsid w:val="00A94F7A"/>
    <w:rsid w:val="00A94FBF"/>
    <w:rsid w:val="00A95078"/>
    <w:rsid w:val="00A950DE"/>
    <w:rsid w:val="00A95389"/>
    <w:rsid w:val="00A95A24"/>
    <w:rsid w:val="00A95DFB"/>
    <w:rsid w:val="00A95EDC"/>
    <w:rsid w:val="00A95F54"/>
    <w:rsid w:val="00A96317"/>
    <w:rsid w:val="00A963CF"/>
    <w:rsid w:val="00A96873"/>
    <w:rsid w:val="00A9694D"/>
    <w:rsid w:val="00A96CF2"/>
    <w:rsid w:val="00A96D0B"/>
    <w:rsid w:val="00A96E3C"/>
    <w:rsid w:val="00A971A0"/>
    <w:rsid w:val="00A971C4"/>
    <w:rsid w:val="00A97389"/>
    <w:rsid w:val="00A973F7"/>
    <w:rsid w:val="00A97839"/>
    <w:rsid w:val="00A97848"/>
    <w:rsid w:val="00A9784E"/>
    <w:rsid w:val="00A97888"/>
    <w:rsid w:val="00A97914"/>
    <w:rsid w:val="00A97A09"/>
    <w:rsid w:val="00A97C39"/>
    <w:rsid w:val="00A97C92"/>
    <w:rsid w:val="00A97E66"/>
    <w:rsid w:val="00AA01FE"/>
    <w:rsid w:val="00AA0300"/>
    <w:rsid w:val="00AA0547"/>
    <w:rsid w:val="00AA0695"/>
    <w:rsid w:val="00AA081D"/>
    <w:rsid w:val="00AA08AA"/>
    <w:rsid w:val="00AA0A46"/>
    <w:rsid w:val="00AA0ABB"/>
    <w:rsid w:val="00AA0AF9"/>
    <w:rsid w:val="00AA0B5B"/>
    <w:rsid w:val="00AA0DA6"/>
    <w:rsid w:val="00AA0DFF"/>
    <w:rsid w:val="00AA1005"/>
    <w:rsid w:val="00AA10BB"/>
    <w:rsid w:val="00AA122B"/>
    <w:rsid w:val="00AA124C"/>
    <w:rsid w:val="00AA1363"/>
    <w:rsid w:val="00AA14A7"/>
    <w:rsid w:val="00AA16D0"/>
    <w:rsid w:val="00AA173B"/>
    <w:rsid w:val="00AA19F9"/>
    <w:rsid w:val="00AA1BB2"/>
    <w:rsid w:val="00AA1BDA"/>
    <w:rsid w:val="00AA1CC4"/>
    <w:rsid w:val="00AA1CF7"/>
    <w:rsid w:val="00AA20F2"/>
    <w:rsid w:val="00AA210F"/>
    <w:rsid w:val="00AA2390"/>
    <w:rsid w:val="00AA2462"/>
    <w:rsid w:val="00AA2558"/>
    <w:rsid w:val="00AA2850"/>
    <w:rsid w:val="00AA2866"/>
    <w:rsid w:val="00AA2AD8"/>
    <w:rsid w:val="00AA2C23"/>
    <w:rsid w:val="00AA2D8C"/>
    <w:rsid w:val="00AA3778"/>
    <w:rsid w:val="00AA3884"/>
    <w:rsid w:val="00AA3B12"/>
    <w:rsid w:val="00AA3BC0"/>
    <w:rsid w:val="00AA3C13"/>
    <w:rsid w:val="00AA3DC5"/>
    <w:rsid w:val="00AA3F70"/>
    <w:rsid w:val="00AA4037"/>
    <w:rsid w:val="00AA4241"/>
    <w:rsid w:val="00AA4282"/>
    <w:rsid w:val="00AA42A8"/>
    <w:rsid w:val="00AA4408"/>
    <w:rsid w:val="00AA449C"/>
    <w:rsid w:val="00AA4627"/>
    <w:rsid w:val="00AA470F"/>
    <w:rsid w:val="00AA476D"/>
    <w:rsid w:val="00AA482F"/>
    <w:rsid w:val="00AA4B56"/>
    <w:rsid w:val="00AA4D17"/>
    <w:rsid w:val="00AA4E2F"/>
    <w:rsid w:val="00AA520E"/>
    <w:rsid w:val="00AA5279"/>
    <w:rsid w:val="00AA5280"/>
    <w:rsid w:val="00AA52AE"/>
    <w:rsid w:val="00AA5462"/>
    <w:rsid w:val="00AA559A"/>
    <w:rsid w:val="00AA5746"/>
    <w:rsid w:val="00AA5769"/>
    <w:rsid w:val="00AA5BBB"/>
    <w:rsid w:val="00AA5EA8"/>
    <w:rsid w:val="00AA5EB9"/>
    <w:rsid w:val="00AA6374"/>
    <w:rsid w:val="00AA63A3"/>
    <w:rsid w:val="00AA64F6"/>
    <w:rsid w:val="00AA66BF"/>
    <w:rsid w:val="00AA67C6"/>
    <w:rsid w:val="00AA67DD"/>
    <w:rsid w:val="00AA6C3B"/>
    <w:rsid w:val="00AA6C7B"/>
    <w:rsid w:val="00AA6E0D"/>
    <w:rsid w:val="00AA6F31"/>
    <w:rsid w:val="00AA70C0"/>
    <w:rsid w:val="00AA70D4"/>
    <w:rsid w:val="00AA713E"/>
    <w:rsid w:val="00AA7152"/>
    <w:rsid w:val="00AA721A"/>
    <w:rsid w:val="00AA73CC"/>
    <w:rsid w:val="00AA750D"/>
    <w:rsid w:val="00AA77DE"/>
    <w:rsid w:val="00AA7A26"/>
    <w:rsid w:val="00AA7B3F"/>
    <w:rsid w:val="00AA7EE4"/>
    <w:rsid w:val="00AA7F0D"/>
    <w:rsid w:val="00AA7F5F"/>
    <w:rsid w:val="00AB0117"/>
    <w:rsid w:val="00AB04AE"/>
    <w:rsid w:val="00AB05C4"/>
    <w:rsid w:val="00AB0601"/>
    <w:rsid w:val="00AB0635"/>
    <w:rsid w:val="00AB0719"/>
    <w:rsid w:val="00AB0BA9"/>
    <w:rsid w:val="00AB1210"/>
    <w:rsid w:val="00AB14AB"/>
    <w:rsid w:val="00AB14DB"/>
    <w:rsid w:val="00AB1982"/>
    <w:rsid w:val="00AB1A7C"/>
    <w:rsid w:val="00AB1BBE"/>
    <w:rsid w:val="00AB1C3F"/>
    <w:rsid w:val="00AB1D29"/>
    <w:rsid w:val="00AB1DE5"/>
    <w:rsid w:val="00AB200E"/>
    <w:rsid w:val="00AB20EE"/>
    <w:rsid w:val="00AB2425"/>
    <w:rsid w:val="00AB2478"/>
    <w:rsid w:val="00AB2EF8"/>
    <w:rsid w:val="00AB2F18"/>
    <w:rsid w:val="00AB2F80"/>
    <w:rsid w:val="00AB2FC6"/>
    <w:rsid w:val="00AB30D0"/>
    <w:rsid w:val="00AB349A"/>
    <w:rsid w:val="00AB3626"/>
    <w:rsid w:val="00AB37D2"/>
    <w:rsid w:val="00AB3C1D"/>
    <w:rsid w:val="00AB3C60"/>
    <w:rsid w:val="00AB3E13"/>
    <w:rsid w:val="00AB440F"/>
    <w:rsid w:val="00AB4487"/>
    <w:rsid w:val="00AB4641"/>
    <w:rsid w:val="00AB46CD"/>
    <w:rsid w:val="00AB474B"/>
    <w:rsid w:val="00AB47F1"/>
    <w:rsid w:val="00AB49B8"/>
    <w:rsid w:val="00AB49EE"/>
    <w:rsid w:val="00AB4C9A"/>
    <w:rsid w:val="00AB5032"/>
    <w:rsid w:val="00AB5231"/>
    <w:rsid w:val="00AB539B"/>
    <w:rsid w:val="00AB5B6B"/>
    <w:rsid w:val="00AB5BED"/>
    <w:rsid w:val="00AB5ED1"/>
    <w:rsid w:val="00AB5FB0"/>
    <w:rsid w:val="00AB5FDB"/>
    <w:rsid w:val="00AB61CE"/>
    <w:rsid w:val="00AB63F0"/>
    <w:rsid w:val="00AB653D"/>
    <w:rsid w:val="00AB6557"/>
    <w:rsid w:val="00AB6628"/>
    <w:rsid w:val="00AB688B"/>
    <w:rsid w:val="00AB68D7"/>
    <w:rsid w:val="00AB6A9E"/>
    <w:rsid w:val="00AB6E8C"/>
    <w:rsid w:val="00AB6ECC"/>
    <w:rsid w:val="00AB6FC1"/>
    <w:rsid w:val="00AB7038"/>
    <w:rsid w:val="00AB7096"/>
    <w:rsid w:val="00AB73AF"/>
    <w:rsid w:val="00AB73BC"/>
    <w:rsid w:val="00AB74F4"/>
    <w:rsid w:val="00AB7521"/>
    <w:rsid w:val="00AB768E"/>
    <w:rsid w:val="00AB7864"/>
    <w:rsid w:val="00AB7AFB"/>
    <w:rsid w:val="00AB7F37"/>
    <w:rsid w:val="00AC01B5"/>
    <w:rsid w:val="00AC02BE"/>
    <w:rsid w:val="00AC034F"/>
    <w:rsid w:val="00AC03E5"/>
    <w:rsid w:val="00AC05BE"/>
    <w:rsid w:val="00AC06D4"/>
    <w:rsid w:val="00AC0817"/>
    <w:rsid w:val="00AC0B97"/>
    <w:rsid w:val="00AC0D0E"/>
    <w:rsid w:val="00AC0EFD"/>
    <w:rsid w:val="00AC11D8"/>
    <w:rsid w:val="00AC12B4"/>
    <w:rsid w:val="00AC12B7"/>
    <w:rsid w:val="00AC1390"/>
    <w:rsid w:val="00AC14B2"/>
    <w:rsid w:val="00AC162C"/>
    <w:rsid w:val="00AC1651"/>
    <w:rsid w:val="00AC16D7"/>
    <w:rsid w:val="00AC1A30"/>
    <w:rsid w:val="00AC1E44"/>
    <w:rsid w:val="00AC207E"/>
    <w:rsid w:val="00AC245F"/>
    <w:rsid w:val="00AC2539"/>
    <w:rsid w:val="00AC2615"/>
    <w:rsid w:val="00AC281F"/>
    <w:rsid w:val="00AC2A46"/>
    <w:rsid w:val="00AC2A59"/>
    <w:rsid w:val="00AC2AEB"/>
    <w:rsid w:val="00AC2D39"/>
    <w:rsid w:val="00AC2F40"/>
    <w:rsid w:val="00AC3117"/>
    <w:rsid w:val="00AC311E"/>
    <w:rsid w:val="00AC318F"/>
    <w:rsid w:val="00AC3370"/>
    <w:rsid w:val="00AC3530"/>
    <w:rsid w:val="00AC3922"/>
    <w:rsid w:val="00AC3C66"/>
    <w:rsid w:val="00AC414F"/>
    <w:rsid w:val="00AC4277"/>
    <w:rsid w:val="00AC4331"/>
    <w:rsid w:val="00AC44DD"/>
    <w:rsid w:val="00AC4552"/>
    <w:rsid w:val="00AC46FD"/>
    <w:rsid w:val="00AC487E"/>
    <w:rsid w:val="00AC49BE"/>
    <w:rsid w:val="00AC49EB"/>
    <w:rsid w:val="00AC4A22"/>
    <w:rsid w:val="00AC4BC7"/>
    <w:rsid w:val="00AC4E1D"/>
    <w:rsid w:val="00AC5225"/>
    <w:rsid w:val="00AC538A"/>
    <w:rsid w:val="00AC557C"/>
    <w:rsid w:val="00AC55B2"/>
    <w:rsid w:val="00AC56B5"/>
    <w:rsid w:val="00AC56D2"/>
    <w:rsid w:val="00AC5749"/>
    <w:rsid w:val="00AC57DF"/>
    <w:rsid w:val="00AC592B"/>
    <w:rsid w:val="00AC5D97"/>
    <w:rsid w:val="00AC6017"/>
    <w:rsid w:val="00AC60F7"/>
    <w:rsid w:val="00AC615D"/>
    <w:rsid w:val="00AC6213"/>
    <w:rsid w:val="00AC6249"/>
    <w:rsid w:val="00AC665C"/>
    <w:rsid w:val="00AC698E"/>
    <w:rsid w:val="00AC6A18"/>
    <w:rsid w:val="00AC6A6D"/>
    <w:rsid w:val="00AC6B6C"/>
    <w:rsid w:val="00AC6BDF"/>
    <w:rsid w:val="00AC6CF8"/>
    <w:rsid w:val="00AC6FB9"/>
    <w:rsid w:val="00AC7034"/>
    <w:rsid w:val="00AC71F6"/>
    <w:rsid w:val="00AC72A9"/>
    <w:rsid w:val="00AC732B"/>
    <w:rsid w:val="00AC733E"/>
    <w:rsid w:val="00AC73FC"/>
    <w:rsid w:val="00AC76A4"/>
    <w:rsid w:val="00AC77F0"/>
    <w:rsid w:val="00AC7858"/>
    <w:rsid w:val="00AC7A4F"/>
    <w:rsid w:val="00AC7D54"/>
    <w:rsid w:val="00AC7E92"/>
    <w:rsid w:val="00AC7F4C"/>
    <w:rsid w:val="00AD00DF"/>
    <w:rsid w:val="00AD02D4"/>
    <w:rsid w:val="00AD044C"/>
    <w:rsid w:val="00AD04C6"/>
    <w:rsid w:val="00AD04E4"/>
    <w:rsid w:val="00AD04FE"/>
    <w:rsid w:val="00AD0516"/>
    <w:rsid w:val="00AD06DA"/>
    <w:rsid w:val="00AD0755"/>
    <w:rsid w:val="00AD09CA"/>
    <w:rsid w:val="00AD09CC"/>
    <w:rsid w:val="00AD0FCA"/>
    <w:rsid w:val="00AD1235"/>
    <w:rsid w:val="00AD1720"/>
    <w:rsid w:val="00AD1792"/>
    <w:rsid w:val="00AD17DF"/>
    <w:rsid w:val="00AD181E"/>
    <w:rsid w:val="00AD1828"/>
    <w:rsid w:val="00AD1829"/>
    <w:rsid w:val="00AD19ED"/>
    <w:rsid w:val="00AD1CA1"/>
    <w:rsid w:val="00AD1DD0"/>
    <w:rsid w:val="00AD2194"/>
    <w:rsid w:val="00AD21FD"/>
    <w:rsid w:val="00AD24F5"/>
    <w:rsid w:val="00AD2B48"/>
    <w:rsid w:val="00AD2C03"/>
    <w:rsid w:val="00AD2D44"/>
    <w:rsid w:val="00AD2F61"/>
    <w:rsid w:val="00AD2F99"/>
    <w:rsid w:val="00AD3210"/>
    <w:rsid w:val="00AD3441"/>
    <w:rsid w:val="00AD357C"/>
    <w:rsid w:val="00AD37D6"/>
    <w:rsid w:val="00AD3B7D"/>
    <w:rsid w:val="00AD3D8B"/>
    <w:rsid w:val="00AD3FB9"/>
    <w:rsid w:val="00AD41F3"/>
    <w:rsid w:val="00AD4788"/>
    <w:rsid w:val="00AD4846"/>
    <w:rsid w:val="00AD4D3B"/>
    <w:rsid w:val="00AD4E4B"/>
    <w:rsid w:val="00AD4F88"/>
    <w:rsid w:val="00AD5398"/>
    <w:rsid w:val="00AD56EA"/>
    <w:rsid w:val="00AD63F8"/>
    <w:rsid w:val="00AD6422"/>
    <w:rsid w:val="00AD661A"/>
    <w:rsid w:val="00AD69D5"/>
    <w:rsid w:val="00AD6D8C"/>
    <w:rsid w:val="00AD6E4A"/>
    <w:rsid w:val="00AD6E8C"/>
    <w:rsid w:val="00AD6EEF"/>
    <w:rsid w:val="00AD738A"/>
    <w:rsid w:val="00AD7654"/>
    <w:rsid w:val="00AD7658"/>
    <w:rsid w:val="00AD76C9"/>
    <w:rsid w:val="00AD77FA"/>
    <w:rsid w:val="00AD7897"/>
    <w:rsid w:val="00AD790F"/>
    <w:rsid w:val="00AD7BAE"/>
    <w:rsid w:val="00AD7D86"/>
    <w:rsid w:val="00AD7FC0"/>
    <w:rsid w:val="00AD7FDE"/>
    <w:rsid w:val="00AE0156"/>
    <w:rsid w:val="00AE084A"/>
    <w:rsid w:val="00AE08B9"/>
    <w:rsid w:val="00AE09AB"/>
    <w:rsid w:val="00AE0B13"/>
    <w:rsid w:val="00AE0B3A"/>
    <w:rsid w:val="00AE0CA0"/>
    <w:rsid w:val="00AE0CFF"/>
    <w:rsid w:val="00AE0D42"/>
    <w:rsid w:val="00AE0E54"/>
    <w:rsid w:val="00AE0EEE"/>
    <w:rsid w:val="00AE0FA7"/>
    <w:rsid w:val="00AE0FAD"/>
    <w:rsid w:val="00AE0FEF"/>
    <w:rsid w:val="00AE1230"/>
    <w:rsid w:val="00AE14E0"/>
    <w:rsid w:val="00AE1696"/>
    <w:rsid w:val="00AE1743"/>
    <w:rsid w:val="00AE17D0"/>
    <w:rsid w:val="00AE17DD"/>
    <w:rsid w:val="00AE194A"/>
    <w:rsid w:val="00AE197E"/>
    <w:rsid w:val="00AE1C08"/>
    <w:rsid w:val="00AE1D6B"/>
    <w:rsid w:val="00AE1D88"/>
    <w:rsid w:val="00AE1D90"/>
    <w:rsid w:val="00AE1DEC"/>
    <w:rsid w:val="00AE1FF0"/>
    <w:rsid w:val="00AE2313"/>
    <w:rsid w:val="00AE233C"/>
    <w:rsid w:val="00AE27A7"/>
    <w:rsid w:val="00AE29D8"/>
    <w:rsid w:val="00AE2B47"/>
    <w:rsid w:val="00AE2B61"/>
    <w:rsid w:val="00AE2FF9"/>
    <w:rsid w:val="00AE3188"/>
    <w:rsid w:val="00AE32D2"/>
    <w:rsid w:val="00AE33B3"/>
    <w:rsid w:val="00AE33E2"/>
    <w:rsid w:val="00AE33E8"/>
    <w:rsid w:val="00AE34B5"/>
    <w:rsid w:val="00AE34E1"/>
    <w:rsid w:val="00AE3719"/>
    <w:rsid w:val="00AE376E"/>
    <w:rsid w:val="00AE3970"/>
    <w:rsid w:val="00AE3A4C"/>
    <w:rsid w:val="00AE3AF0"/>
    <w:rsid w:val="00AE3E38"/>
    <w:rsid w:val="00AE3FA5"/>
    <w:rsid w:val="00AE4022"/>
    <w:rsid w:val="00AE4652"/>
    <w:rsid w:val="00AE46B8"/>
    <w:rsid w:val="00AE4785"/>
    <w:rsid w:val="00AE4BDF"/>
    <w:rsid w:val="00AE4F9D"/>
    <w:rsid w:val="00AE4FBF"/>
    <w:rsid w:val="00AE5224"/>
    <w:rsid w:val="00AE52A8"/>
    <w:rsid w:val="00AE54D6"/>
    <w:rsid w:val="00AE581E"/>
    <w:rsid w:val="00AE59BC"/>
    <w:rsid w:val="00AE5D20"/>
    <w:rsid w:val="00AE6148"/>
    <w:rsid w:val="00AE619F"/>
    <w:rsid w:val="00AE61EE"/>
    <w:rsid w:val="00AE6396"/>
    <w:rsid w:val="00AE6452"/>
    <w:rsid w:val="00AE6B7D"/>
    <w:rsid w:val="00AE6F9C"/>
    <w:rsid w:val="00AE702B"/>
    <w:rsid w:val="00AE70EE"/>
    <w:rsid w:val="00AE715E"/>
    <w:rsid w:val="00AE7575"/>
    <w:rsid w:val="00AE7594"/>
    <w:rsid w:val="00AE77A7"/>
    <w:rsid w:val="00AE7C17"/>
    <w:rsid w:val="00AE7C8E"/>
    <w:rsid w:val="00AE7D6B"/>
    <w:rsid w:val="00AF0231"/>
    <w:rsid w:val="00AF042A"/>
    <w:rsid w:val="00AF061E"/>
    <w:rsid w:val="00AF07D4"/>
    <w:rsid w:val="00AF0877"/>
    <w:rsid w:val="00AF08F1"/>
    <w:rsid w:val="00AF08F8"/>
    <w:rsid w:val="00AF0972"/>
    <w:rsid w:val="00AF0AEE"/>
    <w:rsid w:val="00AF0E7E"/>
    <w:rsid w:val="00AF0FA8"/>
    <w:rsid w:val="00AF11D1"/>
    <w:rsid w:val="00AF13FD"/>
    <w:rsid w:val="00AF182B"/>
    <w:rsid w:val="00AF1977"/>
    <w:rsid w:val="00AF19DE"/>
    <w:rsid w:val="00AF19E6"/>
    <w:rsid w:val="00AF1C5D"/>
    <w:rsid w:val="00AF1CD4"/>
    <w:rsid w:val="00AF1F18"/>
    <w:rsid w:val="00AF1FAE"/>
    <w:rsid w:val="00AF1FE2"/>
    <w:rsid w:val="00AF2075"/>
    <w:rsid w:val="00AF2268"/>
    <w:rsid w:val="00AF2784"/>
    <w:rsid w:val="00AF2A44"/>
    <w:rsid w:val="00AF2EBB"/>
    <w:rsid w:val="00AF2FDC"/>
    <w:rsid w:val="00AF348A"/>
    <w:rsid w:val="00AF351F"/>
    <w:rsid w:val="00AF36C8"/>
    <w:rsid w:val="00AF37E4"/>
    <w:rsid w:val="00AF37E8"/>
    <w:rsid w:val="00AF380F"/>
    <w:rsid w:val="00AF3822"/>
    <w:rsid w:val="00AF38F9"/>
    <w:rsid w:val="00AF3AA7"/>
    <w:rsid w:val="00AF3C98"/>
    <w:rsid w:val="00AF3D4A"/>
    <w:rsid w:val="00AF3EB4"/>
    <w:rsid w:val="00AF4149"/>
    <w:rsid w:val="00AF4B77"/>
    <w:rsid w:val="00AF4BFE"/>
    <w:rsid w:val="00AF4C5F"/>
    <w:rsid w:val="00AF4D43"/>
    <w:rsid w:val="00AF516A"/>
    <w:rsid w:val="00AF53A6"/>
    <w:rsid w:val="00AF53C6"/>
    <w:rsid w:val="00AF54F2"/>
    <w:rsid w:val="00AF5709"/>
    <w:rsid w:val="00AF59E9"/>
    <w:rsid w:val="00AF5F10"/>
    <w:rsid w:val="00AF5F12"/>
    <w:rsid w:val="00AF6152"/>
    <w:rsid w:val="00AF63AF"/>
    <w:rsid w:val="00AF64F1"/>
    <w:rsid w:val="00AF692D"/>
    <w:rsid w:val="00AF6A28"/>
    <w:rsid w:val="00AF6B77"/>
    <w:rsid w:val="00AF6F13"/>
    <w:rsid w:val="00AF71CA"/>
    <w:rsid w:val="00AF7B68"/>
    <w:rsid w:val="00AF7BE6"/>
    <w:rsid w:val="00B001F8"/>
    <w:rsid w:val="00B003BD"/>
    <w:rsid w:val="00B00591"/>
    <w:rsid w:val="00B006DD"/>
    <w:rsid w:val="00B008DF"/>
    <w:rsid w:val="00B00D6A"/>
    <w:rsid w:val="00B00E9F"/>
    <w:rsid w:val="00B00F9B"/>
    <w:rsid w:val="00B010C3"/>
    <w:rsid w:val="00B01305"/>
    <w:rsid w:val="00B01498"/>
    <w:rsid w:val="00B0199D"/>
    <w:rsid w:val="00B019BB"/>
    <w:rsid w:val="00B01A4E"/>
    <w:rsid w:val="00B01E38"/>
    <w:rsid w:val="00B0232D"/>
    <w:rsid w:val="00B02556"/>
    <w:rsid w:val="00B0278D"/>
    <w:rsid w:val="00B029C4"/>
    <w:rsid w:val="00B02A22"/>
    <w:rsid w:val="00B02B60"/>
    <w:rsid w:val="00B02F93"/>
    <w:rsid w:val="00B03283"/>
    <w:rsid w:val="00B032A3"/>
    <w:rsid w:val="00B0335A"/>
    <w:rsid w:val="00B0353F"/>
    <w:rsid w:val="00B03572"/>
    <w:rsid w:val="00B035F3"/>
    <w:rsid w:val="00B03706"/>
    <w:rsid w:val="00B03866"/>
    <w:rsid w:val="00B03971"/>
    <w:rsid w:val="00B03E43"/>
    <w:rsid w:val="00B03FD6"/>
    <w:rsid w:val="00B03FEA"/>
    <w:rsid w:val="00B04104"/>
    <w:rsid w:val="00B043E2"/>
    <w:rsid w:val="00B0444D"/>
    <w:rsid w:val="00B045C2"/>
    <w:rsid w:val="00B0481C"/>
    <w:rsid w:val="00B04890"/>
    <w:rsid w:val="00B049E9"/>
    <w:rsid w:val="00B04A90"/>
    <w:rsid w:val="00B04D62"/>
    <w:rsid w:val="00B04FB8"/>
    <w:rsid w:val="00B05190"/>
    <w:rsid w:val="00B0519C"/>
    <w:rsid w:val="00B05229"/>
    <w:rsid w:val="00B05316"/>
    <w:rsid w:val="00B0568E"/>
    <w:rsid w:val="00B05C40"/>
    <w:rsid w:val="00B05DE4"/>
    <w:rsid w:val="00B05EE1"/>
    <w:rsid w:val="00B05FB2"/>
    <w:rsid w:val="00B06186"/>
    <w:rsid w:val="00B06433"/>
    <w:rsid w:val="00B064A5"/>
    <w:rsid w:val="00B0686A"/>
    <w:rsid w:val="00B06A20"/>
    <w:rsid w:val="00B06AB9"/>
    <w:rsid w:val="00B06F68"/>
    <w:rsid w:val="00B07024"/>
    <w:rsid w:val="00B072DF"/>
    <w:rsid w:val="00B07319"/>
    <w:rsid w:val="00B07648"/>
    <w:rsid w:val="00B076D9"/>
    <w:rsid w:val="00B07DFA"/>
    <w:rsid w:val="00B07EB9"/>
    <w:rsid w:val="00B1004B"/>
    <w:rsid w:val="00B100A9"/>
    <w:rsid w:val="00B10139"/>
    <w:rsid w:val="00B10386"/>
    <w:rsid w:val="00B103A6"/>
    <w:rsid w:val="00B103B6"/>
    <w:rsid w:val="00B104F9"/>
    <w:rsid w:val="00B1054A"/>
    <w:rsid w:val="00B105ED"/>
    <w:rsid w:val="00B10B67"/>
    <w:rsid w:val="00B10C14"/>
    <w:rsid w:val="00B10E09"/>
    <w:rsid w:val="00B10FFA"/>
    <w:rsid w:val="00B114D4"/>
    <w:rsid w:val="00B11AA8"/>
    <w:rsid w:val="00B11AC7"/>
    <w:rsid w:val="00B11C58"/>
    <w:rsid w:val="00B11D9A"/>
    <w:rsid w:val="00B1239D"/>
    <w:rsid w:val="00B124DA"/>
    <w:rsid w:val="00B12606"/>
    <w:rsid w:val="00B12608"/>
    <w:rsid w:val="00B12688"/>
    <w:rsid w:val="00B12713"/>
    <w:rsid w:val="00B12F4F"/>
    <w:rsid w:val="00B12FBD"/>
    <w:rsid w:val="00B130F9"/>
    <w:rsid w:val="00B1340F"/>
    <w:rsid w:val="00B134A9"/>
    <w:rsid w:val="00B135D1"/>
    <w:rsid w:val="00B1362E"/>
    <w:rsid w:val="00B13654"/>
    <w:rsid w:val="00B139D1"/>
    <w:rsid w:val="00B13A48"/>
    <w:rsid w:val="00B13A79"/>
    <w:rsid w:val="00B13C02"/>
    <w:rsid w:val="00B13D22"/>
    <w:rsid w:val="00B13F5F"/>
    <w:rsid w:val="00B141F5"/>
    <w:rsid w:val="00B148E8"/>
    <w:rsid w:val="00B14BA0"/>
    <w:rsid w:val="00B14DF8"/>
    <w:rsid w:val="00B15202"/>
    <w:rsid w:val="00B157A3"/>
    <w:rsid w:val="00B15884"/>
    <w:rsid w:val="00B15B77"/>
    <w:rsid w:val="00B15D46"/>
    <w:rsid w:val="00B15DEB"/>
    <w:rsid w:val="00B15DFF"/>
    <w:rsid w:val="00B15E51"/>
    <w:rsid w:val="00B1627F"/>
    <w:rsid w:val="00B164C1"/>
    <w:rsid w:val="00B164E4"/>
    <w:rsid w:val="00B1692D"/>
    <w:rsid w:val="00B16940"/>
    <w:rsid w:val="00B169B6"/>
    <w:rsid w:val="00B16B6B"/>
    <w:rsid w:val="00B16BCD"/>
    <w:rsid w:val="00B16C2E"/>
    <w:rsid w:val="00B16C77"/>
    <w:rsid w:val="00B16C9C"/>
    <w:rsid w:val="00B16D46"/>
    <w:rsid w:val="00B17077"/>
    <w:rsid w:val="00B172E5"/>
    <w:rsid w:val="00B17311"/>
    <w:rsid w:val="00B177A5"/>
    <w:rsid w:val="00B17C2F"/>
    <w:rsid w:val="00B17C77"/>
    <w:rsid w:val="00B20077"/>
    <w:rsid w:val="00B2054A"/>
    <w:rsid w:val="00B2067F"/>
    <w:rsid w:val="00B20940"/>
    <w:rsid w:val="00B20A5E"/>
    <w:rsid w:val="00B20AC1"/>
    <w:rsid w:val="00B20D8C"/>
    <w:rsid w:val="00B211D7"/>
    <w:rsid w:val="00B21368"/>
    <w:rsid w:val="00B21376"/>
    <w:rsid w:val="00B21551"/>
    <w:rsid w:val="00B2168C"/>
    <w:rsid w:val="00B219F5"/>
    <w:rsid w:val="00B21AAD"/>
    <w:rsid w:val="00B21BA8"/>
    <w:rsid w:val="00B21DAE"/>
    <w:rsid w:val="00B22327"/>
    <w:rsid w:val="00B226E0"/>
    <w:rsid w:val="00B22736"/>
    <w:rsid w:val="00B228B2"/>
    <w:rsid w:val="00B22945"/>
    <w:rsid w:val="00B229CF"/>
    <w:rsid w:val="00B22C90"/>
    <w:rsid w:val="00B22ECB"/>
    <w:rsid w:val="00B22F2C"/>
    <w:rsid w:val="00B22FBC"/>
    <w:rsid w:val="00B23295"/>
    <w:rsid w:val="00B232BB"/>
    <w:rsid w:val="00B23317"/>
    <w:rsid w:val="00B23348"/>
    <w:rsid w:val="00B23442"/>
    <w:rsid w:val="00B23492"/>
    <w:rsid w:val="00B23518"/>
    <w:rsid w:val="00B235DA"/>
    <w:rsid w:val="00B236CD"/>
    <w:rsid w:val="00B236D6"/>
    <w:rsid w:val="00B237E7"/>
    <w:rsid w:val="00B23A4C"/>
    <w:rsid w:val="00B23A8D"/>
    <w:rsid w:val="00B23ADB"/>
    <w:rsid w:val="00B23BB3"/>
    <w:rsid w:val="00B23BF2"/>
    <w:rsid w:val="00B23CB2"/>
    <w:rsid w:val="00B23E10"/>
    <w:rsid w:val="00B24187"/>
    <w:rsid w:val="00B2421A"/>
    <w:rsid w:val="00B246E5"/>
    <w:rsid w:val="00B24873"/>
    <w:rsid w:val="00B249B0"/>
    <w:rsid w:val="00B24B16"/>
    <w:rsid w:val="00B24BDB"/>
    <w:rsid w:val="00B24BE1"/>
    <w:rsid w:val="00B24C07"/>
    <w:rsid w:val="00B24EF5"/>
    <w:rsid w:val="00B250AC"/>
    <w:rsid w:val="00B25159"/>
    <w:rsid w:val="00B25208"/>
    <w:rsid w:val="00B252F5"/>
    <w:rsid w:val="00B2555B"/>
    <w:rsid w:val="00B25707"/>
    <w:rsid w:val="00B25846"/>
    <w:rsid w:val="00B258DB"/>
    <w:rsid w:val="00B25942"/>
    <w:rsid w:val="00B25979"/>
    <w:rsid w:val="00B25A85"/>
    <w:rsid w:val="00B25FEE"/>
    <w:rsid w:val="00B2625C"/>
    <w:rsid w:val="00B2638B"/>
    <w:rsid w:val="00B26528"/>
    <w:rsid w:val="00B26633"/>
    <w:rsid w:val="00B266AC"/>
    <w:rsid w:val="00B26979"/>
    <w:rsid w:val="00B26CBF"/>
    <w:rsid w:val="00B26D23"/>
    <w:rsid w:val="00B26E1E"/>
    <w:rsid w:val="00B26F41"/>
    <w:rsid w:val="00B26F4B"/>
    <w:rsid w:val="00B26FC8"/>
    <w:rsid w:val="00B273B1"/>
    <w:rsid w:val="00B273D8"/>
    <w:rsid w:val="00B274B4"/>
    <w:rsid w:val="00B27A1E"/>
    <w:rsid w:val="00B27BCF"/>
    <w:rsid w:val="00B27EF4"/>
    <w:rsid w:val="00B30065"/>
    <w:rsid w:val="00B30132"/>
    <w:rsid w:val="00B30316"/>
    <w:rsid w:val="00B305A7"/>
    <w:rsid w:val="00B306E1"/>
    <w:rsid w:val="00B308B1"/>
    <w:rsid w:val="00B30906"/>
    <w:rsid w:val="00B30B27"/>
    <w:rsid w:val="00B30B83"/>
    <w:rsid w:val="00B30D06"/>
    <w:rsid w:val="00B30F18"/>
    <w:rsid w:val="00B31107"/>
    <w:rsid w:val="00B31140"/>
    <w:rsid w:val="00B3124A"/>
    <w:rsid w:val="00B317DF"/>
    <w:rsid w:val="00B31965"/>
    <w:rsid w:val="00B31AB1"/>
    <w:rsid w:val="00B31ACD"/>
    <w:rsid w:val="00B31B45"/>
    <w:rsid w:val="00B3220E"/>
    <w:rsid w:val="00B32579"/>
    <w:rsid w:val="00B3258F"/>
    <w:rsid w:val="00B325AD"/>
    <w:rsid w:val="00B32755"/>
    <w:rsid w:val="00B329DF"/>
    <w:rsid w:val="00B32A2F"/>
    <w:rsid w:val="00B32A64"/>
    <w:rsid w:val="00B32A80"/>
    <w:rsid w:val="00B32B4C"/>
    <w:rsid w:val="00B32BD0"/>
    <w:rsid w:val="00B32BE8"/>
    <w:rsid w:val="00B32C5F"/>
    <w:rsid w:val="00B32DDB"/>
    <w:rsid w:val="00B3305F"/>
    <w:rsid w:val="00B3307F"/>
    <w:rsid w:val="00B332BA"/>
    <w:rsid w:val="00B33366"/>
    <w:rsid w:val="00B3380A"/>
    <w:rsid w:val="00B33876"/>
    <w:rsid w:val="00B339C8"/>
    <w:rsid w:val="00B33DA4"/>
    <w:rsid w:val="00B33ED1"/>
    <w:rsid w:val="00B3417F"/>
    <w:rsid w:val="00B341E3"/>
    <w:rsid w:val="00B342C0"/>
    <w:rsid w:val="00B342EA"/>
    <w:rsid w:val="00B34345"/>
    <w:rsid w:val="00B34413"/>
    <w:rsid w:val="00B3454B"/>
    <w:rsid w:val="00B3470A"/>
    <w:rsid w:val="00B34A52"/>
    <w:rsid w:val="00B34A68"/>
    <w:rsid w:val="00B34B11"/>
    <w:rsid w:val="00B34B6E"/>
    <w:rsid w:val="00B34C44"/>
    <w:rsid w:val="00B34EF1"/>
    <w:rsid w:val="00B34F05"/>
    <w:rsid w:val="00B34F81"/>
    <w:rsid w:val="00B34F88"/>
    <w:rsid w:val="00B3588D"/>
    <w:rsid w:val="00B3599D"/>
    <w:rsid w:val="00B35B14"/>
    <w:rsid w:val="00B35BEC"/>
    <w:rsid w:val="00B35FDE"/>
    <w:rsid w:val="00B36192"/>
    <w:rsid w:val="00B36439"/>
    <w:rsid w:val="00B365F3"/>
    <w:rsid w:val="00B36715"/>
    <w:rsid w:val="00B36749"/>
    <w:rsid w:val="00B36F76"/>
    <w:rsid w:val="00B3709E"/>
    <w:rsid w:val="00B3729F"/>
    <w:rsid w:val="00B37350"/>
    <w:rsid w:val="00B373D6"/>
    <w:rsid w:val="00B373FF"/>
    <w:rsid w:val="00B374F2"/>
    <w:rsid w:val="00B375D7"/>
    <w:rsid w:val="00B378F0"/>
    <w:rsid w:val="00B37B66"/>
    <w:rsid w:val="00B37E6C"/>
    <w:rsid w:val="00B4027C"/>
    <w:rsid w:val="00B40464"/>
    <w:rsid w:val="00B404A4"/>
    <w:rsid w:val="00B4080E"/>
    <w:rsid w:val="00B4082A"/>
    <w:rsid w:val="00B40831"/>
    <w:rsid w:val="00B408A2"/>
    <w:rsid w:val="00B40938"/>
    <w:rsid w:val="00B409F7"/>
    <w:rsid w:val="00B40DF7"/>
    <w:rsid w:val="00B40F3C"/>
    <w:rsid w:val="00B41190"/>
    <w:rsid w:val="00B411AC"/>
    <w:rsid w:val="00B41243"/>
    <w:rsid w:val="00B412CA"/>
    <w:rsid w:val="00B4135C"/>
    <w:rsid w:val="00B41372"/>
    <w:rsid w:val="00B4140E"/>
    <w:rsid w:val="00B41530"/>
    <w:rsid w:val="00B415E6"/>
    <w:rsid w:val="00B417BB"/>
    <w:rsid w:val="00B41928"/>
    <w:rsid w:val="00B41A72"/>
    <w:rsid w:val="00B41B92"/>
    <w:rsid w:val="00B41BB8"/>
    <w:rsid w:val="00B41CC2"/>
    <w:rsid w:val="00B41E97"/>
    <w:rsid w:val="00B41FF1"/>
    <w:rsid w:val="00B420BD"/>
    <w:rsid w:val="00B42242"/>
    <w:rsid w:val="00B4238F"/>
    <w:rsid w:val="00B423A1"/>
    <w:rsid w:val="00B4262E"/>
    <w:rsid w:val="00B4297C"/>
    <w:rsid w:val="00B42A53"/>
    <w:rsid w:val="00B42D6B"/>
    <w:rsid w:val="00B42FB4"/>
    <w:rsid w:val="00B431EB"/>
    <w:rsid w:val="00B43281"/>
    <w:rsid w:val="00B433FE"/>
    <w:rsid w:val="00B43503"/>
    <w:rsid w:val="00B435BF"/>
    <w:rsid w:val="00B43691"/>
    <w:rsid w:val="00B43702"/>
    <w:rsid w:val="00B43732"/>
    <w:rsid w:val="00B438A2"/>
    <w:rsid w:val="00B43AE5"/>
    <w:rsid w:val="00B43CB0"/>
    <w:rsid w:val="00B442A4"/>
    <w:rsid w:val="00B44738"/>
    <w:rsid w:val="00B44757"/>
    <w:rsid w:val="00B44796"/>
    <w:rsid w:val="00B4482E"/>
    <w:rsid w:val="00B449B3"/>
    <w:rsid w:val="00B44B4E"/>
    <w:rsid w:val="00B44ED1"/>
    <w:rsid w:val="00B44F91"/>
    <w:rsid w:val="00B454BE"/>
    <w:rsid w:val="00B454FF"/>
    <w:rsid w:val="00B4598C"/>
    <w:rsid w:val="00B459BB"/>
    <w:rsid w:val="00B45B11"/>
    <w:rsid w:val="00B4616B"/>
    <w:rsid w:val="00B4627E"/>
    <w:rsid w:val="00B46863"/>
    <w:rsid w:val="00B4696A"/>
    <w:rsid w:val="00B4696F"/>
    <w:rsid w:val="00B469AC"/>
    <w:rsid w:val="00B46C3D"/>
    <w:rsid w:val="00B46C62"/>
    <w:rsid w:val="00B46CB0"/>
    <w:rsid w:val="00B46F1E"/>
    <w:rsid w:val="00B4708A"/>
    <w:rsid w:val="00B4753C"/>
    <w:rsid w:val="00B477E5"/>
    <w:rsid w:val="00B478CB"/>
    <w:rsid w:val="00B47926"/>
    <w:rsid w:val="00B47B53"/>
    <w:rsid w:val="00B47E47"/>
    <w:rsid w:val="00B47E9E"/>
    <w:rsid w:val="00B504DA"/>
    <w:rsid w:val="00B50616"/>
    <w:rsid w:val="00B50935"/>
    <w:rsid w:val="00B509E2"/>
    <w:rsid w:val="00B50BB7"/>
    <w:rsid w:val="00B50DE0"/>
    <w:rsid w:val="00B50F49"/>
    <w:rsid w:val="00B50F97"/>
    <w:rsid w:val="00B5115C"/>
    <w:rsid w:val="00B51554"/>
    <w:rsid w:val="00B517A0"/>
    <w:rsid w:val="00B51BBB"/>
    <w:rsid w:val="00B51C42"/>
    <w:rsid w:val="00B51D3B"/>
    <w:rsid w:val="00B51E5F"/>
    <w:rsid w:val="00B51EBA"/>
    <w:rsid w:val="00B51EF0"/>
    <w:rsid w:val="00B52044"/>
    <w:rsid w:val="00B524BB"/>
    <w:rsid w:val="00B524C2"/>
    <w:rsid w:val="00B525F9"/>
    <w:rsid w:val="00B5289E"/>
    <w:rsid w:val="00B528D5"/>
    <w:rsid w:val="00B52952"/>
    <w:rsid w:val="00B52A7E"/>
    <w:rsid w:val="00B52B97"/>
    <w:rsid w:val="00B52C22"/>
    <w:rsid w:val="00B52DC6"/>
    <w:rsid w:val="00B530AA"/>
    <w:rsid w:val="00B53225"/>
    <w:rsid w:val="00B53237"/>
    <w:rsid w:val="00B5329C"/>
    <w:rsid w:val="00B5344C"/>
    <w:rsid w:val="00B53495"/>
    <w:rsid w:val="00B53689"/>
    <w:rsid w:val="00B537FF"/>
    <w:rsid w:val="00B538C4"/>
    <w:rsid w:val="00B53998"/>
    <w:rsid w:val="00B53BEB"/>
    <w:rsid w:val="00B53C72"/>
    <w:rsid w:val="00B53C7E"/>
    <w:rsid w:val="00B53CD1"/>
    <w:rsid w:val="00B53D4D"/>
    <w:rsid w:val="00B53EF0"/>
    <w:rsid w:val="00B5427C"/>
    <w:rsid w:val="00B5472A"/>
    <w:rsid w:val="00B54963"/>
    <w:rsid w:val="00B54A1D"/>
    <w:rsid w:val="00B54B98"/>
    <w:rsid w:val="00B54D05"/>
    <w:rsid w:val="00B54D22"/>
    <w:rsid w:val="00B54E58"/>
    <w:rsid w:val="00B5515E"/>
    <w:rsid w:val="00B55253"/>
    <w:rsid w:val="00B552E6"/>
    <w:rsid w:val="00B555F4"/>
    <w:rsid w:val="00B556B3"/>
    <w:rsid w:val="00B55E09"/>
    <w:rsid w:val="00B55E36"/>
    <w:rsid w:val="00B560E1"/>
    <w:rsid w:val="00B56308"/>
    <w:rsid w:val="00B56501"/>
    <w:rsid w:val="00B5662C"/>
    <w:rsid w:val="00B5665B"/>
    <w:rsid w:val="00B567C7"/>
    <w:rsid w:val="00B56833"/>
    <w:rsid w:val="00B56F8F"/>
    <w:rsid w:val="00B5717F"/>
    <w:rsid w:val="00B571A2"/>
    <w:rsid w:val="00B5724B"/>
    <w:rsid w:val="00B57452"/>
    <w:rsid w:val="00B574BD"/>
    <w:rsid w:val="00B57581"/>
    <w:rsid w:val="00B575E6"/>
    <w:rsid w:val="00B575EA"/>
    <w:rsid w:val="00B5798B"/>
    <w:rsid w:val="00B57A0A"/>
    <w:rsid w:val="00B57B74"/>
    <w:rsid w:val="00B57D68"/>
    <w:rsid w:val="00B57E03"/>
    <w:rsid w:val="00B57FDC"/>
    <w:rsid w:val="00B6049C"/>
    <w:rsid w:val="00B604F8"/>
    <w:rsid w:val="00B605F0"/>
    <w:rsid w:val="00B60732"/>
    <w:rsid w:val="00B6078E"/>
    <w:rsid w:val="00B607AD"/>
    <w:rsid w:val="00B60980"/>
    <w:rsid w:val="00B60E4B"/>
    <w:rsid w:val="00B60E92"/>
    <w:rsid w:val="00B60FF9"/>
    <w:rsid w:val="00B61043"/>
    <w:rsid w:val="00B610A7"/>
    <w:rsid w:val="00B6111E"/>
    <w:rsid w:val="00B61418"/>
    <w:rsid w:val="00B614B9"/>
    <w:rsid w:val="00B6164A"/>
    <w:rsid w:val="00B61ED2"/>
    <w:rsid w:val="00B62214"/>
    <w:rsid w:val="00B6260A"/>
    <w:rsid w:val="00B62971"/>
    <w:rsid w:val="00B62A63"/>
    <w:rsid w:val="00B62D59"/>
    <w:rsid w:val="00B62E53"/>
    <w:rsid w:val="00B62F98"/>
    <w:rsid w:val="00B631A3"/>
    <w:rsid w:val="00B631C6"/>
    <w:rsid w:val="00B63210"/>
    <w:rsid w:val="00B632F2"/>
    <w:rsid w:val="00B63635"/>
    <w:rsid w:val="00B6367D"/>
    <w:rsid w:val="00B63749"/>
    <w:rsid w:val="00B637C7"/>
    <w:rsid w:val="00B638AD"/>
    <w:rsid w:val="00B638E3"/>
    <w:rsid w:val="00B638EC"/>
    <w:rsid w:val="00B639CD"/>
    <w:rsid w:val="00B63A82"/>
    <w:rsid w:val="00B63D79"/>
    <w:rsid w:val="00B64348"/>
    <w:rsid w:val="00B645FB"/>
    <w:rsid w:val="00B64644"/>
    <w:rsid w:val="00B64654"/>
    <w:rsid w:val="00B648DC"/>
    <w:rsid w:val="00B649F6"/>
    <w:rsid w:val="00B64A1E"/>
    <w:rsid w:val="00B64D0D"/>
    <w:rsid w:val="00B64DA4"/>
    <w:rsid w:val="00B64F3C"/>
    <w:rsid w:val="00B64F55"/>
    <w:rsid w:val="00B64FF8"/>
    <w:rsid w:val="00B6536E"/>
    <w:rsid w:val="00B6558C"/>
    <w:rsid w:val="00B656AE"/>
    <w:rsid w:val="00B65783"/>
    <w:rsid w:val="00B658F8"/>
    <w:rsid w:val="00B65AC7"/>
    <w:rsid w:val="00B65B65"/>
    <w:rsid w:val="00B65BB7"/>
    <w:rsid w:val="00B65BE0"/>
    <w:rsid w:val="00B65BE9"/>
    <w:rsid w:val="00B662C8"/>
    <w:rsid w:val="00B6630C"/>
    <w:rsid w:val="00B663A7"/>
    <w:rsid w:val="00B66765"/>
    <w:rsid w:val="00B66807"/>
    <w:rsid w:val="00B668EF"/>
    <w:rsid w:val="00B66B04"/>
    <w:rsid w:val="00B66B2F"/>
    <w:rsid w:val="00B66BCB"/>
    <w:rsid w:val="00B66D71"/>
    <w:rsid w:val="00B66E37"/>
    <w:rsid w:val="00B66EA7"/>
    <w:rsid w:val="00B66FC1"/>
    <w:rsid w:val="00B67137"/>
    <w:rsid w:val="00B6724B"/>
    <w:rsid w:val="00B67532"/>
    <w:rsid w:val="00B67746"/>
    <w:rsid w:val="00B6775E"/>
    <w:rsid w:val="00B67771"/>
    <w:rsid w:val="00B6778D"/>
    <w:rsid w:val="00B67C64"/>
    <w:rsid w:val="00B67E95"/>
    <w:rsid w:val="00B67FD5"/>
    <w:rsid w:val="00B700B3"/>
    <w:rsid w:val="00B70105"/>
    <w:rsid w:val="00B701C4"/>
    <w:rsid w:val="00B703EE"/>
    <w:rsid w:val="00B705F2"/>
    <w:rsid w:val="00B706C0"/>
    <w:rsid w:val="00B7074F"/>
    <w:rsid w:val="00B70868"/>
    <w:rsid w:val="00B70987"/>
    <w:rsid w:val="00B70B83"/>
    <w:rsid w:val="00B711B1"/>
    <w:rsid w:val="00B71347"/>
    <w:rsid w:val="00B7159E"/>
    <w:rsid w:val="00B71879"/>
    <w:rsid w:val="00B7187B"/>
    <w:rsid w:val="00B71914"/>
    <w:rsid w:val="00B71A58"/>
    <w:rsid w:val="00B71C24"/>
    <w:rsid w:val="00B71DE5"/>
    <w:rsid w:val="00B71F49"/>
    <w:rsid w:val="00B72136"/>
    <w:rsid w:val="00B72355"/>
    <w:rsid w:val="00B72444"/>
    <w:rsid w:val="00B7246C"/>
    <w:rsid w:val="00B7249B"/>
    <w:rsid w:val="00B72743"/>
    <w:rsid w:val="00B727C0"/>
    <w:rsid w:val="00B72919"/>
    <w:rsid w:val="00B72C68"/>
    <w:rsid w:val="00B73048"/>
    <w:rsid w:val="00B73103"/>
    <w:rsid w:val="00B7333E"/>
    <w:rsid w:val="00B7347B"/>
    <w:rsid w:val="00B7355A"/>
    <w:rsid w:val="00B73738"/>
    <w:rsid w:val="00B73868"/>
    <w:rsid w:val="00B73956"/>
    <w:rsid w:val="00B73B9D"/>
    <w:rsid w:val="00B73C2F"/>
    <w:rsid w:val="00B73CD7"/>
    <w:rsid w:val="00B73D16"/>
    <w:rsid w:val="00B73D4E"/>
    <w:rsid w:val="00B73E24"/>
    <w:rsid w:val="00B73F04"/>
    <w:rsid w:val="00B73F35"/>
    <w:rsid w:val="00B740D9"/>
    <w:rsid w:val="00B7435F"/>
    <w:rsid w:val="00B74554"/>
    <w:rsid w:val="00B745A0"/>
    <w:rsid w:val="00B745D5"/>
    <w:rsid w:val="00B746C1"/>
    <w:rsid w:val="00B74755"/>
    <w:rsid w:val="00B747E3"/>
    <w:rsid w:val="00B748FE"/>
    <w:rsid w:val="00B74AE5"/>
    <w:rsid w:val="00B74E72"/>
    <w:rsid w:val="00B75153"/>
    <w:rsid w:val="00B752E7"/>
    <w:rsid w:val="00B75307"/>
    <w:rsid w:val="00B75344"/>
    <w:rsid w:val="00B75650"/>
    <w:rsid w:val="00B75660"/>
    <w:rsid w:val="00B758F6"/>
    <w:rsid w:val="00B75B98"/>
    <w:rsid w:val="00B75F11"/>
    <w:rsid w:val="00B764FA"/>
    <w:rsid w:val="00B76535"/>
    <w:rsid w:val="00B765DF"/>
    <w:rsid w:val="00B76EBC"/>
    <w:rsid w:val="00B77090"/>
    <w:rsid w:val="00B77169"/>
    <w:rsid w:val="00B7717E"/>
    <w:rsid w:val="00B77CEF"/>
    <w:rsid w:val="00B77E5A"/>
    <w:rsid w:val="00B80102"/>
    <w:rsid w:val="00B8011C"/>
    <w:rsid w:val="00B804B5"/>
    <w:rsid w:val="00B8072F"/>
    <w:rsid w:val="00B80A5E"/>
    <w:rsid w:val="00B80B6A"/>
    <w:rsid w:val="00B80F19"/>
    <w:rsid w:val="00B80F1E"/>
    <w:rsid w:val="00B80FCF"/>
    <w:rsid w:val="00B81130"/>
    <w:rsid w:val="00B8128E"/>
    <w:rsid w:val="00B8148B"/>
    <w:rsid w:val="00B8149C"/>
    <w:rsid w:val="00B815BD"/>
    <w:rsid w:val="00B81B50"/>
    <w:rsid w:val="00B81E6C"/>
    <w:rsid w:val="00B82028"/>
    <w:rsid w:val="00B820DE"/>
    <w:rsid w:val="00B82128"/>
    <w:rsid w:val="00B82147"/>
    <w:rsid w:val="00B82229"/>
    <w:rsid w:val="00B824B7"/>
    <w:rsid w:val="00B82806"/>
    <w:rsid w:val="00B8280B"/>
    <w:rsid w:val="00B829B0"/>
    <w:rsid w:val="00B829D1"/>
    <w:rsid w:val="00B82B4B"/>
    <w:rsid w:val="00B82D0D"/>
    <w:rsid w:val="00B82FAD"/>
    <w:rsid w:val="00B83182"/>
    <w:rsid w:val="00B832DE"/>
    <w:rsid w:val="00B833A1"/>
    <w:rsid w:val="00B833BE"/>
    <w:rsid w:val="00B833E0"/>
    <w:rsid w:val="00B83786"/>
    <w:rsid w:val="00B839B3"/>
    <w:rsid w:val="00B83A1B"/>
    <w:rsid w:val="00B83EA1"/>
    <w:rsid w:val="00B844C4"/>
    <w:rsid w:val="00B845D8"/>
    <w:rsid w:val="00B848F3"/>
    <w:rsid w:val="00B84970"/>
    <w:rsid w:val="00B84B49"/>
    <w:rsid w:val="00B84B58"/>
    <w:rsid w:val="00B84DE3"/>
    <w:rsid w:val="00B8509F"/>
    <w:rsid w:val="00B85119"/>
    <w:rsid w:val="00B851DF"/>
    <w:rsid w:val="00B852D0"/>
    <w:rsid w:val="00B8570F"/>
    <w:rsid w:val="00B85ACB"/>
    <w:rsid w:val="00B85B32"/>
    <w:rsid w:val="00B85BE9"/>
    <w:rsid w:val="00B85D1F"/>
    <w:rsid w:val="00B85FAD"/>
    <w:rsid w:val="00B8605F"/>
    <w:rsid w:val="00B860FA"/>
    <w:rsid w:val="00B86116"/>
    <w:rsid w:val="00B863A1"/>
    <w:rsid w:val="00B866F6"/>
    <w:rsid w:val="00B867D2"/>
    <w:rsid w:val="00B86984"/>
    <w:rsid w:val="00B86C51"/>
    <w:rsid w:val="00B86D37"/>
    <w:rsid w:val="00B86E01"/>
    <w:rsid w:val="00B87075"/>
    <w:rsid w:val="00B8757A"/>
    <w:rsid w:val="00B875A2"/>
    <w:rsid w:val="00B875AF"/>
    <w:rsid w:val="00B8760C"/>
    <w:rsid w:val="00B87802"/>
    <w:rsid w:val="00B87C13"/>
    <w:rsid w:val="00B87C7F"/>
    <w:rsid w:val="00B87D93"/>
    <w:rsid w:val="00B87F7F"/>
    <w:rsid w:val="00B87F84"/>
    <w:rsid w:val="00B900A9"/>
    <w:rsid w:val="00B90224"/>
    <w:rsid w:val="00B9048C"/>
    <w:rsid w:val="00B905E7"/>
    <w:rsid w:val="00B90618"/>
    <w:rsid w:val="00B90881"/>
    <w:rsid w:val="00B90B64"/>
    <w:rsid w:val="00B90D43"/>
    <w:rsid w:val="00B90D9E"/>
    <w:rsid w:val="00B91110"/>
    <w:rsid w:val="00B911AF"/>
    <w:rsid w:val="00B91443"/>
    <w:rsid w:val="00B91C13"/>
    <w:rsid w:val="00B91DF1"/>
    <w:rsid w:val="00B91FCD"/>
    <w:rsid w:val="00B9204C"/>
    <w:rsid w:val="00B9204E"/>
    <w:rsid w:val="00B920DA"/>
    <w:rsid w:val="00B92308"/>
    <w:rsid w:val="00B924DF"/>
    <w:rsid w:val="00B926E5"/>
    <w:rsid w:val="00B92700"/>
    <w:rsid w:val="00B928CB"/>
    <w:rsid w:val="00B928DE"/>
    <w:rsid w:val="00B92AE3"/>
    <w:rsid w:val="00B92C81"/>
    <w:rsid w:val="00B92D14"/>
    <w:rsid w:val="00B92D9D"/>
    <w:rsid w:val="00B92EF7"/>
    <w:rsid w:val="00B931A1"/>
    <w:rsid w:val="00B93265"/>
    <w:rsid w:val="00B933F3"/>
    <w:rsid w:val="00B93BE7"/>
    <w:rsid w:val="00B93C62"/>
    <w:rsid w:val="00B93E51"/>
    <w:rsid w:val="00B94052"/>
    <w:rsid w:val="00B94057"/>
    <w:rsid w:val="00B940C3"/>
    <w:rsid w:val="00B941FF"/>
    <w:rsid w:val="00B94274"/>
    <w:rsid w:val="00B944C0"/>
    <w:rsid w:val="00B9467C"/>
    <w:rsid w:val="00B946C8"/>
    <w:rsid w:val="00B94913"/>
    <w:rsid w:val="00B94C3C"/>
    <w:rsid w:val="00B94E40"/>
    <w:rsid w:val="00B94F2C"/>
    <w:rsid w:val="00B95040"/>
    <w:rsid w:val="00B95139"/>
    <w:rsid w:val="00B9513F"/>
    <w:rsid w:val="00B951D4"/>
    <w:rsid w:val="00B951E6"/>
    <w:rsid w:val="00B954D4"/>
    <w:rsid w:val="00B95672"/>
    <w:rsid w:val="00B95686"/>
    <w:rsid w:val="00B95710"/>
    <w:rsid w:val="00B959C7"/>
    <w:rsid w:val="00B95AB3"/>
    <w:rsid w:val="00B95D6D"/>
    <w:rsid w:val="00B95F93"/>
    <w:rsid w:val="00B9601D"/>
    <w:rsid w:val="00B96128"/>
    <w:rsid w:val="00B9627F"/>
    <w:rsid w:val="00B962FF"/>
    <w:rsid w:val="00B9642D"/>
    <w:rsid w:val="00B96716"/>
    <w:rsid w:val="00B96760"/>
    <w:rsid w:val="00B967E8"/>
    <w:rsid w:val="00B968D0"/>
    <w:rsid w:val="00B969B6"/>
    <w:rsid w:val="00B96AF5"/>
    <w:rsid w:val="00B96D11"/>
    <w:rsid w:val="00B96FAA"/>
    <w:rsid w:val="00B97013"/>
    <w:rsid w:val="00B97031"/>
    <w:rsid w:val="00B97049"/>
    <w:rsid w:val="00B970DF"/>
    <w:rsid w:val="00B97136"/>
    <w:rsid w:val="00B9751D"/>
    <w:rsid w:val="00B9767D"/>
    <w:rsid w:val="00B97A03"/>
    <w:rsid w:val="00B97A5D"/>
    <w:rsid w:val="00B97AB0"/>
    <w:rsid w:val="00B97E2F"/>
    <w:rsid w:val="00BA0085"/>
    <w:rsid w:val="00BA02DD"/>
    <w:rsid w:val="00BA08BA"/>
    <w:rsid w:val="00BA0A24"/>
    <w:rsid w:val="00BA0B75"/>
    <w:rsid w:val="00BA0DE0"/>
    <w:rsid w:val="00BA0FC0"/>
    <w:rsid w:val="00BA0FE7"/>
    <w:rsid w:val="00BA1233"/>
    <w:rsid w:val="00BA1336"/>
    <w:rsid w:val="00BA17B6"/>
    <w:rsid w:val="00BA18CD"/>
    <w:rsid w:val="00BA1992"/>
    <w:rsid w:val="00BA1D7F"/>
    <w:rsid w:val="00BA1EB4"/>
    <w:rsid w:val="00BA1F88"/>
    <w:rsid w:val="00BA2037"/>
    <w:rsid w:val="00BA2141"/>
    <w:rsid w:val="00BA2270"/>
    <w:rsid w:val="00BA24C4"/>
    <w:rsid w:val="00BA24D7"/>
    <w:rsid w:val="00BA2BEB"/>
    <w:rsid w:val="00BA2F1F"/>
    <w:rsid w:val="00BA2F3A"/>
    <w:rsid w:val="00BA2FD3"/>
    <w:rsid w:val="00BA2FEA"/>
    <w:rsid w:val="00BA301E"/>
    <w:rsid w:val="00BA320C"/>
    <w:rsid w:val="00BA333D"/>
    <w:rsid w:val="00BA3B9B"/>
    <w:rsid w:val="00BA3D0E"/>
    <w:rsid w:val="00BA3DA0"/>
    <w:rsid w:val="00BA3DA7"/>
    <w:rsid w:val="00BA3E85"/>
    <w:rsid w:val="00BA3F77"/>
    <w:rsid w:val="00BA43A2"/>
    <w:rsid w:val="00BA4673"/>
    <w:rsid w:val="00BA46A7"/>
    <w:rsid w:val="00BA46D8"/>
    <w:rsid w:val="00BA477D"/>
    <w:rsid w:val="00BA484F"/>
    <w:rsid w:val="00BA488A"/>
    <w:rsid w:val="00BA4BF8"/>
    <w:rsid w:val="00BA517B"/>
    <w:rsid w:val="00BA5372"/>
    <w:rsid w:val="00BA54B4"/>
    <w:rsid w:val="00BA57EB"/>
    <w:rsid w:val="00BA5CD2"/>
    <w:rsid w:val="00BA5CED"/>
    <w:rsid w:val="00BA5EE3"/>
    <w:rsid w:val="00BA5F0A"/>
    <w:rsid w:val="00BA6810"/>
    <w:rsid w:val="00BA6865"/>
    <w:rsid w:val="00BA68DD"/>
    <w:rsid w:val="00BA6907"/>
    <w:rsid w:val="00BA69F6"/>
    <w:rsid w:val="00BA6A2E"/>
    <w:rsid w:val="00BA6F5A"/>
    <w:rsid w:val="00BA718B"/>
    <w:rsid w:val="00BA7246"/>
    <w:rsid w:val="00BA7568"/>
    <w:rsid w:val="00BA777F"/>
    <w:rsid w:val="00BA7796"/>
    <w:rsid w:val="00BA780D"/>
    <w:rsid w:val="00BA7A6F"/>
    <w:rsid w:val="00BA7AC8"/>
    <w:rsid w:val="00BA7ACD"/>
    <w:rsid w:val="00BA7BC1"/>
    <w:rsid w:val="00BA7E26"/>
    <w:rsid w:val="00BA7E2D"/>
    <w:rsid w:val="00BA7F22"/>
    <w:rsid w:val="00BA7FC5"/>
    <w:rsid w:val="00BA7FD5"/>
    <w:rsid w:val="00BB049B"/>
    <w:rsid w:val="00BB052B"/>
    <w:rsid w:val="00BB0579"/>
    <w:rsid w:val="00BB05EF"/>
    <w:rsid w:val="00BB0605"/>
    <w:rsid w:val="00BB065E"/>
    <w:rsid w:val="00BB085A"/>
    <w:rsid w:val="00BB085E"/>
    <w:rsid w:val="00BB08D5"/>
    <w:rsid w:val="00BB09F8"/>
    <w:rsid w:val="00BB0BBB"/>
    <w:rsid w:val="00BB109E"/>
    <w:rsid w:val="00BB1195"/>
    <w:rsid w:val="00BB1449"/>
    <w:rsid w:val="00BB17AC"/>
    <w:rsid w:val="00BB18D7"/>
    <w:rsid w:val="00BB1A2B"/>
    <w:rsid w:val="00BB1B74"/>
    <w:rsid w:val="00BB1DAF"/>
    <w:rsid w:val="00BB1F30"/>
    <w:rsid w:val="00BB1F76"/>
    <w:rsid w:val="00BB200E"/>
    <w:rsid w:val="00BB2059"/>
    <w:rsid w:val="00BB21C9"/>
    <w:rsid w:val="00BB2297"/>
    <w:rsid w:val="00BB26EA"/>
    <w:rsid w:val="00BB2817"/>
    <w:rsid w:val="00BB2B2E"/>
    <w:rsid w:val="00BB2C26"/>
    <w:rsid w:val="00BB2C69"/>
    <w:rsid w:val="00BB2D6B"/>
    <w:rsid w:val="00BB2FC6"/>
    <w:rsid w:val="00BB3006"/>
    <w:rsid w:val="00BB31B8"/>
    <w:rsid w:val="00BB338F"/>
    <w:rsid w:val="00BB33D1"/>
    <w:rsid w:val="00BB38AA"/>
    <w:rsid w:val="00BB38AE"/>
    <w:rsid w:val="00BB39F3"/>
    <w:rsid w:val="00BB3A3C"/>
    <w:rsid w:val="00BB3ABD"/>
    <w:rsid w:val="00BB3D2F"/>
    <w:rsid w:val="00BB3E93"/>
    <w:rsid w:val="00BB3F7A"/>
    <w:rsid w:val="00BB41F3"/>
    <w:rsid w:val="00BB4431"/>
    <w:rsid w:val="00BB447E"/>
    <w:rsid w:val="00BB4810"/>
    <w:rsid w:val="00BB497B"/>
    <w:rsid w:val="00BB49FF"/>
    <w:rsid w:val="00BB4A15"/>
    <w:rsid w:val="00BB4A43"/>
    <w:rsid w:val="00BB4DC5"/>
    <w:rsid w:val="00BB4F2E"/>
    <w:rsid w:val="00BB4FC0"/>
    <w:rsid w:val="00BB53E0"/>
    <w:rsid w:val="00BB5568"/>
    <w:rsid w:val="00BB557B"/>
    <w:rsid w:val="00BB55DF"/>
    <w:rsid w:val="00BB564F"/>
    <w:rsid w:val="00BB5962"/>
    <w:rsid w:val="00BB59E3"/>
    <w:rsid w:val="00BB5E0E"/>
    <w:rsid w:val="00BB5F16"/>
    <w:rsid w:val="00BB5F6F"/>
    <w:rsid w:val="00BB603C"/>
    <w:rsid w:val="00BB622F"/>
    <w:rsid w:val="00BB62E9"/>
    <w:rsid w:val="00BB63E9"/>
    <w:rsid w:val="00BB6458"/>
    <w:rsid w:val="00BB65BE"/>
    <w:rsid w:val="00BB65D8"/>
    <w:rsid w:val="00BB69D6"/>
    <w:rsid w:val="00BB69DA"/>
    <w:rsid w:val="00BB6C23"/>
    <w:rsid w:val="00BB6D4F"/>
    <w:rsid w:val="00BB7185"/>
    <w:rsid w:val="00BB7233"/>
    <w:rsid w:val="00BB79F2"/>
    <w:rsid w:val="00BB7A57"/>
    <w:rsid w:val="00BB7DF3"/>
    <w:rsid w:val="00BC0055"/>
    <w:rsid w:val="00BC00C7"/>
    <w:rsid w:val="00BC0189"/>
    <w:rsid w:val="00BC06F8"/>
    <w:rsid w:val="00BC08F0"/>
    <w:rsid w:val="00BC0AD3"/>
    <w:rsid w:val="00BC0B22"/>
    <w:rsid w:val="00BC0D74"/>
    <w:rsid w:val="00BC0E1A"/>
    <w:rsid w:val="00BC106F"/>
    <w:rsid w:val="00BC1210"/>
    <w:rsid w:val="00BC147A"/>
    <w:rsid w:val="00BC182B"/>
    <w:rsid w:val="00BC18B9"/>
    <w:rsid w:val="00BC1976"/>
    <w:rsid w:val="00BC1A0D"/>
    <w:rsid w:val="00BC1C9A"/>
    <w:rsid w:val="00BC1F55"/>
    <w:rsid w:val="00BC1FBB"/>
    <w:rsid w:val="00BC24A6"/>
    <w:rsid w:val="00BC24D7"/>
    <w:rsid w:val="00BC26C0"/>
    <w:rsid w:val="00BC26E4"/>
    <w:rsid w:val="00BC2710"/>
    <w:rsid w:val="00BC2790"/>
    <w:rsid w:val="00BC2793"/>
    <w:rsid w:val="00BC28A0"/>
    <w:rsid w:val="00BC2CE9"/>
    <w:rsid w:val="00BC32AC"/>
    <w:rsid w:val="00BC331B"/>
    <w:rsid w:val="00BC3396"/>
    <w:rsid w:val="00BC38DB"/>
    <w:rsid w:val="00BC39AB"/>
    <w:rsid w:val="00BC3DAF"/>
    <w:rsid w:val="00BC3FCC"/>
    <w:rsid w:val="00BC40F8"/>
    <w:rsid w:val="00BC4261"/>
    <w:rsid w:val="00BC44CA"/>
    <w:rsid w:val="00BC458C"/>
    <w:rsid w:val="00BC45BF"/>
    <w:rsid w:val="00BC4608"/>
    <w:rsid w:val="00BC46EF"/>
    <w:rsid w:val="00BC47FE"/>
    <w:rsid w:val="00BC498F"/>
    <w:rsid w:val="00BC49F5"/>
    <w:rsid w:val="00BC4AED"/>
    <w:rsid w:val="00BC4B24"/>
    <w:rsid w:val="00BC4C60"/>
    <w:rsid w:val="00BC4E5A"/>
    <w:rsid w:val="00BC500D"/>
    <w:rsid w:val="00BC5088"/>
    <w:rsid w:val="00BC5104"/>
    <w:rsid w:val="00BC52AB"/>
    <w:rsid w:val="00BC5365"/>
    <w:rsid w:val="00BC545B"/>
    <w:rsid w:val="00BC54F0"/>
    <w:rsid w:val="00BC54F4"/>
    <w:rsid w:val="00BC5510"/>
    <w:rsid w:val="00BC588D"/>
    <w:rsid w:val="00BC5A45"/>
    <w:rsid w:val="00BC5BEE"/>
    <w:rsid w:val="00BC6063"/>
    <w:rsid w:val="00BC62E7"/>
    <w:rsid w:val="00BC63EA"/>
    <w:rsid w:val="00BC6415"/>
    <w:rsid w:val="00BC66A8"/>
    <w:rsid w:val="00BC67AC"/>
    <w:rsid w:val="00BC6874"/>
    <w:rsid w:val="00BC6998"/>
    <w:rsid w:val="00BC6A89"/>
    <w:rsid w:val="00BC6AC3"/>
    <w:rsid w:val="00BC6BAC"/>
    <w:rsid w:val="00BC706F"/>
    <w:rsid w:val="00BC7285"/>
    <w:rsid w:val="00BC7318"/>
    <w:rsid w:val="00BC731F"/>
    <w:rsid w:val="00BC76DF"/>
    <w:rsid w:val="00BC7820"/>
    <w:rsid w:val="00BC7902"/>
    <w:rsid w:val="00BC7A5C"/>
    <w:rsid w:val="00BC7B7B"/>
    <w:rsid w:val="00BC7D0B"/>
    <w:rsid w:val="00BD00D2"/>
    <w:rsid w:val="00BD0142"/>
    <w:rsid w:val="00BD0175"/>
    <w:rsid w:val="00BD05D9"/>
    <w:rsid w:val="00BD07F4"/>
    <w:rsid w:val="00BD0877"/>
    <w:rsid w:val="00BD0936"/>
    <w:rsid w:val="00BD0AAF"/>
    <w:rsid w:val="00BD0D8A"/>
    <w:rsid w:val="00BD10A9"/>
    <w:rsid w:val="00BD1261"/>
    <w:rsid w:val="00BD1818"/>
    <w:rsid w:val="00BD181E"/>
    <w:rsid w:val="00BD185E"/>
    <w:rsid w:val="00BD18AE"/>
    <w:rsid w:val="00BD1CC2"/>
    <w:rsid w:val="00BD1D95"/>
    <w:rsid w:val="00BD20FD"/>
    <w:rsid w:val="00BD2163"/>
    <w:rsid w:val="00BD2233"/>
    <w:rsid w:val="00BD22AD"/>
    <w:rsid w:val="00BD2569"/>
    <w:rsid w:val="00BD2652"/>
    <w:rsid w:val="00BD29D6"/>
    <w:rsid w:val="00BD29EB"/>
    <w:rsid w:val="00BD2F86"/>
    <w:rsid w:val="00BD301B"/>
    <w:rsid w:val="00BD3183"/>
    <w:rsid w:val="00BD365C"/>
    <w:rsid w:val="00BD3820"/>
    <w:rsid w:val="00BD3B2E"/>
    <w:rsid w:val="00BD3CD9"/>
    <w:rsid w:val="00BD40BE"/>
    <w:rsid w:val="00BD4159"/>
    <w:rsid w:val="00BD4434"/>
    <w:rsid w:val="00BD45C6"/>
    <w:rsid w:val="00BD45DA"/>
    <w:rsid w:val="00BD482D"/>
    <w:rsid w:val="00BD4966"/>
    <w:rsid w:val="00BD4980"/>
    <w:rsid w:val="00BD4A4F"/>
    <w:rsid w:val="00BD4C6D"/>
    <w:rsid w:val="00BD4F45"/>
    <w:rsid w:val="00BD5016"/>
    <w:rsid w:val="00BD50EC"/>
    <w:rsid w:val="00BD5203"/>
    <w:rsid w:val="00BD5500"/>
    <w:rsid w:val="00BD5551"/>
    <w:rsid w:val="00BD5599"/>
    <w:rsid w:val="00BD5C70"/>
    <w:rsid w:val="00BD5CB2"/>
    <w:rsid w:val="00BD5DBE"/>
    <w:rsid w:val="00BD5DBF"/>
    <w:rsid w:val="00BD5DD2"/>
    <w:rsid w:val="00BD60E8"/>
    <w:rsid w:val="00BD644A"/>
    <w:rsid w:val="00BD658D"/>
    <w:rsid w:val="00BD67C7"/>
    <w:rsid w:val="00BD6BD7"/>
    <w:rsid w:val="00BD6D27"/>
    <w:rsid w:val="00BD6F30"/>
    <w:rsid w:val="00BD6F78"/>
    <w:rsid w:val="00BD6F8E"/>
    <w:rsid w:val="00BD719E"/>
    <w:rsid w:val="00BD7273"/>
    <w:rsid w:val="00BD7580"/>
    <w:rsid w:val="00BD7766"/>
    <w:rsid w:val="00BD7895"/>
    <w:rsid w:val="00BD7AFC"/>
    <w:rsid w:val="00BD7B0A"/>
    <w:rsid w:val="00BD7BD3"/>
    <w:rsid w:val="00BD7C43"/>
    <w:rsid w:val="00BD7D2B"/>
    <w:rsid w:val="00BE0572"/>
    <w:rsid w:val="00BE0606"/>
    <w:rsid w:val="00BE06C6"/>
    <w:rsid w:val="00BE0831"/>
    <w:rsid w:val="00BE095E"/>
    <w:rsid w:val="00BE0962"/>
    <w:rsid w:val="00BE0ABB"/>
    <w:rsid w:val="00BE0B9F"/>
    <w:rsid w:val="00BE0CC7"/>
    <w:rsid w:val="00BE0F6A"/>
    <w:rsid w:val="00BE0FF3"/>
    <w:rsid w:val="00BE1221"/>
    <w:rsid w:val="00BE126C"/>
    <w:rsid w:val="00BE1278"/>
    <w:rsid w:val="00BE12C4"/>
    <w:rsid w:val="00BE140A"/>
    <w:rsid w:val="00BE1A57"/>
    <w:rsid w:val="00BE1D91"/>
    <w:rsid w:val="00BE1E96"/>
    <w:rsid w:val="00BE22AF"/>
    <w:rsid w:val="00BE234A"/>
    <w:rsid w:val="00BE23B6"/>
    <w:rsid w:val="00BE261C"/>
    <w:rsid w:val="00BE2773"/>
    <w:rsid w:val="00BE2948"/>
    <w:rsid w:val="00BE2C1A"/>
    <w:rsid w:val="00BE2DB5"/>
    <w:rsid w:val="00BE2E30"/>
    <w:rsid w:val="00BE2E9E"/>
    <w:rsid w:val="00BE3122"/>
    <w:rsid w:val="00BE3188"/>
    <w:rsid w:val="00BE3252"/>
    <w:rsid w:val="00BE35B1"/>
    <w:rsid w:val="00BE3702"/>
    <w:rsid w:val="00BE3775"/>
    <w:rsid w:val="00BE37CC"/>
    <w:rsid w:val="00BE398C"/>
    <w:rsid w:val="00BE3998"/>
    <w:rsid w:val="00BE3A2C"/>
    <w:rsid w:val="00BE3C16"/>
    <w:rsid w:val="00BE3CFE"/>
    <w:rsid w:val="00BE3E5D"/>
    <w:rsid w:val="00BE4298"/>
    <w:rsid w:val="00BE451C"/>
    <w:rsid w:val="00BE4546"/>
    <w:rsid w:val="00BE4571"/>
    <w:rsid w:val="00BE45AC"/>
    <w:rsid w:val="00BE463E"/>
    <w:rsid w:val="00BE4968"/>
    <w:rsid w:val="00BE4B60"/>
    <w:rsid w:val="00BE4CFF"/>
    <w:rsid w:val="00BE4E3F"/>
    <w:rsid w:val="00BE4F1E"/>
    <w:rsid w:val="00BE51D9"/>
    <w:rsid w:val="00BE5492"/>
    <w:rsid w:val="00BE568F"/>
    <w:rsid w:val="00BE56C4"/>
    <w:rsid w:val="00BE570B"/>
    <w:rsid w:val="00BE579D"/>
    <w:rsid w:val="00BE5AD2"/>
    <w:rsid w:val="00BE5DEC"/>
    <w:rsid w:val="00BE6122"/>
    <w:rsid w:val="00BE634A"/>
    <w:rsid w:val="00BE666A"/>
    <w:rsid w:val="00BE66B8"/>
    <w:rsid w:val="00BE67DD"/>
    <w:rsid w:val="00BE6856"/>
    <w:rsid w:val="00BE6B72"/>
    <w:rsid w:val="00BE6CEF"/>
    <w:rsid w:val="00BE6D6A"/>
    <w:rsid w:val="00BE7059"/>
    <w:rsid w:val="00BE718C"/>
    <w:rsid w:val="00BE7358"/>
    <w:rsid w:val="00BE7437"/>
    <w:rsid w:val="00BE77B4"/>
    <w:rsid w:val="00BE78BC"/>
    <w:rsid w:val="00BE7B00"/>
    <w:rsid w:val="00BE7F0F"/>
    <w:rsid w:val="00BF00FF"/>
    <w:rsid w:val="00BF029E"/>
    <w:rsid w:val="00BF040D"/>
    <w:rsid w:val="00BF0412"/>
    <w:rsid w:val="00BF059F"/>
    <w:rsid w:val="00BF0B89"/>
    <w:rsid w:val="00BF0C1C"/>
    <w:rsid w:val="00BF0EB8"/>
    <w:rsid w:val="00BF0F37"/>
    <w:rsid w:val="00BF103F"/>
    <w:rsid w:val="00BF1131"/>
    <w:rsid w:val="00BF1384"/>
    <w:rsid w:val="00BF159B"/>
    <w:rsid w:val="00BF1841"/>
    <w:rsid w:val="00BF19C1"/>
    <w:rsid w:val="00BF1A3A"/>
    <w:rsid w:val="00BF1BC2"/>
    <w:rsid w:val="00BF1BF1"/>
    <w:rsid w:val="00BF1CEA"/>
    <w:rsid w:val="00BF1CF7"/>
    <w:rsid w:val="00BF1D71"/>
    <w:rsid w:val="00BF1DBC"/>
    <w:rsid w:val="00BF1DEC"/>
    <w:rsid w:val="00BF1DF5"/>
    <w:rsid w:val="00BF1E5D"/>
    <w:rsid w:val="00BF20C4"/>
    <w:rsid w:val="00BF22C7"/>
    <w:rsid w:val="00BF23B7"/>
    <w:rsid w:val="00BF279F"/>
    <w:rsid w:val="00BF2821"/>
    <w:rsid w:val="00BF2861"/>
    <w:rsid w:val="00BF2874"/>
    <w:rsid w:val="00BF28C7"/>
    <w:rsid w:val="00BF296E"/>
    <w:rsid w:val="00BF29E4"/>
    <w:rsid w:val="00BF2CB9"/>
    <w:rsid w:val="00BF2F56"/>
    <w:rsid w:val="00BF3244"/>
    <w:rsid w:val="00BF3273"/>
    <w:rsid w:val="00BF337E"/>
    <w:rsid w:val="00BF35FF"/>
    <w:rsid w:val="00BF361D"/>
    <w:rsid w:val="00BF390F"/>
    <w:rsid w:val="00BF3BAB"/>
    <w:rsid w:val="00BF3BF5"/>
    <w:rsid w:val="00BF3C54"/>
    <w:rsid w:val="00BF3E04"/>
    <w:rsid w:val="00BF3E33"/>
    <w:rsid w:val="00BF3E41"/>
    <w:rsid w:val="00BF4047"/>
    <w:rsid w:val="00BF4093"/>
    <w:rsid w:val="00BF4533"/>
    <w:rsid w:val="00BF49F7"/>
    <w:rsid w:val="00BF4D29"/>
    <w:rsid w:val="00BF4F25"/>
    <w:rsid w:val="00BF5089"/>
    <w:rsid w:val="00BF545A"/>
    <w:rsid w:val="00BF5593"/>
    <w:rsid w:val="00BF59D8"/>
    <w:rsid w:val="00BF5A0B"/>
    <w:rsid w:val="00BF5C76"/>
    <w:rsid w:val="00BF5D5C"/>
    <w:rsid w:val="00BF61B5"/>
    <w:rsid w:val="00BF65CE"/>
    <w:rsid w:val="00BF6665"/>
    <w:rsid w:val="00BF6881"/>
    <w:rsid w:val="00BF6C01"/>
    <w:rsid w:val="00BF6E2A"/>
    <w:rsid w:val="00BF737F"/>
    <w:rsid w:val="00BF74B0"/>
    <w:rsid w:val="00BF74EB"/>
    <w:rsid w:val="00BF74F2"/>
    <w:rsid w:val="00BF7599"/>
    <w:rsid w:val="00BF7679"/>
    <w:rsid w:val="00BF76C8"/>
    <w:rsid w:val="00BF78E4"/>
    <w:rsid w:val="00BF7C30"/>
    <w:rsid w:val="00BF7CB6"/>
    <w:rsid w:val="00BF7DC0"/>
    <w:rsid w:val="00BF7F39"/>
    <w:rsid w:val="00C000ED"/>
    <w:rsid w:val="00C0011C"/>
    <w:rsid w:val="00C00137"/>
    <w:rsid w:val="00C0035D"/>
    <w:rsid w:val="00C00642"/>
    <w:rsid w:val="00C00656"/>
    <w:rsid w:val="00C00723"/>
    <w:rsid w:val="00C00948"/>
    <w:rsid w:val="00C009C8"/>
    <w:rsid w:val="00C00B9F"/>
    <w:rsid w:val="00C00E13"/>
    <w:rsid w:val="00C00FDB"/>
    <w:rsid w:val="00C01047"/>
    <w:rsid w:val="00C01186"/>
    <w:rsid w:val="00C01273"/>
    <w:rsid w:val="00C012D9"/>
    <w:rsid w:val="00C014CA"/>
    <w:rsid w:val="00C017D1"/>
    <w:rsid w:val="00C01897"/>
    <w:rsid w:val="00C019F5"/>
    <w:rsid w:val="00C02629"/>
    <w:rsid w:val="00C02C67"/>
    <w:rsid w:val="00C02D08"/>
    <w:rsid w:val="00C02E52"/>
    <w:rsid w:val="00C02E7E"/>
    <w:rsid w:val="00C02FEE"/>
    <w:rsid w:val="00C03212"/>
    <w:rsid w:val="00C03246"/>
    <w:rsid w:val="00C034B7"/>
    <w:rsid w:val="00C034D3"/>
    <w:rsid w:val="00C0399F"/>
    <w:rsid w:val="00C03AEF"/>
    <w:rsid w:val="00C03B4C"/>
    <w:rsid w:val="00C03B97"/>
    <w:rsid w:val="00C03CDC"/>
    <w:rsid w:val="00C03FBD"/>
    <w:rsid w:val="00C04104"/>
    <w:rsid w:val="00C047E7"/>
    <w:rsid w:val="00C047FB"/>
    <w:rsid w:val="00C0487F"/>
    <w:rsid w:val="00C04B93"/>
    <w:rsid w:val="00C04E9E"/>
    <w:rsid w:val="00C050F6"/>
    <w:rsid w:val="00C05213"/>
    <w:rsid w:val="00C054B7"/>
    <w:rsid w:val="00C0579D"/>
    <w:rsid w:val="00C05A81"/>
    <w:rsid w:val="00C05B2B"/>
    <w:rsid w:val="00C05C90"/>
    <w:rsid w:val="00C06009"/>
    <w:rsid w:val="00C06549"/>
    <w:rsid w:val="00C066A5"/>
    <w:rsid w:val="00C0688B"/>
    <w:rsid w:val="00C06971"/>
    <w:rsid w:val="00C06A96"/>
    <w:rsid w:val="00C06F88"/>
    <w:rsid w:val="00C07145"/>
    <w:rsid w:val="00C07351"/>
    <w:rsid w:val="00C073F6"/>
    <w:rsid w:val="00C0757A"/>
    <w:rsid w:val="00C076F8"/>
    <w:rsid w:val="00C07816"/>
    <w:rsid w:val="00C07A4E"/>
    <w:rsid w:val="00C07CA6"/>
    <w:rsid w:val="00C07FC4"/>
    <w:rsid w:val="00C102B0"/>
    <w:rsid w:val="00C102E4"/>
    <w:rsid w:val="00C10303"/>
    <w:rsid w:val="00C10344"/>
    <w:rsid w:val="00C104AC"/>
    <w:rsid w:val="00C10751"/>
    <w:rsid w:val="00C108E8"/>
    <w:rsid w:val="00C109D3"/>
    <w:rsid w:val="00C10D75"/>
    <w:rsid w:val="00C10DCA"/>
    <w:rsid w:val="00C11170"/>
    <w:rsid w:val="00C11722"/>
    <w:rsid w:val="00C11743"/>
    <w:rsid w:val="00C11D50"/>
    <w:rsid w:val="00C11E34"/>
    <w:rsid w:val="00C11E5F"/>
    <w:rsid w:val="00C1206A"/>
    <w:rsid w:val="00C121A5"/>
    <w:rsid w:val="00C124AA"/>
    <w:rsid w:val="00C125DB"/>
    <w:rsid w:val="00C12754"/>
    <w:rsid w:val="00C12926"/>
    <w:rsid w:val="00C12A20"/>
    <w:rsid w:val="00C12A5C"/>
    <w:rsid w:val="00C12C15"/>
    <w:rsid w:val="00C12C35"/>
    <w:rsid w:val="00C12CB3"/>
    <w:rsid w:val="00C12E7D"/>
    <w:rsid w:val="00C12EC0"/>
    <w:rsid w:val="00C130FE"/>
    <w:rsid w:val="00C1328F"/>
    <w:rsid w:val="00C13490"/>
    <w:rsid w:val="00C13547"/>
    <w:rsid w:val="00C135AD"/>
    <w:rsid w:val="00C139FB"/>
    <w:rsid w:val="00C13A40"/>
    <w:rsid w:val="00C13ABC"/>
    <w:rsid w:val="00C13AC8"/>
    <w:rsid w:val="00C13B2C"/>
    <w:rsid w:val="00C13CB9"/>
    <w:rsid w:val="00C13F13"/>
    <w:rsid w:val="00C13F23"/>
    <w:rsid w:val="00C13FF6"/>
    <w:rsid w:val="00C14096"/>
    <w:rsid w:val="00C1410E"/>
    <w:rsid w:val="00C142C4"/>
    <w:rsid w:val="00C145D1"/>
    <w:rsid w:val="00C14842"/>
    <w:rsid w:val="00C1486A"/>
    <w:rsid w:val="00C14CE9"/>
    <w:rsid w:val="00C14F5C"/>
    <w:rsid w:val="00C15056"/>
    <w:rsid w:val="00C153C7"/>
    <w:rsid w:val="00C15677"/>
    <w:rsid w:val="00C15703"/>
    <w:rsid w:val="00C1572A"/>
    <w:rsid w:val="00C15F25"/>
    <w:rsid w:val="00C15FB6"/>
    <w:rsid w:val="00C15FD8"/>
    <w:rsid w:val="00C16158"/>
    <w:rsid w:val="00C166C8"/>
    <w:rsid w:val="00C16876"/>
    <w:rsid w:val="00C16991"/>
    <w:rsid w:val="00C169FD"/>
    <w:rsid w:val="00C16C5E"/>
    <w:rsid w:val="00C16F54"/>
    <w:rsid w:val="00C17036"/>
    <w:rsid w:val="00C171C7"/>
    <w:rsid w:val="00C1729B"/>
    <w:rsid w:val="00C173AA"/>
    <w:rsid w:val="00C1762E"/>
    <w:rsid w:val="00C1789A"/>
    <w:rsid w:val="00C17B1E"/>
    <w:rsid w:val="00C17CF1"/>
    <w:rsid w:val="00C17D1E"/>
    <w:rsid w:val="00C20031"/>
    <w:rsid w:val="00C201CB"/>
    <w:rsid w:val="00C20215"/>
    <w:rsid w:val="00C2033F"/>
    <w:rsid w:val="00C20980"/>
    <w:rsid w:val="00C20AE1"/>
    <w:rsid w:val="00C20BF7"/>
    <w:rsid w:val="00C20C82"/>
    <w:rsid w:val="00C20E6A"/>
    <w:rsid w:val="00C21006"/>
    <w:rsid w:val="00C210CD"/>
    <w:rsid w:val="00C21153"/>
    <w:rsid w:val="00C211C3"/>
    <w:rsid w:val="00C216FA"/>
    <w:rsid w:val="00C21761"/>
    <w:rsid w:val="00C219A6"/>
    <w:rsid w:val="00C21B8F"/>
    <w:rsid w:val="00C21E72"/>
    <w:rsid w:val="00C21FC9"/>
    <w:rsid w:val="00C22269"/>
    <w:rsid w:val="00C222EE"/>
    <w:rsid w:val="00C2231A"/>
    <w:rsid w:val="00C22324"/>
    <w:rsid w:val="00C223D1"/>
    <w:rsid w:val="00C22415"/>
    <w:rsid w:val="00C2254B"/>
    <w:rsid w:val="00C22583"/>
    <w:rsid w:val="00C225DE"/>
    <w:rsid w:val="00C226AD"/>
    <w:rsid w:val="00C22EC3"/>
    <w:rsid w:val="00C22F18"/>
    <w:rsid w:val="00C23006"/>
    <w:rsid w:val="00C230AA"/>
    <w:rsid w:val="00C231C6"/>
    <w:rsid w:val="00C2348E"/>
    <w:rsid w:val="00C23490"/>
    <w:rsid w:val="00C234CA"/>
    <w:rsid w:val="00C2389A"/>
    <w:rsid w:val="00C23961"/>
    <w:rsid w:val="00C23AA9"/>
    <w:rsid w:val="00C23AC6"/>
    <w:rsid w:val="00C23B64"/>
    <w:rsid w:val="00C23BB4"/>
    <w:rsid w:val="00C23D71"/>
    <w:rsid w:val="00C23D8C"/>
    <w:rsid w:val="00C23E26"/>
    <w:rsid w:val="00C23FAE"/>
    <w:rsid w:val="00C24174"/>
    <w:rsid w:val="00C2426A"/>
    <w:rsid w:val="00C24459"/>
    <w:rsid w:val="00C245B4"/>
    <w:rsid w:val="00C246B6"/>
    <w:rsid w:val="00C246E8"/>
    <w:rsid w:val="00C24827"/>
    <w:rsid w:val="00C24864"/>
    <w:rsid w:val="00C24929"/>
    <w:rsid w:val="00C24BDD"/>
    <w:rsid w:val="00C2513E"/>
    <w:rsid w:val="00C25AE0"/>
    <w:rsid w:val="00C25D75"/>
    <w:rsid w:val="00C26019"/>
    <w:rsid w:val="00C26125"/>
    <w:rsid w:val="00C26211"/>
    <w:rsid w:val="00C264B4"/>
    <w:rsid w:val="00C26934"/>
    <w:rsid w:val="00C26962"/>
    <w:rsid w:val="00C26AFA"/>
    <w:rsid w:val="00C26D82"/>
    <w:rsid w:val="00C26E04"/>
    <w:rsid w:val="00C26FD0"/>
    <w:rsid w:val="00C27121"/>
    <w:rsid w:val="00C2714F"/>
    <w:rsid w:val="00C27188"/>
    <w:rsid w:val="00C271EE"/>
    <w:rsid w:val="00C27440"/>
    <w:rsid w:val="00C27717"/>
    <w:rsid w:val="00C2784A"/>
    <w:rsid w:val="00C279C3"/>
    <w:rsid w:val="00C27A9A"/>
    <w:rsid w:val="00C27C64"/>
    <w:rsid w:val="00C27D6B"/>
    <w:rsid w:val="00C27E70"/>
    <w:rsid w:val="00C30031"/>
    <w:rsid w:val="00C30455"/>
    <w:rsid w:val="00C30490"/>
    <w:rsid w:val="00C30551"/>
    <w:rsid w:val="00C305F3"/>
    <w:rsid w:val="00C30600"/>
    <w:rsid w:val="00C30803"/>
    <w:rsid w:val="00C30924"/>
    <w:rsid w:val="00C30C0A"/>
    <w:rsid w:val="00C30C67"/>
    <w:rsid w:val="00C30DC9"/>
    <w:rsid w:val="00C3101E"/>
    <w:rsid w:val="00C31909"/>
    <w:rsid w:val="00C31A84"/>
    <w:rsid w:val="00C31B52"/>
    <w:rsid w:val="00C31EC3"/>
    <w:rsid w:val="00C32072"/>
    <w:rsid w:val="00C322DF"/>
    <w:rsid w:val="00C32498"/>
    <w:rsid w:val="00C32AAE"/>
    <w:rsid w:val="00C32B35"/>
    <w:rsid w:val="00C32B95"/>
    <w:rsid w:val="00C32C07"/>
    <w:rsid w:val="00C32E8D"/>
    <w:rsid w:val="00C3312E"/>
    <w:rsid w:val="00C33362"/>
    <w:rsid w:val="00C33389"/>
    <w:rsid w:val="00C334AC"/>
    <w:rsid w:val="00C33A5E"/>
    <w:rsid w:val="00C33F3A"/>
    <w:rsid w:val="00C340E8"/>
    <w:rsid w:val="00C3436A"/>
    <w:rsid w:val="00C343F8"/>
    <w:rsid w:val="00C34681"/>
    <w:rsid w:val="00C347B2"/>
    <w:rsid w:val="00C348AA"/>
    <w:rsid w:val="00C3492E"/>
    <w:rsid w:val="00C34A4A"/>
    <w:rsid w:val="00C34CC5"/>
    <w:rsid w:val="00C34ECA"/>
    <w:rsid w:val="00C34F36"/>
    <w:rsid w:val="00C35019"/>
    <w:rsid w:val="00C35318"/>
    <w:rsid w:val="00C3531C"/>
    <w:rsid w:val="00C35397"/>
    <w:rsid w:val="00C35526"/>
    <w:rsid w:val="00C35531"/>
    <w:rsid w:val="00C356F1"/>
    <w:rsid w:val="00C3576A"/>
    <w:rsid w:val="00C3598E"/>
    <w:rsid w:val="00C3599F"/>
    <w:rsid w:val="00C35BE9"/>
    <w:rsid w:val="00C35D66"/>
    <w:rsid w:val="00C35E8C"/>
    <w:rsid w:val="00C35F50"/>
    <w:rsid w:val="00C36183"/>
    <w:rsid w:val="00C364B2"/>
    <w:rsid w:val="00C366C4"/>
    <w:rsid w:val="00C36700"/>
    <w:rsid w:val="00C3678E"/>
    <w:rsid w:val="00C3696C"/>
    <w:rsid w:val="00C36B18"/>
    <w:rsid w:val="00C36C7F"/>
    <w:rsid w:val="00C372EA"/>
    <w:rsid w:val="00C3744F"/>
    <w:rsid w:val="00C3753B"/>
    <w:rsid w:val="00C37660"/>
    <w:rsid w:val="00C379E0"/>
    <w:rsid w:val="00C37D34"/>
    <w:rsid w:val="00C37D53"/>
    <w:rsid w:val="00C37D64"/>
    <w:rsid w:val="00C37E63"/>
    <w:rsid w:val="00C40165"/>
    <w:rsid w:val="00C40725"/>
    <w:rsid w:val="00C40778"/>
    <w:rsid w:val="00C408B6"/>
    <w:rsid w:val="00C40A82"/>
    <w:rsid w:val="00C40AD3"/>
    <w:rsid w:val="00C40C71"/>
    <w:rsid w:val="00C4137C"/>
    <w:rsid w:val="00C4154F"/>
    <w:rsid w:val="00C41570"/>
    <w:rsid w:val="00C417F5"/>
    <w:rsid w:val="00C4202D"/>
    <w:rsid w:val="00C42082"/>
    <w:rsid w:val="00C4211B"/>
    <w:rsid w:val="00C42171"/>
    <w:rsid w:val="00C422B0"/>
    <w:rsid w:val="00C422D8"/>
    <w:rsid w:val="00C4236B"/>
    <w:rsid w:val="00C424C9"/>
    <w:rsid w:val="00C4286B"/>
    <w:rsid w:val="00C42986"/>
    <w:rsid w:val="00C42B86"/>
    <w:rsid w:val="00C42DD3"/>
    <w:rsid w:val="00C42F00"/>
    <w:rsid w:val="00C42F7E"/>
    <w:rsid w:val="00C42FBC"/>
    <w:rsid w:val="00C431E8"/>
    <w:rsid w:val="00C43243"/>
    <w:rsid w:val="00C4326F"/>
    <w:rsid w:val="00C4334B"/>
    <w:rsid w:val="00C435FB"/>
    <w:rsid w:val="00C43848"/>
    <w:rsid w:val="00C43A07"/>
    <w:rsid w:val="00C43E94"/>
    <w:rsid w:val="00C440B3"/>
    <w:rsid w:val="00C44142"/>
    <w:rsid w:val="00C443CF"/>
    <w:rsid w:val="00C445FE"/>
    <w:rsid w:val="00C446BF"/>
    <w:rsid w:val="00C44927"/>
    <w:rsid w:val="00C44BE6"/>
    <w:rsid w:val="00C44D0A"/>
    <w:rsid w:val="00C44D6C"/>
    <w:rsid w:val="00C44E10"/>
    <w:rsid w:val="00C44FDF"/>
    <w:rsid w:val="00C4506B"/>
    <w:rsid w:val="00C45423"/>
    <w:rsid w:val="00C4551C"/>
    <w:rsid w:val="00C4551D"/>
    <w:rsid w:val="00C45522"/>
    <w:rsid w:val="00C455CC"/>
    <w:rsid w:val="00C4578B"/>
    <w:rsid w:val="00C45A71"/>
    <w:rsid w:val="00C45A94"/>
    <w:rsid w:val="00C461B4"/>
    <w:rsid w:val="00C4625E"/>
    <w:rsid w:val="00C46510"/>
    <w:rsid w:val="00C466B1"/>
    <w:rsid w:val="00C46980"/>
    <w:rsid w:val="00C46B20"/>
    <w:rsid w:val="00C46E6C"/>
    <w:rsid w:val="00C46F35"/>
    <w:rsid w:val="00C47165"/>
    <w:rsid w:val="00C471AD"/>
    <w:rsid w:val="00C4749C"/>
    <w:rsid w:val="00C474FC"/>
    <w:rsid w:val="00C475DA"/>
    <w:rsid w:val="00C476EE"/>
    <w:rsid w:val="00C47866"/>
    <w:rsid w:val="00C4796E"/>
    <w:rsid w:val="00C47B4D"/>
    <w:rsid w:val="00C47B66"/>
    <w:rsid w:val="00C47B6D"/>
    <w:rsid w:val="00C47CCF"/>
    <w:rsid w:val="00C47CF2"/>
    <w:rsid w:val="00C47F09"/>
    <w:rsid w:val="00C47F19"/>
    <w:rsid w:val="00C502F0"/>
    <w:rsid w:val="00C50502"/>
    <w:rsid w:val="00C5096C"/>
    <w:rsid w:val="00C50A83"/>
    <w:rsid w:val="00C50ACD"/>
    <w:rsid w:val="00C50BEB"/>
    <w:rsid w:val="00C50C7E"/>
    <w:rsid w:val="00C50D3B"/>
    <w:rsid w:val="00C50D57"/>
    <w:rsid w:val="00C50E99"/>
    <w:rsid w:val="00C5120C"/>
    <w:rsid w:val="00C51220"/>
    <w:rsid w:val="00C51575"/>
    <w:rsid w:val="00C516F9"/>
    <w:rsid w:val="00C51701"/>
    <w:rsid w:val="00C5181D"/>
    <w:rsid w:val="00C5185D"/>
    <w:rsid w:val="00C519DB"/>
    <w:rsid w:val="00C51B47"/>
    <w:rsid w:val="00C51B69"/>
    <w:rsid w:val="00C51B90"/>
    <w:rsid w:val="00C51D2F"/>
    <w:rsid w:val="00C51D77"/>
    <w:rsid w:val="00C51E6B"/>
    <w:rsid w:val="00C51FF9"/>
    <w:rsid w:val="00C521D3"/>
    <w:rsid w:val="00C521FD"/>
    <w:rsid w:val="00C5237C"/>
    <w:rsid w:val="00C524D9"/>
    <w:rsid w:val="00C52719"/>
    <w:rsid w:val="00C5295F"/>
    <w:rsid w:val="00C52A84"/>
    <w:rsid w:val="00C52CC5"/>
    <w:rsid w:val="00C52D90"/>
    <w:rsid w:val="00C52E96"/>
    <w:rsid w:val="00C5307F"/>
    <w:rsid w:val="00C531E8"/>
    <w:rsid w:val="00C53499"/>
    <w:rsid w:val="00C534D7"/>
    <w:rsid w:val="00C53983"/>
    <w:rsid w:val="00C53B4F"/>
    <w:rsid w:val="00C53C1C"/>
    <w:rsid w:val="00C53C28"/>
    <w:rsid w:val="00C53C92"/>
    <w:rsid w:val="00C53E0E"/>
    <w:rsid w:val="00C54123"/>
    <w:rsid w:val="00C54167"/>
    <w:rsid w:val="00C54294"/>
    <w:rsid w:val="00C54325"/>
    <w:rsid w:val="00C54378"/>
    <w:rsid w:val="00C543B6"/>
    <w:rsid w:val="00C544F7"/>
    <w:rsid w:val="00C5452C"/>
    <w:rsid w:val="00C547FC"/>
    <w:rsid w:val="00C54917"/>
    <w:rsid w:val="00C5497F"/>
    <w:rsid w:val="00C54B9F"/>
    <w:rsid w:val="00C54E19"/>
    <w:rsid w:val="00C54E8F"/>
    <w:rsid w:val="00C54EA5"/>
    <w:rsid w:val="00C5550A"/>
    <w:rsid w:val="00C55618"/>
    <w:rsid w:val="00C55831"/>
    <w:rsid w:val="00C5594C"/>
    <w:rsid w:val="00C55A63"/>
    <w:rsid w:val="00C55A78"/>
    <w:rsid w:val="00C55C1A"/>
    <w:rsid w:val="00C55D54"/>
    <w:rsid w:val="00C5600C"/>
    <w:rsid w:val="00C56114"/>
    <w:rsid w:val="00C56318"/>
    <w:rsid w:val="00C567BF"/>
    <w:rsid w:val="00C5693B"/>
    <w:rsid w:val="00C56B5A"/>
    <w:rsid w:val="00C56C6D"/>
    <w:rsid w:val="00C56D09"/>
    <w:rsid w:val="00C56DC8"/>
    <w:rsid w:val="00C570FC"/>
    <w:rsid w:val="00C5711D"/>
    <w:rsid w:val="00C57241"/>
    <w:rsid w:val="00C57662"/>
    <w:rsid w:val="00C57805"/>
    <w:rsid w:val="00C600B7"/>
    <w:rsid w:val="00C602F8"/>
    <w:rsid w:val="00C60393"/>
    <w:rsid w:val="00C605BE"/>
    <w:rsid w:val="00C60980"/>
    <w:rsid w:val="00C60A18"/>
    <w:rsid w:val="00C60C00"/>
    <w:rsid w:val="00C60CE4"/>
    <w:rsid w:val="00C61032"/>
    <w:rsid w:val="00C61122"/>
    <w:rsid w:val="00C615FF"/>
    <w:rsid w:val="00C61617"/>
    <w:rsid w:val="00C618B6"/>
    <w:rsid w:val="00C61E58"/>
    <w:rsid w:val="00C6224A"/>
    <w:rsid w:val="00C62341"/>
    <w:rsid w:val="00C62535"/>
    <w:rsid w:val="00C627C7"/>
    <w:rsid w:val="00C627DC"/>
    <w:rsid w:val="00C6283F"/>
    <w:rsid w:val="00C62D9D"/>
    <w:rsid w:val="00C62DA6"/>
    <w:rsid w:val="00C62E6C"/>
    <w:rsid w:val="00C63332"/>
    <w:rsid w:val="00C63394"/>
    <w:rsid w:val="00C63649"/>
    <w:rsid w:val="00C6368E"/>
    <w:rsid w:val="00C636C9"/>
    <w:rsid w:val="00C636E2"/>
    <w:rsid w:val="00C6388F"/>
    <w:rsid w:val="00C63892"/>
    <w:rsid w:val="00C639DA"/>
    <w:rsid w:val="00C63A31"/>
    <w:rsid w:val="00C63D54"/>
    <w:rsid w:val="00C64143"/>
    <w:rsid w:val="00C6427C"/>
    <w:rsid w:val="00C64786"/>
    <w:rsid w:val="00C64823"/>
    <w:rsid w:val="00C648A1"/>
    <w:rsid w:val="00C648AE"/>
    <w:rsid w:val="00C64936"/>
    <w:rsid w:val="00C649C8"/>
    <w:rsid w:val="00C64FB0"/>
    <w:rsid w:val="00C65401"/>
    <w:rsid w:val="00C65892"/>
    <w:rsid w:val="00C65BF3"/>
    <w:rsid w:val="00C65C08"/>
    <w:rsid w:val="00C65C1E"/>
    <w:rsid w:val="00C66095"/>
    <w:rsid w:val="00C660F5"/>
    <w:rsid w:val="00C661B8"/>
    <w:rsid w:val="00C662B6"/>
    <w:rsid w:val="00C663AE"/>
    <w:rsid w:val="00C6640C"/>
    <w:rsid w:val="00C66452"/>
    <w:rsid w:val="00C66475"/>
    <w:rsid w:val="00C6649C"/>
    <w:rsid w:val="00C6651F"/>
    <w:rsid w:val="00C66865"/>
    <w:rsid w:val="00C6687B"/>
    <w:rsid w:val="00C66893"/>
    <w:rsid w:val="00C66ABB"/>
    <w:rsid w:val="00C66B65"/>
    <w:rsid w:val="00C66B99"/>
    <w:rsid w:val="00C66DEC"/>
    <w:rsid w:val="00C66F61"/>
    <w:rsid w:val="00C6718B"/>
    <w:rsid w:val="00C67227"/>
    <w:rsid w:val="00C672BD"/>
    <w:rsid w:val="00C67431"/>
    <w:rsid w:val="00C674AB"/>
    <w:rsid w:val="00C676B0"/>
    <w:rsid w:val="00C677A5"/>
    <w:rsid w:val="00C67824"/>
    <w:rsid w:val="00C678E9"/>
    <w:rsid w:val="00C67938"/>
    <w:rsid w:val="00C67A25"/>
    <w:rsid w:val="00C67D43"/>
    <w:rsid w:val="00C67E2E"/>
    <w:rsid w:val="00C67F07"/>
    <w:rsid w:val="00C700F2"/>
    <w:rsid w:val="00C703F0"/>
    <w:rsid w:val="00C706BA"/>
    <w:rsid w:val="00C706F5"/>
    <w:rsid w:val="00C709DC"/>
    <w:rsid w:val="00C70AED"/>
    <w:rsid w:val="00C70B9C"/>
    <w:rsid w:val="00C70C8C"/>
    <w:rsid w:val="00C70D41"/>
    <w:rsid w:val="00C70F38"/>
    <w:rsid w:val="00C70FDB"/>
    <w:rsid w:val="00C7157B"/>
    <w:rsid w:val="00C7161E"/>
    <w:rsid w:val="00C716E4"/>
    <w:rsid w:val="00C718A7"/>
    <w:rsid w:val="00C71AAB"/>
    <w:rsid w:val="00C71C9B"/>
    <w:rsid w:val="00C7220C"/>
    <w:rsid w:val="00C7246B"/>
    <w:rsid w:val="00C724D9"/>
    <w:rsid w:val="00C7261C"/>
    <w:rsid w:val="00C7265F"/>
    <w:rsid w:val="00C726AB"/>
    <w:rsid w:val="00C72820"/>
    <w:rsid w:val="00C72A03"/>
    <w:rsid w:val="00C72A0A"/>
    <w:rsid w:val="00C72A52"/>
    <w:rsid w:val="00C72B59"/>
    <w:rsid w:val="00C72C30"/>
    <w:rsid w:val="00C72E81"/>
    <w:rsid w:val="00C72F0A"/>
    <w:rsid w:val="00C72F67"/>
    <w:rsid w:val="00C72FE4"/>
    <w:rsid w:val="00C730B8"/>
    <w:rsid w:val="00C734AF"/>
    <w:rsid w:val="00C73612"/>
    <w:rsid w:val="00C73699"/>
    <w:rsid w:val="00C736E6"/>
    <w:rsid w:val="00C739FA"/>
    <w:rsid w:val="00C73EB4"/>
    <w:rsid w:val="00C73F03"/>
    <w:rsid w:val="00C74417"/>
    <w:rsid w:val="00C74A0F"/>
    <w:rsid w:val="00C74A91"/>
    <w:rsid w:val="00C74AAF"/>
    <w:rsid w:val="00C74D2B"/>
    <w:rsid w:val="00C75220"/>
    <w:rsid w:val="00C75280"/>
    <w:rsid w:val="00C752F9"/>
    <w:rsid w:val="00C7537D"/>
    <w:rsid w:val="00C75526"/>
    <w:rsid w:val="00C75589"/>
    <w:rsid w:val="00C755BA"/>
    <w:rsid w:val="00C758A6"/>
    <w:rsid w:val="00C75B12"/>
    <w:rsid w:val="00C75B2C"/>
    <w:rsid w:val="00C75D53"/>
    <w:rsid w:val="00C75E7E"/>
    <w:rsid w:val="00C760FA"/>
    <w:rsid w:val="00C765F4"/>
    <w:rsid w:val="00C76705"/>
    <w:rsid w:val="00C76706"/>
    <w:rsid w:val="00C768C4"/>
    <w:rsid w:val="00C76C30"/>
    <w:rsid w:val="00C76CA6"/>
    <w:rsid w:val="00C76CE0"/>
    <w:rsid w:val="00C76D1E"/>
    <w:rsid w:val="00C76D6D"/>
    <w:rsid w:val="00C77110"/>
    <w:rsid w:val="00C7733F"/>
    <w:rsid w:val="00C77B26"/>
    <w:rsid w:val="00C77C61"/>
    <w:rsid w:val="00C77EDA"/>
    <w:rsid w:val="00C77F1E"/>
    <w:rsid w:val="00C77F4B"/>
    <w:rsid w:val="00C8006E"/>
    <w:rsid w:val="00C800AB"/>
    <w:rsid w:val="00C8056D"/>
    <w:rsid w:val="00C80687"/>
    <w:rsid w:val="00C8082F"/>
    <w:rsid w:val="00C80C73"/>
    <w:rsid w:val="00C80D55"/>
    <w:rsid w:val="00C80D5D"/>
    <w:rsid w:val="00C80FD4"/>
    <w:rsid w:val="00C8101D"/>
    <w:rsid w:val="00C81338"/>
    <w:rsid w:val="00C81495"/>
    <w:rsid w:val="00C816C1"/>
    <w:rsid w:val="00C8183A"/>
    <w:rsid w:val="00C8192D"/>
    <w:rsid w:val="00C81B67"/>
    <w:rsid w:val="00C81CC1"/>
    <w:rsid w:val="00C81D00"/>
    <w:rsid w:val="00C81DA4"/>
    <w:rsid w:val="00C81DCC"/>
    <w:rsid w:val="00C81DD9"/>
    <w:rsid w:val="00C820ED"/>
    <w:rsid w:val="00C820F6"/>
    <w:rsid w:val="00C82129"/>
    <w:rsid w:val="00C82140"/>
    <w:rsid w:val="00C821BA"/>
    <w:rsid w:val="00C8227D"/>
    <w:rsid w:val="00C82312"/>
    <w:rsid w:val="00C8238F"/>
    <w:rsid w:val="00C826AA"/>
    <w:rsid w:val="00C826D4"/>
    <w:rsid w:val="00C827FB"/>
    <w:rsid w:val="00C829F6"/>
    <w:rsid w:val="00C82B3F"/>
    <w:rsid w:val="00C82B55"/>
    <w:rsid w:val="00C82C03"/>
    <w:rsid w:val="00C82D80"/>
    <w:rsid w:val="00C82E93"/>
    <w:rsid w:val="00C82F55"/>
    <w:rsid w:val="00C830E7"/>
    <w:rsid w:val="00C8314E"/>
    <w:rsid w:val="00C8331F"/>
    <w:rsid w:val="00C83356"/>
    <w:rsid w:val="00C833B6"/>
    <w:rsid w:val="00C833D8"/>
    <w:rsid w:val="00C83480"/>
    <w:rsid w:val="00C834B2"/>
    <w:rsid w:val="00C837DC"/>
    <w:rsid w:val="00C83857"/>
    <w:rsid w:val="00C839FB"/>
    <w:rsid w:val="00C83A9A"/>
    <w:rsid w:val="00C83ABF"/>
    <w:rsid w:val="00C83C71"/>
    <w:rsid w:val="00C83DE3"/>
    <w:rsid w:val="00C83DEF"/>
    <w:rsid w:val="00C8404F"/>
    <w:rsid w:val="00C84062"/>
    <w:rsid w:val="00C84169"/>
    <w:rsid w:val="00C84227"/>
    <w:rsid w:val="00C842F7"/>
    <w:rsid w:val="00C847A4"/>
    <w:rsid w:val="00C848D4"/>
    <w:rsid w:val="00C849D7"/>
    <w:rsid w:val="00C84DD0"/>
    <w:rsid w:val="00C84F7E"/>
    <w:rsid w:val="00C85148"/>
    <w:rsid w:val="00C85220"/>
    <w:rsid w:val="00C85AA5"/>
    <w:rsid w:val="00C85ABF"/>
    <w:rsid w:val="00C85AEA"/>
    <w:rsid w:val="00C85B37"/>
    <w:rsid w:val="00C85B9C"/>
    <w:rsid w:val="00C85BB1"/>
    <w:rsid w:val="00C85CB5"/>
    <w:rsid w:val="00C85DD3"/>
    <w:rsid w:val="00C85FB5"/>
    <w:rsid w:val="00C8630D"/>
    <w:rsid w:val="00C8641C"/>
    <w:rsid w:val="00C865E9"/>
    <w:rsid w:val="00C86695"/>
    <w:rsid w:val="00C86AD6"/>
    <w:rsid w:val="00C86AF5"/>
    <w:rsid w:val="00C86B11"/>
    <w:rsid w:val="00C86BC4"/>
    <w:rsid w:val="00C86D35"/>
    <w:rsid w:val="00C86DAB"/>
    <w:rsid w:val="00C86E84"/>
    <w:rsid w:val="00C870E4"/>
    <w:rsid w:val="00C87215"/>
    <w:rsid w:val="00C87389"/>
    <w:rsid w:val="00C8779B"/>
    <w:rsid w:val="00C8786A"/>
    <w:rsid w:val="00C8786E"/>
    <w:rsid w:val="00C878A1"/>
    <w:rsid w:val="00C87C51"/>
    <w:rsid w:val="00C87EF7"/>
    <w:rsid w:val="00C90022"/>
    <w:rsid w:val="00C9054D"/>
    <w:rsid w:val="00C90A47"/>
    <w:rsid w:val="00C90B43"/>
    <w:rsid w:val="00C90B61"/>
    <w:rsid w:val="00C90C35"/>
    <w:rsid w:val="00C90DC3"/>
    <w:rsid w:val="00C90E2F"/>
    <w:rsid w:val="00C90F4B"/>
    <w:rsid w:val="00C90FE8"/>
    <w:rsid w:val="00C91040"/>
    <w:rsid w:val="00C91062"/>
    <w:rsid w:val="00C914AA"/>
    <w:rsid w:val="00C9150E"/>
    <w:rsid w:val="00C9154D"/>
    <w:rsid w:val="00C9157A"/>
    <w:rsid w:val="00C915EE"/>
    <w:rsid w:val="00C9192E"/>
    <w:rsid w:val="00C91A0A"/>
    <w:rsid w:val="00C91AEE"/>
    <w:rsid w:val="00C91AF8"/>
    <w:rsid w:val="00C92297"/>
    <w:rsid w:val="00C9295B"/>
    <w:rsid w:val="00C92A47"/>
    <w:rsid w:val="00C92B42"/>
    <w:rsid w:val="00C92B6F"/>
    <w:rsid w:val="00C92BAA"/>
    <w:rsid w:val="00C92BAB"/>
    <w:rsid w:val="00C92D2E"/>
    <w:rsid w:val="00C92FEB"/>
    <w:rsid w:val="00C93479"/>
    <w:rsid w:val="00C93570"/>
    <w:rsid w:val="00C935E7"/>
    <w:rsid w:val="00C93801"/>
    <w:rsid w:val="00C9380D"/>
    <w:rsid w:val="00C938D5"/>
    <w:rsid w:val="00C93961"/>
    <w:rsid w:val="00C939BF"/>
    <w:rsid w:val="00C93B96"/>
    <w:rsid w:val="00C93BF7"/>
    <w:rsid w:val="00C93C9F"/>
    <w:rsid w:val="00C93E16"/>
    <w:rsid w:val="00C93EB2"/>
    <w:rsid w:val="00C94028"/>
    <w:rsid w:val="00C94309"/>
    <w:rsid w:val="00C944B9"/>
    <w:rsid w:val="00C944EC"/>
    <w:rsid w:val="00C9450D"/>
    <w:rsid w:val="00C94542"/>
    <w:rsid w:val="00C946A8"/>
    <w:rsid w:val="00C94A0A"/>
    <w:rsid w:val="00C94B2A"/>
    <w:rsid w:val="00C94B4B"/>
    <w:rsid w:val="00C94C8A"/>
    <w:rsid w:val="00C94D5B"/>
    <w:rsid w:val="00C951CE"/>
    <w:rsid w:val="00C953A3"/>
    <w:rsid w:val="00C9543F"/>
    <w:rsid w:val="00C955D3"/>
    <w:rsid w:val="00C956B8"/>
    <w:rsid w:val="00C9585F"/>
    <w:rsid w:val="00C95C19"/>
    <w:rsid w:val="00C95C38"/>
    <w:rsid w:val="00C95CBA"/>
    <w:rsid w:val="00C95CD8"/>
    <w:rsid w:val="00C95E66"/>
    <w:rsid w:val="00C96090"/>
    <w:rsid w:val="00C96303"/>
    <w:rsid w:val="00C965CE"/>
    <w:rsid w:val="00C96860"/>
    <w:rsid w:val="00C968D2"/>
    <w:rsid w:val="00C96B08"/>
    <w:rsid w:val="00C96C10"/>
    <w:rsid w:val="00C96D92"/>
    <w:rsid w:val="00C96FF7"/>
    <w:rsid w:val="00C9717C"/>
    <w:rsid w:val="00C972EA"/>
    <w:rsid w:val="00C9760A"/>
    <w:rsid w:val="00C97AC9"/>
    <w:rsid w:val="00C97BA7"/>
    <w:rsid w:val="00CA02B1"/>
    <w:rsid w:val="00CA04DF"/>
    <w:rsid w:val="00CA0584"/>
    <w:rsid w:val="00CA059A"/>
    <w:rsid w:val="00CA0767"/>
    <w:rsid w:val="00CA083B"/>
    <w:rsid w:val="00CA09ED"/>
    <w:rsid w:val="00CA0AF3"/>
    <w:rsid w:val="00CA0C15"/>
    <w:rsid w:val="00CA0C63"/>
    <w:rsid w:val="00CA0CAA"/>
    <w:rsid w:val="00CA0CFE"/>
    <w:rsid w:val="00CA0E92"/>
    <w:rsid w:val="00CA1085"/>
    <w:rsid w:val="00CA1129"/>
    <w:rsid w:val="00CA1278"/>
    <w:rsid w:val="00CA148F"/>
    <w:rsid w:val="00CA1538"/>
    <w:rsid w:val="00CA1635"/>
    <w:rsid w:val="00CA17CC"/>
    <w:rsid w:val="00CA1819"/>
    <w:rsid w:val="00CA18FA"/>
    <w:rsid w:val="00CA1B91"/>
    <w:rsid w:val="00CA1D80"/>
    <w:rsid w:val="00CA22C3"/>
    <w:rsid w:val="00CA22EF"/>
    <w:rsid w:val="00CA2609"/>
    <w:rsid w:val="00CA26B7"/>
    <w:rsid w:val="00CA2F86"/>
    <w:rsid w:val="00CA2FEE"/>
    <w:rsid w:val="00CA33AF"/>
    <w:rsid w:val="00CA33E0"/>
    <w:rsid w:val="00CA3451"/>
    <w:rsid w:val="00CA3554"/>
    <w:rsid w:val="00CA3581"/>
    <w:rsid w:val="00CA37C3"/>
    <w:rsid w:val="00CA3A11"/>
    <w:rsid w:val="00CA3AF2"/>
    <w:rsid w:val="00CA3D8C"/>
    <w:rsid w:val="00CA3E1B"/>
    <w:rsid w:val="00CA3F59"/>
    <w:rsid w:val="00CA3F96"/>
    <w:rsid w:val="00CA3FF4"/>
    <w:rsid w:val="00CA40C0"/>
    <w:rsid w:val="00CA4102"/>
    <w:rsid w:val="00CA422D"/>
    <w:rsid w:val="00CA423F"/>
    <w:rsid w:val="00CA42A7"/>
    <w:rsid w:val="00CA4303"/>
    <w:rsid w:val="00CA462D"/>
    <w:rsid w:val="00CA49E0"/>
    <w:rsid w:val="00CA4BF9"/>
    <w:rsid w:val="00CA4DBD"/>
    <w:rsid w:val="00CA5367"/>
    <w:rsid w:val="00CA5371"/>
    <w:rsid w:val="00CA546E"/>
    <w:rsid w:val="00CA5597"/>
    <w:rsid w:val="00CA55DF"/>
    <w:rsid w:val="00CA56D8"/>
    <w:rsid w:val="00CA580D"/>
    <w:rsid w:val="00CA5884"/>
    <w:rsid w:val="00CA58A6"/>
    <w:rsid w:val="00CA5A40"/>
    <w:rsid w:val="00CA5F1B"/>
    <w:rsid w:val="00CA60F0"/>
    <w:rsid w:val="00CA65CC"/>
    <w:rsid w:val="00CA6696"/>
    <w:rsid w:val="00CA66B8"/>
    <w:rsid w:val="00CA68D3"/>
    <w:rsid w:val="00CA6A9C"/>
    <w:rsid w:val="00CA6B36"/>
    <w:rsid w:val="00CA6C72"/>
    <w:rsid w:val="00CA7003"/>
    <w:rsid w:val="00CA709A"/>
    <w:rsid w:val="00CA70B1"/>
    <w:rsid w:val="00CA70F6"/>
    <w:rsid w:val="00CA72D0"/>
    <w:rsid w:val="00CA7403"/>
    <w:rsid w:val="00CA75CF"/>
    <w:rsid w:val="00CB0289"/>
    <w:rsid w:val="00CB028B"/>
    <w:rsid w:val="00CB0715"/>
    <w:rsid w:val="00CB0751"/>
    <w:rsid w:val="00CB0777"/>
    <w:rsid w:val="00CB0786"/>
    <w:rsid w:val="00CB08E2"/>
    <w:rsid w:val="00CB08EA"/>
    <w:rsid w:val="00CB0E98"/>
    <w:rsid w:val="00CB0ED1"/>
    <w:rsid w:val="00CB1249"/>
    <w:rsid w:val="00CB1250"/>
    <w:rsid w:val="00CB1422"/>
    <w:rsid w:val="00CB14CE"/>
    <w:rsid w:val="00CB1768"/>
    <w:rsid w:val="00CB18C7"/>
    <w:rsid w:val="00CB1A02"/>
    <w:rsid w:val="00CB1A27"/>
    <w:rsid w:val="00CB1B67"/>
    <w:rsid w:val="00CB1CF0"/>
    <w:rsid w:val="00CB1E41"/>
    <w:rsid w:val="00CB21D5"/>
    <w:rsid w:val="00CB222C"/>
    <w:rsid w:val="00CB22BB"/>
    <w:rsid w:val="00CB230D"/>
    <w:rsid w:val="00CB23EB"/>
    <w:rsid w:val="00CB2458"/>
    <w:rsid w:val="00CB2484"/>
    <w:rsid w:val="00CB2942"/>
    <w:rsid w:val="00CB2A51"/>
    <w:rsid w:val="00CB2D0F"/>
    <w:rsid w:val="00CB2D46"/>
    <w:rsid w:val="00CB3023"/>
    <w:rsid w:val="00CB303E"/>
    <w:rsid w:val="00CB3101"/>
    <w:rsid w:val="00CB3185"/>
    <w:rsid w:val="00CB33D6"/>
    <w:rsid w:val="00CB36D8"/>
    <w:rsid w:val="00CB3981"/>
    <w:rsid w:val="00CB3B60"/>
    <w:rsid w:val="00CB3C6A"/>
    <w:rsid w:val="00CB3CC4"/>
    <w:rsid w:val="00CB3FD7"/>
    <w:rsid w:val="00CB3FFC"/>
    <w:rsid w:val="00CB41FD"/>
    <w:rsid w:val="00CB4235"/>
    <w:rsid w:val="00CB428C"/>
    <w:rsid w:val="00CB4517"/>
    <w:rsid w:val="00CB4D63"/>
    <w:rsid w:val="00CB4ECD"/>
    <w:rsid w:val="00CB4F30"/>
    <w:rsid w:val="00CB4FFB"/>
    <w:rsid w:val="00CB51A7"/>
    <w:rsid w:val="00CB51F0"/>
    <w:rsid w:val="00CB5210"/>
    <w:rsid w:val="00CB52C9"/>
    <w:rsid w:val="00CB569A"/>
    <w:rsid w:val="00CB58CA"/>
    <w:rsid w:val="00CB58CC"/>
    <w:rsid w:val="00CB5E87"/>
    <w:rsid w:val="00CB6133"/>
    <w:rsid w:val="00CB642B"/>
    <w:rsid w:val="00CB65F8"/>
    <w:rsid w:val="00CB6667"/>
    <w:rsid w:val="00CB6843"/>
    <w:rsid w:val="00CB68BF"/>
    <w:rsid w:val="00CB69D8"/>
    <w:rsid w:val="00CB6C9B"/>
    <w:rsid w:val="00CB6E48"/>
    <w:rsid w:val="00CB6E6B"/>
    <w:rsid w:val="00CB71E6"/>
    <w:rsid w:val="00CB7311"/>
    <w:rsid w:val="00CB7358"/>
    <w:rsid w:val="00CB73E7"/>
    <w:rsid w:val="00CB74BD"/>
    <w:rsid w:val="00CB75DC"/>
    <w:rsid w:val="00CB764A"/>
    <w:rsid w:val="00CB7658"/>
    <w:rsid w:val="00CB796E"/>
    <w:rsid w:val="00CB7CAD"/>
    <w:rsid w:val="00CB7D7D"/>
    <w:rsid w:val="00CB7D80"/>
    <w:rsid w:val="00CB7E19"/>
    <w:rsid w:val="00CB7F37"/>
    <w:rsid w:val="00CB7F5F"/>
    <w:rsid w:val="00CB7FF6"/>
    <w:rsid w:val="00CC0180"/>
    <w:rsid w:val="00CC0197"/>
    <w:rsid w:val="00CC024D"/>
    <w:rsid w:val="00CC04EC"/>
    <w:rsid w:val="00CC0766"/>
    <w:rsid w:val="00CC0981"/>
    <w:rsid w:val="00CC0C62"/>
    <w:rsid w:val="00CC0D02"/>
    <w:rsid w:val="00CC0DC9"/>
    <w:rsid w:val="00CC1039"/>
    <w:rsid w:val="00CC1082"/>
    <w:rsid w:val="00CC122A"/>
    <w:rsid w:val="00CC1725"/>
    <w:rsid w:val="00CC1CA9"/>
    <w:rsid w:val="00CC1D40"/>
    <w:rsid w:val="00CC1E29"/>
    <w:rsid w:val="00CC20B6"/>
    <w:rsid w:val="00CC2390"/>
    <w:rsid w:val="00CC2568"/>
    <w:rsid w:val="00CC2730"/>
    <w:rsid w:val="00CC279D"/>
    <w:rsid w:val="00CC2953"/>
    <w:rsid w:val="00CC2A16"/>
    <w:rsid w:val="00CC2B70"/>
    <w:rsid w:val="00CC307D"/>
    <w:rsid w:val="00CC32A6"/>
    <w:rsid w:val="00CC3520"/>
    <w:rsid w:val="00CC37B1"/>
    <w:rsid w:val="00CC394E"/>
    <w:rsid w:val="00CC43AA"/>
    <w:rsid w:val="00CC46C0"/>
    <w:rsid w:val="00CC47C9"/>
    <w:rsid w:val="00CC4950"/>
    <w:rsid w:val="00CC4A7B"/>
    <w:rsid w:val="00CC4AE3"/>
    <w:rsid w:val="00CC4E48"/>
    <w:rsid w:val="00CC5240"/>
    <w:rsid w:val="00CC5264"/>
    <w:rsid w:val="00CC52BA"/>
    <w:rsid w:val="00CC54E7"/>
    <w:rsid w:val="00CC550B"/>
    <w:rsid w:val="00CC57A5"/>
    <w:rsid w:val="00CC5988"/>
    <w:rsid w:val="00CC5F9D"/>
    <w:rsid w:val="00CC5FC3"/>
    <w:rsid w:val="00CC5FE3"/>
    <w:rsid w:val="00CC614B"/>
    <w:rsid w:val="00CC6315"/>
    <w:rsid w:val="00CC66C9"/>
    <w:rsid w:val="00CC67A0"/>
    <w:rsid w:val="00CC6837"/>
    <w:rsid w:val="00CC68C5"/>
    <w:rsid w:val="00CC6A32"/>
    <w:rsid w:val="00CC6B2F"/>
    <w:rsid w:val="00CC6B55"/>
    <w:rsid w:val="00CC6D8C"/>
    <w:rsid w:val="00CC706E"/>
    <w:rsid w:val="00CC70AD"/>
    <w:rsid w:val="00CC70C4"/>
    <w:rsid w:val="00CC72C1"/>
    <w:rsid w:val="00CC73A0"/>
    <w:rsid w:val="00CC7683"/>
    <w:rsid w:val="00CC7839"/>
    <w:rsid w:val="00CC79F2"/>
    <w:rsid w:val="00CC7E45"/>
    <w:rsid w:val="00CC7EBD"/>
    <w:rsid w:val="00CC7FD2"/>
    <w:rsid w:val="00CD002F"/>
    <w:rsid w:val="00CD0137"/>
    <w:rsid w:val="00CD04D6"/>
    <w:rsid w:val="00CD059A"/>
    <w:rsid w:val="00CD05F2"/>
    <w:rsid w:val="00CD0953"/>
    <w:rsid w:val="00CD107C"/>
    <w:rsid w:val="00CD10EE"/>
    <w:rsid w:val="00CD12B2"/>
    <w:rsid w:val="00CD12CB"/>
    <w:rsid w:val="00CD1341"/>
    <w:rsid w:val="00CD13F8"/>
    <w:rsid w:val="00CD1548"/>
    <w:rsid w:val="00CD1569"/>
    <w:rsid w:val="00CD1875"/>
    <w:rsid w:val="00CD1AD7"/>
    <w:rsid w:val="00CD219B"/>
    <w:rsid w:val="00CD2741"/>
    <w:rsid w:val="00CD2805"/>
    <w:rsid w:val="00CD2A3C"/>
    <w:rsid w:val="00CD2D64"/>
    <w:rsid w:val="00CD2EBA"/>
    <w:rsid w:val="00CD3372"/>
    <w:rsid w:val="00CD33C8"/>
    <w:rsid w:val="00CD3767"/>
    <w:rsid w:val="00CD3964"/>
    <w:rsid w:val="00CD3C39"/>
    <w:rsid w:val="00CD3C82"/>
    <w:rsid w:val="00CD3E27"/>
    <w:rsid w:val="00CD3E2C"/>
    <w:rsid w:val="00CD3F1D"/>
    <w:rsid w:val="00CD4029"/>
    <w:rsid w:val="00CD419C"/>
    <w:rsid w:val="00CD45DF"/>
    <w:rsid w:val="00CD4715"/>
    <w:rsid w:val="00CD4860"/>
    <w:rsid w:val="00CD4958"/>
    <w:rsid w:val="00CD4A82"/>
    <w:rsid w:val="00CD4B92"/>
    <w:rsid w:val="00CD4BC5"/>
    <w:rsid w:val="00CD4BE8"/>
    <w:rsid w:val="00CD4C5B"/>
    <w:rsid w:val="00CD4EF3"/>
    <w:rsid w:val="00CD52DE"/>
    <w:rsid w:val="00CD5313"/>
    <w:rsid w:val="00CD5635"/>
    <w:rsid w:val="00CD59FF"/>
    <w:rsid w:val="00CD5CEE"/>
    <w:rsid w:val="00CD6252"/>
    <w:rsid w:val="00CD62B0"/>
    <w:rsid w:val="00CD62F7"/>
    <w:rsid w:val="00CD6579"/>
    <w:rsid w:val="00CD66EB"/>
    <w:rsid w:val="00CD676A"/>
    <w:rsid w:val="00CD6A68"/>
    <w:rsid w:val="00CD6C9E"/>
    <w:rsid w:val="00CD6D33"/>
    <w:rsid w:val="00CD6DF5"/>
    <w:rsid w:val="00CD6E2F"/>
    <w:rsid w:val="00CD6E79"/>
    <w:rsid w:val="00CD7053"/>
    <w:rsid w:val="00CD72A3"/>
    <w:rsid w:val="00CD7921"/>
    <w:rsid w:val="00CD7C3B"/>
    <w:rsid w:val="00CD7C56"/>
    <w:rsid w:val="00CD7E18"/>
    <w:rsid w:val="00CD7E5C"/>
    <w:rsid w:val="00CD7ED3"/>
    <w:rsid w:val="00CE00D3"/>
    <w:rsid w:val="00CE0142"/>
    <w:rsid w:val="00CE0150"/>
    <w:rsid w:val="00CE03C9"/>
    <w:rsid w:val="00CE05F8"/>
    <w:rsid w:val="00CE0759"/>
    <w:rsid w:val="00CE0AE5"/>
    <w:rsid w:val="00CE0B01"/>
    <w:rsid w:val="00CE0D14"/>
    <w:rsid w:val="00CE0E76"/>
    <w:rsid w:val="00CE1214"/>
    <w:rsid w:val="00CE12DC"/>
    <w:rsid w:val="00CE1385"/>
    <w:rsid w:val="00CE13A5"/>
    <w:rsid w:val="00CE1441"/>
    <w:rsid w:val="00CE160D"/>
    <w:rsid w:val="00CE1951"/>
    <w:rsid w:val="00CE19E4"/>
    <w:rsid w:val="00CE1DCE"/>
    <w:rsid w:val="00CE1E7B"/>
    <w:rsid w:val="00CE2167"/>
    <w:rsid w:val="00CE22B3"/>
    <w:rsid w:val="00CE22E2"/>
    <w:rsid w:val="00CE2370"/>
    <w:rsid w:val="00CE2456"/>
    <w:rsid w:val="00CE253C"/>
    <w:rsid w:val="00CE2715"/>
    <w:rsid w:val="00CE2806"/>
    <w:rsid w:val="00CE31A6"/>
    <w:rsid w:val="00CE31CF"/>
    <w:rsid w:val="00CE3279"/>
    <w:rsid w:val="00CE3335"/>
    <w:rsid w:val="00CE3555"/>
    <w:rsid w:val="00CE3884"/>
    <w:rsid w:val="00CE3AE7"/>
    <w:rsid w:val="00CE3BF6"/>
    <w:rsid w:val="00CE3D46"/>
    <w:rsid w:val="00CE41B6"/>
    <w:rsid w:val="00CE43A0"/>
    <w:rsid w:val="00CE43FC"/>
    <w:rsid w:val="00CE4533"/>
    <w:rsid w:val="00CE4541"/>
    <w:rsid w:val="00CE483D"/>
    <w:rsid w:val="00CE4E42"/>
    <w:rsid w:val="00CE4F67"/>
    <w:rsid w:val="00CE4F7A"/>
    <w:rsid w:val="00CE5129"/>
    <w:rsid w:val="00CE5675"/>
    <w:rsid w:val="00CE5751"/>
    <w:rsid w:val="00CE5E1D"/>
    <w:rsid w:val="00CE5E2F"/>
    <w:rsid w:val="00CE63DA"/>
    <w:rsid w:val="00CE6521"/>
    <w:rsid w:val="00CE65AB"/>
    <w:rsid w:val="00CE6610"/>
    <w:rsid w:val="00CE664C"/>
    <w:rsid w:val="00CE6729"/>
    <w:rsid w:val="00CE69F5"/>
    <w:rsid w:val="00CE6A74"/>
    <w:rsid w:val="00CE6B7A"/>
    <w:rsid w:val="00CE6CB9"/>
    <w:rsid w:val="00CE6CD8"/>
    <w:rsid w:val="00CE6DA1"/>
    <w:rsid w:val="00CE6FB8"/>
    <w:rsid w:val="00CE701F"/>
    <w:rsid w:val="00CE704A"/>
    <w:rsid w:val="00CE7393"/>
    <w:rsid w:val="00CE7820"/>
    <w:rsid w:val="00CE7970"/>
    <w:rsid w:val="00CE79D3"/>
    <w:rsid w:val="00CE7A1A"/>
    <w:rsid w:val="00CE7AC2"/>
    <w:rsid w:val="00CE7B4F"/>
    <w:rsid w:val="00CE7B53"/>
    <w:rsid w:val="00CE7BA4"/>
    <w:rsid w:val="00CE7E00"/>
    <w:rsid w:val="00CE7ED8"/>
    <w:rsid w:val="00CE7F12"/>
    <w:rsid w:val="00CE7F57"/>
    <w:rsid w:val="00CF006C"/>
    <w:rsid w:val="00CF01CA"/>
    <w:rsid w:val="00CF0DD8"/>
    <w:rsid w:val="00CF0F00"/>
    <w:rsid w:val="00CF0FA2"/>
    <w:rsid w:val="00CF10AB"/>
    <w:rsid w:val="00CF10DC"/>
    <w:rsid w:val="00CF12DB"/>
    <w:rsid w:val="00CF1837"/>
    <w:rsid w:val="00CF1960"/>
    <w:rsid w:val="00CF1C10"/>
    <w:rsid w:val="00CF1F17"/>
    <w:rsid w:val="00CF1F8D"/>
    <w:rsid w:val="00CF2287"/>
    <w:rsid w:val="00CF22A4"/>
    <w:rsid w:val="00CF23EF"/>
    <w:rsid w:val="00CF2559"/>
    <w:rsid w:val="00CF2644"/>
    <w:rsid w:val="00CF2861"/>
    <w:rsid w:val="00CF29C7"/>
    <w:rsid w:val="00CF2BF6"/>
    <w:rsid w:val="00CF2DB5"/>
    <w:rsid w:val="00CF2DBC"/>
    <w:rsid w:val="00CF2DD1"/>
    <w:rsid w:val="00CF3182"/>
    <w:rsid w:val="00CF3392"/>
    <w:rsid w:val="00CF3510"/>
    <w:rsid w:val="00CF3850"/>
    <w:rsid w:val="00CF3B91"/>
    <w:rsid w:val="00CF3C70"/>
    <w:rsid w:val="00CF3E22"/>
    <w:rsid w:val="00CF3EE7"/>
    <w:rsid w:val="00CF3F75"/>
    <w:rsid w:val="00CF4010"/>
    <w:rsid w:val="00CF40E7"/>
    <w:rsid w:val="00CF46CB"/>
    <w:rsid w:val="00CF47FC"/>
    <w:rsid w:val="00CF48A7"/>
    <w:rsid w:val="00CF493C"/>
    <w:rsid w:val="00CF4B83"/>
    <w:rsid w:val="00CF4CF1"/>
    <w:rsid w:val="00CF4D79"/>
    <w:rsid w:val="00CF5342"/>
    <w:rsid w:val="00CF544B"/>
    <w:rsid w:val="00CF56AF"/>
    <w:rsid w:val="00CF5A54"/>
    <w:rsid w:val="00CF5D00"/>
    <w:rsid w:val="00CF5DBA"/>
    <w:rsid w:val="00CF5E5D"/>
    <w:rsid w:val="00CF5E7F"/>
    <w:rsid w:val="00CF60D3"/>
    <w:rsid w:val="00CF6319"/>
    <w:rsid w:val="00CF653C"/>
    <w:rsid w:val="00CF66F2"/>
    <w:rsid w:val="00CF67C6"/>
    <w:rsid w:val="00CF6BCA"/>
    <w:rsid w:val="00CF6FD8"/>
    <w:rsid w:val="00CF706C"/>
    <w:rsid w:val="00CF718E"/>
    <w:rsid w:val="00CF720C"/>
    <w:rsid w:val="00CF7255"/>
    <w:rsid w:val="00CF7419"/>
    <w:rsid w:val="00CF7521"/>
    <w:rsid w:val="00CF7618"/>
    <w:rsid w:val="00CF7907"/>
    <w:rsid w:val="00CF79E6"/>
    <w:rsid w:val="00CF7D0B"/>
    <w:rsid w:val="00CF7F7E"/>
    <w:rsid w:val="00D00063"/>
    <w:rsid w:val="00D00266"/>
    <w:rsid w:val="00D0026F"/>
    <w:rsid w:val="00D00517"/>
    <w:rsid w:val="00D00672"/>
    <w:rsid w:val="00D006BE"/>
    <w:rsid w:val="00D00749"/>
    <w:rsid w:val="00D008D1"/>
    <w:rsid w:val="00D00B6F"/>
    <w:rsid w:val="00D00D0E"/>
    <w:rsid w:val="00D00E67"/>
    <w:rsid w:val="00D00F7F"/>
    <w:rsid w:val="00D01003"/>
    <w:rsid w:val="00D01038"/>
    <w:rsid w:val="00D01268"/>
    <w:rsid w:val="00D01542"/>
    <w:rsid w:val="00D0154D"/>
    <w:rsid w:val="00D0170D"/>
    <w:rsid w:val="00D01868"/>
    <w:rsid w:val="00D01A95"/>
    <w:rsid w:val="00D01AE2"/>
    <w:rsid w:val="00D01C43"/>
    <w:rsid w:val="00D01C8D"/>
    <w:rsid w:val="00D01E95"/>
    <w:rsid w:val="00D01E96"/>
    <w:rsid w:val="00D01EFF"/>
    <w:rsid w:val="00D01F85"/>
    <w:rsid w:val="00D0216D"/>
    <w:rsid w:val="00D02444"/>
    <w:rsid w:val="00D02467"/>
    <w:rsid w:val="00D024A8"/>
    <w:rsid w:val="00D0253E"/>
    <w:rsid w:val="00D02CD7"/>
    <w:rsid w:val="00D0304D"/>
    <w:rsid w:val="00D0320D"/>
    <w:rsid w:val="00D033F6"/>
    <w:rsid w:val="00D034F3"/>
    <w:rsid w:val="00D035C6"/>
    <w:rsid w:val="00D03714"/>
    <w:rsid w:val="00D037C6"/>
    <w:rsid w:val="00D03D67"/>
    <w:rsid w:val="00D03F31"/>
    <w:rsid w:val="00D0406B"/>
    <w:rsid w:val="00D040C1"/>
    <w:rsid w:val="00D040F8"/>
    <w:rsid w:val="00D04258"/>
    <w:rsid w:val="00D0425D"/>
    <w:rsid w:val="00D0429A"/>
    <w:rsid w:val="00D0462D"/>
    <w:rsid w:val="00D04640"/>
    <w:rsid w:val="00D04A2B"/>
    <w:rsid w:val="00D04B64"/>
    <w:rsid w:val="00D04EDA"/>
    <w:rsid w:val="00D0541B"/>
    <w:rsid w:val="00D054AF"/>
    <w:rsid w:val="00D05595"/>
    <w:rsid w:val="00D05629"/>
    <w:rsid w:val="00D05649"/>
    <w:rsid w:val="00D056DC"/>
    <w:rsid w:val="00D05711"/>
    <w:rsid w:val="00D0586A"/>
    <w:rsid w:val="00D0586C"/>
    <w:rsid w:val="00D05A4E"/>
    <w:rsid w:val="00D05ABF"/>
    <w:rsid w:val="00D05AE6"/>
    <w:rsid w:val="00D05DC2"/>
    <w:rsid w:val="00D05F53"/>
    <w:rsid w:val="00D06119"/>
    <w:rsid w:val="00D06128"/>
    <w:rsid w:val="00D06430"/>
    <w:rsid w:val="00D067B1"/>
    <w:rsid w:val="00D06D3A"/>
    <w:rsid w:val="00D06DD5"/>
    <w:rsid w:val="00D070A9"/>
    <w:rsid w:val="00D07411"/>
    <w:rsid w:val="00D076C1"/>
    <w:rsid w:val="00D079F3"/>
    <w:rsid w:val="00D07ABE"/>
    <w:rsid w:val="00D07BA1"/>
    <w:rsid w:val="00D07BCC"/>
    <w:rsid w:val="00D07D0A"/>
    <w:rsid w:val="00D07FAD"/>
    <w:rsid w:val="00D10266"/>
    <w:rsid w:val="00D10289"/>
    <w:rsid w:val="00D102D4"/>
    <w:rsid w:val="00D10346"/>
    <w:rsid w:val="00D10438"/>
    <w:rsid w:val="00D104B3"/>
    <w:rsid w:val="00D105C7"/>
    <w:rsid w:val="00D1093A"/>
    <w:rsid w:val="00D10BDC"/>
    <w:rsid w:val="00D10DFB"/>
    <w:rsid w:val="00D10F23"/>
    <w:rsid w:val="00D110BA"/>
    <w:rsid w:val="00D11470"/>
    <w:rsid w:val="00D1174E"/>
    <w:rsid w:val="00D1179F"/>
    <w:rsid w:val="00D11A31"/>
    <w:rsid w:val="00D11A55"/>
    <w:rsid w:val="00D11B5E"/>
    <w:rsid w:val="00D11C04"/>
    <w:rsid w:val="00D11D0F"/>
    <w:rsid w:val="00D11E3D"/>
    <w:rsid w:val="00D11E78"/>
    <w:rsid w:val="00D11F03"/>
    <w:rsid w:val="00D12234"/>
    <w:rsid w:val="00D12379"/>
    <w:rsid w:val="00D123A5"/>
    <w:rsid w:val="00D12925"/>
    <w:rsid w:val="00D1295F"/>
    <w:rsid w:val="00D12C03"/>
    <w:rsid w:val="00D12CC6"/>
    <w:rsid w:val="00D12D92"/>
    <w:rsid w:val="00D13137"/>
    <w:rsid w:val="00D133CB"/>
    <w:rsid w:val="00D13873"/>
    <w:rsid w:val="00D13A74"/>
    <w:rsid w:val="00D13E33"/>
    <w:rsid w:val="00D13E5F"/>
    <w:rsid w:val="00D14175"/>
    <w:rsid w:val="00D14198"/>
    <w:rsid w:val="00D14221"/>
    <w:rsid w:val="00D1426C"/>
    <w:rsid w:val="00D142E2"/>
    <w:rsid w:val="00D14311"/>
    <w:rsid w:val="00D14371"/>
    <w:rsid w:val="00D145EF"/>
    <w:rsid w:val="00D1476A"/>
    <w:rsid w:val="00D147C7"/>
    <w:rsid w:val="00D14987"/>
    <w:rsid w:val="00D14C49"/>
    <w:rsid w:val="00D1502D"/>
    <w:rsid w:val="00D1510E"/>
    <w:rsid w:val="00D15153"/>
    <w:rsid w:val="00D15783"/>
    <w:rsid w:val="00D1597A"/>
    <w:rsid w:val="00D15A0A"/>
    <w:rsid w:val="00D15B26"/>
    <w:rsid w:val="00D16016"/>
    <w:rsid w:val="00D1607C"/>
    <w:rsid w:val="00D163A0"/>
    <w:rsid w:val="00D16507"/>
    <w:rsid w:val="00D167D2"/>
    <w:rsid w:val="00D16977"/>
    <w:rsid w:val="00D16AEC"/>
    <w:rsid w:val="00D16D50"/>
    <w:rsid w:val="00D16D54"/>
    <w:rsid w:val="00D16EFB"/>
    <w:rsid w:val="00D16FA8"/>
    <w:rsid w:val="00D1701D"/>
    <w:rsid w:val="00D17446"/>
    <w:rsid w:val="00D17A88"/>
    <w:rsid w:val="00D17B8E"/>
    <w:rsid w:val="00D17C51"/>
    <w:rsid w:val="00D17F1A"/>
    <w:rsid w:val="00D17F68"/>
    <w:rsid w:val="00D17FD2"/>
    <w:rsid w:val="00D2012B"/>
    <w:rsid w:val="00D20270"/>
    <w:rsid w:val="00D202C3"/>
    <w:rsid w:val="00D20333"/>
    <w:rsid w:val="00D20B3E"/>
    <w:rsid w:val="00D20FBA"/>
    <w:rsid w:val="00D20FE2"/>
    <w:rsid w:val="00D21081"/>
    <w:rsid w:val="00D210D4"/>
    <w:rsid w:val="00D21427"/>
    <w:rsid w:val="00D21485"/>
    <w:rsid w:val="00D218F3"/>
    <w:rsid w:val="00D2199D"/>
    <w:rsid w:val="00D21D7B"/>
    <w:rsid w:val="00D21DE7"/>
    <w:rsid w:val="00D21F2A"/>
    <w:rsid w:val="00D2242B"/>
    <w:rsid w:val="00D229CE"/>
    <w:rsid w:val="00D2329D"/>
    <w:rsid w:val="00D233A0"/>
    <w:rsid w:val="00D2349B"/>
    <w:rsid w:val="00D2367B"/>
    <w:rsid w:val="00D23723"/>
    <w:rsid w:val="00D2391B"/>
    <w:rsid w:val="00D2394E"/>
    <w:rsid w:val="00D23AF8"/>
    <w:rsid w:val="00D23B49"/>
    <w:rsid w:val="00D23FC5"/>
    <w:rsid w:val="00D240F8"/>
    <w:rsid w:val="00D242BF"/>
    <w:rsid w:val="00D243A4"/>
    <w:rsid w:val="00D247BA"/>
    <w:rsid w:val="00D248DD"/>
    <w:rsid w:val="00D2490B"/>
    <w:rsid w:val="00D24B88"/>
    <w:rsid w:val="00D24CA6"/>
    <w:rsid w:val="00D24E72"/>
    <w:rsid w:val="00D24F17"/>
    <w:rsid w:val="00D24F24"/>
    <w:rsid w:val="00D24F67"/>
    <w:rsid w:val="00D25008"/>
    <w:rsid w:val="00D25430"/>
    <w:rsid w:val="00D255C8"/>
    <w:rsid w:val="00D2572B"/>
    <w:rsid w:val="00D25A21"/>
    <w:rsid w:val="00D25AC8"/>
    <w:rsid w:val="00D25AEA"/>
    <w:rsid w:val="00D25B8A"/>
    <w:rsid w:val="00D25F29"/>
    <w:rsid w:val="00D26135"/>
    <w:rsid w:val="00D26227"/>
    <w:rsid w:val="00D26404"/>
    <w:rsid w:val="00D2678A"/>
    <w:rsid w:val="00D2683F"/>
    <w:rsid w:val="00D2697E"/>
    <w:rsid w:val="00D26BC2"/>
    <w:rsid w:val="00D26C1B"/>
    <w:rsid w:val="00D26CC1"/>
    <w:rsid w:val="00D27339"/>
    <w:rsid w:val="00D2743E"/>
    <w:rsid w:val="00D277B4"/>
    <w:rsid w:val="00D277B9"/>
    <w:rsid w:val="00D27903"/>
    <w:rsid w:val="00D27BDE"/>
    <w:rsid w:val="00D27D4B"/>
    <w:rsid w:val="00D27E55"/>
    <w:rsid w:val="00D27ED9"/>
    <w:rsid w:val="00D27EF4"/>
    <w:rsid w:val="00D27FD2"/>
    <w:rsid w:val="00D30099"/>
    <w:rsid w:val="00D300EF"/>
    <w:rsid w:val="00D300F1"/>
    <w:rsid w:val="00D3014E"/>
    <w:rsid w:val="00D3030A"/>
    <w:rsid w:val="00D304DA"/>
    <w:rsid w:val="00D304EC"/>
    <w:rsid w:val="00D306B6"/>
    <w:rsid w:val="00D3073F"/>
    <w:rsid w:val="00D3086C"/>
    <w:rsid w:val="00D308D1"/>
    <w:rsid w:val="00D30B94"/>
    <w:rsid w:val="00D30BB9"/>
    <w:rsid w:val="00D31064"/>
    <w:rsid w:val="00D31328"/>
    <w:rsid w:val="00D313BA"/>
    <w:rsid w:val="00D313BF"/>
    <w:rsid w:val="00D3143A"/>
    <w:rsid w:val="00D3159F"/>
    <w:rsid w:val="00D31E9A"/>
    <w:rsid w:val="00D31F01"/>
    <w:rsid w:val="00D32267"/>
    <w:rsid w:val="00D32446"/>
    <w:rsid w:val="00D3244D"/>
    <w:rsid w:val="00D3260C"/>
    <w:rsid w:val="00D3281A"/>
    <w:rsid w:val="00D328F0"/>
    <w:rsid w:val="00D32C2C"/>
    <w:rsid w:val="00D32E4C"/>
    <w:rsid w:val="00D3300D"/>
    <w:rsid w:val="00D33035"/>
    <w:rsid w:val="00D3308C"/>
    <w:rsid w:val="00D3319D"/>
    <w:rsid w:val="00D33369"/>
    <w:rsid w:val="00D333CA"/>
    <w:rsid w:val="00D33670"/>
    <w:rsid w:val="00D33839"/>
    <w:rsid w:val="00D338AD"/>
    <w:rsid w:val="00D338EE"/>
    <w:rsid w:val="00D33A9A"/>
    <w:rsid w:val="00D33CCC"/>
    <w:rsid w:val="00D33DAE"/>
    <w:rsid w:val="00D3426C"/>
    <w:rsid w:val="00D34483"/>
    <w:rsid w:val="00D34565"/>
    <w:rsid w:val="00D346E2"/>
    <w:rsid w:val="00D34835"/>
    <w:rsid w:val="00D349C0"/>
    <w:rsid w:val="00D34B1E"/>
    <w:rsid w:val="00D34E42"/>
    <w:rsid w:val="00D34FB3"/>
    <w:rsid w:val="00D34FC1"/>
    <w:rsid w:val="00D3508A"/>
    <w:rsid w:val="00D350CD"/>
    <w:rsid w:val="00D355C1"/>
    <w:rsid w:val="00D358B2"/>
    <w:rsid w:val="00D359C5"/>
    <w:rsid w:val="00D35B77"/>
    <w:rsid w:val="00D35E1B"/>
    <w:rsid w:val="00D35F8C"/>
    <w:rsid w:val="00D3651E"/>
    <w:rsid w:val="00D36696"/>
    <w:rsid w:val="00D36734"/>
    <w:rsid w:val="00D367C4"/>
    <w:rsid w:val="00D367E6"/>
    <w:rsid w:val="00D36906"/>
    <w:rsid w:val="00D3693A"/>
    <w:rsid w:val="00D36989"/>
    <w:rsid w:val="00D36A13"/>
    <w:rsid w:val="00D36BD8"/>
    <w:rsid w:val="00D36D60"/>
    <w:rsid w:val="00D36F42"/>
    <w:rsid w:val="00D37257"/>
    <w:rsid w:val="00D374A4"/>
    <w:rsid w:val="00D376E6"/>
    <w:rsid w:val="00D3786F"/>
    <w:rsid w:val="00D37B4C"/>
    <w:rsid w:val="00D37BE7"/>
    <w:rsid w:val="00D37BEB"/>
    <w:rsid w:val="00D37D2D"/>
    <w:rsid w:val="00D37FAC"/>
    <w:rsid w:val="00D40192"/>
    <w:rsid w:val="00D404D9"/>
    <w:rsid w:val="00D4054F"/>
    <w:rsid w:val="00D406AC"/>
    <w:rsid w:val="00D408D1"/>
    <w:rsid w:val="00D40B41"/>
    <w:rsid w:val="00D40BD7"/>
    <w:rsid w:val="00D40C94"/>
    <w:rsid w:val="00D40CA9"/>
    <w:rsid w:val="00D40DB1"/>
    <w:rsid w:val="00D4150F"/>
    <w:rsid w:val="00D41872"/>
    <w:rsid w:val="00D419E0"/>
    <w:rsid w:val="00D41A57"/>
    <w:rsid w:val="00D41B67"/>
    <w:rsid w:val="00D41B87"/>
    <w:rsid w:val="00D42022"/>
    <w:rsid w:val="00D420C9"/>
    <w:rsid w:val="00D4216D"/>
    <w:rsid w:val="00D427B9"/>
    <w:rsid w:val="00D429FA"/>
    <w:rsid w:val="00D42C1F"/>
    <w:rsid w:val="00D42C99"/>
    <w:rsid w:val="00D42ED7"/>
    <w:rsid w:val="00D42F17"/>
    <w:rsid w:val="00D42F40"/>
    <w:rsid w:val="00D430B8"/>
    <w:rsid w:val="00D43383"/>
    <w:rsid w:val="00D4341C"/>
    <w:rsid w:val="00D435B9"/>
    <w:rsid w:val="00D43729"/>
    <w:rsid w:val="00D4390C"/>
    <w:rsid w:val="00D439AC"/>
    <w:rsid w:val="00D43B2D"/>
    <w:rsid w:val="00D43E5D"/>
    <w:rsid w:val="00D43E9A"/>
    <w:rsid w:val="00D43F62"/>
    <w:rsid w:val="00D443A3"/>
    <w:rsid w:val="00D44434"/>
    <w:rsid w:val="00D44461"/>
    <w:rsid w:val="00D44482"/>
    <w:rsid w:val="00D44561"/>
    <w:rsid w:val="00D449F6"/>
    <w:rsid w:val="00D44A6D"/>
    <w:rsid w:val="00D44AC9"/>
    <w:rsid w:val="00D44B87"/>
    <w:rsid w:val="00D44BCE"/>
    <w:rsid w:val="00D44CC3"/>
    <w:rsid w:val="00D44D7B"/>
    <w:rsid w:val="00D45087"/>
    <w:rsid w:val="00D45139"/>
    <w:rsid w:val="00D451CC"/>
    <w:rsid w:val="00D45405"/>
    <w:rsid w:val="00D45558"/>
    <w:rsid w:val="00D45800"/>
    <w:rsid w:val="00D4590B"/>
    <w:rsid w:val="00D45CEC"/>
    <w:rsid w:val="00D45E68"/>
    <w:rsid w:val="00D45FA6"/>
    <w:rsid w:val="00D46138"/>
    <w:rsid w:val="00D4638E"/>
    <w:rsid w:val="00D463A1"/>
    <w:rsid w:val="00D46509"/>
    <w:rsid w:val="00D466DA"/>
    <w:rsid w:val="00D46C99"/>
    <w:rsid w:val="00D46D01"/>
    <w:rsid w:val="00D46D30"/>
    <w:rsid w:val="00D46EDA"/>
    <w:rsid w:val="00D46FD4"/>
    <w:rsid w:val="00D47089"/>
    <w:rsid w:val="00D47258"/>
    <w:rsid w:val="00D474EE"/>
    <w:rsid w:val="00D47734"/>
    <w:rsid w:val="00D47913"/>
    <w:rsid w:val="00D47936"/>
    <w:rsid w:val="00D47F2B"/>
    <w:rsid w:val="00D502C5"/>
    <w:rsid w:val="00D50305"/>
    <w:rsid w:val="00D504BF"/>
    <w:rsid w:val="00D504C9"/>
    <w:rsid w:val="00D504E9"/>
    <w:rsid w:val="00D505B9"/>
    <w:rsid w:val="00D505FC"/>
    <w:rsid w:val="00D50673"/>
    <w:rsid w:val="00D5076C"/>
    <w:rsid w:val="00D50835"/>
    <w:rsid w:val="00D508E6"/>
    <w:rsid w:val="00D50C06"/>
    <w:rsid w:val="00D50C13"/>
    <w:rsid w:val="00D51204"/>
    <w:rsid w:val="00D51378"/>
    <w:rsid w:val="00D5148D"/>
    <w:rsid w:val="00D514B4"/>
    <w:rsid w:val="00D5173A"/>
    <w:rsid w:val="00D5174C"/>
    <w:rsid w:val="00D51805"/>
    <w:rsid w:val="00D5191D"/>
    <w:rsid w:val="00D519D2"/>
    <w:rsid w:val="00D51A9A"/>
    <w:rsid w:val="00D51BDD"/>
    <w:rsid w:val="00D51C72"/>
    <w:rsid w:val="00D51D93"/>
    <w:rsid w:val="00D52130"/>
    <w:rsid w:val="00D5216A"/>
    <w:rsid w:val="00D521CF"/>
    <w:rsid w:val="00D52309"/>
    <w:rsid w:val="00D523A6"/>
    <w:rsid w:val="00D52518"/>
    <w:rsid w:val="00D53081"/>
    <w:rsid w:val="00D534A9"/>
    <w:rsid w:val="00D53696"/>
    <w:rsid w:val="00D53755"/>
    <w:rsid w:val="00D537CC"/>
    <w:rsid w:val="00D538D2"/>
    <w:rsid w:val="00D53B17"/>
    <w:rsid w:val="00D53C10"/>
    <w:rsid w:val="00D53F0F"/>
    <w:rsid w:val="00D5400E"/>
    <w:rsid w:val="00D541B8"/>
    <w:rsid w:val="00D54421"/>
    <w:rsid w:val="00D54445"/>
    <w:rsid w:val="00D54801"/>
    <w:rsid w:val="00D54AA0"/>
    <w:rsid w:val="00D54F3F"/>
    <w:rsid w:val="00D55139"/>
    <w:rsid w:val="00D552B9"/>
    <w:rsid w:val="00D552BB"/>
    <w:rsid w:val="00D5542A"/>
    <w:rsid w:val="00D5552A"/>
    <w:rsid w:val="00D55771"/>
    <w:rsid w:val="00D55D00"/>
    <w:rsid w:val="00D55D21"/>
    <w:rsid w:val="00D55E5A"/>
    <w:rsid w:val="00D56307"/>
    <w:rsid w:val="00D56822"/>
    <w:rsid w:val="00D5694B"/>
    <w:rsid w:val="00D56A1C"/>
    <w:rsid w:val="00D56BB7"/>
    <w:rsid w:val="00D56C74"/>
    <w:rsid w:val="00D571B0"/>
    <w:rsid w:val="00D57375"/>
    <w:rsid w:val="00D57756"/>
    <w:rsid w:val="00D578FA"/>
    <w:rsid w:val="00D579F4"/>
    <w:rsid w:val="00D57D11"/>
    <w:rsid w:val="00D57F42"/>
    <w:rsid w:val="00D60012"/>
    <w:rsid w:val="00D60037"/>
    <w:rsid w:val="00D60191"/>
    <w:rsid w:val="00D60437"/>
    <w:rsid w:val="00D60586"/>
    <w:rsid w:val="00D60657"/>
    <w:rsid w:val="00D60698"/>
    <w:rsid w:val="00D606B5"/>
    <w:rsid w:val="00D60BB1"/>
    <w:rsid w:val="00D60E58"/>
    <w:rsid w:val="00D6103E"/>
    <w:rsid w:val="00D61104"/>
    <w:rsid w:val="00D61244"/>
    <w:rsid w:val="00D61281"/>
    <w:rsid w:val="00D6138B"/>
    <w:rsid w:val="00D614DE"/>
    <w:rsid w:val="00D61603"/>
    <w:rsid w:val="00D61649"/>
    <w:rsid w:val="00D6167B"/>
    <w:rsid w:val="00D618D9"/>
    <w:rsid w:val="00D61930"/>
    <w:rsid w:val="00D61A25"/>
    <w:rsid w:val="00D61AB2"/>
    <w:rsid w:val="00D61C08"/>
    <w:rsid w:val="00D61E96"/>
    <w:rsid w:val="00D622AA"/>
    <w:rsid w:val="00D62552"/>
    <w:rsid w:val="00D6267E"/>
    <w:rsid w:val="00D62A80"/>
    <w:rsid w:val="00D62B80"/>
    <w:rsid w:val="00D62C49"/>
    <w:rsid w:val="00D62CC8"/>
    <w:rsid w:val="00D62E19"/>
    <w:rsid w:val="00D62EB9"/>
    <w:rsid w:val="00D62FDF"/>
    <w:rsid w:val="00D63407"/>
    <w:rsid w:val="00D6358D"/>
    <w:rsid w:val="00D636D5"/>
    <w:rsid w:val="00D637CC"/>
    <w:rsid w:val="00D637CE"/>
    <w:rsid w:val="00D63A91"/>
    <w:rsid w:val="00D63ABC"/>
    <w:rsid w:val="00D63FB3"/>
    <w:rsid w:val="00D64011"/>
    <w:rsid w:val="00D6407E"/>
    <w:rsid w:val="00D642F7"/>
    <w:rsid w:val="00D643B3"/>
    <w:rsid w:val="00D6459E"/>
    <w:rsid w:val="00D645F3"/>
    <w:rsid w:val="00D646D9"/>
    <w:rsid w:val="00D64A30"/>
    <w:rsid w:val="00D64B99"/>
    <w:rsid w:val="00D64CA2"/>
    <w:rsid w:val="00D64CC3"/>
    <w:rsid w:val="00D64CCB"/>
    <w:rsid w:val="00D64F75"/>
    <w:rsid w:val="00D6503A"/>
    <w:rsid w:val="00D650A5"/>
    <w:rsid w:val="00D653D2"/>
    <w:rsid w:val="00D654D4"/>
    <w:rsid w:val="00D6551D"/>
    <w:rsid w:val="00D65718"/>
    <w:rsid w:val="00D65790"/>
    <w:rsid w:val="00D65ADB"/>
    <w:rsid w:val="00D65ADD"/>
    <w:rsid w:val="00D65B27"/>
    <w:rsid w:val="00D65C6C"/>
    <w:rsid w:val="00D660CF"/>
    <w:rsid w:val="00D66128"/>
    <w:rsid w:val="00D6648D"/>
    <w:rsid w:val="00D664A6"/>
    <w:rsid w:val="00D66641"/>
    <w:rsid w:val="00D66684"/>
    <w:rsid w:val="00D668CF"/>
    <w:rsid w:val="00D66943"/>
    <w:rsid w:val="00D66D7A"/>
    <w:rsid w:val="00D66E7F"/>
    <w:rsid w:val="00D67001"/>
    <w:rsid w:val="00D67127"/>
    <w:rsid w:val="00D6731F"/>
    <w:rsid w:val="00D67863"/>
    <w:rsid w:val="00D679B6"/>
    <w:rsid w:val="00D67AAB"/>
    <w:rsid w:val="00D67BEB"/>
    <w:rsid w:val="00D67F59"/>
    <w:rsid w:val="00D700E8"/>
    <w:rsid w:val="00D70200"/>
    <w:rsid w:val="00D702CA"/>
    <w:rsid w:val="00D708E8"/>
    <w:rsid w:val="00D70902"/>
    <w:rsid w:val="00D70961"/>
    <w:rsid w:val="00D70F1D"/>
    <w:rsid w:val="00D712DE"/>
    <w:rsid w:val="00D713DC"/>
    <w:rsid w:val="00D715FC"/>
    <w:rsid w:val="00D716FC"/>
    <w:rsid w:val="00D71750"/>
    <w:rsid w:val="00D71920"/>
    <w:rsid w:val="00D71EA0"/>
    <w:rsid w:val="00D72311"/>
    <w:rsid w:val="00D72744"/>
    <w:rsid w:val="00D7292D"/>
    <w:rsid w:val="00D72DF6"/>
    <w:rsid w:val="00D72F13"/>
    <w:rsid w:val="00D73125"/>
    <w:rsid w:val="00D73224"/>
    <w:rsid w:val="00D73356"/>
    <w:rsid w:val="00D7344C"/>
    <w:rsid w:val="00D73460"/>
    <w:rsid w:val="00D73698"/>
    <w:rsid w:val="00D73739"/>
    <w:rsid w:val="00D73790"/>
    <w:rsid w:val="00D737FD"/>
    <w:rsid w:val="00D739F5"/>
    <w:rsid w:val="00D73CDF"/>
    <w:rsid w:val="00D74005"/>
    <w:rsid w:val="00D74081"/>
    <w:rsid w:val="00D744FB"/>
    <w:rsid w:val="00D74582"/>
    <w:rsid w:val="00D74620"/>
    <w:rsid w:val="00D74623"/>
    <w:rsid w:val="00D74764"/>
    <w:rsid w:val="00D74984"/>
    <w:rsid w:val="00D7498B"/>
    <w:rsid w:val="00D749D0"/>
    <w:rsid w:val="00D74B2A"/>
    <w:rsid w:val="00D74CAA"/>
    <w:rsid w:val="00D74CE2"/>
    <w:rsid w:val="00D74D42"/>
    <w:rsid w:val="00D74D55"/>
    <w:rsid w:val="00D750BB"/>
    <w:rsid w:val="00D75221"/>
    <w:rsid w:val="00D7535C"/>
    <w:rsid w:val="00D75374"/>
    <w:rsid w:val="00D75400"/>
    <w:rsid w:val="00D7541D"/>
    <w:rsid w:val="00D75483"/>
    <w:rsid w:val="00D7556D"/>
    <w:rsid w:val="00D755F3"/>
    <w:rsid w:val="00D7566F"/>
    <w:rsid w:val="00D756E1"/>
    <w:rsid w:val="00D75938"/>
    <w:rsid w:val="00D75AF6"/>
    <w:rsid w:val="00D75B71"/>
    <w:rsid w:val="00D75D56"/>
    <w:rsid w:val="00D75E51"/>
    <w:rsid w:val="00D75F6B"/>
    <w:rsid w:val="00D763CE"/>
    <w:rsid w:val="00D764C6"/>
    <w:rsid w:val="00D764DC"/>
    <w:rsid w:val="00D76AAB"/>
    <w:rsid w:val="00D76D59"/>
    <w:rsid w:val="00D76E97"/>
    <w:rsid w:val="00D76EC2"/>
    <w:rsid w:val="00D76FF1"/>
    <w:rsid w:val="00D77275"/>
    <w:rsid w:val="00D774F7"/>
    <w:rsid w:val="00D77837"/>
    <w:rsid w:val="00D77B9C"/>
    <w:rsid w:val="00D77BBB"/>
    <w:rsid w:val="00D77C4A"/>
    <w:rsid w:val="00D77DED"/>
    <w:rsid w:val="00D77E46"/>
    <w:rsid w:val="00D77FC4"/>
    <w:rsid w:val="00D8038D"/>
    <w:rsid w:val="00D80497"/>
    <w:rsid w:val="00D80723"/>
    <w:rsid w:val="00D80737"/>
    <w:rsid w:val="00D80A87"/>
    <w:rsid w:val="00D80C82"/>
    <w:rsid w:val="00D80E63"/>
    <w:rsid w:val="00D8124E"/>
    <w:rsid w:val="00D81326"/>
    <w:rsid w:val="00D815FE"/>
    <w:rsid w:val="00D81701"/>
    <w:rsid w:val="00D81D43"/>
    <w:rsid w:val="00D81DCA"/>
    <w:rsid w:val="00D81F17"/>
    <w:rsid w:val="00D81FBD"/>
    <w:rsid w:val="00D81FF5"/>
    <w:rsid w:val="00D824DA"/>
    <w:rsid w:val="00D82500"/>
    <w:rsid w:val="00D825F1"/>
    <w:rsid w:val="00D8260D"/>
    <w:rsid w:val="00D8277C"/>
    <w:rsid w:val="00D8290C"/>
    <w:rsid w:val="00D82D77"/>
    <w:rsid w:val="00D82E00"/>
    <w:rsid w:val="00D82FA9"/>
    <w:rsid w:val="00D8316A"/>
    <w:rsid w:val="00D832D9"/>
    <w:rsid w:val="00D8331E"/>
    <w:rsid w:val="00D83423"/>
    <w:rsid w:val="00D8349A"/>
    <w:rsid w:val="00D835EC"/>
    <w:rsid w:val="00D835FC"/>
    <w:rsid w:val="00D83627"/>
    <w:rsid w:val="00D837EC"/>
    <w:rsid w:val="00D83AD6"/>
    <w:rsid w:val="00D83B04"/>
    <w:rsid w:val="00D83D5D"/>
    <w:rsid w:val="00D84062"/>
    <w:rsid w:val="00D8410E"/>
    <w:rsid w:val="00D8411E"/>
    <w:rsid w:val="00D8412C"/>
    <w:rsid w:val="00D8423E"/>
    <w:rsid w:val="00D84464"/>
    <w:rsid w:val="00D84475"/>
    <w:rsid w:val="00D84831"/>
    <w:rsid w:val="00D84A97"/>
    <w:rsid w:val="00D84DEF"/>
    <w:rsid w:val="00D84E4C"/>
    <w:rsid w:val="00D84F96"/>
    <w:rsid w:val="00D85031"/>
    <w:rsid w:val="00D852CA"/>
    <w:rsid w:val="00D8535A"/>
    <w:rsid w:val="00D85801"/>
    <w:rsid w:val="00D858ED"/>
    <w:rsid w:val="00D85A66"/>
    <w:rsid w:val="00D85BF5"/>
    <w:rsid w:val="00D85C59"/>
    <w:rsid w:val="00D85D71"/>
    <w:rsid w:val="00D85E2C"/>
    <w:rsid w:val="00D85EA3"/>
    <w:rsid w:val="00D8641E"/>
    <w:rsid w:val="00D8643F"/>
    <w:rsid w:val="00D86740"/>
    <w:rsid w:val="00D86AE5"/>
    <w:rsid w:val="00D86C1E"/>
    <w:rsid w:val="00D86C57"/>
    <w:rsid w:val="00D86D1F"/>
    <w:rsid w:val="00D86DB9"/>
    <w:rsid w:val="00D86E72"/>
    <w:rsid w:val="00D87141"/>
    <w:rsid w:val="00D872A2"/>
    <w:rsid w:val="00D8732D"/>
    <w:rsid w:val="00D873AB"/>
    <w:rsid w:val="00D87540"/>
    <w:rsid w:val="00D875DA"/>
    <w:rsid w:val="00D87825"/>
    <w:rsid w:val="00D87A6C"/>
    <w:rsid w:val="00D87D69"/>
    <w:rsid w:val="00D87F49"/>
    <w:rsid w:val="00D87F6F"/>
    <w:rsid w:val="00D87F89"/>
    <w:rsid w:val="00D87F92"/>
    <w:rsid w:val="00D90211"/>
    <w:rsid w:val="00D9023E"/>
    <w:rsid w:val="00D9027B"/>
    <w:rsid w:val="00D9040C"/>
    <w:rsid w:val="00D90545"/>
    <w:rsid w:val="00D906CA"/>
    <w:rsid w:val="00D906CF"/>
    <w:rsid w:val="00D90A38"/>
    <w:rsid w:val="00D90AAC"/>
    <w:rsid w:val="00D90DA9"/>
    <w:rsid w:val="00D90EAD"/>
    <w:rsid w:val="00D9103A"/>
    <w:rsid w:val="00D91103"/>
    <w:rsid w:val="00D9127D"/>
    <w:rsid w:val="00D91343"/>
    <w:rsid w:val="00D913CB"/>
    <w:rsid w:val="00D9177B"/>
    <w:rsid w:val="00D918DC"/>
    <w:rsid w:val="00D918FD"/>
    <w:rsid w:val="00D919ED"/>
    <w:rsid w:val="00D91A10"/>
    <w:rsid w:val="00D91B14"/>
    <w:rsid w:val="00D91E0C"/>
    <w:rsid w:val="00D9229A"/>
    <w:rsid w:val="00D9244B"/>
    <w:rsid w:val="00D925B8"/>
    <w:rsid w:val="00D925F0"/>
    <w:rsid w:val="00D92669"/>
    <w:rsid w:val="00D927BC"/>
    <w:rsid w:val="00D92819"/>
    <w:rsid w:val="00D92861"/>
    <w:rsid w:val="00D92B9A"/>
    <w:rsid w:val="00D92C6A"/>
    <w:rsid w:val="00D92DA5"/>
    <w:rsid w:val="00D92F85"/>
    <w:rsid w:val="00D9300C"/>
    <w:rsid w:val="00D93190"/>
    <w:rsid w:val="00D93680"/>
    <w:rsid w:val="00D9376C"/>
    <w:rsid w:val="00D9399B"/>
    <w:rsid w:val="00D93E8B"/>
    <w:rsid w:val="00D94093"/>
    <w:rsid w:val="00D941CD"/>
    <w:rsid w:val="00D9453C"/>
    <w:rsid w:val="00D9476D"/>
    <w:rsid w:val="00D94AEA"/>
    <w:rsid w:val="00D94AF4"/>
    <w:rsid w:val="00D94E24"/>
    <w:rsid w:val="00D94E28"/>
    <w:rsid w:val="00D94FDE"/>
    <w:rsid w:val="00D95170"/>
    <w:rsid w:val="00D953BE"/>
    <w:rsid w:val="00D95420"/>
    <w:rsid w:val="00D955F3"/>
    <w:rsid w:val="00D95993"/>
    <w:rsid w:val="00D9599D"/>
    <w:rsid w:val="00D95A50"/>
    <w:rsid w:val="00D95B80"/>
    <w:rsid w:val="00D96181"/>
    <w:rsid w:val="00D96366"/>
    <w:rsid w:val="00D96459"/>
    <w:rsid w:val="00D96506"/>
    <w:rsid w:val="00D96515"/>
    <w:rsid w:val="00D96F0A"/>
    <w:rsid w:val="00D96F27"/>
    <w:rsid w:val="00D96FD2"/>
    <w:rsid w:val="00D9723E"/>
    <w:rsid w:val="00D97814"/>
    <w:rsid w:val="00D97999"/>
    <w:rsid w:val="00D97C42"/>
    <w:rsid w:val="00D97CC0"/>
    <w:rsid w:val="00D97E33"/>
    <w:rsid w:val="00DA00E2"/>
    <w:rsid w:val="00DA03DC"/>
    <w:rsid w:val="00DA0562"/>
    <w:rsid w:val="00DA056E"/>
    <w:rsid w:val="00DA0753"/>
    <w:rsid w:val="00DA0863"/>
    <w:rsid w:val="00DA0AEE"/>
    <w:rsid w:val="00DA0B69"/>
    <w:rsid w:val="00DA0D45"/>
    <w:rsid w:val="00DA10B1"/>
    <w:rsid w:val="00DA117D"/>
    <w:rsid w:val="00DA12EF"/>
    <w:rsid w:val="00DA1311"/>
    <w:rsid w:val="00DA14E5"/>
    <w:rsid w:val="00DA158F"/>
    <w:rsid w:val="00DA16BC"/>
    <w:rsid w:val="00DA1848"/>
    <w:rsid w:val="00DA18CA"/>
    <w:rsid w:val="00DA1B13"/>
    <w:rsid w:val="00DA1B3D"/>
    <w:rsid w:val="00DA1FBA"/>
    <w:rsid w:val="00DA2106"/>
    <w:rsid w:val="00DA2180"/>
    <w:rsid w:val="00DA26B7"/>
    <w:rsid w:val="00DA290F"/>
    <w:rsid w:val="00DA29E8"/>
    <w:rsid w:val="00DA2CE4"/>
    <w:rsid w:val="00DA2D69"/>
    <w:rsid w:val="00DA3067"/>
    <w:rsid w:val="00DA310C"/>
    <w:rsid w:val="00DA3155"/>
    <w:rsid w:val="00DA31A6"/>
    <w:rsid w:val="00DA3415"/>
    <w:rsid w:val="00DA367F"/>
    <w:rsid w:val="00DA3A76"/>
    <w:rsid w:val="00DA3CD4"/>
    <w:rsid w:val="00DA3D1D"/>
    <w:rsid w:val="00DA3D77"/>
    <w:rsid w:val="00DA3DA9"/>
    <w:rsid w:val="00DA3DFA"/>
    <w:rsid w:val="00DA4351"/>
    <w:rsid w:val="00DA458C"/>
    <w:rsid w:val="00DA47D0"/>
    <w:rsid w:val="00DA47D3"/>
    <w:rsid w:val="00DA4A07"/>
    <w:rsid w:val="00DA4A93"/>
    <w:rsid w:val="00DA4AF4"/>
    <w:rsid w:val="00DA4B0F"/>
    <w:rsid w:val="00DA4C0B"/>
    <w:rsid w:val="00DA4E2C"/>
    <w:rsid w:val="00DA4F47"/>
    <w:rsid w:val="00DA5380"/>
    <w:rsid w:val="00DA54E0"/>
    <w:rsid w:val="00DA5522"/>
    <w:rsid w:val="00DA58F0"/>
    <w:rsid w:val="00DA59B1"/>
    <w:rsid w:val="00DA5A05"/>
    <w:rsid w:val="00DA5F44"/>
    <w:rsid w:val="00DA6037"/>
    <w:rsid w:val="00DA6069"/>
    <w:rsid w:val="00DA6257"/>
    <w:rsid w:val="00DA635A"/>
    <w:rsid w:val="00DA6465"/>
    <w:rsid w:val="00DA64F4"/>
    <w:rsid w:val="00DA666E"/>
    <w:rsid w:val="00DA6C11"/>
    <w:rsid w:val="00DA6CA2"/>
    <w:rsid w:val="00DA6CC0"/>
    <w:rsid w:val="00DA6EA4"/>
    <w:rsid w:val="00DA7042"/>
    <w:rsid w:val="00DA7675"/>
    <w:rsid w:val="00DA76AC"/>
    <w:rsid w:val="00DA777C"/>
    <w:rsid w:val="00DA779A"/>
    <w:rsid w:val="00DA7846"/>
    <w:rsid w:val="00DA7884"/>
    <w:rsid w:val="00DA7A84"/>
    <w:rsid w:val="00DA7DFD"/>
    <w:rsid w:val="00DA7EF9"/>
    <w:rsid w:val="00DA7FB1"/>
    <w:rsid w:val="00DB0084"/>
    <w:rsid w:val="00DB0107"/>
    <w:rsid w:val="00DB0129"/>
    <w:rsid w:val="00DB0138"/>
    <w:rsid w:val="00DB0365"/>
    <w:rsid w:val="00DB058A"/>
    <w:rsid w:val="00DB0840"/>
    <w:rsid w:val="00DB08BC"/>
    <w:rsid w:val="00DB0929"/>
    <w:rsid w:val="00DB0962"/>
    <w:rsid w:val="00DB0B29"/>
    <w:rsid w:val="00DB0D07"/>
    <w:rsid w:val="00DB0F72"/>
    <w:rsid w:val="00DB0FFB"/>
    <w:rsid w:val="00DB10A8"/>
    <w:rsid w:val="00DB11FB"/>
    <w:rsid w:val="00DB129F"/>
    <w:rsid w:val="00DB144B"/>
    <w:rsid w:val="00DB1460"/>
    <w:rsid w:val="00DB17D8"/>
    <w:rsid w:val="00DB1AB1"/>
    <w:rsid w:val="00DB20CE"/>
    <w:rsid w:val="00DB217B"/>
    <w:rsid w:val="00DB23EA"/>
    <w:rsid w:val="00DB29A4"/>
    <w:rsid w:val="00DB2A97"/>
    <w:rsid w:val="00DB2C76"/>
    <w:rsid w:val="00DB2ED8"/>
    <w:rsid w:val="00DB3041"/>
    <w:rsid w:val="00DB32F3"/>
    <w:rsid w:val="00DB342B"/>
    <w:rsid w:val="00DB3B47"/>
    <w:rsid w:val="00DB3B49"/>
    <w:rsid w:val="00DB3BB3"/>
    <w:rsid w:val="00DB3FC7"/>
    <w:rsid w:val="00DB401F"/>
    <w:rsid w:val="00DB41BB"/>
    <w:rsid w:val="00DB4255"/>
    <w:rsid w:val="00DB4366"/>
    <w:rsid w:val="00DB438D"/>
    <w:rsid w:val="00DB444F"/>
    <w:rsid w:val="00DB4694"/>
    <w:rsid w:val="00DB47ED"/>
    <w:rsid w:val="00DB486F"/>
    <w:rsid w:val="00DB4890"/>
    <w:rsid w:val="00DB4A4F"/>
    <w:rsid w:val="00DB4D5E"/>
    <w:rsid w:val="00DB4FD8"/>
    <w:rsid w:val="00DB537C"/>
    <w:rsid w:val="00DB5381"/>
    <w:rsid w:val="00DB53CB"/>
    <w:rsid w:val="00DB5586"/>
    <w:rsid w:val="00DB5812"/>
    <w:rsid w:val="00DB59F8"/>
    <w:rsid w:val="00DB5B35"/>
    <w:rsid w:val="00DB5B9B"/>
    <w:rsid w:val="00DB5D47"/>
    <w:rsid w:val="00DB5DBD"/>
    <w:rsid w:val="00DB5E4A"/>
    <w:rsid w:val="00DB6076"/>
    <w:rsid w:val="00DB60CD"/>
    <w:rsid w:val="00DB6127"/>
    <w:rsid w:val="00DB64D7"/>
    <w:rsid w:val="00DB669A"/>
    <w:rsid w:val="00DB6C3A"/>
    <w:rsid w:val="00DB6C5C"/>
    <w:rsid w:val="00DB7086"/>
    <w:rsid w:val="00DB7174"/>
    <w:rsid w:val="00DB74F6"/>
    <w:rsid w:val="00DB76AF"/>
    <w:rsid w:val="00DB78B6"/>
    <w:rsid w:val="00DB7D4E"/>
    <w:rsid w:val="00DB7F8F"/>
    <w:rsid w:val="00DB7FD0"/>
    <w:rsid w:val="00DC0084"/>
    <w:rsid w:val="00DC00B4"/>
    <w:rsid w:val="00DC0101"/>
    <w:rsid w:val="00DC022A"/>
    <w:rsid w:val="00DC02C9"/>
    <w:rsid w:val="00DC03F3"/>
    <w:rsid w:val="00DC06FC"/>
    <w:rsid w:val="00DC0780"/>
    <w:rsid w:val="00DC082C"/>
    <w:rsid w:val="00DC08B3"/>
    <w:rsid w:val="00DC098C"/>
    <w:rsid w:val="00DC0B82"/>
    <w:rsid w:val="00DC0CD8"/>
    <w:rsid w:val="00DC0D49"/>
    <w:rsid w:val="00DC0F64"/>
    <w:rsid w:val="00DC126B"/>
    <w:rsid w:val="00DC1C28"/>
    <w:rsid w:val="00DC2223"/>
    <w:rsid w:val="00DC2250"/>
    <w:rsid w:val="00DC250D"/>
    <w:rsid w:val="00DC27B0"/>
    <w:rsid w:val="00DC2C9D"/>
    <w:rsid w:val="00DC2FE7"/>
    <w:rsid w:val="00DC30A5"/>
    <w:rsid w:val="00DC345B"/>
    <w:rsid w:val="00DC3715"/>
    <w:rsid w:val="00DC3897"/>
    <w:rsid w:val="00DC3916"/>
    <w:rsid w:val="00DC3A44"/>
    <w:rsid w:val="00DC3E9A"/>
    <w:rsid w:val="00DC3F17"/>
    <w:rsid w:val="00DC3F4B"/>
    <w:rsid w:val="00DC41AA"/>
    <w:rsid w:val="00DC42BC"/>
    <w:rsid w:val="00DC448E"/>
    <w:rsid w:val="00DC44E9"/>
    <w:rsid w:val="00DC45A8"/>
    <w:rsid w:val="00DC481E"/>
    <w:rsid w:val="00DC4A74"/>
    <w:rsid w:val="00DC4A9E"/>
    <w:rsid w:val="00DC4B60"/>
    <w:rsid w:val="00DC4F27"/>
    <w:rsid w:val="00DC4FCE"/>
    <w:rsid w:val="00DC508C"/>
    <w:rsid w:val="00DC5141"/>
    <w:rsid w:val="00DC522B"/>
    <w:rsid w:val="00DC5445"/>
    <w:rsid w:val="00DC5639"/>
    <w:rsid w:val="00DC58AA"/>
    <w:rsid w:val="00DC5A20"/>
    <w:rsid w:val="00DC5B76"/>
    <w:rsid w:val="00DC5C5D"/>
    <w:rsid w:val="00DC5F50"/>
    <w:rsid w:val="00DC6076"/>
    <w:rsid w:val="00DC615F"/>
    <w:rsid w:val="00DC62DF"/>
    <w:rsid w:val="00DC6677"/>
    <w:rsid w:val="00DC673C"/>
    <w:rsid w:val="00DC6D4D"/>
    <w:rsid w:val="00DC6D53"/>
    <w:rsid w:val="00DC702D"/>
    <w:rsid w:val="00DC73E2"/>
    <w:rsid w:val="00DC768C"/>
    <w:rsid w:val="00DC76F7"/>
    <w:rsid w:val="00DC770E"/>
    <w:rsid w:val="00DC7967"/>
    <w:rsid w:val="00DC79EC"/>
    <w:rsid w:val="00DC7A07"/>
    <w:rsid w:val="00DC7D20"/>
    <w:rsid w:val="00DC7D56"/>
    <w:rsid w:val="00DD018A"/>
    <w:rsid w:val="00DD01C3"/>
    <w:rsid w:val="00DD0292"/>
    <w:rsid w:val="00DD02C3"/>
    <w:rsid w:val="00DD03FF"/>
    <w:rsid w:val="00DD0438"/>
    <w:rsid w:val="00DD065C"/>
    <w:rsid w:val="00DD06FA"/>
    <w:rsid w:val="00DD08A7"/>
    <w:rsid w:val="00DD0BF8"/>
    <w:rsid w:val="00DD0E84"/>
    <w:rsid w:val="00DD0EB1"/>
    <w:rsid w:val="00DD0F33"/>
    <w:rsid w:val="00DD11F7"/>
    <w:rsid w:val="00DD1569"/>
    <w:rsid w:val="00DD177B"/>
    <w:rsid w:val="00DD19BD"/>
    <w:rsid w:val="00DD1A89"/>
    <w:rsid w:val="00DD1B3D"/>
    <w:rsid w:val="00DD1B4F"/>
    <w:rsid w:val="00DD1BAD"/>
    <w:rsid w:val="00DD1F48"/>
    <w:rsid w:val="00DD21A6"/>
    <w:rsid w:val="00DD22CD"/>
    <w:rsid w:val="00DD22ED"/>
    <w:rsid w:val="00DD24D8"/>
    <w:rsid w:val="00DD270E"/>
    <w:rsid w:val="00DD2733"/>
    <w:rsid w:val="00DD28AF"/>
    <w:rsid w:val="00DD2972"/>
    <w:rsid w:val="00DD29D8"/>
    <w:rsid w:val="00DD2A4C"/>
    <w:rsid w:val="00DD2AEE"/>
    <w:rsid w:val="00DD2B72"/>
    <w:rsid w:val="00DD2B77"/>
    <w:rsid w:val="00DD2BB4"/>
    <w:rsid w:val="00DD2C3E"/>
    <w:rsid w:val="00DD2DD6"/>
    <w:rsid w:val="00DD2F0F"/>
    <w:rsid w:val="00DD2F32"/>
    <w:rsid w:val="00DD2F93"/>
    <w:rsid w:val="00DD300A"/>
    <w:rsid w:val="00DD3107"/>
    <w:rsid w:val="00DD32D9"/>
    <w:rsid w:val="00DD3747"/>
    <w:rsid w:val="00DD3801"/>
    <w:rsid w:val="00DD3E98"/>
    <w:rsid w:val="00DD3F18"/>
    <w:rsid w:val="00DD404A"/>
    <w:rsid w:val="00DD4071"/>
    <w:rsid w:val="00DD40B8"/>
    <w:rsid w:val="00DD4674"/>
    <w:rsid w:val="00DD4756"/>
    <w:rsid w:val="00DD49C8"/>
    <w:rsid w:val="00DD4AB3"/>
    <w:rsid w:val="00DD4C9F"/>
    <w:rsid w:val="00DD4D30"/>
    <w:rsid w:val="00DD525B"/>
    <w:rsid w:val="00DD55B5"/>
    <w:rsid w:val="00DD56F1"/>
    <w:rsid w:val="00DD57E8"/>
    <w:rsid w:val="00DD591B"/>
    <w:rsid w:val="00DD5967"/>
    <w:rsid w:val="00DD5ACC"/>
    <w:rsid w:val="00DD5DB5"/>
    <w:rsid w:val="00DD6234"/>
    <w:rsid w:val="00DD63F8"/>
    <w:rsid w:val="00DD648C"/>
    <w:rsid w:val="00DD66A6"/>
    <w:rsid w:val="00DD6A30"/>
    <w:rsid w:val="00DD6AAA"/>
    <w:rsid w:val="00DD7254"/>
    <w:rsid w:val="00DD726C"/>
    <w:rsid w:val="00DD731A"/>
    <w:rsid w:val="00DD75C8"/>
    <w:rsid w:val="00DD7732"/>
    <w:rsid w:val="00DD7778"/>
    <w:rsid w:val="00DD781F"/>
    <w:rsid w:val="00DD79E5"/>
    <w:rsid w:val="00DD7A2D"/>
    <w:rsid w:val="00DD7B4B"/>
    <w:rsid w:val="00DD7D70"/>
    <w:rsid w:val="00DD7FBB"/>
    <w:rsid w:val="00DE0002"/>
    <w:rsid w:val="00DE020D"/>
    <w:rsid w:val="00DE02C1"/>
    <w:rsid w:val="00DE038F"/>
    <w:rsid w:val="00DE0615"/>
    <w:rsid w:val="00DE063C"/>
    <w:rsid w:val="00DE0736"/>
    <w:rsid w:val="00DE075F"/>
    <w:rsid w:val="00DE0864"/>
    <w:rsid w:val="00DE0946"/>
    <w:rsid w:val="00DE143D"/>
    <w:rsid w:val="00DE15AA"/>
    <w:rsid w:val="00DE1892"/>
    <w:rsid w:val="00DE1B63"/>
    <w:rsid w:val="00DE1B8C"/>
    <w:rsid w:val="00DE1DF0"/>
    <w:rsid w:val="00DE20F6"/>
    <w:rsid w:val="00DE2276"/>
    <w:rsid w:val="00DE2342"/>
    <w:rsid w:val="00DE24AE"/>
    <w:rsid w:val="00DE2917"/>
    <w:rsid w:val="00DE29E9"/>
    <w:rsid w:val="00DE2DBC"/>
    <w:rsid w:val="00DE2E38"/>
    <w:rsid w:val="00DE2FDC"/>
    <w:rsid w:val="00DE2FFE"/>
    <w:rsid w:val="00DE3026"/>
    <w:rsid w:val="00DE31BF"/>
    <w:rsid w:val="00DE342C"/>
    <w:rsid w:val="00DE36E2"/>
    <w:rsid w:val="00DE387C"/>
    <w:rsid w:val="00DE3909"/>
    <w:rsid w:val="00DE39A4"/>
    <w:rsid w:val="00DE3B4E"/>
    <w:rsid w:val="00DE3B6E"/>
    <w:rsid w:val="00DE3BA7"/>
    <w:rsid w:val="00DE3DFC"/>
    <w:rsid w:val="00DE4158"/>
    <w:rsid w:val="00DE42AD"/>
    <w:rsid w:val="00DE4341"/>
    <w:rsid w:val="00DE4473"/>
    <w:rsid w:val="00DE44BE"/>
    <w:rsid w:val="00DE45E9"/>
    <w:rsid w:val="00DE4804"/>
    <w:rsid w:val="00DE4892"/>
    <w:rsid w:val="00DE48FD"/>
    <w:rsid w:val="00DE4ECE"/>
    <w:rsid w:val="00DE4F11"/>
    <w:rsid w:val="00DE4FB6"/>
    <w:rsid w:val="00DE509B"/>
    <w:rsid w:val="00DE5204"/>
    <w:rsid w:val="00DE555B"/>
    <w:rsid w:val="00DE579E"/>
    <w:rsid w:val="00DE59CF"/>
    <w:rsid w:val="00DE5A62"/>
    <w:rsid w:val="00DE5A6D"/>
    <w:rsid w:val="00DE5C9E"/>
    <w:rsid w:val="00DE5E2E"/>
    <w:rsid w:val="00DE5E84"/>
    <w:rsid w:val="00DE6096"/>
    <w:rsid w:val="00DE617F"/>
    <w:rsid w:val="00DE64EA"/>
    <w:rsid w:val="00DE65FA"/>
    <w:rsid w:val="00DE6625"/>
    <w:rsid w:val="00DE67F7"/>
    <w:rsid w:val="00DE695E"/>
    <w:rsid w:val="00DE6A7A"/>
    <w:rsid w:val="00DE6BF1"/>
    <w:rsid w:val="00DE6C82"/>
    <w:rsid w:val="00DE711D"/>
    <w:rsid w:val="00DE789C"/>
    <w:rsid w:val="00DE78B8"/>
    <w:rsid w:val="00DE7963"/>
    <w:rsid w:val="00DE7CD1"/>
    <w:rsid w:val="00DE7D2F"/>
    <w:rsid w:val="00DF0391"/>
    <w:rsid w:val="00DF03F6"/>
    <w:rsid w:val="00DF0468"/>
    <w:rsid w:val="00DF0609"/>
    <w:rsid w:val="00DF0660"/>
    <w:rsid w:val="00DF06B5"/>
    <w:rsid w:val="00DF0BAF"/>
    <w:rsid w:val="00DF0D84"/>
    <w:rsid w:val="00DF0D85"/>
    <w:rsid w:val="00DF0F6E"/>
    <w:rsid w:val="00DF106A"/>
    <w:rsid w:val="00DF1098"/>
    <w:rsid w:val="00DF129A"/>
    <w:rsid w:val="00DF13D1"/>
    <w:rsid w:val="00DF155A"/>
    <w:rsid w:val="00DF159A"/>
    <w:rsid w:val="00DF1607"/>
    <w:rsid w:val="00DF1CFB"/>
    <w:rsid w:val="00DF1FC6"/>
    <w:rsid w:val="00DF21B0"/>
    <w:rsid w:val="00DF249D"/>
    <w:rsid w:val="00DF2882"/>
    <w:rsid w:val="00DF2A05"/>
    <w:rsid w:val="00DF2A33"/>
    <w:rsid w:val="00DF2D0F"/>
    <w:rsid w:val="00DF2E3B"/>
    <w:rsid w:val="00DF2E64"/>
    <w:rsid w:val="00DF2E65"/>
    <w:rsid w:val="00DF3139"/>
    <w:rsid w:val="00DF3421"/>
    <w:rsid w:val="00DF364B"/>
    <w:rsid w:val="00DF3CF5"/>
    <w:rsid w:val="00DF3D75"/>
    <w:rsid w:val="00DF3FE4"/>
    <w:rsid w:val="00DF4256"/>
    <w:rsid w:val="00DF4389"/>
    <w:rsid w:val="00DF4610"/>
    <w:rsid w:val="00DF466D"/>
    <w:rsid w:val="00DF471C"/>
    <w:rsid w:val="00DF484B"/>
    <w:rsid w:val="00DF48A7"/>
    <w:rsid w:val="00DF4904"/>
    <w:rsid w:val="00DF4BB1"/>
    <w:rsid w:val="00DF5075"/>
    <w:rsid w:val="00DF51C4"/>
    <w:rsid w:val="00DF51F2"/>
    <w:rsid w:val="00DF53A8"/>
    <w:rsid w:val="00DF5606"/>
    <w:rsid w:val="00DF5806"/>
    <w:rsid w:val="00DF594F"/>
    <w:rsid w:val="00DF5C1A"/>
    <w:rsid w:val="00DF5C61"/>
    <w:rsid w:val="00DF64F9"/>
    <w:rsid w:val="00DF694F"/>
    <w:rsid w:val="00DF69F3"/>
    <w:rsid w:val="00DF6ACC"/>
    <w:rsid w:val="00DF6EC8"/>
    <w:rsid w:val="00DF6F56"/>
    <w:rsid w:val="00DF72A6"/>
    <w:rsid w:val="00DF7456"/>
    <w:rsid w:val="00DF7551"/>
    <w:rsid w:val="00DF7A1A"/>
    <w:rsid w:val="00E006EE"/>
    <w:rsid w:val="00E009EE"/>
    <w:rsid w:val="00E00C5E"/>
    <w:rsid w:val="00E00DE7"/>
    <w:rsid w:val="00E00E6D"/>
    <w:rsid w:val="00E00EFD"/>
    <w:rsid w:val="00E01AA0"/>
    <w:rsid w:val="00E01B63"/>
    <w:rsid w:val="00E01B82"/>
    <w:rsid w:val="00E01C1C"/>
    <w:rsid w:val="00E02029"/>
    <w:rsid w:val="00E0208B"/>
    <w:rsid w:val="00E023C9"/>
    <w:rsid w:val="00E02616"/>
    <w:rsid w:val="00E02854"/>
    <w:rsid w:val="00E029B2"/>
    <w:rsid w:val="00E02B14"/>
    <w:rsid w:val="00E02B66"/>
    <w:rsid w:val="00E02C2D"/>
    <w:rsid w:val="00E02C35"/>
    <w:rsid w:val="00E02C6D"/>
    <w:rsid w:val="00E02CB1"/>
    <w:rsid w:val="00E02DE8"/>
    <w:rsid w:val="00E03035"/>
    <w:rsid w:val="00E030E3"/>
    <w:rsid w:val="00E03130"/>
    <w:rsid w:val="00E03368"/>
    <w:rsid w:val="00E03597"/>
    <w:rsid w:val="00E0360F"/>
    <w:rsid w:val="00E0361B"/>
    <w:rsid w:val="00E03674"/>
    <w:rsid w:val="00E03A85"/>
    <w:rsid w:val="00E03ABA"/>
    <w:rsid w:val="00E03EE5"/>
    <w:rsid w:val="00E0412F"/>
    <w:rsid w:val="00E041B5"/>
    <w:rsid w:val="00E041D8"/>
    <w:rsid w:val="00E04403"/>
    <w:rsid w:val="00E04598"/>
    <w:rsid w:val="00E0488C"/>
    <w:rsid w:val="00E04947"/>
    <w:rsid w:val="00E04B97"/>
    <w:rsid w:val="00E04DD7"/>
    <w:rsid w:val="00E04F23"/>
    <w:rsid w:val="00E04F7E"/>
    <w:rsid w:val="00E05324"/>
    <w:rsid w:val="00E05422"/>
    <w:rsid w:val="00E055D4"/>
    <w:rsid w:val="00E0570A"/>
    <w:rsid w:val="00E0594E"/>
    <w:rsid w:val="00E05C32"/>
    <w:rsid w:val="00E05D7C"/>
    <w:rsid w:val="00E0605E"/>
    <w:rsid w:val="00E061F0"/>
    <w:rsid w:val="00E06200"/>
    <w:rsid w:val="00E0637C"/>
    <w:rsid w:val="00E06416"/>
    <w:rsid w:val="00E0648A"/>
    <w:rsid w:val="00E064C0"/>
    <w:rsid w:val="00E064C5"/>
    <w:rsid w:val="00E06735"/>
    <w:rsid w:val="00E06BB3"/>
    <w:rsid w:val="00E06CA0"/>
    <w:rsid w:val="00E06F92"/>
    <w:rsid w:val="00E074FC"/>
    <w:rsid w:val="00E07772"/>
    <w:rsid w:val="00E07850"/>
    <w:rsid w:val="00E07AD3"/>
    <w:rsid w:val="00E07C68"/>
    <w:rsid w:val="00E07E3B"/>
    <w:rsid w:val="00E10121"/>
    <w:rsid w:val="00E101BE"/>
    <w:rsid w:val="00E10670"/>
    <w:rsid w:val="00E1074B"/>
    <w:rsid w:val="00E10912"/>
    <w:rsid w:val="00E10C3F"/>
    <w:rsid w:val="00E10CF1"/>
    <w:rsid w:val="00E10D6C"/>
    <w:rsid w:val="00E10D71"/>
    <w:rsid w:val="00E10E18"/>
    <w:rsid w:val="00E11372"/>
    <w:rsid w:val="00E1146E"/>
    <w:rsid w:val="00E11471"/>
    <w:rsid w:val="00E115FB"/>
    <w:rsid w:val="00E11730"/>
    <w:rsid w:val="00E117D7"/>
    <w:rsid w:val="00E118C9"/>
    <w:rsid w:val="00E11903"/>
    <w:rsid w:val="00E11BA4"/>
    <w:rsid w:val="00E11E07"/>
    <w:rsid w:val="00E11EA5"/>
    <w:rsid w:val="00E1201C"/>
    <w:rsid w:val="00E1210D"/>
    <w:rsid w:val="00E12345"/>
    <w:rsid w:val="00E12955"/>
    <w:rsid w:val="00E1298C"/>
    <w:rsid w:val="00E12A35"/>
    <w:rsid w:val="00E12B44"/>
    <w:rsid w:val="00E12DA2"/>
    <w:rsid w:val="00E12DAF"/>
    <w:rsid w:val="00E12E53"/>
    <w:rsid w:val="00E13008"/>
    <w:rsid w:val="00E13163"/>
    <w:rsid w:val="00E131C5"/>
    <w:rsid w:val="00E131F0"/>
    <w:rsid w:val="00E133AE"/>
    <w:rsid w:val="00E1345B"/>
    <w:rsid w:val="00E135C7"/>
    <w:rsid w:val="00E135E2"/>
    <w:rsid w:val="00E13605"/>
    <w:rsid w:val="00E139A5"/>
    <w:rsid w:val="00E13AF5"/>
    <w:rsid w:val="00E13B0E"/>
    <w:rsid w:val="00E13B52"/>
    <w:rsid w:val="00E13FD0"/>
    <w:rsid w:val="00E140BC"/>
    <w:rsid w:val="00E147C5"/>
    <w:rsid w:val="00E14875"/>
    <w:rsid w:val="00E14B93"/>
    <w:rsid w:val="00E15512"/>
    <w:rsid w:val="00E15602"/>
    <w:rsid w:val="00E157B7"/>
    <w:rsid w:val="00E15ACC"/>
    <w:rsid w:val="00E15D16"/>
    <w:rsid w:val="00E15F19"/>
    <w:rsid w:val="00E1608E"/>
    <w:rsid w:val="00E161DF"/>
    <w:rsid w:val="00E161EB"/>
    <w:rsid w:val="00E162B3"/>
    <w:rsid w:val="00E1642E"/>
    <w:rsid w:val="00E16605"/>
    <w:rsid w:val="00E16627"/>
    <w:rsid w:val="00E16803"/>
    <w:rsid w:val="00E16845"/>
    <w:rsid w:val="00E16894"/>
    <w:rsid w:val="00E16AE5"/>
    <w:rsid w:val="00E16B76"/>
    <w:rsid w:val="00E16F4E"/>
    <w:rsid w:val="00E17048"/>
    <w:rsid w:val="00E170A1"/>
    <w:rsid w:val="00E1712A"/>
    <w:rsid w:val="00E171A6"/>
    <w:rsid w:val="00E17285"/>
    <w:rsid w:val="00E173B5"/>
    <w:rsid w:val="00E17695"/>
    <w:rsid w:val="00E176D3"/>
    <w:rsid w:val="00E20589"/>
    <w:rsid w:val="00E20652"/>
    <w:rsid w:val="00E208D1"/>
    <w:rsid w:val="00E208DB"/>
    <w:rsid w:val="00E20D4F"/>
    <w:rsid w:val="00E20DEA"/>
    <w:rsid w:val="00E20E1E"/>
    <w:rsid w:val="00E20E7B"/>
    <w:rsid w:val="00E2102C"/>
    <w:rsid w:val="00E2104F"/>
    <w:rsid w:val="00E2120C"/>
    <w:rsid w:val="00E213EC"/>
    <w:rsid w:val="00E215EA"/>
    <w:rsid w:val="00E2177E"/>
    <w:rsid w:val="00E21990"/>
    <w:rsid w:val="00E21E21"/>
    <w:rsid w:val="00E21EBA"/>
    <w:rsid w:val="00E21F25"/>
    <w:rsid w:val="00E220D1"/>
    <w:rsid w:val="00E22139"/>
    <w:rsid w:val="00E224A5"/>
    <w:rsid w:val="00E22A54"/>
    <w:rsid w:val="00E22BA8"/>
    <w:rsid w:val="00E22DF3"/>
    <w:rsid w:val="00E23119"/>
    <w:rsid w:val="00E23138"/>
    <w:rsid w:val="00E23228"/>
    <w:rsid w:val="00E2341A"/>
    <w:rsid w:val="00E2342F"/>
    <w:rsid w:val="00E23526"/>
    <w:rsid w:val="00E23852"/>
    <w:rsid w:val="00E23C63"/>
    <w:rsid w:val="00E23D08"/>
    <w:rsid w:val="00E23FE7"/>
    <w:rsid w:val="00E24013"/>
    <w:rsid w:val="00E2418A"/>
    <w:rsid w:val="00E24445"/>
    <w:rsid w:val="00E2462B"/>
    <w:rsid w:val="00E2463B"/>
    <w:rsid w:val="00E24816"/>
    <w:rsid w:val="00E24CBE"/>
    <w:rsid w:val="00E24D7E"/>
    <w:rsid w:val="00E24DC0"/>
    <w:rsid w:val="00E24E81"/>
    <w:rsid w:val="00E24EAA"/>
    <w:rsid w:val="00E251B5"/>
    <w:rsid w:val="00E25331"/>
    <w:rsid w:val="00E25643"/>
    <w:rsid w:val="00E25695"/>
    <w:rsid w:val="00E258D7"/>
    <w:rsid w:val="00E259A4"/>
    <w:rsid w:val="00E25A19"/>
    <w:rsid w:val="00E25AE2"/>
    <w:rsid w:val="00E25F80"/>
    <w:rsid w:val="00E25F83"/>
    <w:rsid w:val="00E26123"/>
    <w:rsid w:val="00E2635F"/>
    <w:rsid w:val="00E26457"/>
    <w:rsid w:val="00E264F2"/>
    <w:rsid w:val="00E265E6"/>
    <w:rsid w:val="00E2678C"/>
    <w:rsid w:val="00E267D9"/>
    <w:rsid w:val="00E26845"/>
    <w:rsid w:val="00E268C1"/>
    <w:rsid w:val="00E26A5D"/>
    <w:rsid w:val="00E26C45"/>
    <w:rsid w:val="00E26CCB"/>
    <w:rsid w:val="00E26DB6"/>
    <w:rsid w:val="00E26F07"/>
    <w:rsid w:val="00E26F21"/>
    <w:rsid w:val="00E271EA"/>
    <w:rsid w:val="00E27594"/>
    <w:rsid w:val="00E2760A"/>
    <w:rsid w:val="00E2760E"/>
    <w:rsid w:val="00E277D8"/>
    <w:rsid w:val="00E27846"/>
    <w:rsid w:val="00E27AF3"/>
    <w:rsid w:val="00E27BD7"/>
    <w:rsid w:val="00E300AD"/>
    <w:rsid w:val="00E306E8"/>
    <w:rsid w:val="00E307DF"/>
    <w:rsid w:val="00E30B25"/>
    <w:rsid w:val="00E30C1B"/>
    <w:rsid w:val="00E30CB8"/>
    <w:rsid w:val="00E30DA2"/>
    <w:rsid w:val="00E31056"/>
    <w:rsid w:val="00E31411"/>
    <w:rsid w:val="00E315D0"/>
    <w:rsid w:val="00E31611"/>
    <w:rsid w:val="00E317D7"/>
    <w:rsid w:val="00E319E7"/>
    <w:rsid w:val="00E31BE1"/>
    <w:rsid w:val="00E31CEB"/>
    <w:rsid w:val="00E32087"/>
    <w:rsid w:val="00E32096"/>
    <w:rsid w:val="00E3211A"/>
    <w:rsid w:val="00E3234E"/>
    <w:rsid w:val="00E3281C"/>
    <w:rsid w:val="00E3289A"/>
    <w:rsid w:val="00E328A1"/>
    <w:rsid w:val="00E32DB8"/>
    <w:rsid w:val="00E3314C"/>
    <w:rsid w:val="00E333B2"/>
    <w:rsid w:val="00E333E6"/>
    <w:rsid w:val="00E3357D"/>
    <w:rsid w:val="00E33748"/>
    <w:rsid w:val="00E33935"/>
    <w:rsid w:val="00E33A5F"/>
    <w:rsid w:val="00E33B8D"/>
    <w:rsid w:val="00E33BC7"/>
    <w:rsid w:val="00E33D3D"/>
    <w:rsid w:val="00E33F42"/>
    <w:rsid w:val="00E33F4A"/>
    <w:rsid w:val="00E3417A"/>
    <w:rsid w:val="00E342C7"/>
    <w:rsid w:val="00E34377"/>
    <w:rsid w:val="00E3443E"/>
    <w:rsid w:val="00E34622"/>
    <w:rsid w:val="00E3470D"/>
    <w:rsid w:val="00E34A39"/>
    <w:rsid w:val="00E34BEA"/>
    <w:rsid w:val="00E34D18"/>
    <w:rsid w:val="00E351DF"/>
    <w:rsid w:val="00E35241"/>
    <w:rsid w:val="00E352B9"/>
    <w:rsid w:val="00E35392"/>
    <w:rsid w:val="00E355E3"/>
    <w:rsid w:val="00E358E0"/>
    <w:rsid w:val="00E35ABB"/>
    <w:rsid w:val="00E35B27"/>
    <w:rsid w:val="00E361C8"/>
    <w:rsid w:val="00E36295"/>
    <w:rsid w:val="00E36348"/>
    <w:rsid w:val="00E3637B"/>
    <w:rsid w:val="00E366FF"/>
    <w:rsid w:val="00E36743"/>
    <w:rsid w:val="00E36A61"/>
    <w:rsid w:val="00E36D2A"/>
    <w:rsid w:val="00E36E75"/>
    <w:rsid w:val="00E36FBB"/>
    <w:rsid w:val="00E3707B"/>
    <w:rsid w:val="00E370AB"/>
    <w:rsid w:val="00E371CB"/>
    <w:rsid w:val="00E372C2"/>
    <w:rsid w:val="00E3769F"/>
    <w:rsid w:val="00E376B0"/>
    <w:rsid w:val="00E376B5"/>
    <w:rsid w:val="00E379F5"/>
    <w:rsid w:val="00E37F1E"/>
    <w:rsid w:val="00E37F24"/>
    <w:rsid w:val="00E400D6"/>
    <w:rsid w:val="00E40405"/>
    <w:rsid w:val="00E4078C"/>
    <w:rsid w:val="00E408E6"/>
    <w:rsid w:val="00E40A30"/>
    <w:rsid w:val="00E40A93"/>
    <w:rsid w:val="00E40CB8"/>
    <w:rsid w:val="00E40DBF"/>
    <w:rsid w:val="00E40F3D"/>
    <w:rsid w:val="00E413D6"/>
    <w:rsid w:val="00E417BD"/>
    <w:rsid w:val="00E41AFF"/>
    <w:rsid w:val="00E41C94"/>
    <w:rsid w:val="00E42058"/>
    <w:rsid w:val="00E423A3"/>
    <w:rsid w:val="00E42602"/>
    <w:rsid w:val="00E427EE"/>
    <w:rsid w:val="00E4293F"/>
    <w:rsid w:val="00E42DB2"/>
    <w:rsid w:val="00E43019"/>
    <w:rsid w:val="00E431F6"/>
    <w:rsid w:val="00E43397"/>
    <w:rsid w:val="00E435A7"/>
    <w:rsid w:val="00E43688"/>
    <w:rsid w:val="00E43D01"/>
    <w:rsid w:val="00E43F25"/>
    <w:rsid w:val="00E4405B"/>
    <w:rsid w:val="00E44315"/>
    <w:rsid w:val="00E4431D"/>
    <w:rsid w:val="00E444B2"/>
    <w:rsid w:val="00E44553"/>
    <w:rsid w:val="00E446A0"/>
    <w:rsid w:val="00E446A8"/>
    <w:rsid w:val="00E447AC"/>
    <w:rsid w:val="00E449D4"/>
    <w:rsid w:val="00E44A80"/>
    <w:rsid w:val="00E44DE7"/>
    <w:rsid w:val="00E45301"/>
    <w:rsid w:val="00E45411"/>
    <w:rsid w:val="00E456AD"/>
    <w:rsid w:val="00E457BC"/>
    <w:rsid w:val="00E45DC6"/>
    <w:rsid w:val="00E45E6B"/>
    <w:rsid w:val="00E462A0"/>
    <w:rsid w:val="00E462FC"/>
    <w:rsid w:val="00E464A5"/>
    <w:rsid w:val="00E4651C"/>
    <w:rsid w:val="00E46AAE"/>
    <w:rsid w:val="00E46AF8"/>
    <w:rsid w:val="00E46B90"/>
    <w:rsid w:val="00E46D3E"/>
    <w:rsid w:val="00E46F84"/>
    <w:rsid w:val="00E4709C"/>
    <w:rsid w:val="00E471C0"/>
    <w:rsid w:val="00E47327"/>
    <w:rsid w:val="00E47375"/>
    <w:rsid w:val="00E4749C"/>
    <w:rsid w:val="00E4755B"/>
    <w:rsid w:val="00E475AC"/>
    <w:rsid w:val="00E4788A"/>
    <w:rsid w:val="00E47B2F"/>
    <w:rsid w:val="00E47C26"/>
    <w:rsid w:val="00E47EB0"/>
    <w:rsid w:val="00E503A0"/>
    <w:rsid w:val="00E50407"/>
    <w:rsid w:val="00E5077F"/>
    <w:rsid w:val="00E50861"/>
    <w:rsid w:val="00E50D16"/>
    <w:rsid w:val="00E50E13"/>
    <w:rsid w:val="00E50FC7"/>
    <w:rsid w:val="00E51023"/>
    <w:rsid w:val="00E51465"/>
    <w:rsid w:val="00E51781"/>
    <w:rsid w:val="00E5199A"/>
    <w:rsid w:val="00E51BB2"/>
    <w:rsid w:val="00E51DE0"/>
    <w:rsid w:val="00E51EC1"/>
    <w:rsid w:val="00E51F6B"/>
    <w:rsid w:val="00E5211D"/>
    <w:rsid w:val="00E5222C"/>
    <w:rsid w:val="00E52777"/>
    <w:rsid w:val="00E527E6"/>
    <w:rsid w:val="00E52923"/>
    <w:rsid w:val="00E52962"/>
    <w:rsid w:val="00E52C8A"/>
    <w:rsid w:val="00E52DBB"/>
    <w:rsid w:val="00E52FFA"/>
    <w:rsid w:val="00E530C8"/>
    <w:rsid w:val="00E532D6"/>
    <w:rsid w:val="00E53516"/>
    <w:rsid w:val="00E53526"/>
    <w:rsid w:val="00E5365D"/>
    <w:rsid w:val="00E53750"/>
    <w:rsid w:val="00E53D9A"/>
    <w:rsid w:val="00E53DF4"/>
    <w:rsid w:val="00E53E29"/>
    <w:rsid w:val="00E53EC0"/>
    <w:rsid w:val="00E54187"/>
    <w:rsid w:val="00E54207"/>
    <w:rsid w:val="00E5480D"/>
    <w:rsid w:val="00E54957"/>
    <w:rsid w:val="00E54A4C"/>
    <w:rsid w:val="00E54A92"/>
    <w:rsid w:val="00E54C29"/>
    <w:rsid w:val="00E54CA8"/>
    <w:rsid w:val="00E54DAA"/>
    <w:rsid w:val="00E55071"/>
    <w:rsid w:val="00E55117"/>
    <w:rsid w:val="00E551AF"/>
    <w:rsid w:val="00E551B2"/>
    <w:rsid w:val="00E55330"/>
    <w:rsid w:val="00E55467"/>
    <w:rsid w:val="00E55620"/>
    <w:rsid w:val="00E5562A"/>
    <w:rsid w:val="00E5570F"/>
    <w:rsid w:val="00E5574E"/>
    <w:rsid w:val="00E55750"/>
    <w:rsid w:val="00E55A1A"/>
    <w:rsid w:val="00E55B15"/>
    <w:rsid w:val="00E55CCB"/>
    <w:rsid w:val="00E55D2A"/>
    <w:rsid w:val="00E55DC9"/>
    <w:rsid w:val="00E55F56"/>
    <w:rsid w:val="00E56108"/>
    <w:rsid w:val="00E563C2"/>
    <w:rsid w:val="00E56430"/>
    <w:rsid w:val="00E567C4"/>
    <w:rsid w:val="00E5687E"/>
    <w:rsid w:val="00E56A21"/>
    <w:rsid w:val="00E56C5B"/>
    <w:rsid w:val="00E56CFF"/>
    <w:rsid w:val="00E56E92"/>
    <w:rsid w:val="00E56F65"/>
    <w:rsid w:val="00E57056"/>
    <w:rsid w:val="00E570C5"/>
    <w:rsid w:val="00E5733E"/>
    <w:rsid w:val="00E57620"/>
    <w:rsid w:val="00E57698"/>
    <w:rsid w:val="00E577F4"/>
    <w:rsid w:val="00E5781B"/>
    <w:rsid w:val="00E57A4A"/>
    <w:rsid w:val="00E57FA3"/>
    <w:rsid w:val="00E57FC8"/>
    <w:rsid w:val="00E60055"/>
    <w:rsid w:val="00E6012D"/>
    <w:rsid w:val="00E60130"/>
    <w:rsid w:val="00E60314"/>
    <w:rsid w:val="00E60625"/>
    <w:rsid w:val="00E6082B"/>
    <w:rsid w:val="00E60AF8"/>
    <w:rsid w:val="00E60C9E"/>
    <w:rsid w:val="00E60E3B"/>
    <w:rsid w:val="00E60FFF"/>
    <w:rsid w:val="00E61213"/>
    <w:rsid w:val="00E612A5"/>
    <w:rsid w:val="00E614CA"/>
    <w:rsid w:val="00E615B5"/>
    <w:rsid w:val="00E61700"/>
    <w:rsid w:val="00E61802"/>
    <w:rsid w:val="00E61C56"/>
    <w:rsid w:val="00E61D4C"/>
    <w:rsid w:val="00E61D75"/>
    <w:rsid w:val="00E61E60"/>
    <w:rsid w:val="00E61E78"/>
    <w:rsid w:val="00E6215A"/>
    <w:rsid w:val="00E622E1"/>
    <w:rsid w:val="00E622FB"/>
    <w:rsid w:val="00E62328"/>
    <w:rsid w:val="00E6233C"/>
    <w:rsid w:val="00E623E4"/>
    <w:rsid w:val="00E624F4"/>
    <w:rsid w:val="00E627B6"/>
    <w:rsid w:val="00E62816"/>
    <w:rsid w:val="00E6287C"/>
    <w:rsid w:val="00E6294E"/>
    <w:rsid w:val="00E62BF5"/>
    <w:rsid w:val="00E62E6F"/>
    <w:rsid w:val="00E62F2E"/>
    <w:rsid w:val="00E62FF3"/>
    <w:rsid w:val="00E6312C"/>
    <w:rsid w:val="00E63231"/>
    <w:rsid w:val="00E632A4"/>
    <w:rsid w:val="00E63405"/>
    <w:rsid w:val="00E634CD"/>
    <w:rsid w:val="00E636ED"/>
    <w:rsid w:val="00E63995"/>
    <w:rsid w:val="00E63C4A"/>
    <w:rsid w:val="00E63D19"/>
    <w:rsid w:val="00E64000"/>
    <w:rsid w:val="00E6405B"/>
    <w:rsid w:val="00E640A1"/>
    <w:rsid w:val="00E641DF"/>
    <w:rsid w:val="00E64343"/>
    <w:rsid w:val="00E644B9"/>
    <w:rsid w:val="00E64565"/>
    <w:rsid w:val="00E64716"/>
    <w:rsid w:val="00E6471A"/>
    <w:rsid w:val="00E6482D"/>
    <w:rsid w:val="00E64987"/>
    <w:rsid w:val="00E64C0B"/>
    <w:rsid w:val="00E64C5B"/>
    <w:rsid w:val="00E64DD9"/>
    <w:rsid w:val="00E64E90"/>
    <w:rsid w:val="00E64ECC"/>
    <w:rsid w:val="00E64F75"/>
    <w:rsid w:val="00E6530C"/>
    <w:rsid w:val="00E6547F"/>
    <w:rsid w:val="00E654C4"/>
    <w:rsid w:val="00E65638"/>
    <w:rsid w:val="00E65744"/>
    <w:rsid w:val="00E658F8"/>
    <w:rsid w:val="00E65AEA"/>
    <w:rsid w:val="00E65BD1"/>
    <w:rsid w:val="00E65CE2"/>
    <w:rsid w:val="00E65DF4"/>
    <w:rsid w:val="00E65F67"/>
    <w:rsid w:val="00E661CF"/>
    <w:rsid w:val="00E66514"/>
    <w:rsid w:val="00E666D0"/>
    <w:rsid w:val="00E6682E"/>
    <w:rsid w:val="00E66913"/>
    <w:rsid w:val="00E66E51"/>
    <w:rsid w:val="00E66E6D"/>
    <w:rsid w:val="00E66EC4"/>
    <w:rsid w:val="00E66FF6"/>
    <w:rsid w:val="00E67263"/>
    <w:rsid w:val="00E67490"/>
    <w:rsid w:val="00E67727"/>
    <w:rsid w:val="00E67DD9"/>
    <w:rsid w:val="00E67DE5"/>
    <w:rsid w:val="00E67E45"/>
    <w:rsid w:val="00E67E89"/>
    <w:rsid w:val="00E7007E"/>
    <w:rsid w:val="00E7079A"/>
    <w:rsid w:val="00E7086C"/>
    <w:rsid w:val="00E70B04"/>
    <w:rsid w:val="00E70C12"/>
    <w:rsid w:val="00E70C2C"/>
    <w:rsid w:val="00E70E3E"/>
    <w:rsid w:val="00E70E8B"/>
    <w:rsid w:val="00E70EF8"/>
    <w:rsid w:val="00E7134B"/>
    <w:rsid w:val="00E71535"/>
    <w:rsid w:val="00E716B7"/>
    <w:rsid w:val="00E717E1"/>
    <w:rsid w:val="00E71817"/>
    <w:rsid w:val="00E718EB"/>
    <w:rsid w:val="00E71905"/>
    <w:rsid w:val="00E71953"/>
    <w:rsid w:val="00E719A0"/>
    <w:rsid w:val="00E719BF"/>
    <w:rsid w:val="00E719CD"/>
    <w:rsid w:val="00E71C8E"/>
    <w:rsid w:val="00E71C9C"/>
    <w:rsid w:val="00E71F39"/>
    <w:rsid w:val="00E71F6C"/>
    <w:rsid w:val="00E7246B"/>
    <w:rsid w:val="00E7267A"/>
    <w:rsid w:val="00E72CE8"/>
    <w:rsid w:val="00E7301E"/>
    <w:rsid w:val="00E73045"/>
    <w:rsid w:val="00E731A9"/>
    <w:rsid w:val="00E731E4"/>
    <w:rsid w:val="00E73296"/>
    <w:rsid w:val="00E7333B"/>
    <w:rsid w:val="00E734EB"/>
    <w:rsid w:val="00E7388E"/>
    <w:rsid w:val="00E73C3A"/>
    <w:rsid w:val="00E73DF8"/>
    <w:rsid w:val="00E73DFB"/>
    <w:rsid w:val="00E73E13"/>
    <w:rsid w:val="00E73E59"/>
    <w:rsid w:val="00E741A9"/>
    <w:rsid w:val="00E7427E"/>
    <w:rsid w:val="00E7441A"/>
    <w:rsid w:val="00E74506"/>
    <w:rsid w:val="00E74684"/>
    <w:rsid w:val="00E746AF"/>
    <w:rsid w:val="00E74884"/>
    <w:rsid w:val="00E74962"/>
    <w:rsid w:val="00E7498C"/>
    <w:rsid w:val="00E74B8C"/>
    <w:rsid w:val="00E74F29"/>
    <w:rsid w:val="00E750F0"/>
    <w:rsid w:val="00E7516A"/>
    <w:rsid w:val="00E752F4"/>
    <w:rsid w:val="00E75354"/>
    <w:rsid w:val="00E75365"/>
    <w:rsid w:val="00E75379"/>
    <w:rsid w:val="00E7540D"/>
    <w:rsid w:val="00E75451"/>
    <w:rsid w:val="00E754B2"/>
    <w:rsid w:val="00E754E5"/>
    <w:rsid w:val="00E757D0"/>
    <w:rsid w:val="00E75938"/>
    <w:rsid w:val="00E75A12"/>
    <w:rsid w:val="00E75B9F"/>
    <w:rsid w:val="00E75D4C"/>
    <w:rsid w:val="00E75FFB"/>
    <w:rsid w:val="00E762D8"/>
    <w:rsid w:val="00E763C1"/>
    <w:rsid w:val="00E76561"/>
    <w:rsid w:val="00E766E1"/>
    <w:rsid w:val="00E76CDA"/>
    <w:rsid w:val="00E76DB8"/>
    <w:rsid w:val="00E76F90"/>
    <w:rsid w:val="00E77091"/>
    <w:rsid w:val="00E7750D"/>
    <w:rsid w:val="00E775CF"/>
    <w:rsid w:val="00E77766"/>
    <w:rsid w:val="00E77822"/>
    <w:rsid w:val="00E7787C"/>
    <w:rsid w:val="00E7790A"/>
    <w:rsid w:val="00E77B3D"/>
    <w:rsid w:val="00E77DD8"/>
    <w:rsid w:val="00E80421"/>
    <w:rsid w:val="00E80460"/>
    <w:rsid w:val="00E80735"/>
    <w:rsid w:val="00E80820"/>
    <w:rsid w:val="00E809CA"/>
    <w:rsid w:val="00E80A40"/>
    <w:rsid w:val="00E80BD6"/>
    <w:rsid w:val="00E80C12"/>
    <w:rsid w:val="00E80CAF"/>
    <w:rsid w:val="00E80CD0"/>
    <w:rsid w:val="00E80E1F"/>
    <w:rsid w:val="00E813F8"/>
    <w:rsid w:val="00E8152B"/>
    <w:rsid w:val="00E8175A"/>
    <w:rsid w:val="00E81ADD"/>
    <w:rsid w:val="00E81AF6"/>
    <w:rsid w:val="00E81B75"/>
    <w:rsid w:val="00E81CF4"/>
    <w:rsid w:val="00E81F14"/>
    <w:rsid w:val="00E820AE"/>
    <w:rsid w:val="00E82550"/>
    <w:rsid w:val="00E8287B"/>
    <w:rsid w:val="00E82ADA"/>
    <w:rsid w:val="00E82DB4"/>
    <w:rsid w:val="00E82E98"/>
    <w:rsid w:val="00E82ED3"/>
    <w:rsid w:val="00E83036"/>
    <w:rsid w:val="00E83193"/>
    <w:rsid w:val="00E83564"/>
    <w:rsid w:val="00E83BAC"/>
    <w:rsid w:val="00E83DA4"/>
    <w:rsid w:val="00E83E18"/>
    <w:rsid w:val="00E83E31"/>
    <w:rsid w:val="00E83EFC"/>
    <w:rsid w:val="00E83FCF"/>
    <w:rsid w:val="00E8412B"/>
    <w:rsid w:val="00E843AA"/>
    <w:rsid w:val="00E84D96"/>
    <w:rsid w:val="00E84E7A"/>
    <w:rsid w:val="00E85034"/>
    <w:rsid w:val="00E85468"/>
    <w:rsid w:val="00E8556B"/>
    <w:rsid w:val="00E85716"/>
    <w:rsid w:val="00E8591E"/>
    <w:rsid w:val="00E85ADF"/>
    <w:rsid w:val="00E85E73"/>
    <w:rsid w:val="00E85FC0"/>
    <w:rsid w:val="00E8614E"/>
    <w:rsid w:val="00E86422"/>
    <w:rsid w:val="00E86741"/>
    <w:rsid w:val="00E86899"/>
    <w:rsid w:val="00E86AB7"/>
    <w:rsid w:val="00E86B2B"/>
    <w:rsid w:val="00E86D54"/>
    <w:rsid w:val="00E86D7D"/>
    <w:rsid w:val="00E86F37"/>
    <w:rsid w:val="00E86FF3"/>
    <w:rsid w:val="00E87119"/>
    <w:rsid w:val="00E8719D"/>
    <w:rsid w:val="00E8724B"/>
    <w:rsid w:val="00E87403"/>
    <w:rsid w:val="00E878E3"/>
    <w:rsid w:val="00E878FF"/>
    <w:rsid w:val="00E87B15"/>
    <w:rsid w:val="00E87B36"/>
    <w:rsid w:val="00E87B84"/>
    <w:rsid w:val="00E87C73"/>
    <w:rsid w:val="00E87CBF"/>
    <w:rsid w:val="00E87DE9"/>
    <w:rsid w:val="00E903E0"/>
    <w:rsid w:val="00E90676"/>
    <w:rsid w:val="00E906CB"/>
    <w:rsid w:val="00E907F9"/>
    <w:rsid w:val="00E90990"/>
    <w:rsid w:val="00E90A61"/>
    <w:rsid w:val="00E90BC4"/>
    <w:rsid w:val="00E90C1D"/>
    <w:rsid w:val="00E90DC6"/>
    <w:rsid w:val="00E90E79"/>
    <w:rsid w:val="00E90E83"/>
    <w:rsid w:val="00E90EED"/>
    <w:rsid w:val="00E91053"/>
    <w:rsid w:val="00E91072"/>
    <w:rsid w:val="00E9134A"/>
    <w:rsid w:val="00E913A0"/>
    <w:rsid w:val="00E91687"/>
    <w:rsid w:val="00E918F2"/>
    <w:rsid w:val="00E918FF"/>
    <w:rsid w:val="00E91AC7"/>
    <w:rsid w:val="00E91FF5"/>
    <w:rsid w:val="00E920F9"/>
    <w:rsid w:val="00E92111"/>
    <w:rsid w:val="00E9223C"/>
    <w:rsid w:val="00E9229D"/>
    <w:rsid w:val="00E922A0"/>
    <w:rsid w:val="00E9252C"/>
    <w:rsid w:val="00E927C9"/>
    <w:rsid w:val="00E92A65"/>
    <w:rsid w:val="00E92EA6"/>
    <w:rsid w:val="00E92FE5"/>
    <w:rsid w:val="00E931E4"/>
    <w:rsid w:val="00E933EE"/>
    <w:rsid w:val="00E934A2"/>
    <w:rsid w:val="00E9369E"/>
    <w:rsid w:val="00E93D8C"/>
    <w:rsid w:val="00E93DDF"/>
    <w:rsid w:val="00E93F76"/>
    <w:rsid w:val="00E93FAF"/>
    <w:rsid w:val="00E94064"/>
    <w:rsid w:val="00E9434B"/>
    <w:rsid w:val="00E943F8"/>
    <w:rsid w:val="00E94A42"/>
    <w:rsid w:val="00E94A59"/>
    <w:rsid w:val="00E94C8A"/>
    <w:rsid w:val="00E95090"/>
    <w:rsid w:val="00E95181"/>
    <w:rsid w:val="00E95213"/>
    <w:rsid w:val="00E95477"/>
    <w:rsid w:val="00E95608"/>
    <w:rsid w:val="00E959C9"/>
    <w:rsid w:val="00E95A19"/>
    <w:rsid w:val="00E95AC9"/>
    <w:rsid w:val="00E95D25"/>
    <w:rsid w:val="00E960D7"/>
    <w:rsid w:val="00E96357"/>
    <w:rsid w:val="00E964EA"/>
    <w:rsid w:val="00E965CC"/>
    <w:rsid w:val="00E96619"/>
    <w:rsid w:val="00E96708"/>
    <w:rsid w:val="00E9691A"/>
    <w:rsid w:val="00E969F6"/>
    <w:rsid w:val="00E96C8E"/>
    <w:rsid w:val="00E96E42"/>
    <w:rsid w:val="00E96EE9"/>
    <w:rsid w:val="00E971D9"/>
    <w:rsid w:val="00E97243"/>
    <w:rsid w:val="00E972C0"/>
    <w:rsid w:val="00E97546"/>
    <w:rsid w:val="00E97590"/>
    <w:rsid w:val="00E977C8"/>
    <w:rsid w:val="00E97840"/>
    <w:rsid w:val="00E9790B"/>
    <w:rsid w:val="00E97D64"/>
    <w:rsid w:val="00E97DAC"/>
    <w:rsid w:val="00EA0018"/>
    <w:rsid w:val="00EA0351"/>
    <w:rsid w:val="00EA04A8"/>
    <w:rsid w:val="00EA07E0"/>
    <w:rsid w:val="00EA083A"/>
    <w:rsid w:val="00EA0842"/>
    <w:rsid w:val="00EA0A66"/>
    <w:rsid w:val="00EA0B75"/>
    <w:rsid w:val="00EA0B8D"/>
    <w:rsid w:val="00EA0D3C"/>
    <w:rsid w:val="00EA0D95"/>
    <w:rsid w:val="00EA0DAB"/>
    <w:rsid w:val="00EA0DFF"/>
    <w:rsid w:val="00EA10E7"/>
    <w:rsid w:val="00EA12A3"/>
    <w:rsid w:val="00EA13F3"/>
    <w:rsid w:val="00EA14A6"/>
    <w:rsid w:val="00EA178E"/>
    <w:rsid w:val="00EA1C06"/>
    <w:rsid w:val="00EA1CE1"/>
    <w:rsid w:val="00EA1EB0"/>
    <w:rsid w:val="00EA2075"/>
    <w:rsid w:val="00EA2077"/>
    <w:rsid w:val="00EA20DF"/>
    <w:rsid w:val="00EA224A"/>
    <w:rsid w:val="00EA23B6"/>
    <w:rsid w:val="00EA2404"/>
    <w:rsid w:val="00EA2629"/>
    <w:rsid w:val="00EA2C88"/>
    <w:rsid w:val="00EA2E91"/>
    <w:rsid w:val="00EA2F05"/>
    <w:rsid w:val="00EA2FE8"/>
    <w:rsid w:val="00EA308B"/>
    <w:rsid w:val="00EA318B"/>
    <w:rsid w:val="00EA31C7"/>
    <w:rsid w:val="00EA3365"/>
    <w:rsid w:val="00EA3399"/>
    <w:rsid w:val="00EA359D"/>
    <w:rsid w:val="00EA385A"/>
    <w:rsid w:val="00EA38CC"/>
    <w:rsid w:val="00EA38EE"/>
    <w:rsid w:val="00EA3AF1"/>
    <w:rsid w:val="00EA3C68"/>
    <w:rsid w:val="00EA3ECA"/>
    <w:rsid w:val="00EA3FA9"/>
    <w:rsid w:val="00EA4145"/>
    <w:rsid w:val="00EA42D3"/>
    <w:rsid w:val="00EA463F"/>
    <w:rsid w:val="00EA46A2"/>
    <w:rsid w:val="00EA46DD"/>
    <w:rsid w:val="00EA47D1"/>
    <w:rsid w:val="00EA48B6"/>
    <w:rsid w:val="00EA495C"/>
    <w:rsid w:val="00EA4DA7"/>
    <w:rsid w:val="00EA4DB9"/>
    <w:rsid w:val="00EA4FA4"/>
    <w:rsid w:val="00EA5474"/>
    <w:rsid w:val="00EA54B0"/>
    <w:rsid w:val="00EA5605"/>
    <w:rsid w:val="00EA5742"/>
    <w:rsid w:val="00EA5947"/>
    <w:rsid w:val="00EA598C"/>
    <w:rsid w:val="00EA5AC2"/>
    <w:rsid w:val="00EA5AE1"/>
    <w:rsid w:val="00EA5C08"/>
    <w:rsid w:val="00EA5C7A"/>
    <w:rsid w:val="00EA5EA2"/>
    <w:rsid w:val="00EA5ECE"/>
    <w:rsid w:val="00EA621B"/>
    <w:rsid w:val="00EA6610"/>
    <w:rsid w:val="00EA673B"/>
    <w:rsid w:val="00EA677E"/>
    <w:rsid w:val="00EA68B0"/>
    <w:rsid w:val="00EA6FC8"/>
    <w:rsid w:val="00EA7051"/>
    <w:rsid w:val="00EA70A8"/>
    <w:rsid w:val="00EA70BF"/>
    <w:rsid w:val="00EA7235"/>
    <w:rsid w:val="00EA73AF"/>
    <w:rsid w:val="00EA77A8"/>
    <w:rsid w:val="00EA77CE"/>
    <w:rsid w:val="00EA77D2"/>
    <w:rsid w:val="00EA77D7"/>
    <w:rsid w:val="00EA7801"/>
    <w:rsid w:val="00EA7890"/>
    <w:rsid w:val="00EA78B0"/>
    <w:rsid w:val="00EA7AAD"/>
    <w:rsid w:val="00EA7AC4"/>
    <w:rsid w:val="00EA7B9F"/>
    <w:rsid w:val="00EA7E8F"/>
    <w:rsid w:val="00EB003F"/>
    <w:rsid w:val="00EB0155"/>
    <w:rsid w:val="00EB02F2"/>
    <w:rsid w:val="00EB03AE"/>
    <w:rsid w:val="00EB0427"/>
    <w:rsid w:val="00EB04A3"/>
    <w:rsid w:val="00EB057C"/>
    <w:rsid w:val="00EB0662"/>
    <w:rsid w:val="00EB073C"/>
    <w:rsid w:val="00EB08F4"/>
    <w:rsid w:val="00EB09A3"/>
    <w:rsid w:val="00EB09FC"/>
    <w:rsid w:val="00EB0AFE"/>
    <w:rsid w:val="00EB0DA1"/>
    <w:rsid w:val="00EB16B9"/>
    <w:rsid w:val="00EB18E3"/>
    <w:rsid w:val="00EB1AB5"/>
    <w:rsid w:val="00EB1B06"/>
    <w:rsid w:val="00EB1B25"/>
    <w:rsid w:val="00EB1B93"/>
    <w:rsid w:val="00EB1CA7"/>
    <w:rsid w:val="00EB1D84"/>
    <w:rsid w:val="00EB23D8"/>
    <w:rsid w:val="00EB26BF"/>
    <w:rsid w:val="00EB288A"/>
    <w:rsid w:val="00EB28FE"/>
    <w:rsid w:val="00EB2975"/>
    <w:rsid w:val="00EB2A86"/>
    <w:rsid w:val="00EB2A89"/>
    <w:rsid w:val="00EB2A94"/>
    <w:rsid w:val="00EB2B13"/>
    <w:rsid w:val="00EB2B42"/>
    <w:rsid w:val="00EB2B54"/>
    <w:rsid w:val="00EB2C8A"/>
    <w:rsid w:val="00EB2FC8"/>
    <w:rsid w:val="00EB302C"/>
    <w:rsid w:val="00EB310A"/>
    <w:rsid w:val="00EB3185"/>
    <w:rsid w:val="00EB32FA"/>
    <w:rsid w:val="00EB3491"/>
    <w:rsid w:val="00EB354C"/>
    <w:rsid w:val="00EB3980"/>
    <w:rsid w:val="00EB3A55"/>
    <w:rsid w:val="00EB3EEB"/>
    <w:rsid w:val="00EB402C"/>
    <w:rsid w:val="00EB4125"/>
    <w:rsid w:val="00EB4185"/>
    <w:rsid w:val="00EB41B9"/>
    <w:rsid w:val="00EB421A"/>
    <w:rsid w:val="00EB4349"/>
    <w:rsid w:val="00EB464B"/>
    <w:rsid w:val="00EB4970"/>
    <w:rsid w:val="00EB4A88"/>
    <w:rsid w:val="00EB4AE5"/>
    <w:rsid w:val="00EB4B28"/>
    <w:rsid w:val="00EB4BE6"/>
    <w:rsid w:val="00EB4C50"/>
    <w:rsid w:val="00EB4E77"/>
    <w:rsid w:val="00EB4E96"/>
    <w:rsid w:val="00EB501C"/>
    <w:rsid w:val="00EB51E3"/>
    <w:rsid w:val="00EB51E8"/>
    <w:rsid w:val="00EB5332"/>
    <w:rsid w:val="00EB542E"/>
    <w:rsid w:val="00EB549F"/>
    <w:rsid w:val="00EB5657"/>
    <w:rsid w:val="00EB57A6"/>
    <w:rsid w:val="00EB58DB"/>
    <w:rsid w:val="00EB593A"/>
    <w:rsid w:val="00EB5A6C"/>
    <w:rsid w:val="00EB5B43"/>
    <w:rsid w:val="00EB5C5F"/>
    <w:rsid w:val="00EB5C76"/>
    <w:rsid w:val="00EB5EDE"/>
    <w:rsid w:val="00EB6104"/>
    <w:rsid w:val="00EB6513"/>
    <w:rsid w:val="00EB6632"/>
    <w:rsid w:val="00EB67B0"/>
    <w:rsid w:val="00EB690E"/>
    <w:rsid w:val="00EB6A92"/>
    <w:rsid w:val="00EB6BA5"/>
    <w:rsid w:val="00EB6BBA"/>
    <w:rsid w:val="00EB6E6F"/>
    <w:rsid w:val="00EB7290"/>
    <w:rsid w:val="00EB7494"/>
    <w:rsid w:val="00EB765C"/>
    <w:rsid w:val="00EB7696"/>
    <w:rsid w:val="00EB77AB"/>
    <w:rsid w:val="00EB789F"/>
    <w:rsid w:val="00EB7B40"/>
    <w:rsid w:val="00EB7BB6"/>
    <w:rsid w:val="00EB7ED0"/>
    <w:rsid w:val="00EB7FF8"/>
    <w:rsid w:val="00EC0051"/>
    <w:rsid w:val="00EC01CB"/>
    <w:rsid w:val="00EC04BA"/>
    <w:rsid w:val="00EC081F"/>
    <w:rsid w:val="00EC09FB"/>
    <w:rsid w:val="00EC0ADF"/>
    <w:rsid w:val="00EC0BAF"/>
    <w:rsid w:val="00EC0C01"/>
    <w:rsid w:val="00EC0D9A"/>
    <w:rsid w:val="00EC10B3"/>
    <w:rsid w:val="00EC1243"/>
    <w:rsid w:val="00EC149A"/>
    <w:rsid w:val="00EC16B3"/>
    <w:rsid w:val="00EC1804"/>
    <w:rsid w:val="00EC1A63"/>
    <w:rsid w:val="00EC1E1D"/>
    <w:rsid w:val="00EC2045"/>
    <w:rsid w:val="00EC2174"/>
    <w:rsid w:val="00EC224D"/>
    <w:rsid w:val="00EC2434"/>
    <w:rsid w:val="00EC25E6"/>
    <w:rsid w:val="00EC2647"/>
    <w:rsid w:val="00EC2852"/>
    <w:rsid w:val="00EC295D"/>
    <w:rsid w:val="00EC2D95"/>
    <w:rsid w:val="00EC31B0"/>
    <w:rsid w:val="00EC38C3"/>
    <w:rsid w:val="00EC3B36"/>
    <w:rsid w:val="00EC3B69"/>
    <w:rsid w:val="00EC3DA8"/>
    <w:rsid w:val="00EC3E8A"/>
    <w:rsid w:val="00EC3F3A"/>
    <w:rsid w:val="00EC3F5C"/>
    <w:rsid w:val="00EC402A"/>
    <w:rsid w:val="00EC453F"/>
    <w:rsid w:val="00EC485A"/>
    <w:rsid w:val="00EC4A0A"/>
    <w:rsid w:val="00EC4B18"/>
    <w:rsid w:val="00EC4D2E"/>
    <w:rsid w:val="00EC4D6B"/>
    <w:rsid w:val="00EC4E62"/>
    <w:rsid w:val="00EC4F26"/>
    <w:rsid w:val="00EC511D"/>
    <w:rsid w:val="00EC52FB"/>
    <w:rsid w:val="00EC5335"/>
    <w:rsid w:val="00EC5393"/>
    <w:rsid w:val="00EC5417"/>
    <w:rsid w:val="00EC54C5"/>
    <w:rsid w:val="00EC5B47"/>
    <w:rsid w:val="00EC5F7C"/>
    <w:rsid w:val="00EC6067"/>
    <w:rsid w:val="00EC6084"/>
    <w:rsid w:val="00EC62FC"/>
    <w:rsid w:val="00EC65DE"/>
    <w:rsid w:val="00EC662C"/>
    <w:rsid w:val="00EC6A71"/>
    <w:rsid w:val="00EC6BA0"/>
    <w:rsid w:val="00EC6C62"/>
    <w:rsid w:val="00EC6CCB"/>
    <w:rsid w:val="00EC6CF5"/>
    <w:rsid w:val="00EC7293"/>
    <w:rsid w:val="00EC755E"/>
    <w:rsid w:val="00EC7605"/>
    <w:rsid w:val="00EC7626"/>
    <w:rsid w:val="00EC765F"/>
    <w:rsid w:val="00EC7922"/>
    <w:rsid w:val="00EC7A70"/>
    <w:rsid w:val="00EC7C32"/>
    <w:rsid w:val="00EC7C33"/>
    <w:rsid w:val="00EC7CC1"/>
    <w:rsid w:val="00EC7DE4"/>
    <w:rsid w:val="00EC7EB8"/>
    <w:rsid w:val="00EC7FCF"/>
    <w:rsid w:val="00ED008E"/>
    <w:rsid w:val="00ED014C"/>
    <w:rsid w:val="00ED0288"/>
    <w:rsid w:val="00ED0504"/>
    <w:rsid w:val="00ED05FB"/>
    <w:rsid w:val="00ED0811"/>
    <w:rsid w:val="00ED0838"/>
    <w:rsid w:val="00ED095D"/>
    <w:rsid w:val="00ED0AEB"/>
    <w:rsid w:val="00ED0D4F"/>
    <w:rsid w:val="00ED0F6A"/>
    <w:rsid w:val="00ED1516"/>
    <w:rsid w:val="00ED167F"/>
    <w:rsid w:val="00ED17BD"/>
    <w:rsid w:val="00ED1834"/>
    <w:rsid w:val="00ED18BC"/>
    <w:rsid w:val="00ED18D8"/>
    <w:rsid w:val="00ED19CA"/>
    <w:rsid w:val="00ED19DB"/>
    <w:rsid w:val="00ED1AFF"/>
    <w:rsid w:val="00ED2438"/>
    <w:rsid w:val="00ED26CC"/>
    <w:rsid w:val="00ED2884"/>
    <w:rsid w:val="00ED2957"/>
    <w:rsid w:val="00ED2A66"/>
    <w:rsid w:val="00ED2A9C"/>
    <w:rsid w:val="00ED309C"/>
    <w:rsid w:val="00ED34C7"/>
    <w:rsid w:val="00ED3582"/>
    <w:rsid w:val="00ED3B35"/>
    <w:rsid w:val="00ED3D71"/>
    <w:rsid w:val="00ED3ED3"/>
    <w:rsid w:val="00ED4046"/>
    <w:rsid w:val="00ED43A7"/>
    <w:rsid w:val="00ED43B7"/>
    <w:rsid w:val="00ED458E"/>
    <w:rsid w:val="00ED4731"/>
    <w:rsid w:val="00ED4842"/>
    <w:rsid w:val="00ED4A95"/>
    <w:rsid w:val="00ED4C92"/>
    <w:rsid w:val="00ED4E4C"/>
    <w:rsid w:val="00ED4EE1"/>
    <w:rsid w:val="00ED5341"/>
    <w:rsid w:val="00ED54A4"/>
    <w:rsid w:val="00ED5730"/>
    <w:rsid w:val="00ED5D44"/>
    <w:rsid w:val="00ED5E1F"/>
    <w:rsid w:val="00ED5EAC"/>
    <w:rsid w:val="00ED61D7"/>
    <w:rsid w:val="00ED6308"/>
    <w:rsid w:val="00ED6401"/>
    <w:rsid w:val="00ED6405"/>
    <w:rsid w:val="00ED654A"/>
    <w:rsid w:val="00ED688F"/>
    <w:rsid w:val="00ED69DD"/>
    <w:rsid w:val="00ED6F2E"/>
    <w:rsid w:val="00ED6FD4"/>
    <w:rsid w:val="00ED708B"/>
    <w:rsid w:val="00ED7277"/>
    <w:rsid w:val="00ED737B"/>
    <w:rsid w:val="00ED73BC"/>
    <w:rsid w:val="00ED73EA"/>
    <w:rsid w:val="00ED7556"/>
    <w:rsid w:val="00ED7809"/>
    <w:rsid w:val="00ED7845"/>
    <w:rsid w:val="00ED796A"/>
    <w:rsid w:val="00ED7EF6"/>
    <w:rsid w:val="00EE007E"/>
    <w:rsid w:val="00EE03A6"/>
    <w:rsid w:val="00EE0401"/>
    <w:rsid w:val="00EE0438"/>
    <w:rsid w:val="00EE0449"/>
    <w:rsid w:val="00EE0483"/>
    <w:rsid w:val="00EE0538"/>
    <w:rsid w:val="00EE064F"/>
    <w:rsid w:val="00EE078C"/>
    <w:rsid w:val="00EE07BC"/>
    <w:rsid w:val="00EE0882"/>
    <w:rsid w:val="00EE0913"/>
    <w:rsid w:val="00EE0A57"/>
    <w:rsid w:val="00EE0A5A"/>
    <w:rsid w:val="00EE0BE9"/>
    <w:rsid w:val="00EE0DD3"/>
    <w:rsid w:val="00EE0E40"/>
    <w:rsid w:val="00EE1206"/>
    <w:rsid w:val="00EE1443"/>
    <w:rsid w:val="00EE1583"/>
    <w:rsid w:val="00EE158F"/>
    <w:rsid w:val="00EE16CA"/>
    <w:rsid w:val="00EE1CCA"/>
    <w:rsid w:val="00EE1FCD"/>
    <w:rsid w:val="00EE1FF1"/>
    <w:rsid w:val="00EE2305"/>
    <w:rsid w:val="00EE23CC"/>
    <w:rsid w:val="00EE250B"/>
    <w:rsid w:val="00EE257C"/>
    <w:rsid w:val="00EE2597"/>
    <w:rsid w:val="00EE276A"/>
    <w:rsid w:val="00EE2B19"/>
    <w:rsid w:val="00EE2D8D"/>
    <w:rsid w:val="00EE2E4C"/>
    <w:rsid w:val="00EE3080"/>
    <w:rsid w:val="00EE31F9"/>
    <w:rsid w:val="00EE337C"/>
    <w:rsid w:val="00EE34B7"/>
    <w:rsid w:val="00EE35B1"/>
    <w:rsid w:val="00EE362D"/>
    <w:rsid w:val="00EE371E"/>
    <w:rsid w:val="00EE381A"/>
    <w:rsid w:val="00EE3889"/>
    <w:rsid w:val="00EE38E2"/>
    <w:rsid w:val="00EE3C98"/>
    <w:rsid w:val="00EE3D64"/>
    <w:rsid w:val="00EE3EFA"/>
    <w:rsid w:val="00EE3F60"/>
    <w:rsid w:val="00EE47D8"/>
    <w:rsid w:val="00EE4BA4"/>
    <w:rsid w:val="00EE4CA0"/>
    <w:rsid w:val="00EE4D64"/>
    <w:rsid w:val="00EE4E8F"/>
    <w:rsid w:val="00EE4FB5"/>
    <w:rsid w:val="00EE510A"/>
    <w:rsid w:val="00EE512C"/>
    <w:rsid w:val="00EE51CE"/>
    <w:rsid w:val="00EE523F"/>
    <w:rsid w:val="00EE563F"/>
    <w:rsid w:val="00EE58F9"/>
    <w:rsid w:val="00EE5990"/>
    <w:rsid w:val="00EE5B41"/>
    <w:rsid w:val="00EE5BD8"/>
    <w:rsid w:val="00EE5CAE"/>
    <w:rsid w:val="00EE5EB9"/>
    <w:rsid w:val="00EE60F8"/>
    <w:rsid w:val="00EE617A"/>
    <w:rsid w:val="00EE622C"/>
    <w:rsid w:val="00EE6A5A"/>
    <w:rsid w:val="00EE6ACC"/>
    <w:rsid w:val="00EE6AD3"/>
    <w:rsid w:val="00EE71E4"/>
    <w:rsid w:val="00EE754A"/>
    <w:rsid w:val="00EE76DD"/>
    <w:rsid w:val="00EE7710"/>
    <w:rsid w:val="00EE7754"/>
    <w:rsid w:val="00EE7887"/>
    <w:rsid w:val="00EE7B3D"/>
    <w:rsid w:val="00EE7DB3"/>
    <w:rsid w:val="00EE7FF7"/>
    <w:rsid w:val="00EF03EB"/>
    <w:rsid w:val="00EF07B2"/>
    <w:rsid w:val="00EF091E"/>
    <w:rsid w:val="00EF0C80"/>
    <w:rsid w:val="00EF0CAB"/>
    <w:rsid w:val="00EF0F54"/>
    <w:rsid w:val="00EF0F96"/>
    <w:rsid w:val="00EF1160"/>
    <w:rsid w:val="00EF120F"/>
    <w:rsid w:val="00EF12AF"/>
    <w:rsid w:val="00EF14AE"/>
    <w:rsid w:val="00EF151B"/>
    <w:rsid w:val="00EF1963"/>
    <w:rsid w:val="00EF19F2"/>
    <w:rsid w:val="00EF1CA8"/>
    <w:rsid w:val="00EF2088"/>
    <w:rsid w:val="00EF238E"/>
    <w:rsid w:val="00EF23ED"/>
    <w:rsid w:val="00EF242F"/>
    <w:rsid w:val="00EF2505"/>
    <w:rsid w:val="00EF2682"/>
    <w:rsid w:val="00EF274E"/>
    <w:rsid w:val="00EF28DD"/>
    <w:rsid w:val="00EF2BC8"/>
    <w:rsid w:val="00EF2D25"/>
    <w:rsid w:val="00EF2DBA"/>
    <w:rsid w:val="00EF2DF0"/>
    <w:rsid w:val="00EF2E4E"/>
    <w:rsid w:val="00EF2FC4"/>
    <w:rsid w:val="00EF30C7"/>
    <w:rsid w:val="00EF3148"/>
    <w:rsid w:val="00EF3618"/>
    <w:rsid w:val="00EF3742"/>
    <w:rsid w:val="00EF3939"/>
    <w:rsid w:val="00EF3B4D"/>
    <w:rsid w:val="00EF3BE9"/>
    <w:rsid w:val="00EF3EF9"/>
    <w:rsid w:val="00EF3FA4"/>
    <w:rsid w:val="00EF411C"/>
    <w:rsid w:val="00EF4528"/>
    <w:rsid w:val="00EF477B"/>
    <w:rsid w:val="00EF47A9"/>
    <w:rsid w:val="00EF48E3"/>
    <w:rsid w:val="00EF4A61"/>
    <w:rsid w:val="00EF4ACB"/>
    <w:rsid w:val="00EF4D42"/>
    <w:rsid w:val="00EF4D66"/>
    <w:rsid w:val="00EF4F3F"/>
    <w:rsid w:val="00EF5066"/>
    <w:rsid w:val="00EF52D2"/>
    <w:rsid w:val="00EF5547"/>
    <w:rsid w:val="00EF56B3"/>
    <w:rsid w:val="00EF5823"/>
    <w:rsid w:val="00EF5AEB"/>
    <w:rsid w:val="00EF5B8E"/>
    <w:rsid w:val="00EF5BE8"/>
    <w:rsid w:val="00EF5DE1"/>
    <w:rsid w:val="00EF5E2D"/>
    <w:rsid w:val="00EF5EC5"/>
    <w:rsid w:val="00EF5F1D"/>
    <w:rsid w:val="00EF6018"/>
    <w:rsid w:val="00EF62F3"/>
    <w:rsid w:val="00EF6356"/>
    <w:rsid w:val="00EF6438"/>
    <w:rsid w:val="00EF65E5"/>
    <w:rsid w:val="00EF6985"/>
    <w:rsid w:val="00EF6C89"/>
    <w:rsid w:val="00EF6E47"/>
    <w:rsid w:val="00EF6F2B"/>
    <w:rsid w:val="00EF6F6D"/>
    <w:rsid w:val="00EF7125"/>
    <w:rsid w:val="00EF71DD"/>
    <w:rsid w:val="00EF7313"/>
    <w:rsid w:val="00EF78D8"/>
    <w:rsid w:val="00EF7CE3"/>
    <w:rsid w:val="00EF7CF1"/>
    <w:rsid w:val="00F00202"/>
    <w:rsid w:val="00F00241"/>
    <w:rsid w:val="00F0054A"/>
    <w:rsid w:val="00F005AE"/>
    <w:rsid w:val="00F00663"/>
    <w:rsid w:val="00F006A3"/>
    <w:rsid w:val="00F006C3"/>
    <w:rsid w:val="00F007BB"/>
    <w:rsid w:val="00F0081C"/>
    <w:rsid w:val="00F008A5"/>
    <w:rsid w:val="00F00924"/>
    <w:rsid w:val="00F00967"/>
    <w:rsid w:val="00F009F1"/>
    <w:rsid w:val="00F00F12"/>
    <w:rsid w:val="00F01063"/>
    <w:rsid w:val="00F01204"/>
    <w:rsid w:val="00F01294"/>
    <w:rsid w:val="00F013A6"/>
    <w:rsid w:val="00F01402"/>
    <w:rsid w:val="00F01676"/>
    <w:rsid w:val="00F0198B"/>
    <w:rsid w:val="00F01A84"/>
    <w:rsid w:val="00F01B6E"/>
    <w:rsid w:val="00F01C1C"/>
    <w:rsid w:val="00F01F47"/>
    <w:rsid w:val="00F02067"/>
    <w:rsid w:val="00F020F5"/>
    <w:rsid w:val="00F0214A"/>
    <w:rsid w:val="00F028B2"/>
    <w:rsid w:val="00F02A90"/>
    <w:rsid w:val="00F02AB4"/>
    <w:rsid w:val="00F02AD7"/>
    <w:rsid w:val="00F02ADC"/>
    <w:rsid w:val="00F02B38"/>
    <w:rsid w:val="00F02CBF"/>
    <w:rsid w:val="00F0303F"/>
    <w:rsid w:val="00F0312E"/>
    <w:rsid w:val="00F0324C"/>
    <w:rsid w:val="00F0334C"/>
    <w:rsid w:val="00F03539"/>
    <w:rsid w:val="00F035ED"/>
    <w:rsid w:val="00F03D80"/>
    <w:rsid w:val="00F0406C"/>
    <w:rsid w:val="00F0441B"/>
    <w:rsid w:val="00F049F1"/>
    <w:rsid w:val="00F04C4B"/>
    <w:rsid w:val="00F04E9D"/>
    <w:rsid w:val="00F04F0C"/>
    <w:rsid w:val="00F0525D"/>
    <w:rsid w:val="00F05626"/>
    <w:rsid w:val="00F057CC"/>
    <w:rsid w:val="00F058A7"/>
    <w:rsid w:val="00F058DD"/>
    <w:rsid w:val="00F05937"/>
    <w:rsid w:val="00F059BA"/>
    <w:rsid w:val="00F059F0"/>
    <w:rsid w:val="00F05A09"/>
    <w:rsid w:val="00F05B5E"/>
    <w:rsid w:val="00F05BBA"/>
    <w:rsid w:val="00F05C89"/>
    <w:rsid w:val="00F05FA2"/>
    <w:rsid w:val="00F06128"/>
    <w:rsid w:val="00F061CC"/>
    <w:rsid w:val="00F06215"/>
    <w:rsid w:val="00F0624E"/>
    <w:rsid w:val="00F062E3"/>
    <w:rsid w:val="00F0679E"/>
    <w:rsid w:val="00F067ED"/>
    <w:rsid w:val="00F0685F"/>
    <w:rsid w:val="00F06A37"/>
    <w:rsid w:val="00F06AE8"/>
    <w:rsid w:val="00F06C8C"/>
    <w:rsid w:val="00F06DD1"/>
    <w:rsid w:val="00F06E04"/>
    <w:rsid w:val="00F070E3"/>
    <w:rsid w:val="00F07481"/>
    <w:rsid w:val="00F07B57"/>
    <w:rsid w:val="00F07CB8"/>
    <w:rsid w:val="00F07D61"/>
    <w:rsid w:val="00F07DDA"/>
    <w:rsid w:val="00F100FB"/>
    <w:rsid w:val="00F103A5"/>
    <w:rsid w:val="00F103E9"/>
    <w:rsid w:val="00F10611"/>
    <w:rsid w:val="00F106B3"/>
    <w:rsid w:val="00F106F0"/>
    <w:rsid w:val="00F10FA0"/>
    <w:rsid w:val="00F11106"/>
    <w:rsid w:val="00F11248"/>
    <w:rsid w:val="00F112FB"/>
    <w:rsid w:val="00F11364"/>
    <w:rsid w:val="00F11462"/>
    <w:rsid w:val="00F11638"/>
    <w:rsid w:val="00F11A8B"/>
    <w:rsid w:val="00F11B7C"/>
    <w:rsid w:val="00F11B8B"/>
    <w:rsid w:val="00F11D78"/>
    <w:rsid w:val="00F11DB3"/>
    <w:rsid w:val="00F11E85"/>
    <w:rsid w:val="00F121FF"/>
    <w:rsid w:val="00F1220E"/>
    <w:rsid w:val="00F12B19"/>
    <w:rsid w:val="00F12B72"/>
    <w:rsid w:val="00F12BED"/>
    <w:rsid w:val="00F12D3D"/>
    <w:rsid w:val="00F12D43"/>
    <w:rsid w:val="00F12D8E"/>
    <w:rsid w:val="00F12DB5"/>
    <w:rsid w:val="00F1329A"/>
    <w:rsid w:val="00F13361"/>
    <w:rsid w:val="00F13469"/>
    <w:rsid w:val="00F1379C"/>
    <w:rsid w:val="00F138E1"/>
    <w:rsid w:val="00F1395D"/>
    <w:rsid w:val="00F13968"/>
    <w:rsid w:val="00F13C3F"/>
    <w:rsid w:val="00F13D5C"/>
    <w:rsid w:val="00F143B7"/>
    <w:rsid w:val="00F1495C"/>
    <w:rsid w:val="00F14982"/>
    <w:rsid w:val="00F14A18"/>
    <w:rsid w:val="00F14A21"/>
    <w:rsid w:val="00F14F86"/>
    <w:rsid w:val="00F15086"/>
    <w:rsid w:val="00F151E6"/>
    <w:rsid w:val="00F1534C"/>
    <w:rsid w:val="00F15388"/>
    <w:rsid w:val="00F1538C"/>
    <w:rsid w:val="00F15670"/>
    <w:rsid w:val="00F156A1"/>
    <w:rsid w:val="00F156CC"/>
    <w:rsid w:val="00F1579F"/>
    <w:rsid w:val="00F15901"/>
    <w:rsid w:val="00F15A97"/>
    <w:rsid w:val="00F15AF0"/>
    <w:rsid w:val="00F16117"/>
    <w:rsid w:val="00F1617C"/>
    <w:rsid w:val="00F16387"/>
    <w:rsid w:val="00F163F8"/>
    <w:rsid w:val="00F16500"/>
    <w:rsid w:val="00F16848"/>
    <w:rsid w:val="00F1695A"/>
    <w:rsid w:val="00F16E3C"/>
    <w:rsid w:val="00F170F2"/>
    <w:rsid w:val="00F175E3"/>
    <w:rsid w:val="00F177B6"/>
    <w:rsid w:val="00F1791D"/>
    <w:rsid w:val="00F1798E"/>
    <w:rsid w:val="00F179CA"/>
    <w:rsid w:val="00F17DE8"/>
    <w:rsid w:val="00F2021D"/>
    <w:rsid w:val="00F208EA"/>
    <w:rsid w:val="00F20943"/>
    <w:rsid w:val="00F20976"/>
    <w:rsid w:val="00F20B89"/>
    <w:rsid w:val="00F20D85"/>
    <w:rsid w:val="00F20FF6"/>
    <w:rsid w:val="00F21111"/>
    <w:rsid w:val="00F2133C"/>
    <w:rsid w:val="00F2160E"/>
    <w:rsid w:val="00F2174F"/>
    <w:rsid w:val="00F217D3"/>
    <w:rsid w:val="00F218D1"/>
    <w:rsid w:val="00F21992"/>
    <w:rsid w:val="00F21E44"/>
    <w:rsid w:val="00F21EEF"/>
    <w:rsid w:val="00F2219E"/>
    <w:rsid w:val="00F2219F"/>
    <w:rsid w:val="00F2242F"/>
    <w:rsid w:val="00F22FB7"/>
    <w:rsid w:val="00F232AA"/>
    <w:rsid w:val="00F2337F"/>
    <w:rsid w:val="00F23392"/>
    <w:rsid w:val="00F233B6"/>
    <w:rsid w:val="00F233C7"/>
    <w:rsid w:val="00F23A77"/>
    <w:rsid w:val="00F23B64"/>
    <w:rsid w:val="00F23C15"/>
    <w:rsid w:val="00F23D1C"/>
    <w:rsid w:val="00F23D91"/>
    <w:rsid w:val="00F23DD7"/>
    <w:rsid w:val="00F23E17"/>
    <w:rsid w:val="00F24378"/>
    <w:rsid w:val="00F243F6"/>
    <w:rsid w:val="00F2477B"/>
    <w:rsid w:val="00F24FA7"/>
    <w:rsid w:val="00F250C4"/>
    <w:rsid w:val="00F25177"/>
    <w:rsid w:val="00F253A9"/>
    <w:rsid w:val="00F25D4F"/>
    <w:rsid w:val="00F261D8"/>
    <w:rsid w:val="00F2626A"/>
    <w:rsid w:val="00F26393"/>
    <w:rsid w:val="00F266A6"/>
    <w:rsid w:val="00F269D2"/>
    <w:rsid w:val="00F26C7F"/>
    <w:rsid w:val="00F26CED"/>
    <w:rsid w:val="00F26E27"/>
    <w:rsid w:val="00F26EED"/>
    <w:rsid w:val="00F271AF"/>
    <w:rsid w:val="00F2729B"/>
    <w:rsid w:val="00F274CA"/>
    <w:rsid w:val="00F27811"/>
    <w:rsid w:val="00F27B1F"/>
    <w:rsid w:val="00F27BE6"/>
    <w:rsid w:val="00F27C72"/>
    <w:rsid w:val="00F27D61"/>
    <w:rsid w:val="00F3041F"/>
    <w:rsid w:val="00F3062C"/>
    <w:rsid w:val="00F308A3"/>
    <w:rsid w:val="00F30923"/>
    <w:rsid w:val="00F30963"/>
    <w:rsid w:val="00F30AEF"/>
    <w:rsid w:val="00F30B34"/>
    <w:rsid w:val="00F30C6A"/>
    <w:rsid w:val="00F30D44"/>
    <w:rsid w:val="00F30F09"/>
    <w:rsid w:val="00F3130E"/>
    <w:rsid w:val="00F31597"/>
    <w:rsid w:val="00F31974"/>
    <w:rsid w:val="00F31A89"/>
    <w:rsid w:val="00F31AF6"/>
    <w:rsid w:val="00F320D1"/>
    <w:rsid w:val="00F324D3"/>
    <w:rsid w:val="00F326CD"/>
    <w:rsid w:val="00F32A64"/>
    <w:rsid w:val="00F32C7C"/>
    <w:rsid w:val="00F32E72"/>
    <w:rsid w:val="00F33250"/>
    <w:rsid w:val="00F3348A"/>
    <w:rsid w:val="00F33659"/>
    <w:rsid w:val="00F337F2"/>
    <w:rsid w:val="00F33822"/>
    <w:rsid w:val="00F33AA9"/>
    <w:rsid w:val="00F33BA7"/>
    <w:rsid w:val="00F33DA0"/>
    <w:rsid w:val="00F33DF7"/>
    <w:rsid w:val="00F3403C"/>
    <w:rsid w:val="00F3404A"/>
    <w:rsid w:val="00F34447"/>
    <w:rsid w:val="00F34596"/>
    <w:rsid w:val="00F34D2F"/>
    <w:rsid w:val="00F34DC7"/>
    <w:rsid w:val="00F34FD9"/>
    <w:rsid w:val="00F3554D"/>
    <w:rsid w:val="00F35695"/>
    <w:rsid w:val="00F357D1"/>
    <w:rsid w:val="00F35856"/>
    <w:rsid w:val="00F359FB"/>
    <w:rsid w:val="00F35A77"/>
    <w:rsid w:val="00F35C95"/>
    <w:rsid w:val="00F35D9D"/>
    <w:rsid w:val="00F35F6A"/>
    <w:rsid w:val="00F360B1"/>
    <w:rsid w:val="00F3626C"/>
    <w:rsid w:val="00F3642E"/>
    <w:rsid w:val="00F36548"/>
    <w:rsid w:val="00F36892"/>
    <w:rsid w:val="00F369E5"/>
    <w:rsid w:val="00F36BA9"/>
    <w:rsid w:val="00F36E8F"/>
    <w:rsid w:val="00F37041"/>
    <w:rsid w:val="00F37334"/>
    <w:rsid w:val="00F3750B"/>
    <w:rsid w:val="00F3779B"/>
    <w:rsid w:val="00F3797A"/>
    <w:rsid w:val="00F37BAE"/>
    <w:rsid w:val="00F37C79"/>
    <w:rsid w:val="00F37C8D"/>
    <w:rsid w:val="00F37CE5"/>
    <w:rsid w:val="00F4005D"/>
    <w:rsid w:val="00F4022D"/>
    <w:rsid w:val="00F40399"/>
    <w:rsid w:val="00F4053B"/>
    <w:rsid w:val="00F40933"/>
    <w:rsid w:val="00F40CC2"/>
    <w:rsid w:val="00F40F03"/>
    <w:rsid w:val="00F40F6F"/>
    <w:rsid w:val="00F40F94"/>
    <w:rsid w:val="00F4110D"/>
    <w:rsid w:val="00F41201"/>
    <w:rsid w:val="00F413A0"/>
    <w:rsid w:val="00F41432"/>
    <w:rsid w:val="00F4155A"/>
    <w:rsid w:val="00F416FE"/>
    <w:rsid w:val="00F4198A"/>
    <w:rsid w:val="00F41ABE"/>
    <w:rsid w:val="00F41ADF"/>
    <w:rsid w:val="00F41C20"/>
    <w:rsid w:val="00F41E31"/>
    <w:rsid w:val="00F41F39"/>
    <w:rsid w:val="00F41F72"/>
    <w:rsid w:val="00F42122"/>
    <w:rsid w:val="00F42455"/>
    <w:rsid w:val="00F424A5"/>
    <w:rsid w:val="00F424D7"/>
    <w:rsid w:val="00F4254E"/>
    <w:rsid w:val="00F4276C"/>
    <w:rsid w:val="00F42968"/>
    <w:rsid w:val="00F42EA2"/>
    <w:rsid w:val="00F430E8"/>
    <w:rsid w:val="00F432A2"/>
    <w:rsid w:val="00F43368"/>
    <w:rsid w:val="00F43571"/>
    <w:rsid w:val="00F438D6"/>
    <w:rsid w:val="00F43AB0"/>
    <w:rsid w:val="00F43BDB"/>
    <w:rsid w:val="00F43D09"/>
    <w:rsid w:val="00F443F4"/>
    <w:rsid w:val="00F4458C"/>
    <w:rsid w:val="00F449E1"/>
    <w:rsid w:val="00F44AB8"/>
    <w:rsid w:val="00F44C1D"/>
    <w:rsid w:val="00F44CD1"/>
    <w:rsid w:val="00F45168"/>
    <w:rsid w:val="00F451BD"/>
    <w:rsid w:val="00F45468"/>
    <w:rsid w:val="00F4561C"/>
    <w:rsid w:val="00F4563C"/>
    <w:rsid w:val="00F458A0"/>
    <w:rsid w:val="00F45BCD"/>
    <w:rsid w:val="00F45BD1"/>
    <w:rsid w:val="00F45F9E"/>
    <w:rsid w:val="00F46194"/>
    <w:rsid w:val="00F468AC"/>
    <w:rsid w:val="00F4690C"/>
    <w:rsid w:val="00F46AD6"/>
    <w:rsid w:val="00F46BCB"/>
    <w:rsid w:val="00F46C94"/>
    <w:rsid w:val="00F47054"/>
    <w:rsid w:val="00F47058"/>
    <w:rsid w:val="00F47099"/>
    <w:rsid w:val="00F470AD"/>
    <w:rsid w:val="00F474E0"/>
    <w:rsid w:val="00F47640"/>
    <w:rsid w:val="00F47855"/>
    <w:rsid w:val="00F478A2"/>
    <w:rsid w:val="00F47D9D"/>
    <w:rsid w:val="00F47F4B"/>
    <w:rsid w:val="00F47FD5"/>
    <w:rsid w:val="00F50005"/>
    <w:rsid w:val="00F50138"/>
    <w:rsid w:val="00F50269"/>
    <w:rsid w:val="00F506D3"/>
    <w:rsid w:val="00F5082F"/>
    <w:rsid w:val="00F50B03"/>
    <w:rsid w:val="00F50CB5"/>
    <w:rsid w:val="00F51071"/>
    <w:rsid w:val="00F51093"/>
    <w:rsid w:val="00F5126F"/>
    <w:rsid w:val="00F51585"/>
    <w:rsid w:val="00F51587"/>
    <w:rsid w:val="00F51594"/>
    <w:rsid w:val="00F51602"/>
    <w:rsid w:val="00F51884"/>
    <w:rsid w:val="00F51EB7"/>
    <w:rsid w:val="00F520A5"/>
    <w:rsid w:val="00F5242B"/>
    <w:rsid w:val="00F5250A"/>
    <w:rsid w:val="00F52512"/>
    <w:rsid w:val="00F52561"/>
    <w:rsid w:val="00F526D2"/>
    <w:rsid w:val="00F52A62"/>
    <w:rsid w:val="00F52A6D"/>
    <w:rsid w:val="00F52C30"/>
    <w:rsid w:val="00F52E85"/>
    <w:rsid w:val="00F53116"/>
    <w:rsid w:val="00F5336C"/>
    <w:rsid w:val="00F53417"/>
    <w:rsid w:val="00F53582"/>
    <w:rsid w:val="00F53A5C"/>
    <w:rsid w:val="00F53A7F"/>
    <w:rsid w:val="00F53C78"/>
    <w:rsid w:val="00F53C82"/>
    <w:rsid w:val="00F53CB4"/>
    <w:rsid w:val="00F53D37"/>
    <w:rsid w:val="00F53E23"/>
    <w:rsid w:val="00F53E6E"/>
    <w:rsid w:val="00F54109"/>
    <w:rsid w:val="00F5419F"/>
    <w:rsid w:val="00F54390"/>
    <w:rsid w:val="00F543D4"/>
    <w:rsid w:val="00F543D5"/>
    <w:rsid w:val="00F54598"/>
    <w:rsid w:val="00F54808"/>
    <w:rsid w:val="00F54A43"/>
    <w:rsid w:val="00F54B0C"/>
    <w:rsid w:val="00F54B8B"/>
    <w:rsid w:val="00F54B91"/>
    <w:rsid w:val="00F54FA7"/>
    <w:rsid w:val="00F54FD2"/>
    <w:rsid w:val="00F55048"/>
    <w:rsid w:val="00F550DA"/>
    <w:rsid w:val="00F55221"/>
    <w:rsid w:val="00F552D0"/>
    <w:rsid w:val="00F553AE"/>
    <w:rsid w:val="00F553E6"/>
    <w:rsid w:val="00F554F2"/>
    <w:rsid w:val="00F55921"/>
    <w:rsid w:val="00F55937"/>
    <w:rsid w:val="00F5610F"/>
    <w:rsid w:val="00F565D0"/>
    <w:rsid w:val="00F5676B"/>
    <w:rsid w:val="00F5685B"/>
    <w:rsid w:val="00F568C1"/>
    <w:rsid w:val="00F568E8"/>
    <w:rsid w:val="00F569A4"/>
    <w:rsid w:val="00F56A2C"/>
    <w:rsid w:val="00F56CC2"/>
    <w:rsid w:val="00F56D23"/>
    <w:rsid w:val="00F56E0A"/>
    <w:rsid w:val="00F56F27"/>
    <w:rsid w:val="00F56FB4"/>
    <w:rsid w:val="00F5709F"/>
    <w:rsid w:val="00F57659"/>
    <w:rsid w:val="00F57961"/>
    <w:rsid w:val="00F57B65"/>
    <w:rsid w:val="00F57B79"/>
    <w:rsid w:val="00F57DB0"/>
    <w:rsid w:val="00F57DD1"/>
    <w:rsid w:val="00F57E79"/>
    <w:rsid w:val="00F57F21"/>
    <w:rsid w:val="00F6038D"/>
    <w:rsid w:val="00F605D2"/>
    <w:rsid w:val="00F60713"/>
    <w:rsid w:val="00F607B0"/>
    <w:rsid w:val="00F60A40"/>
    <w:rsid w:val="00F60C7D"/>
    <w:rsid w:val="00F61281"/>
    <w:rsid w:val="00F61700"/>
    <w:rsid w:val="00F61825"/>
    <w:rsid w:val="00F61851"/>
    <w:rsid w:val="00F61B5C"/>
    <w:rsid w:val="00F61BAF"/>
    <w:rsid w:val="00F61DA9"/>
    <w:rsid w:val="00F61DAA"/>
    <w:rsid w:val="00F6207D"/>
    <w:rsid w:val="00F62136"/>
    <w:rsid w:val="00F6236C"/>
    <w:rsid w:val="00F62470"/>
    <w:rsid w:val="00F628E0"/>
    <w:rsid w:val="00F62D38"/>
    <w:rsid w:val="00F62E3D"/>
    <w:rsid w:val="00F62F51"/>
    <w:rsid w:val="00F63026"/>
    <w:rsid w:val="00F6308C"/>
    <w:rsid w:val="00F632DE"/>
    <w:rsid w:val="00F63338"/>
    <w:rsid w:val="00F635D2"/>
    <w:rsid w:val="00F636D8"/>
    <w:rsid w:val="00F637C1"/>
    <w:rsid w:val="00F63807"/>
    <w:rsid w:val="00F63909"/>
    <w:rsid w:val="00F639AF"/>
    <w:rsid w:val="00F63A15"/>
    <w:rsid w:val="00F63A94"/>
    <w:rsid w:val="00F63D31"/>
    <w:rsid w:val="00F63E75"/>
    <w:rsid w:val="00F63EB4"/>
    <w:rsid w:val="00F63EEF"/>
    <w:rsid w:val="00F63F54"/>
    <w:rsid w:val="00F640AA"/>
    <w:rsid w:val="00F64593"/>
    <w:rsid w:val="00F64807"/>
    <w:rsid w:val="00F64B27"/>
    <w:rsid w:val="00F64EDF"/>
    <w:rsid w:val="00F652EC"/>
    <w:rsid w:val="00F656CA"/>
    <w:rsid w:val="00F6590B"/>
    <w:rsid w:val="00F65B58"/>
    <w:rsid w:val="00F65B8D"/>
    <w:rsid w:val="00F65BC1"/>
    <w:rsid w:val="00F65C14"/>
    <w:rsid w:val="00F65CAD"/>
    <w:rsid w:val="00F65F4F"/>
    <w:rsid w:val="00F6606B"/>
    <w:rsid w:val="00F666AC"/>
    <w:rsid w:val="00F66A12"/>
    <w:rsid w:val="00F66A92"/>
    <w:rsid w:val="00F66CC3"/>
    <w:rsid w:val="00F67061"/>
    <w:rsid w:val="00F67145"/>
    <w:rsid w:val="00F6728C"/>
    <w:rsid w:val="00F6744A"/>
    <w:rsid w:val="00F67485"/>
    <w:rsid w:val="00F6763C"/>
    <w:rsid w:val="00F67E12"/>
    <w:rsid w:val="00F67EAF"/>
    <w:rsid w:val="00F70034"/>
    <w:rsid w:val="00F70379"/>
    <w:rsid w:val="00F70438"/>
    <w:rsid w:val="00F7056E"/>
    <w:rsid w:val="00F7071B"/>
    <w:rsid w:val="00F70A09"/>
    <w:rsid w:val="00F70A38"/>
    <w:rsid w:val="00F70B2D"/>
    <w:rsid w:val="00F70B53"/>
    <w:rsid w:val="00F70F0C"/>
    <w:rsid w:val="00F71040"/>
    <w:rsid w:val="00F712F4"/>
    <w:rsid w:val="00F714EB"/>
    <w:rsid w:val="00F7181F"/>
    <w:rsid w:val="00F718A5"/>
    <w:rsid w:val="00F71A4B"/>
    <w:rsid w:val="00F71A87"/>
    <w:rsid w:val="00F71B12"/>
    <w:rsid w:val="00F71C17"/>
    <w:rsid w:val="00F71C8E"/>
    <w:rsid w:val="00F71DC6"/>
    <w:rsid w:val="00F71E5B"/>
    <w:rsid w:val="00F71E8E"/>
    <w:rsid w:val="00F721BD"/>
    <w:rsid w:val="00F72688"/>
    <w:rsid w:val="00F728BE"/>
    <w:rsid w:val="00F728C1"/>
    <w:rsid w:val="00F728E0"/>
    <w:rsid w:val="00F7294C"/>
    <w:rsid w:val="00F729D5"/>
    <w:rsid w:val="00F729D6"/>
    <w:rsid w:val="00F729FA"/>
    <w:rsid w:val="00F72AFB"/>
    <w:rsid w:val="00F72B9E"/>
    <w:rsid w:val="00F72BF3"/>
    <w:rsid w:val="00F72CCA"/>
    <w:rsid w:val="00F72D67"/>
    <w:rsid w:val="00F72E35"/>
    <w:rsid w:val="00F73011"/>
    <w:rsid w:val="00F7315A"/>
    <w:rsid w:val="00F732C1"/>
    <w:rsid w:val="00F73417"/>
    <w:rsid w:val="00F73557"/>
    <w:rsid w:val="00F737E5"/>
    <w:rsid w:val="00F7392B"/>
    <w:rsid w:val="00F73939"/>
    <w:rsid w:val="00F73BCD"/>
    <w:rsid w:val="00F73D4D"/>
    <w:rsid w:val="00F740B9"/>
    <w:rsid w:val="00F744D3"/>
    <w:rsid w:val="00F7472F"/>
    <w:rsid w:val="00F74741"/>
    <w:rsid w:val="00F749E7"/>
    <w:rsid w:val="00F74F6F"/>
    <w:rsid w:val="00F7520A"/>
    <w:rsid w:val="00F75229"/>
    <w:rsid w:val="00F752FB"/>
    <w:rsid w:val="00F75564"/>
    <w:rsid w:val="00F7557D"/>
    <w:rsid w:val="00F7574C"/>
    <w:rsid w:val="00F75882"/>
    <w:rsid w:val="00F758FF"/>
    <w:rsid w:val="00F75BCE"/>
    <w:rsid w:val="00F75D35"/>
    <w:rsid w:val="00F76255"/>
    <w:rsid w:val="00F763A4"/>
    <w:rsid w:val="00F7653B"/>
    <w:rsid w:val="00F76836"/>
    <w:rsid w:val="00F768A1"/>
    <w:rsid w:val="00F76968"/>
    <w:rsid w:val="00F76B84"/>
    <w:rsid w:val="00F76BE0"/>
    <w:rsid w:val="00F76DF8"/>
    <w:rsid w:val="00F77169"/>
    <w:rsid w:val="00F7773C"/>
    <w:rsid w:val="00F77962"/>
    <w:rsid w:val="00F77AF4"/>
    <w:rsid w:val="00F8006A"/>
    <w:rsid w:val="00F80872"/>
    <w:rsid w:val="00F80A35"/>
    <w:rsid w:val="00F80BC0"/>
    <w:rsid w:val="00F80D16"/>
    <w:rsid w:val="00F81258"/>
    <w:rsid w:val="00F8167A"/>
    <w:rsid w:val="00F816A2"/>
    <w:rsid w:val="00F81967"/>
    <w:rsid w:val="00F81B65"/>
    <w:rsid w:val="00F81C45"/>
    <w:rsid w:val="00F81CCB"/>
    <w:rsid w:val="00F81DF9"/>
    <w:rsid w:val="00F81F86"/>
    <w:rsid w:val="00F81FA6"/>
    <w:rsid w:val="00F81FEA"/>
    <w:rsid w:val="00F82054"/>
    <w:rsid w:val="00F8209C"/>
    <w:rsid w:val="00F820F9"/>
    <w:rsid w:val="00F8250A"/>
    <w:rsid w:val="00F825B1"/>
    <w:rsid w:val="00F8269B"/>
    <w:rsid w:val="00F827B3"/>
    <w:rsid w:val="00F827B5"/>
    <w:rsid w:val="00F8293D"/>
    <w:rsid w:val="00F829BC"/>
    <w:rsid w:val="00F82ACD"/>
    <w:rsid w:val="00F82F66"/>
    <w:rsid w:val="00F832B6"/>
    <w:rsid w:val="00F836E7"/>
    <w:rsid w:val="00F83AD9"/>
    <w:rsid w:val="00F83BE6"/>
    <w:rsid w:val="00F83C23"/>
    <w:rsid w:val="00F83DA3"/>
    <w:rsid w:val="00F83DDD"/>
    <w:rsid w:val="00F83EF8"/>
    <w:rsid w:val="00F83F2F"/>
    <w:rsid w:val="00F83F36"/>
    <w:rsid w:val="00F84223"/>
    <w:rsid w:val="00F8436F"/>
    <w:rsid w:val="00F84432"/>
    <w:rsid w:val="00F845D0"/>
    <w:rsid w:val="00F84AF6"/>
    <w:rsid w:val="00F84AFE"/>
    <w:rsid w:val="00F84B80"/>
    <w:rsid w:val="00F84BF0"/>
    <w:rsid w:val="00F84CC2"/>
    <w:rsid w:val="00F84D2B"/>
    <w:rsid w:val="00F85138"/>
    <w:rsid w:val="00F852E8"/>
    <w:rsid w:val="00F853DB"/>
    <w:rsid w:val="00F858DB"/>
    <w:rsid w:val="00F859F9"/>
    <w:rsid w:val="00F85B45"/>
    <w:rsid w:val="00F85C86"/>
    <w:rsid w:val="00F85CA1"/>
    <w:rsid w:val="00F85E36"/>
    <w:rsid w:val="00F85E7A"/>
    <w:rsid w:val="00F86013"/>
    <w:rsid w:val="00F860DA"/>
    <w:rsid w:val="00F8613A"/>
    <w:rsid w:val="00F861F3"/>
    <w:rsid w:val="00F86389"/>
    <w:rsid w:val="00F865C8"/>
    <w:rsid w:val="00F8687C"/>
    <w:rsid w:val="00F868C4"/>
    <w:rsid w:val="00F868E9"/>
    <w:rsid w:val="00F86B6E"/>
    <w:rsid w:val="00F86B94"/>
    <w:rsid w:val="00F87194"/>
    <w:rsid w:val="00F876F2"/>
    <w:rsid w:val="00F878B2"/>
    <w:rsid w:val="00F87957"/>
    <w:rsid w:val="00F87A7A"/>
    <w:rsid w:val="00F87B51"/>
    <w:rsid w:val="00F87BBA"/>
    <w:rsid w:val="00F87BC2"/>
    <w:rsid w:val="00F90187"/>
    <w:rsid w:val="00F90663"/>
    <w:rsid w:val="00F9074F"/>
    <w:rsid w:val="00F9089A"/>
    <w:rsid w:val="00F90BC6"/>
    <w:rsid w:val="00F90D0D"/>
    <w:rsid w:val="00F90FD8"/>
    <w:rsid w:val="00F90FD9"/>
    <w:rsid w:val="00F910B6"/>
    <w:rsid w:val="00F91333"/>
    <w:rsid w:val="00F91368"/>
    <w:rsid w:val="00F913C1"/>
    <w:rsid w:val="00F91589"/>
    <w:rsid w:val="00F9166D"/>
    <w:rsid w:val="00F91959"/>
    <w:rsid w:val="00F9201A"/>
    <w:rsid w:val="00F92392"/>
    <w:rsid w:val="00F923A0"/>
    <w:rsid w:val="00F924C4"/>
    <w:rsid w:val="00F9294F"/>
    <w:rsid w:val="00F92B26"/>
    <w:rsid w:val="00F92C64"/>
    <w:rsid w:val="00F92FFE"/>
    <w:rsid w:val="00F93397"/>
    <w:rsid w:val="00F93821"/>
    <w:rsid w:val="00F93928"/>
    <w:rsid w:val="00F939E1"/>
    <w:rsid w:val="00F93D32"/>
    <w:rsid w:val="00F93DE6"/>
    <w:rsid w:val="00F940A3"/>
    <w:rsid w:val="00F943BB"/>
    <w:rsid w:val="00F9477A"/>
    <w:rsid w:val="00F94BAD"/>
    <w:rsid w:val="00F94E19"/>
    <w:rsid w:val="00F94E1E"/>
    <w:rsid w:val="00F94E9F"/>
    <w:rsid w:val="00F95271"/>
    <w:rsid w:val="00F9549C"/>
    <w:rsid w:val="00F954E9"/>
    <w:rsid w:val="00F9592E"/>
    <w:rsid w:val="00F95B12"/>
    <w:rsid w:val="00F95D0B"/>
    <w:rsid w:val="00F95D5E"/>
    <w:rsid w:val="00F95FD5"/>
    <w:rsid w:val="00F9600D"/>
    <w:rsid w:val="00F960AC"/>
    <w:rsid w:val="00F9668A"/>
    <w:rsid w:val="00F96921"/>
    <w:rsid w:val="00F96A9F"/>
    <w:rsid w:val="00F96AB6"/>
    <w:rsid w:val="00F97171"/>
    <w:rsid w:val="00F97244"/>
    <w:rsid w:val="00F97397"/>
    <w:rsid w:val="00F9744D"/>
    <w:rsid w:val="00F97544"/>
    <w:rsid w:val="00F9781C"/>
    <w:rsid w:val="00F97ACA"/>
    <w:rsid w:val="00F97D30"/>
    <w:rsid w:val="00F97EF9"/>
    <w:rsid w:val="00FA00F0"/>
    <w:rsid w:val="00FA038A"/>
    <w:rsid w:val="00FA05D7"/>
    <w:rsid w:val="00FA06A3"/>
    <w:rsid w:val="00FA06FA"/>
    <w:rsid w:val="00FA071A"/>
    <w:rsid w:val="00FA0917"/>
    <w:rsid w:val="00FA09C1"/>
    <w:rsid w:val="00FA0C27"/>
    <w:rsid w:val="00FA0CA9"/>
    <w:rsid w:val="00FA0E2B"/>
    <w:rsid w:val="00FA0F1C"/>
    <w:rsid w:val="00FA0F28"/>
    <w:rsid w:val="00FA1268"/>
    <w:rsid w:val="00FA13CA"/>
    <w:rsid w:val="00FA141C"/>
    <w:rsid w:val="00FA15CC"/>
    <w:rsid w:val="00FA1701"/>
    <w:rsid w:val="00FA178D"/>
    <w:rsid w:val="00FA1877"/>
    <w:rsid w:val="00FA1E5A"/>
    <w:rsid w:val="00FA1ED9"/>
    <w:rsid w:val="00FA1F03"/>
    <w:rsid w:val="00FA1F53"/>
    <w:rsid w:val="00FA2815"/>
    <w:rsid w:val="00FA283B"/>
    <w:rsid w:val="00FA28E4"/>
    <w:rsid w:val="00FA2AB2"/>
    <w:rsid w:val="00FA2BCB"/>
    <w:rsid w:val="00FA2C90"/>
    <w:rsid w:val="00FA2F53"/>
    <w:rsid w:val="00FA3050"/>
    <w:rsid w:val="00FA3457"/>
    <w:rsid w:val="00FA34A9"/>
    <w:rsid w:val="00FA35A3"/>
    <w:rsid w:val="00FA35BD"/>
    <w:rsid w:val="00FA35E1"/>
    <w:rsid w:val="00FA3807"/>
    <w:rsid w:val="00FA38CD"/>
    <w:rsid w:val="00FA38F7"/>
    <w:rsid w:val="00FA3942"/>
    <w:rsid w:val="00FA3D11"/>
    <w:rsid w:val="00FA3F3D"/>
    <w:rsid w:val="00FA4073"/>
    <w:rsid w:val="00FA41F3"/>
    <w:rsid w:val="00FA433F"/>
    <w:rsid w:val="00FA460C"/>
    <w:rsid w:val="00FA4EED"/>
    <w:rsid w:val="00FA514F"/>
    <w:rsid w:val="00FA53D2"/>
    <w:rsid w:val="00FA5497"/>
    <w:rsid w:val="00FA54EB"/>
    <w:rsid w:val="00FA5573"/>
    <w:rsid w:val="00FA5A9C"/>
    <w:rsid w:val="00FA5B0E"/>
    <w:rsid w:val="00FA5C91"/>
    <w:rsid w:val="00FA5DD4"/>
    <w:rsid w:val="00FA5FB1"/>
    <w:rsid w:val="00FA622F"/>
    <w:rsid w:val="00FA63A4"/>
    <w:rsid w:val="00FA64C4"/>
    <w:rsid w:val="00FA675F"/>
    <w:rsid w:val="00FA6A00"/>
    <w:rsid w:val="00FA6A2F"/>
    <w:rsid w:val="00FA6ED8"/>
    <w:rsid w:val="00FA7009"/>
    <w:rsid w:val="00FA716C"/>
    <w:rsid w:val="00FA73AF"/>
    <w:rsid w:val="00FA76F1"/>
    <w:rsid w:val="00FA79BD"/>
    <w:rsid w:val="00FA7D8A"/>
    <w:rsid w:val="00FA7DF8"/>
    <w:rsid w:val="00FB005B"/>
    <w:rsid w:val="00FB0209"/>
    <w:rsid w:val="00FB028E"/>
    <w:rsid w:val="00FB0730"/>
    <w:rsid w:val="00FB0758"/>
    <w:rsid w:val="00FB0913"/>
    <w:rsid w:val="00FB091D"/>
    <w:rsid w:val="00FB09E0"/>
    <w:rsid w:val="00FB0A9D"/>
    <w:rsid w:val="00FB0B94"/>
    <w:rsid w:val="00FB0CCD"/>
    <w:rsid w:val="00FB105D"/>
    <w:rsid w:val="00FB11D6"/>
    <w:rsid w:val="00FB1244"/>
    <w:rsid w:val="00FB14DB"/>
    <w:rsid w:val="00FB1510"/>
    <w:rsid w:val="00FB1525"/>
    <w:rsid w:val="00FB1529"/>
    <w:rsid w:val="00FB1669"/>
    <w:rsid w:val="00FB16B8"/>
    <w:rsid w:val="00FB172D"/>
    <w:rsid w:val="00FB191A"/>
    <w:rsid w:val="00FB1A6B"/>
    <w:rsid w:val="00FB1B6B"/>
    <w:rsid w:val="00FB1C1B"/>
    <w:rsid w:val="00FB1DFA"/>
    <w:rsid w:val="00FB1E07"/>
    <w:rsid w:val="00FB1F72"/>
    <w:rsid w:val="00FB1F99"/>
    <w:rsid w:val="00FB200F"/>
    <w:rsid w:val="00FB213F"/>
    <w:rsid w:val="00FB2299"/>
    <w:rsid w:val="00FB26AC"/>
    <w:rsid w:val="00FB26F5"/>
    <w:rsid w:val="00FB2702"/>
    <w:rsid w:val="00FB280C"/>
    <w:rsid w:val="00FB2BC7"/>
    <w:rsid w:val="00FB2CE3"/>
    <w:rsid w:val="00FB2DDE"/>
    <w:rsid w:val="00FB2DE0"/>
    <w:rsid w:val="00FB2E94"/>
    <w:rsid w:val="00FB2EAC"/>
    <w:rsid w:val="00FB2F04"/>
    <w:rsid w:val="00FB32BB"/>
    <w:rsid w:val="00FB32ED"/>
    <w:rsid w:val="00FB3793"/>
    <w:rsid w:val="00FB37B1"/>
    <w:rsid w:val="00FB37B2"/>
    <w:rsid w:val="00FB38CB"/>
    <w:rsid w:val="00FB3921"/>
    <w:rsid w:val="00FB39D9"/>
    <w:rsid w:val="00FB3B89"/>
    <w:rsid w:val="00FB3C24"/>
    <w:rsid w:val="00FB3DB2"/>
    <w:rsid w:val="00FB4343"/>
    <w:rsid w:val="00FB466C"/>
    <w:rsid w:val="00FB4725"/>
    <w:rsid w:val="00FB494F"/>
    <w:rsid w:val="00FB49CB"/>
    <w:rsid w:val="00FB49E6"/>
    <w:rsid w:val="00FB4B9C"/>
    <w:rsid w:val="00FB4F13"/>
    <w:rsid w:val="00FB5027"/>
    <w:rsid w:val="00FB50AA"/>
    <w:rsid w:val="00FB51D3"/>
    <w:rsid w:val="00FB59EA"/>
    <w:rsid w:val="00FB5A20"/>
    <w:rsid w:val="00FB5A65"/>
    <w:rsid w:val="00FB5B7C"/>
    <w:rsid w:val="00FB5EBA"/>
    <w:rsid w:val="00FB5EC3"/>
    <w:rsid w:val="00FB5ECA"/>
    <w:rsid w:val="00FB607A"/>
    <w:rsid w:val="00FB615A"/>
    <w:rsid w:val="00FB6273"/>
    <w:rsid w:val="00FB62BC"/>
    <w:rsid w:val="00FB67A5"/>
    <w:rsid w:val="00FB6853"/>
    <w:rsid w:val="00FB68AB"/>
    <w:rsid w:val="00FB6BA3"/>
    <w:rsid w:val="00FB6C6D"/>
    <w:rsid w:val="00FB6CE3"/>
    <w:rsid w:val="00FB6E31"/>
    <w:rsid w:val="00FB6F02"/>
    <w:rsid w:val="00FB6F1D"/>
    <w:rsid w:val="00FB6FF2"/>
    <w:rsid w:val="00FB726C"/>
    <w:rsid w:val="00FB746F"/>
    <w:rsid w:val="00FB760E"/>
    <w:rsid w:val="00FB7762"/>
    <w:rsid w:val="00FB786F"/>
    <w:rsid w:val="00FB7990"/>
    <w:rsid w:val="00FB79DA"/>
    <w:rsid w:val="00FB79EE"/>
    <w:rsid w:val="00FB7D39"/>
    <w:rsid w:val="00FB7E0A"/>
    <w:rsid w:val="00FB7F6C"/>
    <w:rsid w:val="00FC0188"/>
    <w:rsid w:val="00FC0321"/>
    <w:rsid w:val="00FC04CB"/>
    <w:rsid w:val="00FC0699"/>
    <w:rsid w:val="00FC0775"/>
    <w:rsid w:val="00FC07A7"/>
    <w:rsid w:val="00FC0840"/>
    <w:rsid w:val="00FC08A1"/>
    <w:rsid w:val="00FC08D7"/>
    <w:rsid w:val="00FC0C0D"/>
    <w:rsid w:val="00FC0D2F"/>
    <w:rsid w:val="00FC0DAF"/>
    <w:rsid w:val="00FC0DE5"/>
    <w:rsid w:val="00FC0FD3"/>
    <w:rsid w:val="00FC0FFC"/>
    <w:rsid w:val="00FC10B4"/>
    <w:rsid w:val="00FC1133"/>
    <w:rsid w:val="00FC1582"/>
    <w:rsid w:val="00FC17F3"/>
    <w:rsid w:val="00FC1881"/>
    <w:rsid w:val="00FC1906"/>
    <w:rsid w:val="00FC1BA8"/>
    <w:rsid w:val="00FC1E5F"/>
    <w:rsid w:val="00FC207C"/>
    <w:rsid w:val="00FC2112"/>
    <w:rsid w:val="00FC2245"/>
    <w:rsid w:val="00FC2398"/>
    <w:rsid w:val="00FC251B"/>
    <w:rsid w:val="00FC27A5"/>
    <w:rsid w:val="00FC2A59"/>
    <w:rsid w:val="00FC2A69"/>
    <w:rsid w:val="00FC31B8"/>
    <w:rsid w:val="00FC367F"/>
    <w:rsid w:val="00FC375A"/>
    <w:rsid w:val="00FC3794"/>
    <w:rsid w:val="00FC3872"/>
    <w:rsid w:val="00FC39A2"/>
    <w:rsid w:val="00FC3B96"/>
    <w:rsid w:val="00FC3C74"/>
    <w:rsid w:val="00FC3CDF"/>
    <w:rsid w:val="00FC3CE2"/>
    <w:rsid w:val="00FC4092"/>
    <w:rsid w:val="00FC42C7"/>
    <w:rsid w:val="00FC43D3"/>
    <w:rsid w:val="00FC44E4"/>
    <w:rsid w:val="00FC49FA"/>
    <w:rsid w:val="00FC4A98"/>
    <w:rsid w:val="00FC4AEA"/>
    <w:rsid w:val="00FC4AEF"/>
    <w:rsid w:val="00FC4CC6"/>
    <w:rsid w:val="00FC4CF8"/>
    <w:rsid w:val="00FC4D38"/>
    <w:rsid w:val="00FC4EB1"/>
    <w:rsid w:val="00FC4EC3"/>
    <w:rsid w:val="00FC5086"/>
    <w:rsid w:val="00FC50E8"/>
    <w:rsid w:val="00FC533A"/>
    <w:rsid w:val="00FC5518"/>
    <w:rsid w:val="00FC56CF"/>
    <w:rsid w:val="00FC5792"/>
    <w:rsid w:val="00FC57C7"/>
    <w:rsid w:val="00FC58E7"/>
    <w:rsid w:val="00FC5961"/>
    <w:rsid w:val="00FC5B87"/>
    <w:rsid w:val="00FC5C60"/>
    <w:rsid w:val="00FC5D4F"/>
    <w:rsid w:val="00FC5E2C"/>
    <w:rsid w:val="00FC609E"/>
    <w:rsid w:val="00FC60AB"/>
    <w:rsid w:val="00FC62C3"/>
    <w:rsid w:val="00FC6300"/>
    <w:rsid w:val="00FC6723"/>
    <w:rsid w:val="00FC674D"/>
    <w:rsid w:val="00FC6775"/>
    <w:rsid w:val="00FC67D4"/>
    <w:rsid w:val="00FC6987"/>
    <w:rsid w:val="00FC69E0"/>
    <w:rsid w:val="00FC6D0B"/>
    <w:rsid w:val="00FC7103"/>
    <w:rsid w:val="00FC7202"/>
    <w:rsid w:val="00FC755F"/>
    <w:rsid w:val="00FC77C0"/>
    <w:rsid w:val="00FC77DB"/>
    <w:rsid w:val="00FC792A"/>
    <w:rsid w:val="00FC7BD2"/>
    <w:rsid w:val="00FC7CDA"/>
    <w:rsid w:val="00FD028C"/>
    <w:rsid w:val="00FD02B4"/>
    <w:rsid w:val="00FD044B"/>
    <w:rsid w:val="00FD06EB"/>
    <w:rsid w:val="00FD0A20"/>
    <w:rsid w:val="00FD0AB4"/>
    <w:rsid w:val="00FD0C50"/>
    <w:rsid w:val="00FD0D13"/>
    <w:rsid w:val="00FD0DB3"/>
    <w:rsid w:val="00FD0E99"/>
    <w:rsid w:val="00FD0F57"/>
    <w:rsid w:val="00FD1003"/>
    <w:rsid w:val="00FD12D1"/>
    <w:rsid w:val="00FD1545"/>
    <w:rsid w:val="00FD184C"/>
    <w:rsid w:val="00FD1866"/>
    <w:rsid w:val="00FD1A9D"/>
    <w:rsid w:val="00FD20C1"/>
    <w:rsid w:val="00FD2146"/>
    <w:rsid w:val="00FD2148"/>
    <w:rsid w:val="00FD25DC"/>
    <w:rsid w:val="00FD26DD"/>
    <w:rsid w:val="00FD2D78"/>
    <w:rsid w:val="00FD2DA9"/>
    <w:rsid w:val="00FD2E9E"/>
    <w:rsid w:val="00FD2FCD"/>
    <w:rsid w:val="00FD347B"/>
    <w:rsid w:val="00FD36FD"/>
    <w:rsid w:val="00FD3804"/>
    <w:rsid w:val="00FD38E0"/>
    <w:rsid w:val="00FD38FE"/>
    <w:rsid w:val="00FD3AC5"/>
    <w:rsid w:val="00FD3B4D"/>
    <w:rsid w:val="00FD3EA0"/>
    <w:rsid w:val="00FD3FCE"/>
    <w:rsid w:val="00FD430A"/>
    <w:rsid w:val="00FD4456"/>
    <w:rsid w:val="00FD4468"/>
    <w:rsid w:val="00FD45CD"/>
    <w:rsid w:val="00FD46AE"/>
    <w:rsid w:val="00FD4754"/>
    <w:rsid w:val="00FD4778"/>
    <w:rsid w:val="00FD47F1"/>
    <w:rsid w:val="00FD4971"/>
    <w:rsid w:val="00FD49E1"/>
    <w:rsid w:val="00FD517B"/>
    <w:rsid w:val="00FD51FE"/>
    <w:rsid w:val="00FD5638"/>
    <w:rsid w:val="00FD5985"/>
    <w:rsid w:val="00FD5B39"/>
    <w:rsid w:val="00FD5B8D"/>
    <w:rsid w:val="00FD5E26"/>
    <w:rsid w:val="00FD5EDE"/>
    <w:rsid w:val="00FD5FE2"/>
    <w:rsid w:val="00FD62E8"/>
    <w:rsid w:val="00FD6518"/>
    <w:rsid w:val="00FD65B7"/>
    <w:rsid w:val="00FD6DCE"/>
    <w:rsid w:val="00FD738C"/>
    <w:rsid w:val="00FD75C3"/>
    <w:rsid w:val="00FD76A6"/>
    <w:rsid w:val="00FD7724"/>
    <w:rsid w:val="00FD79FA"/>
    <w:rsid w:val="00FE00CA"/>
    <w:rsid w:val="00FE021D"/>
    <w:rsid w:val="00FE038A"/>
    <w:rsid w:val="00FE0624"/>
    <w:rsid w:val="00FE070E"/>
    <w:rsid w:val="00FE074A"/>
    <w:rsid w:val="00FE09B8"/>
    <w:rsid w:val="00FE09E7"/>
    <w:rsid w:val="00FE0A54"/>
    <w:rsid w:val="00FE0B3A"/>
    <w:rsid w:val="00FE11DF"/>
    <w:rsid w:val="00FE141E"/>
    <w:rsid w:val="00FE1426"/>
    <w:rsid w:val="00FE1559"/>
    <w:rsid w:val="00FE19B6"/>
    <w:rsid w:val="00FE19E4"/>
    <w:rsid w:val="00FE1A62"/>
    <w:rsid w:val="00FE1B21"/>
    <w:rsid w:val="00FE1B43"/>
    <w:rsid w:val="00FE1BFC"/>
    <w:rsid w:val="00FE1C56"/>
    <w:rsid w:val="00FE1D01"/>
    <w:rsid w:val="00FE1EA8"/>
    <w:rsid w:val="00FE1EBC"/>
    <w:rsid w:val="00FE1F1F"/>
    <w:rsid w:val="00FE1F35"/>
    <w:rsid w:val="00FE2268"/>
    <w:rsid w:val="00FE23B6"/>
    <w:rsid w:val="00FE2923"/>
    <w:rsid w:val="00FE2969"/>
    <w:rsid w:val="00FE2B1F"/>
    <w:rsid w:val="00FE2D42"/>
    <w:rsid w:val="00FE2EBB"/>
    <w:rsid w:val="00FE2FEB"/>
    <w:rsid w:val="00FE3078"/>
    <w:rsid w:val="00FE3101"/>
    <w:rsid w:val="00FE3274"/>
    <w:rsid w:val="00FE3416"/>
    <w:rsid w:val="00FE3477"/>
    <w:rsid w:val="00FE35DE"/>
    <w:rsid w:val="00FE364F"/>
    <w:rsid w:val="00FE3674"/>
    <w:rsid w:val="00FE37C6"/>
    <w:rsid w:val="00FE3F1D"/>
    <w:rsid w:val="00FE3F6C"/>
    <w:rsid w:val="00FE403E"/>
    <w:rsid w:val="00FE43F3"/>
    <w:rsid w:val="00FE440B"/>
    <w:rsid w:val="00FE45DF"/>
    <w:rsid w:val="00FE4720"/>
    <w:rsid w:val="00FE4825"/>
    <w:rsid w:val="00FE4A6A"/>
    <w:rsid w:val="00FE4C15"/>
    <w:rsid w:val="00FE4CB8"/>
    <w:rsid w:val="00FE4CBC"/>
    <w:rsid w:val="00FE4CD8"/>
    <w:rsid w:val="00FE510B"/>
    <w:rsid w:val="00FE55FF"/>
    <w:rsid w:val="00FE56CF"/>
    <w:rsid w:val="00FE59B0"/>
    <w:rsid w:val="00FE5A04"/>
    <w:rsid w:val="00FE5AB4"/>
    <w:rsid w:val="00FE5F08"/>
    <w:rsid w:val="00FE5FFB"/>
    <w:rsid w:val="00FE6294"/>
    <w:rsid w:val="00FE6329"/>
    <w:rsid w:val="00FE6462"/>
    <w:rsid w:val="00FE6525"/>
    <w:rsid w:val="00FE6841"/>
    <w:rsid w:val="00FE699C"/>
    <w:rsid w:val="00FE6ACB"/>
    <w:rsid w:val="00FE6B89"/>
    <w:rsid w:val="00FE6D9C"/>
    <w:rsid w:val="00FE70F3"/>
    <w:rsid w:val="00FE748A"/>
    <w:rsid w:val="00FE759C"/>
    <w:rsid w:val="00FE764C"/>
    <w:rsid w:val="00FE77AB"/>
    <w:rsid w:val="00FE7BAE"/>
    <w:rsid w:val="00FE7D9F"/>
    <w:rsid w:val="00FF00C2"/>
    <w:rsid w:val="00FF015B"/>
    <w:rsid w:val="00FF0367"/>
    <w:rsid w:val="00FF038B"/>
    <w:rsid w:val="00FF03F0"/>
    <w:rsid w:val="00FF0761"/>
    <w:rsid w:val="00FF0A54"/>
    <w:rsid w:val="00FF0A57"/>
    <w:rsid w:val="00FF0B29"/>
    <w:rsid w:val="00FF0BA3"/>
    <w:rsid w:val="00FF0BA7"/>
    <w:rsid w:val="00FF0F8E"/>
    <w:rsid w:val="00FF0FAB"/>
    <w:rsid w:val="00FF1010"/>
    <w:rsid w:val="00FF1092"/>
    <w:rsid w:val="00FF1094"/>
    <w:rsid w:val="00FF1245"/>
    <w:rsid w:val="00FF12DD"/>
    <w:rsid w:val="00FF1823"/>
    <w:rsid w:val="00FF1A14"/>
    <w:rsid w:val="00FF1BED"/>
    <w:rsid w:val="00FF1C6D"/>
    <w:rsid w:val="00FF1E4E"/>
    <w:rsid w:val="00FF206A"/>
    <w:rsid w:val="00FF2130"/>
    <w:rsid w:val="00FF22BB"/>
    <w:rsid w:val="00FF2329"/>
    <w:rsid w:val="00FF2456"/>
    <w:rsid w:val="00FF2BD1"/>
    <w:rsid w:val="00FF2C7A"/>
    <w:rsid w:val="00FF2E07"/>
    <w:rsid w:val="00FF2F19"/>
    <w:rsid w:val="00FF2F37"/>
    <w:rsid w:val="00FF307B"/>
    <w:rsid w:val="00FF33B4"/>
    <w:rsid w:val="00FF34BB"/>
    <w:rsid w:val="00FF3577"/>
    <w:rsid w:val="00FF3BAA"/>
    <w:rsid w:val="00FF3BE7"/>
    <w:rsid w:val="00FF3C08"/>
    <w:rsid w:val="00FF3C8D"/>
    <w:rsid w:val="00FF3EFA"/>
    <w:rsid w:val="00FF3F1C"/>
    <w:rsid w:val="00FF4272"/>
    <w:rsid w:val="00FF4596"/>
    <w:rsid w:val="00FF493A"/>
    <w:rsid w:val="00FF4A18"/>
    <w:rsid w:val="00FF50D8"/>
    <w:rsid w:val="00FF539B"/>
    <w:rsid w:val="00FF53F0"/>
    <w:rsid w:val="00FF5723"/>
    <w:rsid w:val="00FF5887"/>
    <w:rsid w:val="00FF59AF"/>
    <w:rsid w:val="00FF5C8C"/>
    <w:rsid w:val="00FF5D0C"/>
    <w:rsid w:val="00FF5F62"/>
    <w:rsid w:val="00FF6139"/>
    <w:rsid w:val="00FF64BE"/>
    <w:rsid w:val="00FF6612"/>
    <w:rsid w:val="00FF68AC"/>
    <w:rsid w:val="00FF698C"/>
    <w:rsid w:val="00FF69E7"/>
    <w:rsid w:val="00FF6DF1"/>
    <w:rsid w:val="00FF7495"/>
    <w:rsid w:val="00FF74ED"/>
    <w:rsid w:val="00FF78A7"/>
    <w:rsid w:val="00FF7BD4"/>
    <w:rsid w:val="00FF7D32"/>
    <w:rsid w:val="2B4FED82"/>
    <w:rsid w:val="31D73CF0"/>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F9F50A"/>
  <w15:chartTrackingRefBased/>
  <w15:docId w15:val="{85E4C844-2B15-471F-81BA-11595E838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able of figures" w:uiPriority="99"/>
    <w:lsdException w:name="Hyperlink" w:uiPriority="99"/>
    <w:lsdException w:name="Emphasis" w:uiPriority="20"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CF0DD8"/>
    <w:rPr>
      <w:sz w:val="24"/>
      <w:szCs w:val="24"/>
    </w:rPr>
  </w:style>
  <w:style w:type="paragraph" w:styleId="berschrift1">
    <w:name w:val="heading 1"/>
    <w:basedOn w:val="Block"/>
    <w:next w:val="Block"/>
    <w:link w:val="berschrift1Zchn"/>
    <w:uiPriority w:val="9"/>
    <w:qFormat/>
    <w:rsid w:val="006F38C1"/>
    <w:pPr>
      <w:keepNext/>
      <w:keepLines/>
      <w:numPr>
        <w:numId w:val="1"/>
      </w:numPr>
      <w:tabs>
        <w:tab w:val="left" w:pos="851"/>
      </w:tabs>
      <w:spacing w:before="480"/>
      <w:ind w:left="360"/>
      <w:outlineLvl w:val="0"/>
    </w:pPr>
    <w:rPr>
      <w:rFonts w:ascii="Arial" w:hAnsi="Arial"/>
      <w:bCs/>
      <w:sz w:val="36"/>
      <w:szCs w:val="28"/>
    </w:rPr>
  </w:style>
  <w:style w:type="paragraph" w:styleId="berschrift2">
    <w:name w:val="heading 2"/>
    <w:basedOn w:val="berschrift1"/>
    <w:next w:val="Block"/>
    <w:link w:val="berschrift2Zchn"/>
    <w:qFormat/>
    <w:rsid w:val="006F38C1"/>
    <w:pPr>
      <w:numPr>
        <w:ilvl w:val="1"/>
      </w:numPr>
      <w:spacing w:before="240" w:after="120"/>
      <w:ind w:left="0"/>
      <w:outlineLvl w:val="1"/>
    </w:pPr>
    <w:rPr>
      <w:sz w:val="32"/>
      <w:szCs w:val="26"/>
    </w:rPr>
  </w:style>
  <w:style w:type="paragraph" w:styleId="berschrift3">
    <w:name w:val="heading 3"/>
    <w:basedOn w:val="berschrift2"/>
    <w:next w:val="Block"/>
    <w:link w:val="berschrift3Zchn"/>
    <w:qFormat/>
    <w:rsid w:val="00FC4092"/>
    <w:pPr>
      <w:numPr>
        <w:ilvl w:val="2"/>
      </w:numPr>
      <w:ind w:left="0"/>
      <w:outlineLvl w:val="2"/>
    </w:pPr>
    <w:rPr>
      <w:bCs w:val="0"/>
      <w:sz w:val="28"/>
      <w:szCs w:val="28"/>
    </w:rPr>
  </w:style>
  <w:style w:type="paragraph" w:styleId="berschrift4">
    <w:name w:val="heading 4"/>
    <w:basedOn w:val="Standard"/>
    <w:next w:val="Standard"/>
    <w:link w:val="berschrift4Zchn"/>
    <w:semiHidden/>
    <w:unhideWhenUsed/>
    <w:qFormat/>
    <w:rsid w:val="004F4FF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unhideWhenUsed/>
    <w:qFormat/>
    <w:rsid w:val="00445B80"/>
    <w:pPr>
      <w:spacing w:after="160" w:line="360" w:lineRule="auto"/>
      <w:jc w:val="center"/>
    </w:pPr>
    <w:rPr>
      <w:rFonts w:ascii="Cambria" w:hAnsi="Cambria"/>
      <w:bCs/>
      <w:szCs w:val="22"/>
    </w:rPr>
  </w:style>
  <w:style w:type="paragraph" w:styleId="Sprechblasentext">
    <w:name w:val="Balloon Text"/>
    <w:basedOn w:val="Standard"/>
    <w:link w:val="SprechblasentextZchn"/>
    <w:rsid w:val="00452F63"/>
    <w:rPr>
      <w:rFonts w:ascii="Tahoma" w:hAnsi="Tahoma" w:cs="Tahoma"/>
      <w:sz w:val="16"/>
      <w:szCs w:val="16"/>
    </w:rPr>
  </w:style>
  <w:style w:type="character" w:customStyle="1" w:styleId="SprechblasentextZchn">
    <w:name w:val="Sprechblasentext Zchn"/>
    <w:link w:val="Sprechblasentext"/>
    <w:rsid w:val="00452F63"/>
    <w:rPr>
      <w:rFonts w:ascii="Tahoma" w:hAnsi="Tahoma" w:cs="Tahoma"/>
      <w:sz w:val="16"/>
      <w:szCs w:val="16"/>
    </w:rPr>
  </w:style>
  <w:style w:type="paragraph" w:customStyle="1" w:styleId="DatumUnterschrift">
    <w:name w:val="DatumUnterschrift"/>
    <w:basedOn w:val="Block"/>
    <w:next w:val="Block"/>
    <w:rsid w:val="009208AC"/>
    <w:pPr>
      <w:pBdr>
        <w:top w:val="single" w:sz="4" w:space="1" w:color="auto"/>
      </w:pBdr>
    </w:pPr>
    <w:rPr>
      <w:sz w:val="20"/>
    </w:rPr>
  </w:style>
  <w:style w:type="paragraph" w:styleId="Kopfzeile">
    <w:name w:val="header"/>
    <w:basedOn w:val="Standard"/>
    <w:link w:val="KopfzeileZchn"/>
    <w:qFormat/>
    <w:rsid w:val="00C76CE0"/>
    <w:pPr>
      <w:pBdr>
        <w:bottom w:val="single" w:sz="4" w:space="1" w:color="auto"/>
      </w:pBdr>
      <w:tabs>
        <w:tab w:val="center" w:pos="4536"/>
        <w:tab w:val="right" w:pos="9072"/>
      </w:tabs>
      <w:spacing w:line="360" w:lineRule="auto"/>
    </w:pPr>
  </w:style>
  <w:style w:type="paragraph" w:styleId="Fuzeile">
    <w:name w:val="footer"/>
    <w:basedOn w:val="Block"/>
    <w:qFormat/>
    <w:rsid w:val="00E551B2"/>
    <w:pPr>
      <w:tabs>
        <w:tab w:val="center" w:pos="4536"/>
        <w:tab w:val="right" w:pos="9072"/>
      </w:tabs>
      <w:spacing w:line="240" w:lineRule="auto"/>
    </w:pPr>
    <w:rPr>
      <w:rFonts w:ascii="Arial" w:hAnsi="Arial"/>
      <w:snapToGrid w:val="0"/>
      <w:sz w:val="16"/>
    </w:rPr>
  </w:style>
  <w:style w:type="paragraph" w:customStyle="1" w:styleId="DeckBlattThema">
    <w:name w:val="DeckBlattThema"/>
    <w:basedOn w:val="Block"/>
    <w:next w:val="Block"/>
    <w:rsid w:val="009208AC"/>
    <w:pPr>
      <w:jc w:val="center"/>
    </w:pPr>
    <w:rPr>
      <w:b/>
      <w:bCs/>
      <w:sz w:val="28"/>
    </w:rPr>
  </w:style>
  <w:style w:type="paragraph" w:customStyle="1" w:styleId="DeckblattZentriert">
    <w:name w:val="DeckblattZentriert"/>
    <w:basedOn w:val="Standard"/>
    <w:rsid w:val="00AD1CA1"/>
    <w:pPr>
      <w:jc w:val="center"/>
    </w:pPr>
  </w:style>
  <w:style w:type="paragraph" w:customStyle="1" w:styleId="Block">
    <w:name w:val="Block"/>
    <w:basedOn w:val="Standard"/>
    <w:qFormat/>
    <w:rsid w:val="00385172"/>
    <w:pPr>
      <w:spacing w:after="60" w:line="360" w:lineRule="auto"/>
      <w:jc w:val="both"/>
    </w:pPr>
    <w:rPr>
      <w:rFonts w:ascii="Cambria" w:hAnsi="Cambria"/>
    </w:rPr>
  </w:style>
  <w:style w:type="character" w:customStyle="1" w:styleId="berschrift1Zchn">
    <w:name w:val="Überschrift 1 Zchn"/>
    <w:link w:val="berschrift1"/>
    <w:uiPriority w:val="9"/>
    <w:rsid w:val="006F38C1"/>
    <w:rPr>
      <w:rFonts w:ascii="Arial" w:hAnsi="Arial"/>
      <w:bCs/>
      <w:sz w:val="36"/>
      <w:szCs w:val="28"/>
    </w:rPr>
  </w:style>
  <w:style w:type="paragraph" w:customStyle="1" w:styleId="Enum1">
    <w:name w:val="Enum1"/>
    <w:basedOn w:val="Standard"/>
    <w:qFormat/>
    <w:rsid w:val="005E25F6"/>
    <w:pPr>
      <w:numPr>
        <w:numId w:val="3"/>
      </w:numPr>
      <w:spacing w:after="120"/>
      <w:ind w:left="1417" w:hanging="703"/>
    </w:pPr>
  </w:style>
  <w:style w:type="paragraph" w:customStyle="1" w:styleId="Blockberschrift">
    <w:name w:val="Blocküberschrift"/>
    <w:basedOn w:val="Block"/>
    <w:next w:val="Block"/>
    <w:qFormat/>
    <w:rsid w:val="000D7F5F"/>
    <w:pPr>
      <w:spacing w:line="240" w:lineRule="auto"/>
    </w:pPr>
    <w:rPr>
      <w:b/>
    </w:rPr>
  </w:style>
  <w:style w:type="character" w:customStyle="1" w:styleId="berschrift2Zchn">
    <w:name w:val="Überschrift 2 Zchn"/>
    <w:link w:val="berschrift2"/>
    <w:rsid w:val="006F38C1"/>
    <w:rPr>
      <w:rFonts w:ascii="Arial" w:hAnsi="Arial"/>
      <w:bCs/>
      <w:sz w:val="32"/>
      <w:szCs w:val="26"/>
    </w:rPr>
  </w:style>
  <w:style w:type="character" w:customStyle="1" w:styleId="berschrift3Zchn">
    <w:name w:val="Überschrift 3 Zchn"/>
    <w:link w:val="berschrift3"/>
    <w:rsid w:val="00FC4092"/>
    <w:rPr>
      <w:rFonts w:ascii="Arial" w:hAnsi="Arial"/>
      <w:sz w:val="28"/>
      <w:szCs w:val="28"/>
    </w:rPr>
  </w:style>
  <w:style w:type="paragraph" w:styleId="Abbildungsverzeichnis">
    <w:name w:val="table of figures"/>
    <w:basedOn w:val="Block"/>
    <w:next w:val="Standard"/>
    <w:autoRedefine/>
    <w:uiPriority w:val="99"/>
    <w:rsid w:val="00AA0AF9"/>
    <w:pPr>
      <w:tabs>
        <w:tab w:val="right" w:leader="dot" w:pos="9072"/>
      </w:tabs>
      <w:spacing w:before="120"/>
    </w:pPr>
    <w:rPr>
      <w:noProof/>
    </w:rPr>
  </w:style>
  <w:style w:type="paragraph" w:styleId="Verzeichnis1">
    <w:name w:val="toc 1"/>
    <w:basedOn w:val="Standard"/>
    <w:next w:val="Standard"/>
    <w:uiPriority w:val="39"/>
    <w:qFormat/>
    <w:rsid w:val="00D104B3"/>
    <w:pPr>
      <w:tabs>
        <w:tab w:val="left" w:pos="426"/>
        <w:tab w:val="right" w:leader="dot" w:pos="9060"/>
      </w:tabs>
      <w:spacing w:after="120" w:line="360" w:lineRule="auto"/>
    </w:pPr>
  </w:style>
  <w:style w:type="paragraph" w:styleId="Verzeichnis2">
    <w:name w:val="toc 2"/>
    <w:basedOn w:val="Verzeichnis1"/>
    <w:next w:val="Standard"/>
    <w:uiPriority w:val="39"/>
    <w:qFormat/>
    <w:rsid w:val="0094609B"/>
    <w:pPr>
      <w:tabs>
        <w:tab w:val="left" w:pos="1134"/>
      </w:tabs>
      <w:spacing w:after="100"/>
      <w:ind w:left="426"/>
    </w:pPr>
  </w:style>
  <w:style w:type="paragraph" w:styleId="Verzeichnis3">
    <w:name w:val="toc 3"/>
    <w:basedOn w:val="Verzeichnis1"/>
    <w:next w:val="Standard"/>
    <w:uiPriority w:val="39"/>
    <w:qFormat/>
    <w:rsid w:val="00281789"/>
    <w:pPr>
      <w:tabs>
        <w:tab w:val="left" w:pos="1985"/>
      </w:tabs>
      <w:spacing w:after="100"/>
      <w:ind w:left="1985" w:hanging="851"/>
    </w:pPr>
  </w:style>
  <w:style w:type="character" w:styleId="Hyperlink">
    <w:name w:val="Hyperlink"/>
    <w:uiPriority w:val="99"/>
    <w:unhideWhenUsed/>
    <w:rsid w:val="0094609B"/>
    <w:rPr>
      <w:color w:val="0000FF"/>
      <w:u w:val="single"/>
    </w:rPr>
  </w:style>
  <w:style w:type="paragraph" w:customStyle="1" w:styleId="BlockFiller">
    <w:name w:val="BlockFiller"/>
    <w:basedOn w:val="Block"/>
    <w:qFormat/>
    <w:rsid w:val="00510889"/>
    <w:rPr>
      <w:sz w:val="16"/>
    </w:rPr>
  </w:style>
  <w:style w:type="paragraph" w:customStyle="1" w:styleId="Literatur">
    <w:name w:val="Literatur"/>
    <w:basedOn w:val="Block"/>
    <w:qFormat/>
    <w:rsid w:val="00D55E5A"/>
    <w:pPr>
      <w:numPr>
        <w:numId w:val="2"/>
      </w:numPr>
    </w:pPr>
    <w:rPr>
      <w:szCs w:val="28"/>
    </w:rPr>
  </w:style>
  <w:style w:type="paragraph" w:customStyle="1" w:styleId="Verzeichnisberschrift">
    <w:name w:val="VerzeichnisÜberschrift"/>
    <w:basedOn w:val="Block"/>
    <w:next w:val="Block"/>
    <w:qFormat/>
    <w:rsid w:val="001A71CA"/>
    <w:pPr>
      <w:keepNext/>
      <w:keepLines/>
      <w:spacing w:after="480" w:line="240" w:lineRule="auto"/>
      <w:outlineLvl w:val="0"/>
    </w:pPr>
    <w:rPr>
      <w:rFonts w:ascii="Arial" w:hAnsi="Arial"/>
      <w:bCs/>
      <w:sz w:val="36"/>
    </w:rPr>
  </w:style>
  <w:style w:type="paragraph" w:customStyle="1" w:styleId="BlockBild">
    <w:name w:val="BlockBild"/>
    <w:basedOn w:val="Block"/>
    <w:next w:val="Block"/>
    <w:qFormat/>
    <w:rsid w:val="00F468AC"/>
    <w:pPr>
      <w:jc w:val="center"/>
    </w:pPr>
  </w:style>
  <w:style w:type="character" w:styleId="Platzhaltertext">
    <w:name w:val="Placeholder Text"/>
    <w:uiPriority w:val="99"/>
    <w:semiHidden/>
    <w:rsid w:val="00DC5141"/>
    <w:rPr>
      <w:color w:val="808080"/>
    </w:rPr>
  </w:style>
  <w:style w:type="character" w:customStyle="1" w:styleId="Hervorheben">
    <w:name w:val="Hervorheben"/>
    <w:uiPriority w:val="1"/>
    <w:qFormat/>
    <w:rsid w:val="006B7054"/>
    <w:rPr>
      <w:rFonts w:ascii="Arial" w:hAnsi="Arial"/>
      <w:b/>
      <w:i/>
      <w:sz w:val="24"/>
    </w:rPr>
  </w:style>
  <w:style w:type="paragraph" w:customStyle="1" w:styleId="Abkrzungsverzeichnis">
    <w:name w:val="Abkürzungsverzeichnis"/>
    <w:basedOn w:val="Block"/>
    <w:qFormat/>
    <w:rsid w:val="00452F63"/>
    <w:pPr>
      <w:tabs>
        <w:tab w:val="left" w:pos="2268"/>
      </w:tabs>
      <w:ind w:left="2268" w:hanging="2268"/>
    </w:pPr>
  </w:style>
  <w:style w:type="paragraph" w:customStyle="1" w:styleId="BlockLinks1cm">
    <w:name w:val="Block + Links:  1 cm"/>
    <w:basedOn w:val="Block"/>
    <w:rsid w:val="00452F63"/>
    <w:pPr>
      <w:ind w:left="567"/>
    </w:pPr>
  </w:style>
  <w:style w:type="character" w:customStyle="1" w:styleId="KopfzeileZchn">
    <w:name w:val="Kopfzeile Zchn"/>
    <w:link w:val="Kopfzeile"/>
    <w:rsid w:val="0018695B"/>
    <w:rPr>
      <w:rFonts w:ascii="Arial" w:hAnsi="Arial"/>
      <w:sz w:val="24"/>
    </w:rPr>
  </w:style>
  <w:style w:type="paragraph" w:customStyle="1" w:styleId="Enum2">
    <w:name w:val="Enum2"/>
    <w:basedOn w:val="Enum1"/>
    <w:qFormat/>
    <w:rsid w:val="005E25F6"/>
    <w:pPr>
      <w:ind w:left="2127" w:hanging="709"/>
    </w:pPr>
  </w:style>
  <w:style w:type="paragraph" w:styleId="Funotentext">
    <w:name w:val="footnote text"/>
    <w:basedOn w:val="Standard"/>
    <w:link w:val="FunotentextZchn"/>
    <w:rsid w:val="00F96AB6"/>
    <w:pPr>
      <w:tabs>
        <w:tab w:val="left" w:pos="567"/>
      </w:tabs>
      <w:spacing w:after="40"/>
    </w:pPr>
    <w:rPr>
      <w:rFonts w:ascii="Cambria" w:hAnsi="Cambria"/>
      <w:sz w:val="20"/>
    </w:rPr>
  </w:style>
  <w:style w:type="character" w:customStyle="1" w:styleId="FunotentextZchn">
    <w:name w:val="Fußnotentext Zchn"/>
    <w:link w:val="Funotentext"/>
    <w:rsid w:val="00F96AB6"/>
    <w:rPr>
      <w:rFonts w:ascii="Cambria" w:hAnsi="Cambria"/>
      <w:szCs w:val="24"/>
    </w:rPr>
  </w:style>
  <w:style w:type="character" w:styleId="Funotenzeichen">
    <w:name w:val="footnote reference"/>
    <w:rsid w:val="002B7AE8"/>
    <w:rPr>
      <w:rFonts w:ascii="Cambria" w:hAnsi="Cambria"/>
      <w:position w:val="6"/>
      <w:sz w:val="20"/>
      <w:vertAlign w:val="baseline"/>
    </w:rPr>
  </w:style>
  <w:style w:type="paragraph" w:styleId="Literaturverzeichnis">
    <w:name w:val="Bibliography"/>
    <w:basedOn w:val="Standard"/>
    <w:next w:val="Standard"/>
    <w:uiPriority w:val="37"/>
    <w:unhideWhenUsed/>
    <w:qFormat/>
    <w:rsid w:val="000A12B0"/>
  </w:style>
  <w:style w:type="paragraph" w:styleId="Inhaltsverzeichnisberschrift">
    <w:name w:val="TOC Heading"/>
    <w:basedOn w:val="berschrift1"/>
    <w:next w:val="Standard"/>
    <w:uiPriority w:val="39"/>
    <w:semiHidden/>
    <w:unhideWhenUsed/>
    <w:qFormat/>
    <w:rsid w:val="00A850B6"/>
    <w:pPr>
      <w:numPr>
        <w:numId w:val="0"/>
      </w:numPr>
      <w:tabs>
        <w:tab w:val="clear" w:pos="851"/>
      </w:tabs>
      <w:spacing w:after="0" w:line="276" w:lineRule="auto"/>
      <w:outlineLvl w:val="9"/>
    </w:pPr>
    <w:rPr>
      <w:rFonts w:ascii="Cambria" w:hAnsi="Cambria"/>
      <w:color w:val="365F91"/>
      <w:lang w:eastAsia="en-US"/>
    </w:rPr>
  </w:style>
  <w:style w:type="paragraph" w:customStyle="1" w:styleId="Titelberschrift">
    <w:name w:val="Titel_Überschrift"/>
    <w:basedOn w:val="berschrift1"/>
    <w:qFormat/>
    <w:rsid w:val="0063639B"/>
    <w:pPr>
      <w:numPr>
        <w:numId w:val="0"/>
      </w:numPr>
      <w:spacing w:after="120"/>
      <w:jc w:val="center"/>
    </w:pPr>
    <w:rPr>
      <w:bCs w:val="0"/>
      <w:szCs w:val="32"/>
    </w:rPr>
  </w:style>
  <w:style w:type="character" w:styleId="Seitenzahl">
    <w:name w:val="page number"/>
    <w:basedOn w:val="Absatz-Standardschriftart"/>
    <w:rsid w:val="00E33BC7"/>
    <w:rPr>
      <w:rFonts w:ascii="Arial" w:hAnsi="Arial"/>
      <w:sz w:val="20"/>
    </w:rPr>
  </w:style>
  <w:style w:type="table" w:styleId="Tabellenraster">
    <w:name w:val="Table Grid"/>
    <w:basedOn w:val="NormaleTabelle"/>
    <w:rsid w:val="00CD4A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semiHidden/>
    <w:rsid w:val="004F4FF9"/>
    <w:rPr>
      <w:rFonts w:asciiTheme="majorHAnsi" w:eastAsiaTheme="majorEastAsia" w:hAnsiTheme="majorHAnsi" w:cstheme="majorBidi"/>
      <w:i/>
      <w:iCs/>
      <w:color w:val="2E74B5" w:themeColor="accent1" w:themeShade="BF"/>
      <w:sz w:val="24"/>
    </w:rPr>
  </w:style>
  <w:style w:type="paragraph" w:customStyle="1" w:styleId="Inhaltsverzeichnistopeng">
    <w:name w:val="Inhaltsverzeichnis_top_eng"/>
    <w:basedOn w:val="Verzeichnis1"/>
    <w:qFormat/>
    <w:rsid w:val="00211368"/>
    <w:pPr>
      <w:spacing w:after="60"/>
      <w:ind w:left="426"/>
    </w:pPr>
    <w:rPr>
      <w:rFonts w:ascii="Cambria" w:hAnsi="Cambria"/>
    </w:rPr>
  </w:style>
  <w:style w:type="paragraph" w:customStyle="1" w:styleId="InhaltsverzeichnisSprung">
    <w:name w:val="Inhaltsverzeichnis_Sprung"/>
    <w:basedOn w:val="Inhaltsverzeichnistopeng"/>
    <w:qFormat/>
    <w:rsid w:val="00211368"/>
    <w:pPr>
      <w:spacing w:after="480"/>
      <w:ind w:left="425"/>
    </w:pPr>
    <w:rPr>
      <w:noProof/>
    </w:rPr>
  </w:style>
  <w:style w:type="paragraph" w:customStyle="1" w:styleId="Inhaltsverzeichnis1Weit">
    <w:name w:val="Inhaltsverzeichnis_1_Weit"/>
    <w:basedOn w:val="Inhaltsverzeichnis1eng"/>
    <w:qFormat/>
    <w:rsid w:val="00156C70"/>
    <w:pPr>
      <w:spacing w:after="200"/>
    </w:pPr>
  </w:style>
  <w:style w:type="paragraph" w:customStyle="1" w:styleId="Inhaltsverzeichnis1eng">
    <w:name w:val="Inhaltsverzeichnis_1_eng"/>
    <w:basedOn w:val="Verzeichnis1"/>
    <w:qFormat/>
    <w:rsid w:val="00211368"/>
    <w:pPr>
      <w:spacing w:after="60"/>
    </w:pPr>
    <w:rPr>
      <w:rFonts w:ascii="Cambria" w:hAnsi="Cambria"/>
    </w:rPr>
  </w:style>
  <w:style w:type="paragraph" w:customStyle="1" w:styleId="Inhaltsverzeichnis2weit">
    <w:name w:val="Inhaltsverzeichnis_2_weit"/>
    <w:basedOn w:val="Verzeichnis2"/>
    <w:qFormat/>
    <w:rsid w:val="002834A7"/>
    <w:pPr>
      <w:spacing w:after="200"/>
      <w:ind w:left="425"/>
    </w:pPr>
    <w:rPr>
      <w:rFonts w:ascii="Cambria" w:hAnsi="Cambria"/>
      <w:noProof/>
    </w:rPr>
  </w:style>
  <w:style w:type="paragraph" w:customStyle="1" w:styleId="Inhaltsverzeichnis2eng">
    <w:name w:val="Inhaltsverzeichnis_2_eng"/>
    <w:basedOn w:val="Verzeichnis2"/>
    <w:qFormat/>
    <w:rsid w:val="00211368"/>
    <w:pPr>
      <w:spacing w:after="60"/>
      <w:ind w:left="425"/>
    </w:pPr>
    <w:rPr>
      <w:rFonts w:ascii="Cambria" w:hAnsi="Cambria"/>
      <w:noProof/>
    </w:rPr>
  </w:style>
  <w:style w:type="character" w:styleId="NichtaufgelsteErwhnung">
    <w:name w:val="Unresolved Mention"/>
    <w:basedOn w:val="Absatz-Standardschriftart"/>
    <w:uiPriority w:val="99"/>
    <w:semiHidden/>
    <w:unhideWhenUsed/>
    <w:rsid w:val="008E1319"/>
    <w:rPr>
      <w:color w:val="605E5C"/>
      <w:shd w:val="clear" w:color="auto" w:fill="E1DFDD"/>
    </w:rPr>
  </w:style>
  <w:style w:type="paragraph" w:styleId="StandardWeb">
    <w:name w:val="Normal (Web)"/>
    <w:basedOn w:val="Standard"/>
    <w:uiPriority w:val="99"/>
    <w:rsid w:val="004C17FC"/>
  </w:style>
  <w:style w:type="paragraph" w:styleId="HTMLVorformatiert">
    <w:name w:val="HTML Preformatted"/>
    <w:basedOn w:val="Standard"/>
    <w:link w:val="HTMLVorformatiertZchn"/>
    <w:uiPriority w:val="99"/>
    <w:rsid w:val="005E344D"/>
    <w:rPr>
      <w:rFonts w:ascii="Consolas" w:hAnsi="Consolas" w:cs="Consolas"/>
      <w:sz w:val="20"/>
    </w:rPr>
  </w:style>
  <w:style w:type="character" w:customStyle="1" w:styleId="HTMLVorformatiertZchn">
    <w:name w:val="HTML Vorformatiert Zchn"/>
    <w:basedOn w:val="Absatz-Standardschriftart"/>
    <w:link w:val="HTMLVorformatiert"/>
    <w:uiPriority w:val="99"/>
    <w:rsid w:val="005E344D"/>
    <w:rPr>
      <w:rFonts w:ascii="Consolas" w:hAnsi="Consolas" w:cs="Consolas"/>
    </w:rPr>
  </w:style>
  <w:style w:type="paragraph" w:styleId="Listenabsatz">
    <w:name w:val="List Paragraph"/>
    <w:basedOn w:val="Standard"/>
    <w:uiPriority w:val="34"/>
    <w:rsid w:val="008A4DBD"/>
    <w:pPr>
      <w:ind w:left="720"/>
      <w:contextualSpacing/>
    </w:pPr>
  </w:style>
  <w:style w:type="table" w:styleId="Gitternetztabelle5dunkelAkzent5">
    <w:name w:val="Grid Table 5 Dark Accent 5"/>
    <w:basedOn w:val="NormaleTabelle"/>
    <w:uiPriority w:val="50"/>
    <w:rsid w:val="00A24D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berschriftAnhang">
    <w:name w:val="Überschrift_Anhang"/>
    <w:basedOn w:val="Verzeichnisberschrift"/>
    <w:qFormat/>
    <w:rsid w:val="005B3DA9"/>
    <w:pPr>
      <w:numPr>
        <w:numId w:val="4"/>
      </w:numPr>
      <w:spacing w:before="240" w:after="120" w:line="360" w:lineRule="auto"/>
    </w:pPr>
    <w:rPr>
      <w:sz w:val="32"/>
    </w:rPr>
  </w:style>
  <w:style w:type="paragraph" w:customStyle="1" w:styleId="Inhaltsverzeichnis3weit">
    <w:name w:val="Inhaltsverzeichnis_3_weit"/>
    <w:basedOn w:val="Inhaltsverzeichnis2weit"/>
    <w:qFormat/>
    <w:rsid w:val="00B12713"/>
    <w:pPr>
      <w:tabs>
        <w:tab w:val="clear" w:pos="426"/>
        <w:tab w:val="clear" w:pos="1134"/>
        <w:tab w:val="left" w:pos="851"/>
        <w:tab w:val="left" w:pos="1276"/>
      </w:tabs>
      <w:ind w:left="426"/>
    </w:pPr>
  </w:style>
  <w:style w:type="paragraph" w:styleId="berarbeitung">
    <w:name w:val="Revision"/>
    <w:hidden/>
    <w:uiPriority w:val="99"/>
    <w:semiHidden/>
    <w:rsid w:val="00652F4F"/>
    <w:rPr>
      <w:sz w:val="24"/>
      <w:szCs w:val="24"/>
    </w:rPr>
  </w:style>
  <w:style w:type="paragraph" w:customStyle="1" w:styleId="Inhaltsverzeichnis3eng">
    <w:name w:val="Inhaltsverzeichnis_3_eng"/>
    <w:basedOn w:val="Inhaltsverzeichnis3weit"/>
    <w:qFormat/>
    <w:rsid w:val="008653F7"/>
    <w:pPr>
      <w:spacing w:after="60"/>
      <w:ind w:left="425"/>
    </w:pPr>
  </w:style>
  <w:style w:type="paragraph" w:customStyle="1" w:styleId="Inhaltsverzeichnis4eng">
    <w:name w:val="Inhaltsverzeichnis_4_eng"/>
    <w:basedOn w:val="Inhaltsverzeichnis3eng"/>
    <w:qFormat/>
    <w:rsid w:val="008653F7"/>
    <w:pPr>
      <w:ind w:left="851"/>
    </w:pPr>
  </w:style>
  <w:style w:type="paragraph" w:customStyle="1" w:styleId="Inhaltsverzeichnis4weit">
    <w:name w:val="Inhaltsverzeichnis_4_weit"/>
    <w:basedOn w:val="Inhaltsverzeichnis4eng"/>
    <w:qFormat/>
    <w:rsid w:val="008653F7"/>
    <w:pPr>
      <w:spacing w:after="120"/>
    </w:pPr>
  </w:style>
  <w:style w:type="paragraph" w:customStyle="1" w:styleId="Default">
    <w:name w:val="Default"/>
    <w:rsid w:val="00F1791D"/>
    <w:pPr>
      <w:autoSpaceDE w:val="0"/>
      <w:autoSpaceDN w:val="0"/>
      <w:adjustRightInd w:val="0"/>
    </w:pPr>
    <w:rPr>
      <w:rFonts w:ascii="RealistiX" w:hAnsi="RealistiX" w:cs="RealistiX"/>
      <w:color w:val="000000"/>
      <w:sz w:val="24"/>
      <w:szCs w:val="24"/>
    </w:rPr>
  </w:style>
  <w:style w:type="paragraph" w:styleId="Verzeichnis8">
    <w:name w:val="toc 8"/>
    <w:basedOn w:val="Standard"/>
    <w:next w:val="Standard"/>
    <w:autoRedefine/>
    <w:rsid w:val="00E65BD1"/>
    <w:pPr>
      <w:spacing w:after="100"/>
      <w:ind w:left="1680"/>
    </w:pPr>
  </w:style>
  <w:style w:type="character" w:styleId="HTMLCode">
    <w:name w:val="HTML Code"/>
    <w:basedOn w:val="Absatz-Standardschriftart"/>
    <w:uiPriority w:val="99"/>
    <w:unhideWhenUsed/>
    <w:rsid w:val="008F0EA1"/>
    <w:rPr>
      <w:rFonts w:ascii="Courier New" w:eastAsia="Times New Roman" w:hAnsi="Courier New" w:cs="Courier New"/>
      <w:sz w:val="20"/>
      <w:szCs w:val="20"/>
    </w:rPr>
  </w:style>
  <w:style w:type="character" w:customStyle="1" w:styleId="token">
    <w:name w:val="token"/>
    <w:basedOn w:val="Absatz-Standardschriftart"/>
    <w:rsid w:val="008F0EA1"/>
  </w:style>
  <w:style w:type="character" w:styleId="Kommentarzeichen">
    <w:name w:val="annotation reference"/>
    <w:basedOn w:val="Absatz-Standardschriftart"/>
    <w:rsid w:val="007F325C"/>
    <w:rPr>
      <w:sz w:val="16"/>
      <w:szCs w:val="16"/>
    </w:rPr>
  </w:style>
  <w:style w:type="paragraph" w:styleId="Kommentartext">
    <w:name w:val="annotation text"/>
    <w:basedOn w:val="Standard"/>
    <w:link w:val="KommentartextZchn"/>
    <w:rsid w:val="007F325C"/>
    <w:rPr>
      <w:sz w:val="20"/>
      <w:szCs w:val="20"/>
    </w:rPr>
  </w:style>
  <w:style w:type="character" w:customStyle="1" w:styleId="KommentartextZchn">
    <w:name w:val="Kommentartext Zchn"/>
    <w:basedOn w:val="Absatz-Standardschriftart"/>
    <w:link w:val="Kommentartext"/>
    <w:rsid w:val="007F325C"/>
  </w:style>
  <w:style w:type="paragraph" w:styleId="Kommentarthema">
    <w:name w:val="annotation subject"/>
    <w:basedOn w:val="Kommentartext"/>
    <w:next w:val="Kommentartext"/>
    <w:link w:val="KommentarthemaZchn"/>
    <w:semiHidden/>
    <w:unhideWhenUsed/>
    <w:rsid w:val="007F325C"/>
    <w:rPr>
      <w:b/>
      <w:bCs/>
    </w:rPr>
  </w:style>
  <w:style w:type="character" w:customStyle="1" w:styleId="KommentarthemaZchn">
    <w:name w:val="Kommentarthema Zchn"/>
    <w:basedOn w:val="KommentartextZchn"/>
    <w:link w:val="Kommentarthema"/>
    <w:semiHidden/>
    <w:rsid w:val="007F325C"/>
    <w:rPr>
      <w:b/>
      <w:bCs/>
    </w:rPr>
  </w:style>
  <w:style w:type="paragraph" w:customStyle="1" w:styleId="berschriftOhneZahl">
    <w:name w:val="Überschrift_Ohne_Zahl"/>
    <w:basedOn w:val="berschrift1"/>
    <w:qFormat/>
    <w:rsid w:val="006F19E1"/>
    <w:pPr>
      <w:numPr>
        <w:numId w:val="0"/>
      </w:numPr>
      <w:spacing w:before="120" w:after="120"/>
      <w:jc w:val="center"/>
    </w:pPr>
    <w:rPr>
      <w:bCs w:val="0"/>
      <w:szCs w:val="32"/>
    </w:rPr>
  </w:style>
  <w:style w:type="character" w:styleId="BesuchterLink">
    <w:name w:val="FollowedHyperlink"/>
    <w:basedOn w:val="Absatz-Standardschriftart"/>
    <w:rsid w:val="009D5269"/>
    <w:rPr>
      <w:color w:val="954F72" w:themeColor="followedHyperlink"/>
      <w:u w:val="single"/>
    </w:rPr>
  </w:style>
  <w:style w:type="character" w:customStyle="1" w:styleId="k">
    <w:name w:val="k"/>
    <w:basedOn w:val="Absatz-Standardschriftart"/>
    <w:rsid w:val="002439BC"/>
  </w:style>
  <w:style w:type="character" w:customStyle="1" w:styleId="o">
    <w:name w:val="o"/>
    <w:basedOn w:val="Absatz-Standardschriftart"/>
    <w:rsid w:val="002439BC"/>
  </w:style>
  <w:style w:type="character" w:customStyle="1" w:styleId="nt">
    <w:name w:val="nt"/>
    <w:basedOn w:val="Absatz-Standardschriftart"/>
    <w:rsid w:val="002439BC"/>
  </w:style>
  <w:style w:type="character" w:customStyle="1" w:styleId="se">
    <w:name w:val="se"/>
    <w:basedOn w:val="Absatz-Standardschriftart"/>
    <w:rsid w:val="002439BC"/>
  </w:style>
  <w:style w:type="character" w:customStyle="1" w:styleId="s">
    <w:name w:val="s"/>
    <w:basedOn w:val="Absatz-Standardschriftart"/>
    <w:rsid w:val="002439BC"/>
  </w:style>
  <w:style w:type="paragraph" w:customStyle="1" w:styleId="auto-cursor-target">
    <w:name w:val="auto-cursor-target"/>
    <w:basedOn w:val="Standard"/>
    <w:rsid w:val="002439BC"/>
    <w:pPr>
      <w:spacing w:before="100" w:beforeAutospacing="1" w:after="100" w:afterAutospacing="1"/>
    </w:pPr>
  </w:style>
  <w:style w:type="paragraph" w:customStyle="1" w:styleId="highlight">
    <w:name w:val="highlight"/>
    <w:basedOn w:val="Standard"/>
    <w:rsid w:val="002439BC"/>
    <w:pPr>
      <w:spacing w:before="100" w:beforeAutospacing="1" w:after="100" w:afterAutospacing="1"/>
    </w:pPr>
  </w:style>
  <w:style w:type="character" w:customStyle="1" w:styleId="nb">
    <w:name w:val="nb"/>
    <w:basedOn w:val="Absatz-Standardschriftart"/>
    <w:rsid w:val="002439BC"/>
  </w:style>
  <w:style w:type="character" w:styleId="Hervorhebung">
    <w:name w:val="Emphasis"/>
    <w:basedOn w:val="Absatz-Standardschriftart"/>
    <w:uiPriority w:val="20"/>
    <w:qFormat/>
    <w:rsid w:val="002439BC"/>
    <w:rPr>
      <w:i/>
      <w:iCs/>
    </w:rPr>
  </w:style>
  <w:style w:type="paragraph" w:customStyle="1" w:styleId="Abbildung">
    <w:name w:val="Abbildung"/>
    <w:basedOn w:val="Block"/>
    <w:qFormat/>
    <w:rsid w:val="00FF2456"/>
    <w:pPr>
      <w:keepNext/>
      <w:spacing w:after="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5683">
      <w:bodyDiv w:val="1"/>
      <w:marLeft w:val="0"/>
      <w:marRight w:val="0"/>
      <w:marTop w:val="0"/>
      <w:marBottom w:val="0"/>
      <w:divBdr>
        <w:top w:val="none" w:sz="0" w:space="0" w:color="auto"/>
        <w:left w:val="none" w:sz="0" w:space="0" w:color="auto"/>
        <w:bottom w:val="none" w:sz="0" w:space="0" w:color="auto"/>
        <w:right w:val="none" w:sz="0" w:space="0" w:color="auto"/>
      </w:divBdr>
    </w:div>
    <w:div w:id="8995411">
      <w:bodyDiv w:val="1"/>
      <w:marLeft w:val="0"/>
      <w:marRight w:val="0"/>
      <w:marTop w:val="0"/>
      <w:marBottom w:val="0"/>
      <w:divBdr>
        <w:top w:val="none" w:sz="0" w:space="0" w:color="auto"/>
        <w:left w:val="none" w:sz="0" w:space="0" w:color="auto"/>
        <w:bottom w:val="none" w:sz="0" w:space="0" w:color="auto"/>
        <w:right w:val="none" w:sz="0" w:space="0" w:color="auto"/>
      </w:divBdr>
    </w:div>
    <w:div w:id="14961644">
      <w:bodyDiv w:val="1"/>
      <w:marLeft w:val="0"/>
      <w:marRight w:val="0"/>
      <w:marTop w:val="0"/>
      <w:marBottom w:val="0"/>
      <w:divBdr>
        <w:top w:val="none" w:sz="0" w:space="0" w:color="auto"/>
        <w:left w:val="none" w:sz="0" w:space="0" w:color="auto"/>
        <w:bottom w:val="none" w:sz="0" w:space="0" w:color="auto"/>
        <w:right w:val="none" w:sz="0" w:space="0" w:color="auto"/>
      </w:divBdr>
      <w:divsChild>
        <w:div w:id="1495952778">
          <w:marLeft w:val="0"/>
          <w:marRight w:val="0"/>
          <w:marTop w:val="0"/>
          <w:marBottom w:val="0"/>
          <w:divBdr>
            <w:top w:val="none" w:sz="0" w:space="0" w:color="auto"/>
            <w:left w:val="none" w:sz="0" w:space="0" w:color="auto"/>
            <w:bottom w:val="none" w:sz="0" w:space="0" w:color="auto"/>
            <w:right w:val="none" w:sz="0" w:space="0" w:color="auto"/>
          </w:divBdr>
          <w:divsChild>
            <w:div w:id="1546213708">
              <w:marLeft w:val="0"/>
              <w:marRight w:val="0"/>
              <w:marTop w:val="0"/>
              <w:marBottom w:val="0"/>
              <w:divBdr>
                <w:top w:val="none" w:sz="0" w:space="0" w:color="auto"/>
                <w:left w:val="none" w:sz="0" w:space="0" w:color="auto"/>
                <w:bottom w:val="none" w:sz="0" w:space="0" w:color="auto"/>
                <w:right w:val="none" w:sz="0" w:space="0" w:color="auto"/>
              </w:divBdr>
              <w:divsChild>
                <w:div w:id="885527619">
                  <w:marLeft w:val="0"/>
                  <w:marRight w:val="0"/>
                  <w:marTop w:val="0"/>
                  <w:marBottom w:val="0"/>
                  <w:divBdr>
                    <w:top w:val="none" w:sz="0" w:space="0" w:color="auto"/>
                    <w:left w:val="none" w:sz="0" w:space="0" w:color="auto"/>
                    <w:bottom w:val="none" w:sz="0" w:space="0" w:color="auto"/>
                    <w:right w:val="none" w:sz="0" w:space="0" w:color="auto"/>
                  </w:divBdr>
                  <w:divsChild>
                    <w:div w:id="213008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3525">
      <w:bodyDiv w:val="1"/>
      <w:marLeft w:val="0"/>
      <w:marRight w:val="0"/>
      <w:marTop w:val="0"/>
      <w:marBottom w:val="0"/>
      <w:divBdr>
        <w:top w:val="none" w:sz="0" w:space="0" w:color="auto"/>
        <w:left w:val="none" w:sz="0" w:space="0" w:color="auto"/>
        <w:bottom w:val="none" w:sz="0" w:space="0" w:color="auto"/>
        <w:right w:val="none" w:sz="0" w:space="0" w:color="auto"/>
      </w:divBdr>
    </w:div>
    <w:div w:id="33044154">
      <w:bodyDiv w:val="1"/>
      <w:marLeft w:val="0"/>
      <w:marRight w:val="0"/>
      <w:marTop w:val="0"/>
      <w:marBottom w:val="0"/>
      <w:divBdr>
        <w:top w:val="none" w:sz="0" w:space="0" w:color="auto"/>
        <w:left w:val="none" w:sz="0" w:space="0" w:color="auto"/>
        <w:bottom w:val="none" w:sz="0" w:space="0" w:color="auto"/>
        <w:right w:val="none" w:sz="0" w:space="0" w:color="auto"/>
      </w:divBdr>
    </w:div>
    <w:div w:id="35128454">
      <w:bodyDiv w:val="1"/>
      <w:marLeft w:val="0"/>
      <w:marRight w:val="0"/>
      <w:marTop w:val="0"/>
      <w:marBottom w:val="0"/>
      <w:divBdr>
        <w:top w:val="none" w:sz="0" w:space="0" w:color="auto"/>
        <w:left w:val="none" w:sz="0" w:space="0" w:color="auto"/>
        <w:bottom w:val="none" w:sz="0" w:space="0" w:color="auto"/>
        <w:right w:val="none" w:sz="0" w:space="0" w:color="auto"/>
      </w:divBdr>
      <w:divsChild>
        <w:div w:id="1816025698">
          <w:marLeft w:val="0"/>
          <w:marRight w:val="0"/>
          <w:marTop w:val="0"/>
          <w:marBottom w:val="0"/>
          <w:divBdr>
            <w:top w:val="none" w:sz="0" w:space="0" w:color="auto"/>
            <w:left w:val="none" w:sz="0" w:space="0" w:color="auto"/>
            <w:bottom w:val="none" w:sz="0" w:space="0" w:color="auto"/>
            <w:right w:val="none" w:sz="0" w:space="0" w:color="auto"/>
          </w:divBdr>
          <w:divsChild>
            <w:div w:id="813647286">
              <w:marLeft w:val="0"/>
              <w:marRight w:val="0"/>
              <w:marTop w:val="0"/>
              <w:marBottom w:val="0"/>
              <w:divBdr>
                <w:top w:val="none" w:sz="0" w:space="0" w:color="auto"/>
                <w:left w:val="none" w:sz="0" w:space="0" w:color="auto"/>
                <w:bottom w:val="none" w:sz="0" w:space="0" w:color="auto"/>
                <w:right w:val="none" w:sz="0" w:space="0" w:color="auto"/>
              </w:divBdr>
              <w:divsChild>
                <w:div w:id="1923955330">
                  <w:marLeft w:val="0"/>
                  <w:marRight w:val="0"/>
                  <w:marTop w:val="0"/>
                  <w:marBottom w:val="0"/>
                  <w:divBdr>
                    <w:top w:val="none" w:sz="0" w:space="0" w:color="auto"/>
                    <w:left w:val="none" w:sz="0" w:space="0" w:color="auto"/>
                    <w:bottom w:val="none" w:sz="0" w:space="0" w:color="auto"/>
                    <w:right w:val="none" w:sz="0" w:space="0" w:color="auto"/>
                  </w:divBdr>
                  <w:divsChild>
                    <w:div w:id="35338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24747">
      <w:bodyDiv w:val="1"/>
      <w:marLeft w:val="0"/>
      <w:marRight w:val="0"/>
      <w:marTop w:val="0"/>
      <w:marBottom w:val="0"/>
      <w:divBdr>
        <w:top w:val="none" w:sz="0" w:space="0" w:color="auto"/>
        <w:left w:val="none" w:sz="0" w:space="0" w:color="auto"/>
        <w:bottom w:val="none" w:sz="0" w:space="0" w:color="auto"/>
        <w:right w:val="none" w:sz="0" w:space="0" w:color="auto"/>
      </w:divBdr>
    </w:div>
    <w:div w:id="49157612">
      <w:bodyDiv w:val="1"/>
      <w:marLeft w:val="0"/>
      <w:marRight w:val="0"/>
      <w:marTop w:val="0"/>
      <w:marBottom w:val="0"/>
      <w:divBdr>
        <w:top w:val="none" w:sz="0" w:space="0" w:color="auto"/>
        <w:left w:val="none" w:sz="0" w:space="0" w:color="auto"/>
        <w:bottom w:val="none" w:sz="0" w:space="0" w:color="auto"/>
        <w:right w:val="none" w:sz="0" w:space="0" w:color="auto"/>
      </w:divBdr>
    </w:div>
    <w:div w:id="49887294">
      <w:bodyDiv w:val="1"/>
      <w:marLeft w:val="0"/>
      <w:marRight w:val="0"/>
      <w:marTop w:val="0"/>
      <w:marBottom w:val="0"/>
      <w:divBdr>
        <w:top w:val="none" w:sz="0" w:space="0" w:color="auto"/>
        <w:left w:val="none" w:sz="0" w:space="0" w:color="auto"/>
        <w:bottom w:val="none" w:sz="0" w:space="0" w:color="auto"/>
        <w:right w:val="none" w:sz="0" w:space="0" w:color="auto"/>
      </w:divBdr>
      <w:divsChild>
        <w:div w:id="1361278584">
          <w:marLeft w:val="0"/>
          <w:marRight w:val="0"/>
          <w:marTop w:val="0"/>
          <w:marBottom w:val="0"/>
          <w:divBdr>
            <w:top w:val="none" w:sz="0" w:space="0" w:color="auto"/>
            <w:left w:val="none" w:sz="0" w:space="0" w:color="auto"/>
            <w:bottom w:val="none" w:sz="0" w:space="0" w:color="auto"/>
            <w:right w:val="none" w:sz="0" w:space="0" w:color="auto"/>
          </w:divBdr>
          <w:divsChild>
            <w:div w:id="279921931">
              <w:marLeft w:val="0"/>
              <w:marRight w:val="0"/>
              <w:marTop w:val="0"/>
              <w:marBottom w:val="0"/>
              <w:divBdr>
                <w:top w:val="none" w:sz="0" w:space="0" w:color="auto"/>
                <w:left w:val="none" w:sz="0" w:space="0" w:color="auto"/>
                <w:bottom w:val="none" w:sz="0" w:space="0" w:color="auto"/>
                <w:right w:val="none" w:sz="0" w:space="0" w:color="auto"/>
              </w:divBdr>
              <w:divsChild>
                <w:div w:id="2024160744">
                  <w:marLeft w:val="0"/>
                  <w:marRight w:val="0"/>
                  <w:marTop w:val="0"/>
                  <w:marBottom w:val="0"/>
                  <w:divBdr>
                    <w:top w:val="none" w:sz="0" w:space="0" w:color="auto"/>
                    <w:left w:val="none" w:sz="0" w:space="0" w:color="auto"/>
                    <w:bottom w:val="none" w:sz="0" w:space="0" w:color="auto"/>
                    <w:right w:val="none" w:sz="0" w:space="0" w:color="auto"/>
                  </w:divBdr>
                  <w:divsChild>
                    <w:div w:id="95263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9718">
      <w:bodyDiv w:val="1"/>
      <w:marLeft w:val="0"/>
      <w:marRight w:val="0"/>
      <w:marTop w:val="0"/>
      <w:marBottom w:val="0"/>
      <w:divBdr>
        <w:top w:val="none" w:sz="0" w:space="0" w:color="auto"/>
        <w:left w:val="none" w:sz="0" w:space="0" w:color="auto"/>
        <w:bottom w:val="none" w:sz="0" w:space="0" w:color="auto"/>
        <w:right w:val="none" w:sz="0" w:space="0" w:color="auto"/>
      </w:divBdr>
    </w:div>
    <w:div w:id="73745426">
      <w:bodyDiv w:val="1"/>
      <w:marLeft w:val="0"/>
      <w:marRight w:val="0"/>
      <w:marTop w:val="0"/>
      <w:marBottom w:val="0"/>
      <w:divBdr>
        <w:top w:val="none" w:sz="0" w:space="0" w:color="auto"/>
        <w:left w:val="none" w:sz="0" w:space="0" w:color="auto"/>
        <w:bottom w:val="none" w:sz="0" w:space="0" w:color="auto"/>
        <w:right w:val="none" w:sz="0" w:space="0" w:color="auto"/>
      </w:divBdr>
    </w:div>
    <w:div w:id="79257914">
      <w:bodyDiv w:val="1"/>
      <w:marLeft w:val="0"/>
      <w:marRight w:val="0"/>
      <w:marTop w:val="0"/>
      <w:marBottom w:val="0"/>
      <w:divBdr>
        <w:top w:val="none" w:sz="0" w:space="0" w:color="auto"/>
        <w:left w:val="none" w:sz="0" w:space="0" w:color="auto"/>
        <w:bottom w:val="none" w:sz="0" w:space="0" w:color="auto"/>
        <w:right w:val="none" w:sz="0" w:space="0" w:color="auto"/>
      </w:divBdr>
    </w:div>
    <w:div w:id="83722235">
      <w:bodyDiv w:val="1"/>
      <w:marLeft w:val="0"/>
      <w:marRight w:val="0"/>
      <w:marTop w:val="0"/>
      <w:marBottom w:val="0"/>
      <w:divBdr>
        <w:top w:val="none" w:sz="0" w:space="0" w:color="auto"/>
        <w:left w:val="none" w:sz="0" w:space="0" w:color="auto"/>
        <w:bottom w:val="none" w:sz="0" w:space="0" w:color="auto"/>
        <w:right w:val="none" w:sz="0" w:space="0" w:color="auto"/>
      </w:divBdr>
      <w:divsChild>
        <w:div w:id="1501657724">
          <w:marLeft w:val="0"/>
          <w:marRight w:val="0"/>
          <w:marTop w:val="0"/>
          <w:marBottom w:val="0"/>
          <w:divBdr>
            <w:top w:val="none" w:sz="0" w:space="0" w:color="auto"/>
            <w:left w:val="none" w:sz="0" w:space="0" w:color="auto"/>
            <w:bottom w:val="none" w:sz="0" w:space="0" w:color="auto"/>
            <w:right w:val="none" w:sz="0" w:space="0" w:color="auto"/>
          </w:divBdr>
          <w:divsChild>
            <w:div w:id="128213094">
              <w:marLeft w:val="0"/>
              <w:marRight w:val="0"/>
              <w:marTop w:val="0"/>
              <w:marBottom w:val="0"/>
              <w:divBdr>
                <w:top w:val="none" w:sz="0" w:space="0" w:color="auto"/>
                <w:left w:val="none" w:sz="0" w:space="0" w:color="auto"/>
                <w:bottom w:val="none" w:sz="0" w:space="0" w:color="auto"/>
                <w:right w:val="none" w:sz="0" w:space="0" w:color="auto"/>
              </w:divBdr>
              <w:divsChild>
                <w:div w:id="814181654">
                  <w:marLeft w:val="0"/>
                  <w:marRight w:val="0"/>
                  <w:marTop w:val="0"/>
                  <w:marBottom w:val="0"/>
                  <w:divBdr>
                    <w:top w:val="none" w:sz="0" w:space="0" w:color="auto"/>
                    <w:left w:val="none" w:sz="0" w:space="0" w:color="auto"/>
                    <w:bottom w:val="none" w:sz="0" w:space="0" w:color="auto"/>
                    <w:right w:val="none" w:sz="0" w:space="0" w:color="auto"/>
                  </w:divBdr>
                  <w:divsChild>
                    <w:div w:id="18020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10141">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sChild>
        <w:div w:id="2015570146">
          <w:marLeft w:val="0"/>
          <w:marRight w:val="0"/>
          <w:marTop w:val="0"/>
          <w:marBottom w:val="0"/>
          <w:divBdr>
            <w:top w:val="none" w:sz="0" w:space="0" w:color="auto"/>
            <w:left w:val="none" w:sz="0" w:space="0" w:color="auto"/>
            <w:bottom w:val="none" w:sz="0" w:space="0" w:color="auto"/>
            <w:right w:val="none" w:sz="0" w:space="0" w:color="auto"/>
          </w:divBdr>
          <w:divsChild>
            <w:div w:id="930430323">
              <w:marLeft w:val="0"/>
              <w:marRight w:val="0"/>
              <w:marTop w:val="0"/>
              <w:marBottom w:val="0"/>
              <w:divBdr>
                <w:top w:val="none" w:sz="0" w:space="0" w:color="auto"/>
                <w:left w:val="none" w:sz="0" w:space="0" w:color="auto"/>
                <w:bottom w:val="none" w:sz="0" w:space="0" w:color="auto"/>
                <w:right w:val="none" w:sz="0" w:space="0" w:color="auto"/>
              </w:divBdr>
              <w:divsChild>
                <w:div w:id="1081828290">
                  <w:marLeft w:val="0"/>
                  <w:marRight w:val="0"/>
                  <w:marTop w:val="0"/>
                  <w:marBottom w:val="0"/>
                  <w:divBdr>
                    <w:top w:val="none" w:sz="0" w:space="0" w:color="auto"/>
                    <w:left w:val="none" w:sz="0" w:space="0" w:color="auto"/>
                    <w:bottom w:val="none" w:sz="0" w:space="0" w:color="auto"/>
                    <w:right w:val="none" w:sz="0" w:space="0" w:color="auto"/>
                  </w:divBdr>
                  <w:divsChild>
                    <w:div w:id="17245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47600">
      <w:bodyDiv w:val="1"/>
      <w:marLeft w:val="0"/>
      <w:marRight w:val="0"/>
      <w:marTop w:val="0"/>
      <w:marBottom w:val="0"/>
      <w:divBdr>
        <w:top w:val="none" w:sz="0" w:space="0" w:color="auto"/>
        <w:left w:val="none" w:sz="0" w:space="0" w:color="auto"/>
        <w:bottom w:val="none" w:sz="0" w:space="0" w:color="auto"/>
        <w:right w:val="none" w:sz="0" w:space="0" w:color="auto"/>
      </w:divBdr>
      <w:divsChild>
        <w:div w:id="1303191357">
          <w:marLeft w:val="0"/>
          <w:marRight w:val="0"/>
          <w:marTop w:val="0"/>
          <w:marBottom w:val="0"/>
          <w:divBdr>
            <w:top w:val="none" w:sz="0" w:space="0" w:color="auto"/>
            <w:left w:val="none" w:sz="0" w:space="0" w:color="auto"/>
            <w:bottom w:val="none" w:sz="0" w:space="0" w:color="auto"/>
            <w:right w:val="none" w:sz="0" w:space="0" w:color="auto"/>
          </w:divBdr>
          <w:divsChild>
            <w:div w:id="1201435344">
              <w:marLeft w:val="0"/>
              <w:marRight w:val="0"/>
              <w:marTop w:val="0"/>
              <w:marBottom w:val="0"/>
              <w:divBdr>
                <w:top w:val="none" w:sz="0" w:space="0" w:color="auto"/>
                <w:left w:val="none" w:sz="0" w:space="0" w:color="auto"/>
                <w:bottom w:val="none" w:sz="0" w:space="0" w:color="auto"/>
                <w:right w:val="none" w:sz="0" w:space="0" w:color="auto"/>
              </w:divBdr>
              <w:divsChild>
                <w:div w:id="332267675">
                  <w:marLeft w:val="0"/>
                  <w:marRight w:val="0"/>
                  <w:marTop w:val="0"/>
                  <w:marBottom w:val="0"/>
                  <w:divBdr>
                    <w:top w:val="none" w:sz="0" w:space="0" w:color="auto"/>
                    <w:left w:val="none" w:sz="0" w:space="0" w:color="auto"/>
                    <w:bottom w:val="none" w:sz="0" w:space="0" w:color="auto"/>
                    <w:right w:val="none" w:sz="0" w:space="0" w:color="auto"/>
                  </w:divBdr>
                  <w:divsChild>
                    <w:div w:id="106294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27318">
      <w:bodyDiv w:val="1"/>
      <w:marLeft w:val="0"/>
      <w:marRight w:val="0"/>
      <w:marTop w:val="0"/>
      <w:marBottom w:val="0"/>
      <w:divBdr>
        <w:top w:val="none" w:sz="0" w:space="0" w:color="auto"/>
        <w:left w:val="none" w:sz="0" w:space="0" w:color="auto"/>
        <w:bottom w:val="none" w:sz="0" w:space="0" w:color="auto"/>
        <w:right w:val="none" w:sz="0" w:space="0" w:color="auto"/>
      </w:divBdr>
    </w:div>
    <w:div w:id="107815094">
      <w:bodyDiv w:val="1"/>
      <w:marLeft w:val="0"/>
      <w:marRight w:val="0"/>
      <w:marTop w:val="0"/>
      <w:marBottom w:val="0"/>
      <w:divBdr>
        <w:top w:val="none" w:sz="0" w:space="0" w:color="auto"/>
        <w:left w:val="none" w:sz="0" w:space="0" w:color="auto"/>
        <w:bottom w:val="none" w:sz="0" w:space="0" w:color="auto"/>
        <w:right w:val="none" w:sz="0" w:space="0" w:color="auto"/>
      </w:divBdr>
    </w:div>
    <w:div w:id="108937461">
      <w:bodyDiv w:val="1"/>
      <w:marLeft w:val="0"/>
      <w:marRight w:val="0"/>
      <w:marTop w:val="0"/>
      <w:marBottom w:val="0"/>
      <w:divBdr>
        <w:top w:val="none" w:sz="0" w:space="0" w:color="auto"/>
        <w:left w:val="none" w:sz="0" w:space="0" w:color="auto"/>
        <w:bottom w:val="none" w:sz="0" w:space="0" w:color="auto"/>
        <w:right w:val="none" w:sz="0" w:space="0" w:color="auto"/>
      </w:divBdr>
    </w:div>
    <w:div w:id="111242882">
      <w:bodyDiv w:val="1"/>
      <w:marLeft w:val="0"/>
      <w:marRight w:val="0"/>
      <w:marTop w:val="0"/>
      <w:marBottom w:val="0"/>
      <w:divBdr>
        <w:top w:val="none" w:sz="0" w:space="0" w:color="auto"/>
        <w:left w:val="none" w:sz="0" w:space="0" w:color="auto"/>
        <w:bottom w:val="none" w:sz="0" w:space="0" w:color="auto"/>
        <w:right w:val="none" w:sz="0" w:space="0" w:color="auto"/>
      </w:divBdr>
    </w:div>
    <w:div w:id="117264727">
      <w:bodyDiv w:val="1"/>
      <w:marLeft w:val="0"/>
      <w:marRight w:val="0"/>
      <w:marTop w:val="0"/>
      <w:marBottom w:val="0"/>
      <w:divBdr>
        <w:top w:val="none" w:sz="0" w:space="0" w:color="auto"/>
        <w:left w:val="none" w:sz="0" w:space="0" w:color="auto"/>
        <w:bottom w:val="none" w:sz="0" w:space="0" w:color="auto"/>
        <w:right w:val="none" w:sz="0" w:space="0" w:color="auto"/>
      </w:divBdr>
    </w:div>
    <w:div w:id="117376120">
      <w:bodyDiv w:val="1"/>
      <w:marLeft w:val="0"/>
      <w:marRight w:val="0"/>
      <w:marTop w:val="0"/>
      <w:marBottom w:val="0"/>
      <w:divBdr>
        <w:top w:val="none" w:sz="0" w:space="0" w:color="auto"/>
        <w:left w:val="none" w:sz="0" w:space="0" w:color="auto"/>
        <w:bottom w:val="none" w:sz="0" w:space="0" w:color="auto"/>
        <w:right w:val="none" w:sz="0" w:space="0" w:color="auto"/>
      </w:divBdr>
    </w:div>
    <w:div w:id="119879765">
      <w:bodyDiv w:val="1"/>
      <w:marLeft w:val="0"/>
      <w:marRight w:val="0"/>
      <w:marTop w:val="0"/>
      <w:marBottom w:val="0"/>
      <w:divBdr>
        <w:top w:val="none" w:sz="0" w:space="0" w:color="auto"/>
        <w:left w:val="none" w:sz="0" w:space="0" w:color="auto"/>
        <w:bottom w:val="none" w:sz="0" w:space="0" w:color="auto"/>
        <w:right w:val="none" w:sz="0" w:space="0" w:color="auto"/>
      </w:divBdr>
    </w:div>
    <w:div w:id="129131997">
      <w:bodyDiv w:val="1"/>
      <w:marLeft w:val="0"/>
      <w:marRight w:val="0"/>
      <w:marTop w:val="0"/>
      <w:marBottom w:val="0"/>
      <w:divBdr>
        <w:top w:val="none" w:sz="0" w:space="0" w:color="auto"/>
        <w:left w:val="none" w:sz="0" w:space="0" w:color="auto"/>
        <w:bottom w:val="none" w:sz="0" w:space="0" w:color="auto"/>
        <w:right w:val="none" w:sz="0" w:space="0" w:color="auto"/>
      </w:divBdr>
      <w:divsChild>
        <w:div w:id="603808505">
          <w:marLeft w:val="0"/>
          <w:marRight w:val="0"/>
          <w:marTop w:val="0"/>
          <w:marBottom w:val="0"/>
          <w:divBdr>
            <w:top w:val="none" w:sz="0" w:space="0" w:color="auto"/>
            <w:left w:val="none" w:sz="0" w:space="0" w:color="auto"/>
            <w:bottom w:val="none" w:sz="0" w:space="0" w:color="auto"/>
            <w:right w:val="none" w:sz="0" w:space="0" w:color="auto"/>
          </w:divBdr>
          <w:divsChild>
            <w:div w:id="1622568305">
              <w:marLeft w:val="0"/>
              <w:marRight w:val="0"/>
              <w:marTop w:val="0"/>
              <w:marBottom w:val="0"/>
              <w:divBdr>
                <w:top w:val="none" w:sz="0" w:space="0" w:color="auto"/>
                <w:left w:val="none" w:sz="0" w:space="0" w:color="auto"/>
                <w:bottom w:val="none" w:sz="0" w:space="0" w:color="auto"/>
                <w:right w:val="none" w:sz="0" w:space="0" w:color="auto"/>
              </w:divBdr>
              <w:divsChild>
                <w:div w:id="7938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15312">
      <w:bodyDiv w:val="1"/>
      <w:marLeft w:val="0"/>
      <w:marRight w:val="0"/>
      <w:marTop w:val="0"/>
      <w:marBottom w:val="0"/>
      <w:divBdr>
        <w:top w:val="none" w:sz="0" w:space="0" w:color="auto"/>
        <w:left w:val="none" w:sz="0" w:space="0" w:color="auto"/>
        <w:bottom w:val="none" w:sz="0" w:space="0" w:color="auto"/>
        <w:right w:val="none" w:sz="0" w:space="0" w:color="auto"/>
      </w:divBdr>
    </w:div>
    <w:div w:id="152333106">
      <w:bodyDiv w:val="1"/>
      <w:marLeft w:val="0"/>
      <w:marRight w:val="0"/>
      <w:marTop w:val="0"/>
      <w:marBottom w:val="0"/>
      <w:divBdr>
        <w:top w:val="none" w:sz="0" w:space="0" w:color="auto"/>
        <w:left w:val="none" w:sz="0" w:space="0" w:color="auto"/>
        <w:bottom w:val="none" w:sz="0" w:space="0" w:color="auto"/>
        <w:right w:val="none" w:sz="0" w:space="0" w:color="auto"/>
      </w:divBdr>
    </w:div>
    <w:div w:id="154928800">
      <w:bodyDiv w:val="1"/>
      <w:marLeft w:val="0"/>
      <w:marRight w:val="0"/>
      <w:marTop w:val="0"/>
      <w:marBottom w:val="0"/>
      <w:divBdr>
        <w:top w:val="none" w:sz="0" w:space="0" w:color="auto"/>
        <w:left w:val="none" w:sz="0" w:space="0" w:color="auto"/>
        <w:bottom w:val="none" w:sz="0" w:space="0" w:color="auto"/>
        <w:right w:val="none" w:sz="0" w:space="0" w:color="auto"/>
      </w:divBdr>
    </w:div>
    <w:div w:id="155845892">
      <w:bodyDiv w:val="1"/>
      <w:marLeft w:val="0"/>
      <w:marRight w:val="0"/>
      <w:marTop w:val="0"/>
      <w:marBottom w:val="0"/>
      <w:divBdr>
        <w:top w:val="none" w:sz="0" w:space="0" w:color="auto"/>
        <w:left w:val="none" w:sz="0" w:space="0" w:color="auto"/>
        <w:bottom w:val="none" w:sz="0" w:space="0" w:color="auto"/>
        <w:right w:val="none" w:sz="0" w:space="0" w:color="auto"/>
      </w:divBdr>
      <w:divsChild>
        <w:div w:id="758602535">
          <w:marLeft w:val="0"/>
          <w:marRight w:val="0"/>
          <w:marTop w:val="0"/>
          <w:marBottom w:val="0"/>
          <w:divBdr>
            <w:top w:val="none" w:sz="0" w:space="0" w:color="auto"/>
            <w:left w:val="none" w:sz="0" w:space="0" w:color="auto"/>
            <w:bottom w:val="none" w:sz="0" w:space="0" w:color="auto"/>
            <w:right w:val="none" w:sz="0" w:space="0" w:color="auto"/>
          </w:divBdr>
          <w:divsChild>
            <w:div w:id="1826626723">
              <w:marLeft w:val="0"/>
              <w:marRight w:val="0"/>
              <w:marTop w:val="0"/>
              <w:marBottom w:val="0"/>
              <w:divBdr>
                <w:top w:val="none" w:sz="0" w:space="0" w:color="auto"/>
                <w:left w:val="none" w:sz="0" w:space="0" w:color="auto"/>
                <w:bottom w:val="none" w:sz="0" w:space="0" w:color="auto"/>
                <w:right w:val="none" w:sz="0" w:space="0" w:color="auto"/>
              </w:divBdr>
              <w:divsChild>
                <w:div w:id="95918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6966">
      <w:bodyDiv w:val="1"/>
      <w:marLeft w:val="0"/>
      <w:marRight w:val="0"/>
      <w:marTop w:val="0"/>
      <w:marBottom w:val="0"/>
      <w:divBdr>
        <w:top w:val="none" w:sz="0" w:space="0" w:color="auto"/>
        <w:left w:val="none" w:sz="0" w:space="0" w:color="auto"/>
        <w:bottom w:val="none" w:sz="0" w:space="0" w:color="auto"/>
        <w:right w:val="none" w:sz="0" w:space="0" w:color="auto"/>
      </w:divBdr>
    </w:div>
    <w:div w:id="173152071">
      <w:bodyDiv w:val="1"/>
      <w:marLeft w:val="0"/>
      <w:marRight w:val="0"/>
      <w:marTop w:val="0"/>
      <w:marBottom w:val="0"/>
      <w:divBdr>
        <w:top w:val="none" w:sz="0" w:space="0" w:color="auto"/>
        <w:left w:val="none" w:sz="0" w:space="0" w:color="auto"/>
        <w:bottom w:val="none" w:sz="0" w:space="0" w:color="auto"/>
        <w:right w:val="none" w:sz="0" w:space="0" w:color="auto"/>
      </w:divBdr>
      <w:divsChild>
        <w:div w:id="33585401">
          <w:marLeft w:val="0"/>
          <w:marRight w:val="0"/>
          <w:marTop w:val="0"/>
          <w:marBottom w:val="0"/>
          <w:divBdr>
            <w:top w:val="none" w:sz="0" w:space="0" w:color="auto"/>
            <w:left w:val="none" w:sz="0" w:space="0" w:color="auto"/>
            <w:bottom w:val="none" w:sz="0" w:space="0" w:color="auto"/>
            <w:right w:val="none" w:sz="0" w:space="0" w:color="auto"/>
          </w:divBdr>
          <w:divsChild>
            <w:div w:id="1540359242">
              <w:marLeft w:val="0"/>
              <w:marRight w:val="0"/>
              <w:marTop w:val="0"/>
              <w:marBottom w:val="0"/>
              <w:divBdr>
                <w:top w:val="none" w:sz="0" w:space="0" w:color="auto"/>
                <w:left w:val="none" w:sz="0" w:space="0" w:color="auto"/>
                <w:bottom w:val="none" w:sz="0" w:space="0" w:color="auto"/>
                <w:right w:val="none" w:sz="0" w:space="0" w:color="auto"/>
              </w:divBdr>
              <w:divsChild>
                <w:div w:id="602809315">
                  <w:marLeft w:val="0"/>
                  <w:marRight w:val="0"/>
                  <w:marTop w:val="0"/>
                  <w:marBottom w:val="0"/>
                  <w:divBdr>
                    <w:top w:val="none" w:sz="0" w:space="0" w:color="auto"/>
                    <w:left w:val="none" w:sz="0" w:space="0" w:color="auto"/>
                    <w:bottom w:val="none" w:sz="0" w:space="0" w:color="auto"/>
                    <w:right w:val="none" w:sz="0" w:space="0" w:color="auto"/>
                  </w:divBdr>
                  <w:divsChild>
                    <w:div w:id="7575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57945">
      <w:bodyDiv w:val="1"/>
      <w:marLeft w:val="0"/>
      <w:marRight w:val="0"/>
      <w:marTop w:val="0"/>
      <w:marBottom w:val="0"/>
      <w:divBdr>
        <w:top w:val="none" w:sz="0" w:space="0" w:color="auto"/>
        <w:left w:val="none" w:sz="0" w:space="0" w:color="auto"/>
        <w:bottom w:val="none" w:sz="0" w:space="0" w:color="auto"/>
        <w:right w:val="none" w:sz="0" w:space="0" w:color="auto"/>
      </w:divBdr>
    </w:div>
    <w:div w:id="181482289">
      <w:bodyDiv w:val="1"/>
      <w:marLeft w:val="0"/>
      <w:marRight w:val="0"/>
      <w:marTop w:val="0"/>
      <w:marBottom w:val="0"/>
      <w:divBdr>
        <w:top w:val="none" w:sz="0" w:space="0" w:color="auto"/>
        <w:left w:val="none" w:sz="0" w:space="0" w:color="auto"/>
        <w:bottom w:val="none" w:sz="0" w:space="0" w:color="auto"/>
        <w:right w:val="none" w:sz="0" w:space="0" w:color="auto"/>
      </w:divBdr>
    </w:div>
    <w:div w:id="182938493">
      <w:bodyDiv w:val="1"/>
      <w:marLeft w:val="0"/>
      <w:marRight w:val="0"/>
      <w:marTop w:val="0"/>
      <w:marBottom w:val="0"/>
      <w:divBdr>
        <w:top w:val="none" w:sz="0" w:space="0" w:color="auto"/>
        <w:left w:val="none" w:sz="0" w:space="0" w:color="auto"/>
        <w:bottom w:val="none" w:sz="0" w:space="0" w:color="auto"/>
        <w:right w:val="none" w:sz="0" w:space="0" w:color="auto"/>
      </w:divBdr>
      <w:divsChild>
        <w:div w:id="1535190756">
          <w:marLeft w:val="0"/>
          <w:marRight w:val="0"/>
          <w:marTop w:val="0"/>
          <w:marBottom w:val="0"/>
          <w:divBdr>
            <w:top w:val="none" w:sz="0" w:space="0" w:color="auto"/>
            <w:left w:val="none" w:sz="0" w:space="0" w:color="auto"/>
            <w:bottom w:val="none" w:sz="0" w:space="0" w:color="auto"/>
            <w:right w:val="none" w:sz="0" w:space="0" w:color="auto"/>
          </w:divBdr>
          <w:divsChild>
            <w:div w:id="35354655">
              <w:marLeft w:val="0"/>
              <w:marRight w:val="0"/>
              <w:marTop w:val="0"/>
              <w:marBottom w:val="0"/>
              <w:divBdr>
                <w:top w:val="none" w:sz="0" w:space="0" w:color="auto"/>
                <w:left w:val="none" w:sz="0" w:space="0" w:color="auto"/>
                <w:bottom w:val="none" w:sz="0" w:space="0" w:color="auto"/>
                <w:right w:val="none" w:sz="0" w:space="0" w:color="auto"/>
              </w:divBdr>
              <w:divsChild>
                <w:div w:id="7148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0676">
      <w:bodyDiv w:val="1"/>
      <w:marLeft w:val="0"/>
      <w:marRight w:val="0"/>
      <w:marTop w:val="0"/>
      <w:marBottom w:val="0"/>
      <w:divBdr>
        <w:top w:val="none" w:sz="0" w:space="0" w:color="auto"/>
        <w:left w:val="none" w:sz="0" w:space="0" w:color="auto"/>
        <w:bottom w:val="none" w:sz="0" w:space="0" w:color="auto"/>
        <w:right w:val="none" w:sz="0" w:space="0" w:color="auto"/>
      </w:divBdr>
    </w:div>
    <w:div w:id="198251319">
      <w:bodyDiv w:val="1"/>
      <w:marLeft w:val="0"/>
      <w:marRight w:val="0"/>
      <w:marTop w:val="0"/>
      <w:marBottom w:val="0"/>
      <w:divBdr>
        <w:top w:val="none" w:sz="0" w:space="0" w:color="auto"/>
        <w:left w:val="none" w:sz="0" w:space="0" w:color="auto"/>
        <w:bottom w:val="none" w:sz="0" w:space="0" w:color="auto"/>
        <w:right w:val="none" w:sz="0" w:space="0" w:color="auto"/>
      </w:divBdr>
    </w:div>
    <w:div w:id="204022659">
      <w:bodyDiv w:val="1"/>
      <w:marLeft w:val="0"/>
      <w:marRight w:val="0"/>
      <w:marTop w:val="0"/>
      <w:marBottom w:val="0"/>
      <w:divBdr>
        <w:top w:val="none" w:sz="0" w:space="0" w:color="auto"/>
        <w:left w:val="none" w:sz="0" w:space="0" w:color="auto"/>
        <w:bottom w:val="none" w:sz="0" w:space="0" w:color="auto"/>
        <w:right w:val="none" w:sz="0" w:space="0" w:color="auto"/>
      </w:divBdr>
      <w:divsChild>
        <w:div w:id="1898663571">
          <w:marLeft w:val="0"/>
          <w:marRight w:val="0"/>
          <w:marTop w:val="0"/>
          <w:marBottom w:val="0"/>
          <w:divBdr>
            <w:top w:val="none" w:sz="0" w:space="0" w:color="auto"/>
            <w:left w:val="none" w:sz="0" w:space="0" w:color="auto"/>
            <w:bottom w:val="none" w:sz="0" w:space="0" w:color="auto"/>
            <w:right w:val="none" w:sz="0" w:space="0" w:color="auto"/>
          </w:divBdr>
          <w:divsChild>
            <w:div w:id="1078016287">
              <w:marLeft w:val="0"/>
              <w:marRight w:val="0"/>
              <w:marTop w:val="0"/>
              <w:marBottom w:val="0"/>
              <w:divBdr>
                <w:top w:val="none" w:sz="0" w:space="0" w:color="auto"/>
                <w:left w:val="none" w:sz="0" w:space="0" w:color="auto"/>
                <w:bottom w:val="none" w:sz="0" w:space="0" w:color="auto"/>
                <w:right w:val="none" w:sz="0" w:space="0" w:color="auto"/>
              </w:divBdr>
              <w:divsChild>
                <w:div w:id="319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34221">
      <w:bodyDiv w:val="1"/>
      <w:marLeft w:val="0"/>
      <w:marRight w:val="0"/>
      <w:marTop w:val="0"/>
      <w:marBottom w:val="0"/>
      <w:divBdr>
        <w:top w:val="none" w:sz="0" w:space="0" w:color="auto"/>
        <w:left w:val="none" w:sz="0" w:space="0" w:color="auto"/>
        <w:bottom w:val="none" w:sz="0" w:space="0" w:color="auto"/>
        <w:right w:val="none" w:sz="0" w:space="0" w:color="auto"/>
      </w:divBdr>
    </w:div>
    <w:div w:id="214515327">
      <w:bodyDiv w:val="1"/>
      <w:marLeft w:val="0"/>
      <w:marRight w:val="0"/>
      <w:marTop w:val="0"/>
      <w:marBottom w:val="0"/>
      <w:divBdr>
        <w:top w:val="none" w:sz="0" w:space="0" w:color="auto"/>
        <w:left w:val="none" w:sz="0" w:space="0" w:color="auto"/>
        <w:bottom w:val="none" w:sz="0" w:space="0" w:color="auto"/>
        <w:right w:val="none" w:sz="0" w:space="0" w:color="auto"/>
      </w:divBdr>
      <w:divsChild>
        <w:div w:id="250162967">
          <w:marLeft w:val="0"/>
          <w:marRight w:val="0"/>
          <w:marTop w:val="0"/>
          <w:marBottom w:val="0"/>
          <w:divBdr>
            <w:top w:val="none" w:sz="0" w:space="0" w:color="auto"/>
            <w:left w:val="none" w:sz="0" w:space="0" w:color="auto"/>
            <w:bottom w:val="none" w:sz="0" w:space="0" w:color="auto"/>
            <w:right w:val="none" w:sz="0" w:space="0" w:color="auto"/>
          </w:divBdr>
          <w:divsChild>
            <w:div w:id="44258517">
              <w:marLeft w:val="0"/>
              <w:marRight w:val="0"/>
              <w:marTop w:val="0"/>
              <w:marBottom w:val="0"/>
              <w:divBdr>
                <w:top w:val="none" w:sz="0" w:space="0" w:color="auto"/>
                <w:left w:val="none" w:sz="0" w:space="0" w:color="auto"/>
                <w:bottom w:val="none" w:sz="0" w:space="0" w:color="auto"/>
                <w:right w:val="none" w:sz="0" w:space="0" w:color="auto"/>
              </w:divBdr>
              <w:divsChild>
                <w:div w:id="40051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26104">
      <w:bodyDiv w:val="1"/>
      <w:marLeft w:val="0"/>
      <w:marRight w:val="0"/>
      <w:marTop w:val="0"/>
      <w:marBottom w:val="0"/>
      <w:divBdr>
        <w:top w:val="none" w:sz="0" w:space="0" w:color="auto"/>
        <w:left w:val="none" w:sz="0" w:space="0" w:color="auto"/>
        <w:bottom w:val="none" w:sz="0" w:space="0" w:color="auto"/>
        <w:right w:val="none" w:sz="0" w:space="0" w:color="auto"/>
      </w:divBdr>
    </w:div>
    <w:div w:id="239411925">
      <w:bodyDiv w:val="1"/>
      <w:marLeft w:val="0"/>
      <w:marRight w:val="0"/>
      <w:marTop w:val="0"/>
      <w:marBottom w:val="0"/>
      <w:divBdr>
        <w:top w:val="none" w:sz="0" w:space="0" w:color="auto"/>
        <w:left w:val="none" w:sz="0" w:space="0" w:color="auto"/>
        <w:bottom w:val="none" w:sz="0" w:space="0" w:color="auto"/>
        <w:right w:val="none" w:sz="0" w:space="0" w:color="auto"/>
      </w:divBdr>
    </w:div>
    <w:div w:id="244073281">
      <w:bodyDiv w:val="1"/>
      <w:marLeft w:val="0"/>
      <w:marRight w:val="0"/>
      <w:marTop w:val="0"/>
      <w:marBottom w:val="0"/>
      <w:divBdr>
        <w:top w:val="none" w:sz="0" w:space="0" w:color="auto"/>
        <w:left w:val="none" w:sz="0" w:space="0" w:color="auto"/>
        <w:bottom w:val="none" w:sz="0" w:space="0" w:color="auto"/>
        <w:right w:val="none" w:sz="0" w:space="0" w:color="auto"/>
      </w:divBdr>
      <w:divsChild>
        <w:div w:id="1109618396">
          <w:marLeft w:val="0"/>
          <w:marRight w:val="0"/>
          <w:marTop w:val="0"/>
          <w:marBottom w:val="0"/>
          <w:divBdr>
            <w:top w:val="none" w:sz="0" w:space="0" w:color="auto"/>
            <w:left w:val="none" w:sz="0" w:space="0" w:color="auto"/>
            <w:bottom w:val="none" w:sz="0" w:space="0" w:color="auto"/>
            <w:right w:val="none" w:sz="0" w:space="0" w:color="auto"/>
          </w:divBdr>
          <w:divsChild>
            <w:div w:id="54165264">
              <w:marLeft w:val="0"/>
              <w:marRight w:val="0"/>
              <w:marTop w:val="0"/>
              <w:marBottom w:val="0"/>
              <w:divBdr>
                <w:top w:val="none" w:sz="0" w:space="0" w:color="auto"/>
                <w:left w:val="none" w:sz="0" w:space="0" w:color="auto"/>
                <w:bottom w:val="none" w:sz="0" w:space="0" w:color="auto"/>
                <w:right w:val="none" w:sz="0" w:space="0" w:color="auto"/>
              </w:divBdr>
              <w:divsChild>
                <w:div w:id="348990410">
                  <w:marLeft w:val="0"/>
                  <w:marRight w:val="0"/>
                  <w:marTop w:val="0"/>
                  <w:marBottom w:val="0"/>
                  <w:divBdr>
                    <w:top w:val="none" w:sz="0" w:space="0" w:color="auto"/>
                    <w:left w:val="none" w:sz="0" w:space="0" w:color="auto"/>
                    <w:bottom w:val="none" w:sz="0" w:space="0" w:color="auto"/>
                    <w:right w:val="none" w:sz="0" w:space="0" w:color="auto"/>
                  </w:divBdr>
                  <w:divsChild>
                    <w:div w:id="201014864">
                      <w:marLeft w:val="300"/>
                      <w:marRight w:val="0"/>
                      <w:marTop w:val="0"/>
                      <w:marBottom w:val="0"/>
                      <w:divBdr>
                        <w:top w:val="none" w:sz="0" w:space="0" w:color="auto"/>
                        <w:left w:val="none" w:sz="0" w:space="0" w:color="auto"/>
                        <w:bottom w:val="none" w:sz="0" w:space="0" w:color="auto"/>
                        <w:right w:val="none" w:sz="0" w:space="0" w:color="auto"/>
                      </w:divBdr>
                      <w:divsChild>
                        <w:div w:id="671178832">
                          <w:marLeft w:val="-300"/>
                          <w:marRight w:val="0"/>
                          <w:marTop w:val="0"/>
                          <w:marBottom w:val="0"/>
                          <w:divBdr>
                            <w:top w:val="none" w:sz="0" w:space="0" w:color="auto"/>
                            <w:left w:val="none" w:sz="0" w:space="0" w:color="auto"/>
                            <w:bottom w:val="none" w:sz="0" w:space="0" w:color="auto"/>
                            <w:right w:val="none" w:sz="0" w:space="0" w:color="auto"/>
                          </w:divBdr>
                          <w:divsChild>
                            <w:div w:id="178469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092395">
      <w:bodyDiv w:val="1"/>
      <w:marLeft w:val="0"/>
      <w:marRight w:val="0"/>
      <w:marTop w:val="0"/>
      <w:marBottom w:val="0"/>
      <w:divBdr>
        <w:top w:val="none" w:sz="0" w:space="0" w:color="auto"/>
        <w:left w:val="none" w:sz="0" w:space="0" w:color="auto"/>
        <w:bottom w:val="none" w:sz="0" w:space="0" w:color="auto"/>
        <w:right w:val="none" w:sz="0" w:space="0" w:color="auto"/>
      </w:divBdr>
    </w:div>
    <w:div w:id="250822461">
      <w:bodyDiv w:val="1"/>
      <w:marLeft w:val="0"/>
      <w:marRight w:val="0"/>
      <w:marTop w:val="0"/>
      <w:marBottom w:val="0"/>
      <w:divBdr>
        <w:top w:val="none" w:sz="0" w:space="0" w:color="auto"/>
        <w:left w:val="none" w:sz="0" w:space="0" w:color="auto"/>
        <w:bottom w:val="none" w:sz="0" w:space="0" w:color="auto"/>
        <w:right w:val="none" w:sz="0" w:space="0" w:color="auto"/>
      </w:divBdr>
    </w:div>
    <w:div w:id="253973622">
      <w:bodyDiv w:val="1"/>
      <w:marLeft w:val="0"/>
      <w:marRight w:val="0"/>
      <w:marTop w:val="0"/>
      <w:marBottom w:val="0"/>
      <w:divBdr>
        <w:top w:val="none" w:sz="0" w:space="0" w:color="auto"/>
        <w:left w:val="none" w:sz="0" w:space="0" w:color="auto"/>
        <w:bottom w:val="none" w:sz="0" w:space="0" w:color="auto"/>
        <w:right w:val="none" w:sz="0" w:space="0" w:color="auto"/>
      </w:divBdr>
      <w:divsChild>
        <w:div w:id="1614290670">
          <w:marLeft w:val="0"/>
          <w:marRight w:val="0"/>
          <w:marTop w:val="0"/>
          <w:marBottom w:val="0"/>
          <w:divBdr>
            <w:top w:val="none" w:sz="0" w:space="0" w:color="auto"/>
            <w:left w:val="none" w:sz="0" w:space="0" w:color="auto"/>
            <w:bottom w:val="none" w:sz="0" w:space="0" w:color="auto"/>
            <w:right w:val="none" w:sz="0" w:space="0" w:color="auto"/>
          </w:divBdr>
          <w:divsChild>
            <w:div w:id="2120367347">
              <w:marLeft w:val="0"/>
              <w:marRight w:val="0"/>
              <w:marTop w:val="0"/>
              <w:marBottom w:val="0"/>
              <w:divBdr>
                <w:top w:val="none" w:sz="0" w:space="0" w:color="auto"/>
                <w:left w:val="none" w:sz="0" w:space="0" w:color="auto"/>
                <w:bottom w:val="none" w:sz="0" w:space="0" w:color="auto"/>
                <w:right w:val="none" w:sz="0" w:space="0" w:color="auto"/>
              </w:divBdr>
              <w:divsChild>
                <w:div w:id="377973797">
                  <w:marLeft w:val="0"/>
                  <w:marRight w:val="0"/>
                  <w:marTop w:val="0"/>
                  <w:marBottom w:val="0"/>
                  <w:divBdr>
                    <w:top w:val="none" w:sz="0" w:space="0" w:color="auto"/>
                    <w:left w:val="none" w:sz="0" w:space="0" w:color="auto"/>
                    <w:bottom w:val="none" w:sz="0" w:space="0" w:color="auto"/>
                    <w:right w:val="none" w:sz="0" w:space="0" w:color="auto"/>
                  </w:divBdr>
                  <w:divsChild>
                    <w:div w:id="83907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844519">
      <w:bodyDiv w:val="1"/>
      <w:marLeft w:val="0"/>
      <w:marRight w:val="0"/>
      <w:marTop w:val="0"/>
      <w:marBottom w:val="0"/>
      <w:divBdr>
        <w:top w:val="none" w:sz="0" w:space="0" w:color="auto"/>
        <w:left w:val="none" w:sz="0" w:space="0" w:color="auto"/>
        <w:bottom w:val="none" w:sz="0" w:space="0" w:color="auto"/>
        <w:right w:val="none" w:sz="0" w:space="0" w:color="auto"/>
      </w:divBdr>
    </w:div>
    <w:div w:id="264189663">
      <w:bodyDiv w:val="1"/>
      <w:marLeft w:val="0"/>
      <w:marRight w:val="0"/>
      <w:marTop w:val="0"/>
      <w:marBottom w:val="0"/>
      <w:divBdr>
        <w:top w:val="none" w:sz="0" w:space="0" w:color="auto"/>
        <w:left w:val="none" w:sz="0" w:space="0" w:color="auto"/>
        <w:bottom w:val="none" w:sz="0" w:space="0" w:color="auto"/>
        <w:right w:val="none" w:sz="0" w:space="0" w:color="auto"/>
      </w:divBdr>
    </w:div>
    <w:div w:id="274098827">
      <w:bodyDiv w:val="1"/>
      <w:marLeft w:val="0"/>
      <w:marRight w:val="0"/>
      <w:marTop w:val="0"/>
      <w:marBottom w:val="0"/>
      <w:divBdr>
        <w:top w:val="none" w:sz="0" w:space="0" w:color="auto"/>
        <w:left w:val="none" w:sz="0" w:space="0" w:color="auto"/>
        <w:bottom w:val="none" w:sz="0" w:space="0" w:color="auto"/>
        <w:right w:val="none" w:sz="0" w:space="0" w:color="auto"/>
      </w:divBdr>
    </w:div>
    <w:div w:id="280041592">
      <w:bodyDiv w:val="1"/>
      <w:marLeft w:val="0"/>
      <w:marRight w:val="0"/>
      <w:marTop w:val="0"/>
      <w:marBottom w:val="0"/>
      <w:divBdr>
        <w:top w:val="none" w:sz="0" w:space="0" w:color="auto"/>
        <w:left w:val="none" w:sz="0" w:space="0" w:color="auto"/>
        <w:bottom w:val="none" w:sz="0" w:space="0" w:color="auto"/>
        <w:right w:val="none" w:sz="0" w:space="0" w:color="auto"/>
      </w:divBdr>
      <w:divsChild>
        <w:div w:id="1877498773">
          <w:marLeft w:val="0"/>
          <w:marRight w:val="0"/>
          <w:marTop w:val="0"/>
          <w:marBottom w:val="0"/>
          <w:divBdr>
            <w:top w:val="none" w:sz="0" w:space="0" w:color="auto"/>
            <w:left w:val="none" w:sz="0" w:space="0" w:color="auto"/>
            <w:bottom w:val="none" w:sz="0" w:space="0" w:color="auto"/>
            <w:right w:val="none" w:sz="0" w:space="0" w:color="auto"/>
          </w:divBdr>
          <w:divsChild>
            <w:div w:id="1240628636">
              <w:marLeft w:val="0"/>
              <w:marRight w:val="0"/>
              <w:marTop w:val="0"/>
              <w:marBottom w:val="0"/>
              <w:divBdr>
                <w:top w:val="none" w:sz="0" w:space="0" w:color="auto"/>
                <w:left w:val="none" w:sz="0" w:space="0" w:color="auto"/>
                <w:bottom w:val="none" w:sz="0" w:space="0" w:color="auto"/>
                <w:right w:val="none" w:sz="0" w:space="0" w:color="auto"/>
              </w:divBdr>
              <w:divsChild>
                <w:div w:id="15665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247621">
      <w:bodyDiv w:val="1"/>
      <w:marLeft w:val="0"/>
      <w:marRight w:val="0"/>
      <w:marTop w:val="0"/>
      <w:marBottom w:val="0"/>
      <w:divBdr>
        <w:top w:val="none" w:sz="0" w:space="0" w:color="auto"/>
        <w:left w:val="none" w:sz="0" w:space="0" w:color="auto"/>
        <w:bottom w:val="none" w:sz="0" w:space="0" w:color="auto"/>
        <w:right w:val="none" w:sz="0" w:space="0" w:color="auto"/>
      </w:divBdr>
    </w:div>
    <w:div w:id="300619045">
      <w:bodyDiv w:val="1"/>
      <w:marLeft w:val="0"/>
      <w:marRight w:val="0"/>
      <w:marTop w:val="0"/>
      <w:marBottom w:val="0"/>
      <w:divBdr>
        <w:top w:val="none" w:sz="0" w:space="0" w:color="auto"/>
        <w:left w:val="none" w:sz="0" w:space="0" w:color="auto"/>
        <w:bottom w:val="none" w:sz="0" w:space="0" w:color="auto"/>
        <w:right w:val="none" w:sz="0" w:space="0" w:color="auto"/>
      </w:divBdr>
    </w:div>
    <w:div w:id="302471091">
      <w:bodyDiv w:val="1"/>
      <w:marLeft w:val="0"/>
      <w:marRight w:val="0"/>
      <w:marTop w:val="0"/>
      <w:marBottom w:val="0"/>
      <w:divBdr>
        <w:top w:val="none" w:sz="0" w:space="0" w:color="auto"/>
        <w:left w:val="none" w:sz="0" w:space="0" w:color="auto"/>
        <w:bottom w:val="none" w:sz="0" w:space="0" w:color="auto"/>
        <w:right w:val="none" w:sz="0" w:space="0" w:color="auto"/>
      </w:divBdr>
      <w:divsChild>
        <w:div w:id="597173249">
          <w:marLeft w:val="0"/>
          <w:marRight w:val="0"/>
          <w:marTop w:val="0"/>
          <w:marBottom w:val="300"/>
          <w:divBdr>
            <w:top w:val="none" w:sz="0" w:space="0" w:color="auto"/>
            <w:left w:val="none" w:sz="0" w:space="0" w:color="auto"/>
            <w:bottom w:val="none" w:sz="0" w:space="0" w:color="auto"/>
            <w:right w:val="none" w:sz="0" w:space="0" w:color="auto"/>
          </w:divBdr>
          <w:divsChild>
            <w:div w:id="17627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99454">
      <w:bodyDiv w:val="1"/>
      <w:marLeft w:val="0"/>
      <w:marRight w:val="0"/>
      <w:marTop w:val="0"/>
      <w:marBottom w:val="0"/>
      <w:divBdr>
        <w:top w:val="none" w:sz="0" w:space="0" w:color="auto"/>
        <w:left w:val="none" w:sz="0" w:space="0" w:color="auto"/>
        <w:bottom w:val="none" w:sz="0" w:space="0" w:color="auto"/>
        <w:right w:val="none" w:sz="0" w:space="0" w:color="auto"/>
      </w:divBdr>
    </w:div>
    <w:div w:id="317927337">
      <w:bodyDiv w:val="1"/>
      <w:marLeft w:val="0"/>
      <w:marRight w:val="0"/>
      <w:marTop w:val="0"/>
      <w:marBottom w:val="0"/>
      <w:divBdr>
        <w:top w:val="none" w:sz="0" w:space="0" w:color="auto"/>
        <w:left w:val="none" w:sz="0" w:space="0" w:color="auto"/>
        <w:bottom w:val="none" w:sz="0" w:space="0" w:color="auto"/>
        <w:right w:val="none" w:sz="0" w:space="0" w:color="auto"/>
      </w:divBdr>
    </w:div>
    <w:div w:id="330376954">
      <w:bodyDiv w:val="1"/>
      <w:marLeft w:val="0"/>
      <w:marRight w:val="0"/>
      <w:marTop w:val="0"/>
      <w:marBottom w:val="0"/>
      <w:divBdr>
        <w:top w:val="none" w:sz="0" w:space="0" w:color="auto"/>
        <w:left w:val="none" w:sz="0" w:space="0" w:color="auto"/>
        <w:bottom w:val="none" w:sz="0" w:space="0" w:color="auto"/>
        <w:right w:val="none" w:sz="0" w:space="0" w:color="auto"/>
      </w:divBdr>
    </w:div>
    <w:div w:id="334958737">
      <w:bodyDiv w:val="1"/>
      <w:marLeft w:val="0"/>
      <w:marRight w:val="0"/>
      <w:marTop w:val="0"/>
      <w:marBottom w:val="0"/>
      <w:divBdr>
        <w:top w:val="none" w:sz="0" w:space="0" w:color="auto"/>
        <w:left w:val="none" w:sz="0" w:space="0" w:color="auto"/>
        <w:bottom w:val="none" w:sz="0" w:space="0" w:color="auto"/>
        <w:right w:val="none" w:sz="0" w:space="0" w:color="auto"/>
      </w:divBdr>
    </w:div>
    <w:div w:id="345208762">
      <w:bodyDiv w:val="1"/>
      <w:marLeft w:val="0"/>
      <w:marRight w:val="0"/>
      <w:marTop w:val="0"/>
      <w:marBottom w:val="0"/>
      <w:divBdr>
        <w:top w:val="none" w:sz="0" w:space="0" w:color="auto"/>
        <w:left w:val="none" w:sz="0" w:space="0" w:color="auto"/>
        <w:bottom w:val="none" w:sz="0" w:space="0" w:color="auto"/>
        <w:right w:val="none" w:sz="0" w:space="0" w:color="auto"/>
      </w:divBdr>
      <w:divsChild>
        <w:div w:id="53743537">
          <w:marLeft w:val="0"/>
          <w:marRight w:val="0"/>
          <w:marTop w:val="0"/>
          <w:marBottom w:val="0"/>
          <w:divBdr>
            <w:top w:val="none" w:sz="0" w:space="0" w:color="auto"/>
            <w:left w:val="none" w:sz="0" w:space="0" w:color="auto"/>
            <w:bottom w:val="none" w:sz="0" w:space="0" w:color="auto"/>
            <w:right w:val="none" w:sz="0" w:space="0" w:color="auto"/>
          </w:divBdr>
        </w:div>
      </w:divsChild>
    </w:div>
    <w:div w:id="348144196">
      <w:bodyDiv w:val="1"/>
      <w:marLeft w:val="0"/>
      <w:marRight w:val="0"/>
      <w:marTop w:val="0"/>
      <w:marBottom w:val="0"/>
      <w:divBdr>
        <w:top w:val="none" w:sz="0" w:space="0" w:color="auto"/>
        <w:left w:val="none" w:sz="0" w:space="0" w:color="auto"/>
        <w:bottom w:val="none" w:sz="0" w:space="0" w:color="auto"/>
        <w:right w:val="none" w:sz="0" w:space="0" w:color="auto"/>
      </w:divBdr>
    </w:div>
    <w:div w:id="355733528">
      <w:bodyDiv w:val="1"/>
      <w:marLeft w:val="0"/>
      <w:marRight w:val="0"/>
      <w:marTop w:val="0"/>
      <w:marBottom w:val="0"/>
      <w:divBdr>
        <w:top w:val="none" w:sz="0" w:space="0" w:color="auto"/>
        <w:left w:val="none" w:sz="0" w:space="0" w:color="auto"/>
        <w:bottom w:val="none" w:sz="0" w:space="0" w:color="auto"/>
        <w:right w:val="none" w:sz="0" w:space="0" w:color="auto"/>
      </w:divBdr>
    </w:div>
    <w:div w:id="356733746">
      <w:bodyDiv w:val="1"/>
      <w:marLeft w:val="0"/>
      <w:marRight w:val="0"/>
      <w:marTop w:val="0"/>
      <w:marBottom w:val="0"/>
      <w:divBdr>
        <w:top w:val="none" w:sz="0" w:space="0" w:color="auto"/>
        <w:left w:val="none" w:sz="0" w:space="0" w:color="auto"/>
        <w:bottom w:val="none" w:sz="0" w:space="0" w:color="auto"/>
        <w:right w:val="none" w:sz="0" w:space="0" w:color="auto"/>
      </w:divBdr>
    </w:div>
    <w:div w:id="358555696">
      <w:bodyDiv w:val="1"/>
      <w:marLeft w:val="0"/>
      <w:marRight w:val="0"/>
      <w:marTop w:val="0"/>
      <w:marBottom w:val="0"/>
      <w:divBdr>
        <w:top w:val="none" w:sz="0" w:space="0" w:color="auto"/>
        <w:left w:val="none" w:sz="0" w:space="0" w:color="auto"/>
        <w:bottom w:val="none" w:sz="0" w:space="0" w:color="auto"/>
        <w:right w:val="none" w:sz="0" w:space="0" w:color="auto"/>
      </w:divBdr>
    </w:div>
    <w:div w:id="363215852">
      <w:bodyDiv w:val="1"/>
      <w:marLeft w:val="0"/>
      <w:marRight w:val="0"/>
      <w:marTop w:val="0"/>
      <w:marBottom w:val="0"/>
      <w:divBdr>
        <w:top w:val="none" w:sz="0" w:space="0" w:color="auto"/>
        <w:left w:val="none" w:sz="0" w:space="0" w:color="auto"/>
        <w:bottom w:val="none" w:sz="0" w:space="0" w:color="auto"/>
        <w:right w:val="none" w:sz="0" w:space="0" w:color="auto"/>
      </w:divBdr>
    </w:div>
    <w:div w:id="370420699">
      <w:bodyDiv w:val="1"/>
      <w:marLeft w:val="0"/>
      <w:marRight w:val="0"/>
      <w:marTop w:val="0"/>
      <w:marBottom w:val="0"/>
      <w:divBdr>
        <w:top w:val="none" w:sz="0" w:space="0" w:color="auto"/>
        <w:left w:val="none" w:sz="0" w:space="0" w:color="auto"/>
        <w:bottom w:val="none" w:sz="0" w:space="0" w:color="auto"/>
        <w:right w:val="none" w:sz="0" w:space="0" w:color="auto"/>
      </w:divBdr>
    </w:div>
    <w:div w:id="382102430">
      <w:bodyDiv w:val="1"/>
      <w:marLeft w:val="0"/>
      <w:marRight w:val="0"/>
      <w:marTop w:val="0"/>
      <w:marBottom w:val="0"/>
      <w:divBdr>
        <w:top w:val="none" w:sz="0" w:space="0" w:color="auto"/>
        <w:left w:val="none" w:sz="0" w:space="0" w:color="auto"/>
        <w:bottom w:val="none" w:sz="0" w:space="0" w:color="auto"/>
        <w:right w:val="none" w:sz="0" w:space="0" w:color="auto"/>
      </w:divBdr>
    </w:div>
    <w:div w:id="382872935">
      <w:bodyDiv w:val="1"/>
      <w:marLeft w:val="0"/>
      <w:marRight w:val="0"/>
      <w:marTop w:val="0"/>
      <w:marBottom w:val="0"/>
      <w:divBdr>
        <w:top w:val="none" w:sz="0" w:space="0" w:color="auto"/>
        <w:left w:val="none" w:sz="0" w:space="0" w:color="auto"/>
        <w:bottom w:val="none" w:sz="0" w:space="0" w:color="auto"/>
        <w:right w:val="none" w:sz="0" w:space="0" w:color="auto"/>
      </w:divBdr>
    </w:div>
    <w:div w:id="384531271">
      <w:bodyDiv w:val="1"/>
      <w:marLeft w:val="0"/>
      <w:marRight w:val="0"/>
      <w:marTop w:val="0"/>
      <w:marBottom w:val="0"/>
      <w:divBdr>
        <w:top w:val="none" w:sz="0" w:space="0" w:color="auto"/>
        <w:left w:val="none" w:sz="0" w:space="0" w:color="auto"/>
        <w:bottom w:val="none" w:sz="0" w:space="0" w:color="auto"/>
        <w:right w:val="none" w:sz="0" w:space="0" w:color="auto"/>
      </w:divBdr>
      <w:divsChild>
        <w:div w:id="61828448">
          <w:marLeft w:val="0"/>
          <w:marRight w:val="0"/>
          <w:marTop w:val="0"/>
          <w:marBottom w:val="0"/>
          <w:divBdr>
            <w:top w:val="none" w:sz="0" w:space="0" w:color="auto"/>
            <w:left w:val="none" w:sz="0" w:space="0" w:color="auto"/>
            <w:bottom w:val="none" w:sz="0" w:space="0" w:color="auto"/>
            <w:right w:val="none" w:sz="0" w:space="0" w:color="auto"/>
          </w:divBdr>
          <w:divsChild>
            <w:div w:id="936324519">
              <w:marLeft w:val="0"/>
              <w:marRight w:val="0"/>
              <w:marTop w:val="0"/>
              <w:marBottom w:val="0"/>
              <w:divBdr>
                <w:top w:val="none" w:sz="0" w:space="0" w:color="auto"/>
                <w:left w:val="none" w:sz="0" w:space="0" w:color="auto"/>
                <w:bottom w:val="none" w:sz="0" w:space="0" w:color="auto"/>
                <w:right w:val="none" w:sz="0" w:space="0" w:color="auto"/>
              </w:divBdr>
              <w:divsChild>
                <w:div w:id="310259109">
                  <w:marLeft w:val="0"/>
                  <w:marRight w:val="0"/>
                  <w:marTop w:val="0"/>
                  <w:marBottom w:val="0"/>
                  <w:divBdr>
                    <w:top w:val="none" w:sz="0" w:space="0" w:color="auto"/>
                    <w:left w:val="none" w:sz="0" w:space="0" w:color="auto"/>
                    <w:bottom w:val="none" w:sz="0" w:space="0" w:color="auto"/>
                    <w:right w:val="none" w:sz="0" w:space="0" w:color="auto"/>
                  </w:divBdr>
                  <w:divsChild>
                    <w:div w:id="15114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661579">
      <w:bodyDiv w:val="1"/>
      <w:marLeft w:val="0"/>
      <w:marRight w:val="0"/>
      <w:marTop w:val="0"/>
      <w:marBottom w:val="0"/>
      <w:divBdr>
        <w:top w:val="none" w:sz="0" w:space="0" w:color="auto"/>
        <w:left w:val="none" w:sz="0" w:space="0" w:color="auto"/>
        <w:bottom w:val="none" w:sz="0" w:space="0" w:color="auto"/>
        <w:right w:val="none" w:sz="0" w:space="0" w:color="auto"/>
      </w:divBdr>
    </w:div>
    <w:div w:id="399402914">
      <w:bodyDiv w:val="1"/>
      <w:marLeft w:val="0"/>
      <w:marRight w:val="0"/>
      <w:marTop w:val="0"/>
      <w:marBottom w:val="0"/>
      <w:divBdr>
        <w:top w:val="none" w:sz="0" w:space="0" w:color="auto"/>
        <w:left w:val="none" w:sz="0" w:space="0" w:color="auto"/>
        <w:bottom w:val="none" w:sz="0" w:space="0" w:color="auto"/>
        <w:right w:val="none" w:sz="0" w:space="0" w:color="auto"/>
      </w:divBdr>
    </w:div>
    <w:div w:id="404424359">
      <w:bodyDiv w:val="1"/>
      <w:marLeft w:val="0"/>
      <w:marRight w:val="0"/>
      <w:marTop w:val="0"/>
      <w:marBottom w:val="0"/>
      <w:divBdr>
        <w:top w:val="none" w:sz="0" w:space="0" w:color="auto"/>
        <w:left w:val="none" w:sz="0" w:space="0" w:color="auto"/>
        <w:bottom w:val="none" w:sz="0" w:space="0" w:color="auto"/>
        <w:right w:val="none" w:sz="0" w:space="0" w:color="auto"/>
      </w:divBdr>
    </w:div>
    <w:div w:id="409624868">
      <w:bodyDiv w:val="1"/>
      <w:marLeft w:val="0"/>
      <w:marRight w:val="0"/>
      <w:marTop w:val="0"/>
      <w:marBottom w:val="0"/>
      <w:divBdr>
        <w:top w:val="none" w:sz="0" w:space="0" w:color="auto"/>
        <w:left w:val="none" w:sz="0" w:space="0" w:color="auto"/>
        <w:bottom w:val="none" w:sz="0" w:space="0" w:color="auto"/>
        <w:right w:val="none" w:sz="0" w:space="0" w:color="auto"/>
      </w:divBdr>
    </w:div>
    <w:div w:id="425200505">
      <w:bodyDiv w:val="1"/>
      <w:marLeft w:val="0"/>
      <w:marRight w:val="0"/>
      <w:marTop w:val="0"/>
      <w:marBottom w:val="0"/>
      <w:divBdr>
        <w:top w:val="none" w:sz="0" w:space="0" w:color="auto"/>
        <w:left w:val="none" w:sz="0" w:space="0" w:color="auto"/>
        <w:bottom w:val="none" w:sz="0" w:space="0" w:color="auto"/>
        <w:right w:val="none" w:sz="0" w:space="0" w:color="auto"/>
      </w:divBdr>
    </w:div>
    <w:div w:id="430781508">
      <w:bodyDiv w:val="1"/>
      <w:marLeft w:val="0"/>
      <w:marRight w:val="0"/>
      <w:marTop w:val="0"/>
      <w:marBottom w:val="0"/>
      <w:divBdr>
        <w:top w:val="none" w:sz="0" w:space="0" w:color="auto"/>
        <w:left w:val="none" w:sz="0" w:space="0" w:color="auto"/>
        <w:bottom w:val="none" w:sz="0" w:space="0" w:color="auto"/>
        <w:right w:val="none" w:sz="0" w:space="0" w:color="auto"/>
      </w:divBdr>
    </w:div>
    <w:div w:id="432628102">
      <w:bodyDiv w:val="1"/>
      <w:marLeft w:val="0"/>
      <w:marRight w:val="0"/>
      <w:marTop w:val="0"/>
      <w:marBottom w:val="0"/>
      <w:divBdr>
        <w:top w:val="none" w:sz="0" w:space="0" w:color="auto"/>
        <w:left w:val="none" w:sz="0" w:space="0" w:color="auto"/>
        <w:bottom w:val="none" w:sz="0" w:space="0" w:color="auto"/>
        <w:right w:val="none" w:sz="0" w:space="0" w:color="auto"/>
      </w:divBdr>
      <w:divsChild>
        <w:div w:id="1978141761">
          <w:marLeft w:val="0"/>
          <w:marRight w:val="0"/>
          <w:marTop w:val="0"/>
          <w:marBottom w:val="0"/>
          <w:divBdr>
            <w:top w:val="none" w:sz="0" w:space="0" w:color="auto"/>
            <w:left w:val="none" w:sz="0" w:space="0" w:color="auto"/>
            <w:bottom w:val="none" w:sz="0" w:space="0" w:color="auto"/>
            <w:right w:val="none" w:sz="0" w:space="0" w:color="auto"/>
          </w:divBdr>
          <w:divsChild>
            <w:div w:id="148057554">
              <w:marLeft w:val="0"/>
              <w:marRight w:val="0"/>
              <w:marTop w:val="0"/>
              <w:marBottom w:val="0"/>
              <w:divBdr>
                <w:top w:val="none" w:sz="0" w:space="0" w:color="auto"/>
                <w:left w:val="none" w:sz="0" w:space="0" w:color="auto"/>
                <w:bottom w:val="none" w:sz="0" w:space="0" w:color="auto"/>
                <w:right w:val="none" w:sz="0" w:space="0" w:color="auto"/>
              </w:divBdr>
              <w:divsChild>
                <w:div w:id="38584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674697">
      <w:bodyDiv w:val="1"/>
      <w:marLeft w:val="0"/>
      <w:marRight w:val="0"/>
      <w:marTop w:val="0"/>
      <w:marBottom w:val="0"/>
      <w:divBdr>
        <w:top w:val="none" w:sz="0" w:space="0" w:color="auto"/>
        <w:left w:val="none" w:sz="0" w:space="0" w:color="auto"/>
        <w:bottom w:val="none" w:sz="0" w:space="0" w:color="auto"/>
        <w:right w:val="none" w:sz="0" w:space="0" w:color="auto"/>
      </w:divBdr>
    </w:div>
    <w:div w:id="437529755">
      <w:bodyDiv w:val="1"/>
      <w:marLeft w:val="0"/>
      <w:marRight w:val="0"/>
      <w:marTop w:val="0"/>
      <w:marBottom w:val="0"/>
      <w:divBdr>
        <w:top w:val="none" w:sz="0" w:space="0" w:color="auto"/>
        <w:left w:val="none" w:sz="0" w:space="0" w:color="auto"/>
        <w:bottom w:val="none" w:sz="0" w:space="0" w:color="auto"/>
        <w:right w:val="none" w:sz="0" w:space="0" w:color="auto"/>
      </w:divBdr>
    </w:div>
    <w:div w:id="459227322">
      <w:bodyDiv w:val="1"/>
      <w:marLeft w:val="0"/>
      <w:marRight w:val="0"/>
      <w:marTop w:val="0"/>
      <w:marBottom w:val="0"/>
      <w:divBdr>
        <w:top w:val="none" w:sz="0" w:space="0" w:color="auto"/>
        <w:left w:val="none" w:sz="0" w:space="0" w:color="auto"/>
        <w:bottom w:val="none" w:sz="0" w:space="0" w:color="auto"/>
        <w:right w:val="none" w:sz="0" w:space="0" w:color="auto"/>
      </w:divBdr>
      <w:divsChild>
        <w:div w:id="824124599">
          <w:marLeft w:val="0"/>
          <w:marRight w:val="0"/>
          <w:marTop w:val="0"/>
          <w:marBottom w:val="0"/>
          <w:divBdr>
            <w:top w:val="none" w:sz="0" w:space="0" w:color="auto"/>
            <w:left w:val="none" w:sz="0" w:space="0" w:color="auto"/>
            <w:bottom w:val="none" w:sz="0" w:space="0" w:color="auto"/>
            <w:right w:val="none" w:sz="0" w:space="0" w:color="auto"/>
          </w:divBdr>
          <w:divsChild>
            <w:div w:id="1710648222">
              <w:marLeft w:val="0"/>
              <w:marRight w:val="0"/>
              <w:marTop w:val="0"/>
              <w:marBottom w:val="0"/>
              <w:divBdr>
                <w:top w:val="none" w:sz="0" w:space="0" w:color="auto"/>
                <w:left w:val="none" w:sz="0" w:space="0" w:color="auto"/>
                <w:bottom w:val="none" w:sz="0" w:space="0" w:color="auto"/>
                <w:right w:val="none" w:sz="0" w:space="0" w:color="auto"/>
              </w:divBdr>
              <w:divsChild>
                <w:div w:id="1231303886">
                  <w:marLeft w:val="0"/>
                  <w:marRight w:val="0"/>
                  <w:marTop w:val="0"/>
                  <w:marBottom w:val="0"/>
                  <w:divBdr>
                    <w:top w:val="none" w:sz="0" w:space="0" w:color="auto"/>
                    <w:left w:val="none" w:sz="0" w:space="0" w:color="auto"/>
                    <w:bottom w:val="none" w:sz="0" w:space="0" w:color="auto"/>
                    <w:right w:val="none" w:sz="0" w:space="0" w:color="auto"/>
                  </w:divBdr>
                  <w:divsChild>
                    <w:div w:id="21393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302972">
      <w:bodyDiv w:val="1"/>
      <w:marLeft w:val="0"/>
      <w:marRight w:val="0"/>
      <w:marTop w:val="0"/>
      <w:marBottom w:val="0"/>
      <w:divBdr>
        <w:top w:val="none" w:sz="0" w:space="0" w:color="auto"/>
        <w:left w:val="none" w:sz="0" w:space="0" w:color="auto"/>
        <w:bottom w:val="none" w:sz="0" w:space="0" w:color="auto"/>
        <w:right w:val="none" w:sz="0" w:space="0" w:color="auto"/>
      </w:divBdr>
      <w:divsChild>
        <w:div w:id="281884973">
          <w:marLeft w:val="0"/>
          <w:marRight w:val="0"/>
          <w:marTop w:val="0"/>
          <w:marBottom w:val="0"/>
          <w:divBdr>
            <w:top w:val="none" w:sz="0" w:space="0" w:color="auto"/>
            <w:left w:val="none" w:sz="0" w:space="0" w:color="auto"/>
            <w:bottom w:val="none" w:sz="0" w:space="0" w:color="auto"/>
            <w:right w:val="none" w:sz="0" w:space="0" w:color="auto"/>
          </w:divBdr>
          <w:divsChild>
            <w:div w:id="1084110015">
              <w:marLeft w:val="0"/>
              <w:marRight w:val="0"/>
              <w:marTop w:val="0"/>
              <w:marBottom w:val="0"/>
              <w:divBdr>
                <w:top w:val="none" w:sz="0" w:space="0" w:color="auto"/>
                <w:left w:val="none" w:sz="0" w:space="0" w:color="auto"/>
                <w:bottom w:val="none" w:sz="0" w:space="0" w:color="auto"/>
                <w:right w:val="none" w:sz="0" w:space="0" w:color="auto"/>
              </w:divBdr>
              <w:divsChild>
                <w:div w:id="21069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86500">
      <w:bodyDiv w:val="1"/>
      <w:marLeft w:val="0"/>
      <w:marRight w:val="0"/>
      <w:marTop w:val="0"/>
      <w:marBottom w:val="0"/>
      <w:divBdr>
        <w:top w:val="none" w:sz="0" w:space="0" w:color="auto"/>
        <w:left w:val="none" w:sz="0" w:space="0" w:color="auto"/>
        <w:bottom w:val="none" w:sz="0" w:space="0" w:color="auto"/>
        <w:right w:val="none" w:sz="0" w:space="0" w:color="auto"/>
      </w:divBdr>
      <w:divsChild>
        <w:div w:id="1164012292">
          <w:marLeft w:val="0"/>
          <w:marRight w:val="0"/>
          <w:marTop w:val="0"/>
          <w:marBottom w:val="0"/>
          <w:divBdr>
            <w:top w:val="none" w:sz="0" w:space="0" w:color="auto"/>
            <w:left w:val="none" w:sz="0" w:space="0" w:color="auto"/>
            <w:bottom w:val="none" w:sz="0" w:space="0" w:color="auto"/>
            <w:right w:val="none" w:sz="0" w:space="0" w:color="auto"/>
          </w:divBdr>
          <w:divsChild>
            <w:div w:id="312875585">
              <w:marLeft w:val="0"/>
              <w:marRight w:val="0"/>
              <w:marTop w:val="0"/>
              <w:marBottom w:val="0"/>
              <w:divBdr>
                <w:top w:val="none" w:sz="0" w:space="0" w:color="auto"/>
                <w:left w:val="none" w:sz="0" w:space="0" w:color="auto"/>
                <w:bottom w:val="none" w:sz="0" w:space="0" w:color="auto"/>
                <w:right w:val="none" w:sz="0" w:space="0" w:color="auto"/>
              </w:divBdr>
              <w:divsChild>
                <w:div w:id="1297486376">
                  <w:marLeft w:val="0"/>
                  <w:marRight w:val="0"/>
                  <w:marTop w:val="0"/>
                  <w:marBottom w:val="0"/>
                  <w:divBdr>
                    <w:top w:val="none" w:sz="0" w:space="0" w:color="auto"/>
                    <w:left w:val="none" w:sz="0" w:space="0" w:color="auto"/>
                    <w:bottom w:val="none" w:sz="0" w:space="0" w:color="auto"/>
                    <w:right w:val="none" w:sz="0" w:space="0" w:color="auto"/>
                  </w:divBdr>
                  <w:divsChild>
                    <w:div w:id="17601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904609">
      <w:bodyDiv w:val="1"/>
      <w:marLeft w:val="0"/>
      <w:marRight w:val="0"/>
      <w:marTop w:val="0"/>
      <w:marBottom w:val="0"/>
      <w:divBdr>
        <w:top w:val="none" w:sz="0" w:space="0" w:color="auto"/>
        <w:left w:val="none" w:sz="0" w:space="0" w:color="auto"/>
        <w:bottom w:val="none" w:sz="0" w:space="0" w:color="auto"/>
        <w:right w:val="none" w:sz="0" w:space="0" w:color="auto"/>
      </w:divBdr>
    </w:div>
    <w:div w:id="471677100">
      <w:bodyDiv w:val="1"/>
      <w:marLeft w:val="0"/>
      <w:marRight w:val="0"/>
      <w:marTop w:val="0"/>
      <w:marBottom w:val="0"/>
      <w:divBdr>
        <w:top w:val="none" w:sz="0" w:space="0" w:color="auto"/>
        <w:left w:val="none" w:sz="0" w:space="0" w:color="auto"/>
        <w:bottom w:val="none" w:sz="0" w:space="0" w:color="auto"/>
        <w:right w:val="none" w:sz="0" w:space="0" w:color="auto"/>
      </w:divBdr>
      <w:divsChild>
        <w:div w:id="303700124">
          <w:marLeft w:val="0"/>
          <w:marRight w:val="0"/>
          <w:marTop w:val="0"/>
          <w:marBottom w:val="0"/>
          <w:divBdr>
            <w:top w:val="none" w:sz="0" w:space="0" w:color="auto"/>
            <w:left w:val="none" w:sz="0" w:space="0" w:color="auto"/>
            <w:bottom w:val="none" w:sz="0" w:space="0" w:color="auto"/>
            <w:right w:val="none" w:sz="0" w:space="0" w:color="auto"/>
          </w:divBdr>
          <w:divsChild>
            <w:div w:id="521020696">
              <w:marLeft w:val="0"/>
              <w:marRight w:val="0"/>
              <w:marTop w:val="0"/>
              <w:marBottom w:val="0"/>
              <w:divBdr>
                <w:top w:val="none" w:sz="0" w:space="0" w:color="auto"/>
                <w:left w:val="none" w:sz="0" w:space="0" w:color="auto"/>
                <w:bottom w:val="none" w:sz="0" w:space="0" w:color="auto"/>
                <w:right w:val="none" w:sz="0" w:space="0" w:color="auto"/>
              </w:divBdr>
              <w:divsChild>
                <w:div w:id="101797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890351">
      <w:bodyDiv w:val="1"/>
      <w:marLeft w:val="0"/>
      <w:marRight w:val="0"/>
      <w:marTop w:val="0"/>
      <w:marBottom w:val="0"/>
      <w:divBdr>
        <w:top w:val="none" w:sz="0" w:space="0" w:color="auto"/>
        <w:left w:val="none" w:sz="0" w:space="0" w:color="auto"/>
        <w:bottom w:val="none" w:sz="0" w:space="0" w:color="auto"/>
        <w:right w:val="none" w:sz="0" w:space="0" w:color="auto"/>
      </w:divBdr>
    </w:div>
    <w:div w:id="505945453">
      <w:bodyDiv w:val="1"/>
      <w:marLeft w:val="0"/>
      <w:marRight w:val="0"/>
      <w:marTop w:val="0"/>
      <w:marBottom w:val="0"/>
      <w:divBdr>
        <w:top w:val="none" w:sz="0" w:space="0" w:color="auto"/>
        <w:left w:val="none" w:sz="0" w:space="0" w:color="auto"/>
        <w:bottom w:val="none" w:sz="0" w:space="0" w:color="auto"/>
        <w:right w:val="none" w:sz="0" w:space="0" w:color="auto"/>
      </w:divBdr>
    </w:div>
    <w:div w:id="507599084">
      <w:bodyDiv w:val="1"/>
      <w:marLeft w:val="0"/>
      <w:marRight w:val="0"/>
      <w:marTop w:val="0"/>
      <w:marBottom w:val="0"/>
      <w:divBdr>
        <w:top w:val="none" w:sz="0" w:space="0" w:color="auto"/>
        <w:left w:val="none" w:sz="0" w:space="0" w:color="auto"/>
        <w:bottom w:val="none" w:sz="0" w:space="0" w:color="auto"/>
        <w:right w:val="none" w:sz="0" w:space="0" w:color="auto"/>
      </w:divBdr>
    </w:div>
    <w:div w:id="509416348">
      <w:bodyDiv w:val="1"/>
      <w:marLeft w:val="0"/>
      <w:marRight w:val="0"/>
      <w:marTop w:val="0"/>
      <w:marBottom w:val="0"/>
      <w:divBdr>
        <w:top w:val="none" w:sz="0" w:space="0" w:color="auto"/>
        <w:left w:val="none" w:sz="0" w:space="0" w:color="auto"/>
        <w:bottom w:val="none" w:sz="0" w:space="0" w:color="auto"/>
        <w:right w:val="none" w:sz="0" w:space="0" w:color="auto"/>
      </w:divBdr>
      <w:divsChild>
        <w:div w:id="77681587">
          <w:marLeft w:val="0"/>
          <w:marRight w:val="0"/>
          <w:marTop w:val="0"/>
          <w:marBottom w:val="0"/>
          <w:divBdr>
            <w:top w:val="none" w:sz="0" w:space="0" w:color="auto"/>
            <w:left w:val="none" w:sz="0" w:space="0" w:color="auto"/>
            <w:bottom w:val="none" w:sz="0" w:space="0" w:color="auto"/>
            <w:right w:val="none" w:sz="0" w:space="0" w:color="auto"/>
          </w:divBdr>
          <w:divsChild>
            <w:div w:id="1250694466">
              <w:marLeft w:val="0"/>
              <w:marRight w:val="0"/>
              <w:marTop w:val="0"/>
              <w:marBottom w:val="0"/>
              <w:divBdr>
                <w:top w:val="none" w:sz="0" w:space="0" w:color="auto"/>
                <w:left w:val="none" w:sz="0" w:space="0" w:color="auto"/>
                <w:bottom w:val="none" w:sz="0" w:space="0" w:color="auto"/>
                <w:right w:val="none" w:sz="0" w:space="0" w:color="auto"/>
              </w:divBdr>
              <w:divsChild>
                <w:div w:id="9900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651788">
      <w:bodyDiv w:val="1"/>
      <w:marLeft w:val="0"/>
      <w:marRight w:val="0"/>
      <w:marTop w:val="0"/>
      <w:marBottom w:val="0"/>
      <w:divBdr>
        <w:top w:val="none" w:sz="0" w:space="0" w:color="auto"/>
        <w:left w:val="none" w:sz="0" w:space="0" w:color="auto"/>
        <w:bottom w:val="none" w:sz="0" w:space="0" w:color="auto"/>
        <w:right w:val="none" w:sz="0" w:space="0" w:color="auto"/>
      </w:divBdr>
    </w:div>
    <w:div w:id="511989795">
      <w:bodyDiv w:val="1"/>
      <w:marLeft w:val="0"/>
      <w:marRight w:val="0"/>
      <w:marTop w:val="0"/>
      <w:marBottom w:val="0"/>
      <w:divBdr>
        <w:top w:val="none" w:sz="0" w:space="0" w:color="auto"/>
        <w:left w:val="none" w:sz="0" w:space="0" w:color="auto"/>
        <w:bottom w:val="none" w:sz="0" w:space="0" w:color="auto"/>
        <w:right w:val="none" w:sz="0" w:space="0" w:color="auto"/>
      </w:divBdr>
    </w:div>
    <w:div w:id="516701178">
      <w:bodyDiv w:val="1"/>
      <w:marLeft w:val="0"/>
      <w:marRight w:val="0"/>
      <w:marTop w:val="0"/>
      <w:marBottom w:val="0"/>
      <w:divBdr>
        <w:top w:val="none" w:sz="0" w:space="0" w:color="auto"/>
        <w:left w:val="none" w:sz="0" w:space="0" w:color="auto"/>
        <w:bottom w:val="none" w:sz="0" w:space="0" w:color="auto"/>
        <w:right w:val="none" w:sz="0" w:space="0" w:color="auto"/>
      </w:divBdr>
      <w:divsChild>
        <w:div w:id="1829858142">
          <w:marLeft w:val="0"/>
          <w:marRight w:val="0"/>
          <w:marTop w:val="0"/>
          <w:marBottom w:val="0"/>
          <w:divBdr>
            <w:top w:val="none" w:sz="0" w:space="0" w:color="auto"/>
            <w:left w:val="none" w:sz="0" w:space="0" w:color="auto"/>
            <w:bottom w:val="none" w:sz="0" w:space="0" w:color="auto"/>
            <w:right w:val="none" w:sz="0" w:space="0" w:color="auto"/>
          </w:divBdr>
          <w:divsChild>
            <w:div w:id="1969122047">
              <w:marLeft w:val="0"/>
              <w:marRight w:val="0"/>
              <w:marTop w:val="0"/>
              <w:marBottom w:val="0"/>
              <w:divBdr>
                <w:top w:val="none" w:sz="0" w:space="0" w:color="auto"/>
                <w:left w:val="none" w:sz="0" w:space="0" w:color="auto"/>
                <w:bottom w:val="none" w:sz="0" w:space="0" w:color="auto"/>
                <w:right w:val="none" w:sz="0" w:space="0" w:color="auto"/>
              </w:divBdr>
              <w:divsChild>
                <w:div w:id="179425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7412">
      <w:bodyDiv w:val="1"/>
      <w:marLeft w:val="0"/>
      <w:marRight w:val="0"/>
      <w:marTop w:val="0"/>
      <w:marBottom w:val="0"/>
      <w:divBdr>
        <w:top w:val="none" w:sz="0" w:space="0" w:color="auto"/>
        <w:left w:val="none" w:sz="0" w:space="0" w:color="auto"/>
        <w:bottom w:val="none" w:sz="0" w:space="0" w:color="auto"/>
        <w:right w:val="none" w:sz="0" w:space="0" w:color="auto"/>
      </w:divBdr>
    </w:div>
    <w:div w:id="530071602">
      <w:bodyDiv w:val="1"/>
      <w:marLeft w:val="0"/>
      <w:marRight w:val="0"/>
      <w:marTop w:val="0"/>
      <w:marBottom w:val="0"/>
      <w:divBdr>
        <w:top w:val="none" w:sz="0" w:space="0" w:color="auto"/>
        <w:left w:val="none" w:sz="0" w:space="0" w:color="auto"/>
        <w:bottom w:val="none" w:sz="0" w:space="0" w:color="auto"/>
        <w:right w:val="none" w:sz="0" w:space="0" w:color="auto"/>
      </w:divBdr>
    </w:div>
    <w:div w:id="541475677">
      <w:bodyDiv w:val="1"/>
      <w:marLeft w:val="0"/>
      <w:marRight w:val="0"/>
      <w:marTop w:val="0"/>
      <w:marBottom w:val="0"/>
      <w:divBdr>
        <w:top w:val="none" w:sz="0" w:space="0" w:color="auto"/>
        <w:left w:val="none" w:sz="0" w:space="0" w:color="auto"/>
        <w:bottom w:val="none" w:sz="0" w:space="0" w:color="auto"/>
        <w:right w:val="none" w:sz="0" w:space="0" w:color="auto"/>
      </w:divBdr>
    </w:div>
    <w:div w:id="544801384">
      <w:bodyDiv w:val="1"/>
      <w:marLeft w:val="0"/>
      <w:marRight w:val="0"/>
      <w:marTop w:val="0"/>
      <w:marBottom w:val="0"/>
      <w:divBdr>
        <w:top w:val="none" w:sz="0" w:space="0" w:color="auto"/>
        <w:left w:val="none" w:sz="0" w:space="0" w:color="auto"/>
        <w:bottom w:val="none" w:sz="0" w:space="0" w:color="auto"/>
        <w:right w:val="none" w:sz="0" w:space="0" w:color="auto"/>
      </w:divBdr>
      <w:divsChild>
        <w:div w:id="2046057409">
          <w:marLeft w:val="0"/>
          <w:marRight w:val="0"/>
          <w:marTop w:val="0"/>
          <w:marBottom w:val="0"/>
          <w:divBdr>
            <w:top w:val="none" w:sz="0" w:space="0" w:color="auto"/>
            <w:left w:val="none" w:sz="0" w:space="0" w:color="auto"/>
            <w:bottom w:val="none" w:sz="0" w:space="0" w:color="auto"/>
            <w:right w:val="none" w:sz="0" w:space="0" w:color="auto"/>
          </w:divBdr>
          <w:divsChild>
            <w:div w:id="476845564">
              <w:marLeft w:val="0"/>
              <w:marRight w:val="0"/>
              <w:marTop w:val="0"/>
              <w:marBottom w:val="0"/>
              <w:divBdr>
                <w:top w:val="none" w:sz="0" w:space="0" w:color="auto"/>
                <w:left w:val="none" w:sz="0" w:space="0" w:color="auto"/>
                <w:bottom w:val="none" w:sz="0" w:space="0" w:color="auto"/>
                <w:right w:val="none" w:sz="0" w:space="0" w:color="auto"/>
              </w:divBdr>
              <w:divsChild>
                <w:div w:id="12014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921531">
      <w:bodyDiv w:val="1"/>
      <w:marLeft w:val="0"/>
      <w:marRight w:val="0"/>
      <w:marTop w:val="0"/>
      <w:marBottom w:val="0"/>
      <w:divBdr>
        <w:top w:val="none" w:sz="0" w:space="0" w:color="auto"/>
        <w:left w:val="none" w:sz="0" w:space="0" w:color="auto"/>
        <w:bottom w:val="none" w:sz="0" w:space="0" w:color="auto"/>
        <w:right w:val="none" w:sz="0" w:space="0" w:color="auto"/>
      </w:divBdr>
    </w:div>
    <w:div w:id="551425733">
      <w:bodyDiv w:val="1"/>
      <w:marLeft w:val="0"/>
      <w:marRight w:val="0"/>
      <w:marTop w:val="0"/>
      <w:marBottom w:val="0"/>
      <w:divBdr>
        <w:top w:val="none" w:sz="0" w:space="0" w:color="auto"/>
        <w:left w:val="none" w:sz="0" w:space="0" w:color="auto"/>
        <w:bottom w:val="none" w:sz="0" w:space="0" w:color="auto"/>
        <w:right w:val="none" w:sz="0" w:space="0" w:color="auto"/>
      </w:divBdr>
    </w:div>
    <w:div w:id="563296689">
      <w:bodyDiv w:val="1"/>
      <w:marLeft w:val="0"/>
      <w:marRight w:val="0"/>
      <w:marTop w:val="0"/>
      <w:marBottom w:val="0"/>
      <w:divBdr>
        <w:top w:val="none" w:sz="0" w:space="0" w:color="auto"/>
        <w:left w:val="none" w:sz="0" w:space="0" w:color="auto"/>
        <w:bottom w:val="none" w:sz="0" w:space="0" w:color="auto"/>
        <w:right w:val="none" w:sz="0" w:space="0" w:color="auto"/>
      </w:divBdr>
    </w:div>
    <w:div w:id="570508078">
      <w:bodyDiv w:val="1"/>
      <w:marLeft w:val="0"/>
      <w:marRight w:val="0"/>
      <w:marTop w:val="0"/>
      <w:marBottom w:val="0"/>
      <w:divBdr>
        <w:top w:val="none" w:sz="0" w:space="0" w:color="auto"/>
        <w:left w:val="none" w:sz="0" w:space="0" w:color="auto"/>
        <w:bottom w:val="none" w:sz="0" w:space="0" w:color="auto"/>
        <w:right w:val="none" w:sz="0" w:space="0" w:color="auto"/>
      </w:divBdr>
      <w:divsChild>
        <w:div w:id="1685355376">
          <w:marLeft w:val="0"/>
          <w:marRight w:val="0"/>
          <w:marTop w:val="0"/>
          <w:marBottom w:val="0"/>
          <w:divBdr>
            <w:top w:val="none" w:sz="0" w:space="0" w:color="auto"/>
            <w:left w:val="none" w:sz="0" w:space="0" w:color="auto"/>
            <w:bottom w:val="none" w:sz="0" w:space="0" w:color="auto"/>
            <w:right w:val="none" w:sz="0" w:space="0" w:color="auto"/>
          </w:divBdr>
          <w:divsChild>
            <w:div w:id="182011848">
              <w:marLeft w:val="0"/>
              <w:marRight w:val="0"/>
              <w:marTop w:val="0"/>
              <w:marBottom w:val="0"/>
              <w:divBdr>
                <w:top w:val="none" w:sz="0" w:space="0" w:color="auto"/>
                <w:left w:val="none" w:sz="0" w:space="0" w:color="auto"/>
                <w:bottom w:val="none" w:sz="0" w:space="0" w:color="auto"/>
                <w:right w:val="none" w:sz="0" w:space="0" w:color="auto"/>
              </w:divBdr>
              <w:divsChild>
                <w:div w:id="3924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239092">
      <w:bodyDiv w:val="1"/>
      <w:marLeft w:val="0"/>
      <w:marRight w:val="0"/>
      <w:marTop w:val="0"/>
      <w:marBottom w:val="0"/>
      <w:divBdr>
        <w:top w:val="none" w:sz="0" w:space="0" w:color="auto"/>
        <w:left w:val="none" w:sz="0" w:space="0" w:color="auto"/>
        <w:bottom w:val="none" w:sz="0" w:space="0" w:color="auto"/>
        <w:right w:val="none" w:sz="0" w:space="0" w:color="auto"/>
      </w:divBdr>
    </w:div>
    <w:div w:id="583149305">
      <w:bodyDiv w:val="1"/>
      <w:marLeft w:val="0"/>
      <w:marRight w:val="0"/>
      <w:marTop w:val="0"/>
      <w:marBottom w:val="0"/>
      <w:divBdr>
        <w:top w:val="none" w:sz="0" w:space="0" w:color="auto"/>
        <w:left w:val="none" w:sz="0" w:space="0" w:color="auto"/>
        <w:bottom w:val="none" w:sz="0" w:space="0" w:color="auto"/>
        <w:right w:val="none" w:sz="0" w:space="0" w:color="auto"/>
      </w:divBdr>
    </w:div>
    <w:div w:id="589315058">
      <w:bodyDiv w:val="1"/>
      <w:marLeft w:val="0"/>
      <w:marRight w:val="0"/>
      <w:marTop w:val="0"/>
      <w:marBottom w:val="0"/>
      <w:divBdr>
        <w:top w:val="none" w:sz="0" w:space="0" w:color="auto"/>
        <w:left w:val="none" w:sz="0" w:space="0" w:color="auto"/>
        <w:bottom w:val="none" w:sz="0" w:space="0" w:color="auto"/>
        <w:right w:val="none" w:sz="0" w:space="0" w:color="auto"/>
      </w:divBdr>
      <w:divsChild>
        <w:div w:id="1434932564">
          <w:marLeft w:val="0"/>
          <w:marRight w:val="0"/>
          <w:marTop w:val="0"/>
          <w:marBottom w:val="0"/>
          <w:divBdr>
            <w:top w:val="none" w:sz="0" w:space="0" w:color="auto"/>
            <w:left w:val="none" w:sz="0" w:space="0" w:color="auto"/>
            <w:bottom w:val="none" w:sz="0" w:space="0" w:color="auto"/>
            <w:right w:val="none" w:sz="0" w:space="0" w:color="auto"/>
          </w:divBdr>
          <w:divsChild>
            <w:div w:id="1793206000">
              <w:marLeft w:val="0"/>
              <w:marRight w:val="0"/>
              <w:marTop w:val="0"/>
              <w:marBottom w:val="0"/>
              <w:divBdr>
                <w:top w:val="none" w:sz="0" w:space="0" w:color="auto"/>
                <w:left w:val="none" w:sz="0" w:space="0" w:color="auto"/>
                <w:bottom w:val="none" w:sz="0" w:space="0" w:color="auto"/>
                <w:right w:val="none" w:sz="0" w:space="0" w:color="auto"/>
              </w:divBdr>
              <w:divsChild>
                <w:div w:id="203792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64308">
      <w:bodyDiv w:val="1"/>
      <w:marLeft w:val="0"/>
      <w:marRight w:val="0"/>
      <w:marTop w:val="0"/>
      <w:marBottom w:val="0"/>
      <w:divBdr>
        <w:top w:val="none" w:sz="0" w:space="0" w:color="auto"/>
        <w:left w:val="none" w:sz="0" w:space="0" w:color="auto"/>
        <w:bottom w:val="none" w:sz="0" w:space="0" w:color="auto"/>
        <w:right w:val="none" w:sz="0" w:space="0" w:color="auto"/>
      </w:divBdr>
    </w:div>
    <w:div w:id="606546399">
      <w:bodyDiv w:val="1"/>
      <w:marLeft w:val="0"/>
      <w:marRight w:val="0"/>
      <w:marTop w:val="0"/>
      <w:marBottom w:val="0"/>
      <w:divBdr>
        <w:top w:val="none" w:sz="0" w:space="0" w:color="auto"/>
        <w:left w:val="none" w:sz="0" w:space="0" w:color="auto"/>
        <w:bottom w:val="none" w:sz="0" w:space="0" w:color="auto"/>
        <w:right w:val="none" w:sz="0" w:space="0" w:color="auto"/>
      </w:divBdr>
    </w:div>
    <w:div w:id="608466648">
      <w:bodyDiv w:val="1"/>
      <w:marLeft w:val="0"/>
      <w:marRight w:val="0"/>
      <w:marTop w:val="0"/>
      <w:marBottom w:val="0"/>
      <w:divBdr>
        <w:top w:val="none" w:sz="0" w:space="0" w:color="auto"/>
        <w:left w:val="none" w:sz="0" w:space="0" w:color="auto"/>
        <w:bottom w:val="none" w:sz="0" w:space="0" w:color="auto"/>
        <w:right w:val="none" w:sz="0" w:space="0" w:color="auto"/>
      </w:divBdr>
    </w:div>
    <w:div w:id="617032349">
      <w:bodyDiv w:val="1"/>
      <w:marLeft w:val="0"/>
      <w:marRight w:val="0"/>
      <w:marTop w:val="0"/>
      <w:marBottom w:val="0"/>
      <w:divBdr>
        <w:top w:val="none" w:sz="0" w:space="0" w:color="auto"/>
        <w:left w:val="none" w:sz="0" w:space="0" w:color="auto"/>
        <w:bottom w:val="none" w:sz="0" w:space="0" w:color="auto"/>
        <w:right w:val="none" w:sz="0" w:space="0" w:color="auto"/>
      </w:divBdr>
      <w:divsChild>
        <w:div w:id="29379580">
          <w:marLeft w:val="0"/>
          <w:marRight w:val="0"/>
          <w:marTop w:val="0"/>
          <w:marBottom w:val="0"/>
          <w:divBdr>
            <w:top w:val="none" w:sz="0" w:space="0" w:color="auto"/>
            <w:left w:val="none" w:sz="0" w:space="0" w:color="auto"/>
            <w:bottom w:val="none" w:sz="0" w:space="0" w:color="auto"/>
            <w:right w:val="none" w:sz="0" w:space="0" w:color="auto"/>
          </w:divBdr>
          <w:divsChild>
            <w:div w:id="2000116922">
              <w:marLeft w:val="0"/>
              <w:marRight w:val="0"/>
              <w:marTop w:val="0"/>
              <w:marBottom w:val="0"/>
              <w:divBdr>
                <w:top w:val="none" w:sz="0" w:space="0" w:color="auto"/>
                <w:left w:val="none" w:sz="0" w:space="0" w:color="auto"/>
                <w:bottom w:val="none" w:sz="0" w:space="0" w:color="auto"/>
                <w:right w:val="none" w:sz="0" w:space="0" w:color="auto"/>
              </w:divBdr>
              <w:divsChild>
                <w:div w:id="11931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28536">
      <w:bodyDiv w:val="1"/>
      <w:marLeft w:val="0"/>
      <w:marRight w:val="0"/>
      <w:marTop w:val="0"/>
      <w:marBottom w:val="0"/>
      <w:divBdr>
        <w:top w:val="none" w:sz="0" w:space="0" w:color="auto"/>
        <w:left w:val="none" w:sz="0" w:space="0" w:color="auto"/>
        <w:bottom w:val="none" w:sz="0" w:space="0" w:color="auto"/>
        <w:right w:val="none" w:sz="0" w:space="0" w:color="auto"/>
      </w:divBdr>
    </w:div>
    <w:div w:id="632369342">
      <w:bodyDiv w:val="1"/>
      <w:marLeft w:val="0"/>
      <w:marRight w:val="0"/>
      <w:marTop w:val="0"/>
      <w:marBottom w:val="0"/>
      <w:divBdr>
        <w:top w:val="none" w:sz="0" w:space="0" w:color="auto"/>
        <w:left w:val="none" w:sz="0" w:space="0" w:color="auto"/>
        <w:bottom w:val="none" w:sz="0" w:space="0" w:color="auto"/>
        <w:right w:val="none" w:sz="0" w:space="0" w:color="auto"/>
      </w:divBdr>
    </w:div>
    <w:div w:id="637104563">
      <w:bodyDiv w:val="1"/>
      <w:marLeft w:val="0"/>
      <w:marRight w:val="0"/>
      <w:marTop w:val="0"/>
      <w:marBottom w:val="0"/>
      <w:divBdr>
        <w:top w:val="none" w:sz="0" w:space="0" w:color="auto"/>
        <w:left w:val="none" w:sz="0" w:space="0" w:color="auto"/>
        <w:bottom w:val="none" w:sz="0" w:space="0" w:color="auto"/>
        <w:right w:val="none" w:sz="0" w:space="0" w:color="auto"/>
      </w:divBdr>
      <w:divsChild>
        <w:div w:id="2097634231">
          <w:marLeft w:val="0"/>
          <w:marRight w:val="0"/>
          <w:marTop w:val="0"/>
          <w:marBottom w:val="0"/>
          <w:divBdr>
            <w:top w:val="none" w:sz="0" w:space="0" w:color="auto"/>
            <w:left w:val="none" w:sz="0" w:space="0" w:color="auto"/>
            <w:bottom w:val="none" w:sz="0" w:space="0" w:color="auto"/>
            <w:right w:val="none" w:sz="0" w:space="0" w:color="auto"/>
          </w:divBdr>
          <w:divsChild>
            <w:div w:id="1309435511">
              <w:marLeft w:val="0"/>
              <w:marRight w:val="0"/>
              <w:marTop w:val="0"/>
              <w:marBottom w:val="0"/>
              <w:divBdr>
                <w:top w:val="none" w:sz="0" w:space="0" w:color="auto"/>
                <w:left w:val="none" w:sz="0" w:space="0" w:color="auto"/>
                <w:bottom w:val="none" w:sz="0" w:space="0" w:color="auto"/>
                <w:right w:val="none" w:sz="0" w:space="0" w:color="auto"/>
              </w:divBdr>
              <w:divsChild>
                <w:div w:id="3526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856715">
      <w:bodyDiv w:val="1"/>
      <w:marLeft w:val="0"/>
      <w:marRight w:val="0"/>
      <w:marTop w:val="0"/>
      <w:marBottom w:val="0"/>
      <w:divBdr>
        <w:top w:val="none" w:sz="0" w:space="0" w:color="auto"/>
        <w:left w:val="none" w:sz="0" w:space="0" w:color="auto"/>
        <w:bottom w:val="none" w:sz="0" w:space="0" w:color="auto"/>
        <w:right w:val="none" w:sz="0" w:space="0" w:color="auto"/>
      </w:divBdr>
    </w:div>
    <w:div w:id="649747411">
      <w:bodyDiv w:val="1"/>
      <w:marLeft w:val="0"/>
      <w:marRight w:val="0"/>
      <w:marTop w:val="0"/>
      <w:marBottom w:val="0"/>
      <w:divBdr>
        <w:top w:val="none" w:sz="0" w:space="0" w:color="auto"/>
        <w:left w:val="none" w:sz="0" w:space="0" w:color="auto"/>
        <w:bottom w:val="none" w:sz="0" w:space="0" w:color="auto"/>
        <w:right w:val="none" w:sz="0" w:space="0" w:color="auto"/>
      </w:divBdr>
    </w:div>
    <w:div w:id="653918839">
      <w:bodyDiv w:val="1"/>
      <w:marLeft w:val="0"/>
      <w:marRight w:val="0"/>
      <w:marTop w:val="0"/>
      <w:marBottom w:val="0"/>
      <w:divBdr>
        <w:top w:val="none" w:sz="0" w:space="0" w:color="auto"/>
        <w:left w:val="none" w:sz="0" w:space="0" w:color="auto"/>
        <w:bottom w:val="none" w:sz="0" w:space="0" w:color="auto"/>
        <w:right w:val="none" w:sz="0" w:space="0" w:color="auto"/>
      </w:divBdr>
      <w:divsChild>
        <w:div w:id="849762318">
          <w:marLeft w:val="0"/>
          <w:marRight w:val="0"/>
          <w:marTop w:val="0"/>
          <w:marBottom w:val="0"/>
          <w:divBdr>
            <w:top w:val="none" w:sz="0" w:space="0" w:color="auto"/>
            <w:left w:val="none" w:sz="0" w:space="0" w:color="auto"/>
            <w:bottom w:val="none" w:sz="0" w:space="0" w:color="auto"/>
            <w:right w:val="none" w:sz="0" w:space="0" w:color="auto"/>
          </w:divBdr>
          <w:divsChild>
            <w:div w:id="977684927">
              <w:marLeft w:val="0"/>
              <w:marRight w:val="0"/>
              <w:marTop w:val="0"/>
              <w:marBottom w:val="0"/>
              <w:divBdr>
                <w:top w:val="none" w:sz="0" w:space="0" w:color="auto"/>
                <w:left w:val="none" w:sz="0" w:space="0" w:color="auto"/>
                <w:bottom w:val="none" w:sz="0" w:space="0" w:color="auto"/>
                <w:right w:val="none" w:sz="0" w:space="0" w:color="auto"/>
              </w:divBdr>
              <w:divsChild>
                <w:div w:id="217284231">
                  <w:marLeft w:val="0"/>
                  <w:marRight w:val="0"/>
                  <w:marTop w:val="0"/>
                  <w:marBottom w:val="0"/>
                  <w:divBdr>
                    <w:top w:val="none" w:sz="0" w:space="0" w:color="auto"/>
                    <w:left w:val="none" w:sz="0" w:space="0" w:color="auto"/>
                    <w:bottom w:val="none" w:sz="0" w:space="0" w:color="auto"/>
                    <w:right w:val="none" w:sz="0" w:space="0" w:color="auto"/>
                  </w:divBdr>
                  <w:divsChild>
                    <w:div w:id="9987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393405">
      <w:bodyDiv w:val="1"/>
      <w:marLeft w:val="0"/>
      <w:marRight w:val="0"/>
      <w:marTop w:val="0"/>
      <w:marBottom w:val="0"/>
      <w:divBdr>
        <w:top w:val="none" w:sz="0" w:space="0" w:color="auto"/>
        <w:left w:val="none" w:sz="0" w:space="0" w:color="auto"/>
        <w:bottom w:val="none" w:sz="0" w:space="0" w:color="auto"/>
        <w:right w:val="none" w:sz="0" w:space="0" w:color="auto"/>
      </w:divBdr>
    </w:div>
    <w:div w:id="685716543">
      <w:bodyDiv w:val="1"/>
      <w:marLeft w:val="0"/>
      <w:marRight w:val="0"/>
      <w:marTop w:val="0"/>
      <w:marBottom w:val="0"/>
      <w:divBdr>
        <w:top w:val="none" w:sz="0" w:space="0" w:color="auto"/>
        <w:left w:val="none" w:sz="0" w:space="0" w:color="auto"/>
        <w:bottom w:val="none" w:sz="0" w:space="0" w:color="auto"/>
        <w:right w:val="none" w:sz="0" w:space="0" w:color="auto"/>
      </w:divBdr>
    </w:div>
    <w:div w:id="686716899">
      <w:bodyDiv w:val="1"/>
      <w:marLeft w:val="0"/>
      <w:marRight w:val="0"/>
      <w:marTop w:val="0"/>
      <w:marBottom w:val="0"/>
      <w:divBdr>
        <w:top w:val="none" w:sz="0" w:space="0" w:color="auto"/>
        <w:left w:val="none" w:sz="0" w:space="0" w:color="auto"/>
        <w:bottom w:val="none" w:sz="0" w:space="0" w:color="auto"/>
        <w:right w:val="none" w:sz="0" w:space="0" w:color="auto"/>
      </w:divBdr>
    </w:div>
    <w:div w:id="689332927">
      <w:bodyDiv w:val="1"/>
      <w:marLeft w:val="0"/>
      <w:marRight w:val="0"/>
      <w:marTop w:val="0"/>
      <w:marBottom w:val="0"/>
      <w:divBdr>
        <w:top w:val="none" w:sz="0" w:space="0" w:color="auto"/>
        <w:left w:val="none" w:sz="0" w:space="0" w:color="auto"/>
        <w:bottom w:val="none" w:sz="0" w:space="0" w:color="auto"/>
        <w:right w:val="none" w:sz="0" w:space="0" w:color="auto"/>
      </w:divBdr>
      <w:divsChild>
        <w:div w:id="680743299">
          <w:marLeft w:val="0"/>
          <w:marRight w:val="0"/>
          <w:marTop w:val="0"/>
          <w:marBottom w:val="0"/>
          <w:divBdr>
            <w:top w:val="none" w:sz="0" w:space="0" w:color="auto"/>
            <w:left w:val="none" w:sz="0" w:space="0" w:color="auto"/>
            <w:bottom w:val="none" w:sz="0" w:space="0" w:color="auto"/>
            <w:right w:val="none" w:sz="0" w:space="0" w:color="auto"/>
          </w:divBdr>
          <w:divsChild>
            <w:div w:id="481427497">
              <w:marLeft w:val="0"/>
              <w:marRight w:val="0"/>
              <w:marTop w:val="0"/>
              <w:marBottom w:val="0"/>
              <w:divBdr>
                <w:top w:val="none" w:sz="0" w:space="0" w:color="auto"/>
                <w:left w:val="none" w:sz="0" w:space="0" w:color="auto"/>
                <w:bottom w:val="none" w:sz="0" w:space="0" w:color="auto"/>
                <w:right w:val="none" w:sz="0" w:space="0" w:color="auto"/>
              </w:divBdr>
              <w:divsChild>
                <w:div w:id="16216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94625">
      <w:bodyDiv w:val="1"/>
      <w:marLeft w:val="0"/>
      <w:marRight w:val="0"/>
      <w:marTop w:val="0"/>
      <w:marBottom w:val="0"/>
      <w:divBdr>
        <w:top w:val="none" w:sz="0" w:space="0" w:color="auto"/>
        <w:left w:val="none" w:sz="0" w:space="0" w:color="auto"/>
        <w:bottom w:val="none" w:sz="0" w:space="0" w:color="auto"/>
        <w:right w:val="none" w:sz="0" w:space="0" w:color="auto"/>
      </w:divBdr>
    </w:div>
    <w:div w:id="693573966">
      <w:bodyDiv w:val="1"/>
      <w:marLeft w:val="0"/>
      <w:marRight w:val="0"/>
      <w:marTop w:val="0"/>
      <w:marBottom w:val="0"/>
      <w:divBdr>
        <w:top w:val="none" w:sz="0" w:space="0" w:color="auto"/>
        <w:left w:val="none" w:sz="0" w:space="0" w:color="auto"/>
        <w:bottom w:val="none" w:sz="0" w:space="0" w:color="auto"/>
        <w:right w:val="none" w:sz="0" w:space="0" w:color="auto"/>
      </w:divBdr>
      <w:divsChild>
        <w:div w:id="2011523591">
          <w:marLeft w:val="0"/>
          <w:marRight w:val="0"/>
          <w:marTop w:val="0"/>
          <w:marBottom w:val="0"/>
          <w:divBdr>
            <w:top w:val="none" w:sz="0" w:space="0" w:color="auto"/>
            <w:left w:val="none" w:sz="0" w:space="0" w:color="auto"/>
            <w:bottom w:val="none" w:sz="0" w:space="0" w:color="auto"/>
            <w:right w:val="none" w:sz="0" w:space="0" w:color="auto"/>
          </w:divBdr>
          <w:divsChild>
            <w:div w:id="1330593095">
              <w:marLeft w:val="0"/>
              <w:marRight w:val="0"/>
              <w:marTop w:val="0"/>
              <w:marBottom w:val="0"/>
              <w:divBdr>
                <w:top w:val="none" w:sz="0" w:space="0" w:color="auto"/>
                <w:left w:val="none" w:sz="0" w:space="0" w:color="auto"/>
                <w:bottom w:val="none" w:sz="0" w:space="0" w:color="auto"/>
                <w:right w:val="none" w:sz="0" w:space="0" w:color="auto"/>
              </w:divBdr>
              <w:divsChild>
                <w:div w:id="74521207">
                  <w:marLeft w:val="0"/>
                  <w:marRight w:val="0"/>
                  <w:marTop w:val="0"/>
                  <w:marBottom w:val="0"/>
                  <w:divBdr>
                    <w:top w:val="none" w:sz="0" w:space="0" w:color="auto"/>
                    <w:left w:val="none" w:sz="0" w:space="0" w:color="auto"/>
                    <w:bottom w:val="none" w:sz="0" w:space="0" w:color="auto"/>
                    <w:right w:val="none" w:sz="0" w:space="0" w:color="auto"/>
                  </w:divBdr>
                  <w:divsChild>
                    <w:div w:id="208058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364136">
      <w:bodyDiv w:val="1"/>
      <w:marLeft w:val="0"/>
      <w:marRight w:val="0"/>
      <w:marTop w:val="0"/>
      <w:marBottom w:val="0"/>
      <w:divBdr>
        <w:top w:val="none" w:sz="0" w:space="0" w:color="auto"/>
        <w:left w:val="none" w:sz="0" w:space="0" w:color="auto"/>
        <w:bottom w:val="none" w:sz="0" w:space="0" w:color="auto"/>
        <w:right w:val="none" w:sz="0" w:space="0" w:color="auto"/>
      </w:divBdr>
      <w:divsChild>
        <w:div w:id="1905682844">
          <w:marLeft w:val="0"/>
          <w:marRight w:val="0"/>
          <w:marTop w:val="0"/>
          <w:marBottom w:val="0"/>
          <w:divBdr>
            <w:top w:val="none" w:sz="0" w:space="0" w:color="auto"/>
            <w:left w:val="none" w:sz="0" w:space="0" w:color="auto"/>
            <w:bottom w:val="none" w:sz="0" w:space="0" w:color="auto"/>
            <w:right w:val="none" w:sz="0" w:space="0" w:color="auto"/>
          </w:divBdr>
          <w:divsChild>
            <w:div w:id="2143964468">
              <w:marLeft w:val="0"/>
              <w:marRight w:val="0"/>
              <w:marTop w:val="0"/>
              <w:marBottom w:val="0"/>
              <w:divBdr>
                <w:top w:val="none" w:sz="0" w:space="0" w:color="auto"/>
                <w:left w:val="none" w:sz="0" w:space="0" w:color="auto"/>
                <w:bottom w:val="none" w:sz="0" w:space="0" w:color="auto"/>
                <w:right w:val="none" w:sz="0" w:space="0" w:color="auto"/>
              </w:divBdr>
              <w:divsChild>
                <w:div w:id="16522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34916">
      <w:bodyDiv w:val="1"/>
      <w:marLeft w:val="0"/>
      <w:marRight w:val="0"/>
      <w:marTop w:val="0"/>
      <w:marBottom w:val="0"/>
      <w:divBdr>
        <w:top w:val="none" w:sz="0" w:space="0" w:color="auto"/>
        <w:left w:val="none" w:sz="0" w:space="0" w:color="auto"/>
        <w:bottom w:val="none" w:sz="0" w:space="0" w:color="auto"/>
        <w:right w:val="none" w:sz="0" w:space="0" w:color="auto"/>
      </w:divBdr>
    </w:div>
    <w:div w:id="712995731">
      <w:bodyDiv w:val="1"/>
      <w:marLeft w:val="0"/>
      <w:marRight w:val="0"/>
      <w:marTop w:val="0"/>
      <w:marBottom w:val="0"/>
      <w:divBdr>
        <w:top w:val="none" w:sz="0" w:space="0" w:color="auto"/>
        <w:left w:val="none" w:sz="0" w:space="0" w:color="auto"/>
        <w:bottom w:val="none" w:sz="0" w:space="0" w:color="auto"/>
        <w:right w:val="none" w:sz="0" w:space="0" w:color="auto"/>
      </w:divBdr>
    </w:div>
    <w:div w:id="713231388">
      <w:bodyDiv w:val="1"/>
      <w:marLeft w:val="0"/>
      <w:marRight w:val="0"/>
      <w:marTop w:val="0"/>
      <w:marBottom w:val="0"/>
      <w:divBdr>
        <w:top w:val="none" w:sz="0" w:space="0" w:color="auto"/>
        <w:left w:val="none" w:sz="0" w:space="0" w:color="auto"/>
        <w:bottom w:val="none" w:sz="0" w:space="0" w:color="auto"/>
        <w:right w:val="none" w:sz="0" w:space="0" w:color="auto"/>
      </w:divBdr>
      <w:divsChild>
        <w:div w:id="850071117">
          <w:marLeft w:val="0"/>
          <w:marRight w:val="0"/>
          <w:marTop w:val="0"/>
          <w:marBottom w:val="0"/>
          <w:divBdr>
            <w:top w:val="none" w:sz="0" w:space="0" w:color="auto"/>
            <w:left w:val="none" w:sz="0" w:space="0" w:color="auto"/>
            <w:bottom w:val="none" w:sz="0" w:space="0" w:color="auto"/>
            <w:right w:val="none" w:sz="0" w:space="0" w:color="auto"/>
          </w:divBdr>
          <w:divsChild>
            <w:div w:id="598218515">
              <w:marLeft w:val="0"/>
              <w:marRight w:val="0"/>
              <w:marTop w:val="0"/>
              <w:marBottom w:val="0"/>
              <w:divBdr>
                <w:top w:val="none" w:sz="0" w:space="0" w:color="auto"/>
                <w:left w:val="none" w:sz="0" w:space="0" w:color="auto"/>
                <w:bottom w:val="none" w:sz="0" w:space="0" w:color="auto"/>
                <w:right w:val="none" w:sz="0" w:space="0" w:color="auto"/>
              </w:divBdr>
              <w:divsChild>
                <w:div w:id="1065103074">
                  <w:marLeft w:val="0"/>
                  <w:marRight w:val="0"/>
                  <w:marTop w:val="0"/>
                  <w:marBottom w:val="0"/>
                  <w:divBdr>
                    <w:top w:val="none" w:sz="0" w:space="0" w:color="auto"/>
                    <w:left w:val="none" w:sz="0" w:space="0" w:color="auto"/>
                    <w:bottom w:val="none" w:sz="0" w:space="0" w:color="auto"/>
                    <w:right w:val="none" w:sz="0" w:space="0" w:color="auto"/>
                  </w:divBdr>
                  <w:divsChild>
                    <w:div w:id="6685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505336">
      <w:bodyDiv w:val="1"/>
      <w:marLeft w:val="0"/>
      <w:marRight w:val="0"/>
      <w:marTop w:val="0"/>
      <w:marBottom w:val="0"/>
      <w:divBdr>
        <w:top w:val="none" w:sz="0" w:space="0" w:color="auto"/>
        <w:left w:val="none" w:sz="0" w:space="0" w:color="auto"/>
        <w:bottom w:val="none" w:sz="0" w:space="0" w:color="auto"/>
        <w:right w:val="none" w:sz="0" w:space="0" w:color="auto"/>
      </w:divBdr>
    </w:div>
    <w:div w:id="722369132">
      <w:bodyDiv w:val="1"/>
      <w:marLeft w:val="0"/>
      <w:marRight w:val="0"/>
      <w:marTop w:val="0"/>
      <w:marBottom w:val="0"/>
      <w:divBdr>
        <w:top w:val="none" w:sz="0" w:space="0" w:color="auto"/>
        <w:left w:val="none" w:sz="0" w:space="0" w:color="auto"/>
        <w:bottom w:val="none" w:sz="0" w:space="0" w:color="auto"/>
        <w:right w:val="none" w:sz="0" w:space="0" w:color="auto"/>
      </w:divBdr>
    </w:div>
    <w:div w:id="725953652">
      <w:bodyDiv w:val="1"/>
      <w:marLeft w:val="0"/>
      <w:marRight w:val="0"/>
      <w:marTop w:val="0"/>
      <w:marBottom w:val="0"/>
      <w:divBdr>
        <w:top w:val="none" w:sz="0" w:space="0" w:color="auto"/>
        <w:left w:val="none" w:sz="0" w:space="0" w:color="auto"/>
        <w:bottom w:val="none" w:sz="0" w:space="0" w:color="auto"/>
        <w:right w:val="none" w:sz="0" w:space="0" w:color="auto"/>
      </w:divBdr>
    </w:div>
    <w:div w:id="727386297">
      <w:bodyDiv w:val="1"/>
      <w:marLeft w:val="0"/>
      <w:marRight w:val="0"/>
      <w:marTop w:val="0"/>
      <w:marBottom w:val="0"/>
      <w:divBdr>
        <w:top w:val="none" w:sz="0" w:space="0" w:color="auto"/>
        <w:left w:val="none" w:sz="0" w:space="0" w:color="auto"/>
        <w:bottom w:val="none" w:sz="0" w:space="0" w:color="auto"/>
        <w:right w:val="none" w:sz="0" w:space="0" w:color="auto"/>
      </w:divBdr>
    </w:div>
    <w:div w:id="732391329">
      <w:bodyDiv w:val="1"/>
      <w:marLeft w:val="0"/>
      <w:marRight w:val="0"/>
      <w:marTop w:val="0"/>
      <w:marBottom w:val="0"/>
      <w:divBdr>
        <w:top w:val="none" w:sz="0" w:space="0" w:color="auto"/>
        <w:left w:val="none" w:sz="0" w:space="0" w:color="auto"/>
        <w:bottom w:val="none" w:sz="0" w:space="0" w:color="auto"/>
        <w:right w:val="none" w:sz="0" w:space="0" w:color="auto"/>
      </w:divBdr>
    </w:div>
    <w:div w:id="742413871">
      <w:bodyDiv w:val="1"/>
      <w:marLeft w:val="0"/>
      <w:marRight w:val="0"/>
      <w:marTop w:val="0"/>
      <w:marBottom w:val="0"/>
      <w:divBdr>
        <w:top w:val="none" w:sz="0" w:space="0" w:color="auto"/>
        <w:left w:val="none" w:sz="0" w:space="0" w:color="auto"/>
        <w:bottom w:val="none" w:sz="0" w:space="0" w:color="auto"/>
        <w:right w:val="none" w:sz="0" w:space="0" w:color="auto"/>
      </w:divBdr>
      <w:divsChild>
        <w:div w:id="2044939697">
          <w:marLeft w:val="0"/>
          <w:marRight w:val="0"/>
          <w:marTop w:val="0"/>
          <w:marBottom w:val="0"/>
          <w:divBdr>
            <w:top w:val="none" w:sz="0" w:space="0" w:color="auto"/>
            <w:left w:val="none" w:sz="0" w:space="0" w:color="auto"/>
            <w:bottom w:val="none" w:sz="0" w:space="0" w:color="auto"/>
            <w:right w:val="none" w:sz="0" w:space="0" w:color="auto"/>
          </w:divBdr>
          <w:divsChild>
            <w:div w:id="2010013172">
              <w:marLeft w:val="0"/>
              <w:marRight w:val="0"/>
              <w:marTop w:val="0"/>
              <w:marBottom w:val="0"/>
              <w:divBdr>
                <w:top w:val="none" w:sz="0" w:space="0" w:color="auto"/>
                <w:left w:val="none" w:sz="0" w:space="0" w:color="auto"/>
                <w:bottom w:val="none" w:sz="0" w:space="0" w:color="auto"/>
                <w:right w:val="none" w:sz="0" w:space="0" w:color="auto"/>
              </w:divBdr>
              <w:divsChild>
                <w:div w:id="707100420">
                  <w:marLeft w:val="0"/>
                  <w:marRight w:val="0"/>
                  <w:marTop w:val="0"/>
                  <w:marBottom w:val="0"/>
                  <w:divBdr>
                    <w:top w:val="none" w:sz="0" w:space="0" w:color="auto"/>
                    <w:left w:val="none" w:sz="0" w:space="0" w:color="auto"/>
                    <w:bottom w:val="none" w:sz="0" w:space="0" w:color="auto"/>
                    <w:right w:val="none" w:sz="0" w:space="0" w:color="auto"/>
                  </w:divBdr>
                  <w:divsChild>
                    <w:div w:id="13098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032155">
      <w:bodyDiv w:val="1"/>
      <w:marLeft w:val="0"/>
      <w:marRight w:val="0"/>
      <w:marTop w:val="0"/>
      <w:marBottom w:val="0"/>
      <w:divBdr>
        <w:top w:val="none" w:sz="0" w:space="0" w:color="auto"/>
        <w:left w:val="none" w:sz="0" w:space="0" w:color="auto"/>
        <w:bottom w:val="none" w:sz="0" w:space="0" w:color="auto"/>
        <w:right w:val="none" w:sz="0" w:space="0" w:color="auto"/>
      </w:divBdr>
    </w:div>
    <w:div w:id="746074002">
      <w:bodyDiv w:val="1"/>
      <w:marLeft w:val="0"/>
      <w:marRight w:val="0"/>
      <w:marTop w:val="0"/>
      <w:marBottom w:val="0"/>
      <w:divBdr>
        <w:top w:val="none" w:sz="0" w:space="0" w:color="auto"/>
        <w:left w:val="none" w:sz="0" w:space="0" w:color="auto"/>
        <w:bottom w:val="none" w:sz="0" w:space="0" w:color="auto"/>
        <w:right w:val="none" w:sz="0" w:space="0" w:color="auto"/>
      </w:divBdr>
    </w:div>
    <w:div w:id="749624523">
      <w:bodyDiv w:val="1"/>
      <w:marLeft w:val="0"/>
      <w:marRight w:val="0"/>
      <w:marTop w:val="0"/>
      <w:marBottom w:val="0"/>
      <w:divBdr>
        <w:top w:val="none" w:sz="0" w:space="0" w:color="auto"/>
        <w:left w:val="none" w:sz="0" w:space="0" w:color="auto"/>
        <w:bottom w:val="none" w:sz="0" w:space="0" w:color="auto"/>
        <w:right w:val="none" w:sz="0" w:space="0" w:color="auto"/>
      </w:divBdr>
      <w:divsChild>
        <w:div w:id="176508394">
          <w:marLeft w:val="0"/>
          <w:marRight w:val="0"/>
          <w:marTop w:val="0"/>
          <w:marBottom w:val="0"/>
          <w:divBdr>
            <w:top w:val="none" w:sz="0" w:space="0" w:color="auto"/>
            <w:left w:val="none" w:sz="0" w:space="0" w:color="auto"/>
            <w:bottom w:val="none" w:sz="0" w:space="0" w:color="auto"/>
            <w:right w:val="none" w:sz="0" w:space="0" w:color="auto"/>
          </w:divBdr>
          <w:divsChild>
            <w:div w:id="841047867">
              <w:marLeft w:val="0"/>
              <w:marRight w:val="0"/>
              <w:marTop w:val="0"/>
              <w:marBottom w:val="0"/>
              <w:divBdr>
                <w:top w:val="none" w:sz="0" w:space="0" w:color="auto"/>
                <w:left w:val="none" w:sz="0" w:space="0" w:color="auto"/>
                <w:bottom w:val="none" w:sz="0" w:space="0" w:color="auto"/>
                <w:right w:val="none" w:sz="0" w:space="0" w:color="auto"/>
              </w:divBdr>
              <w:divsChild>
                <w:div w:id="6321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12651">
      <w:bodyDiv w:val="1"/>
      <w:marLeft w:val="0"/>
      <w:marRight w:val="0"/>
      <w:marTop w:val="0"/>
      <w:marBottom w:val="0"/>
      <w:divBdr>
        <w:top w:val="none" w:sz="0" w:space="0" w:color="auto"/>
        <w:left w:val="none" w:sz="0" w:space="0" w:color="auto"/>
        <w:bottom w:val="none" w:sz="0" w:space="0" w:color="auto"/>
        <w:right w:val="none" w:sz="0" w:space="0" w:color="auto"/>
      </w:divBdr>
    </w:div>
    <w:div w:id="754478264">
      <w:bodyDiv w:val="1"/>
      <w:marLeft w:val="0"/>
      <w:marRight w:val="0"/>
      <w:marTop w:val="0"/>
      <w:marBottom w:val="0"/>
      <w:divBdr>
        <w:top w:val="none" w:sz="0" w:space="0" w:color="auto"/>
        <w:left w:val="none" w:sz="0" w:space="0" w:color="auto"/>
        <w:bottom w:val="none" w:sz="0" w:space="0" w:color="auto"/>
        <w:right w:val="none" w:sz="0" w:space="0" w:color="auto"/>
      </w:divBdr>
    </w:div>
    <w:div w:id="755789195">
      <w:bodyDiv w:val="1"/>
      <w:marLeft w:val="0"/>
      <w:marRight w:val="0"/>
      <w:marTop w:val="0"/>
      <w:marBottom w:val="0"/>
      <w:divBdr>
        <w:top w:val="none" w:sz="0" w:space="0" w:color="auto"/>
        <w:left w:val="none" w:sz="0" w:space="0" w:color="auto"/>
        <w:bottom w:val="none" w:sz="0" w:space="0" w:color="auto"/>
        <w:right w:val="none" w:sz="0" w:space="0" w:color="auto"/>
      </w:divBdr>
    </w:div>
    <w:div w:id="764689438">
      <w:bodyDiv w:val="1"/>
      <w:marLeft w:val="0"/>
      <w:marRight w:val="0"/>
      <w:marTop w:val="0"/>
      <w:marBottom w:val="0"/>
      <w:divBdr>
        <w:top w:val="none" w:sz="0" w:space="0" w:color="auto"/>
        <w:left w:val="none" w:sz="0" w:space="0" w:color="auto"/>
        <w:bottom w:val="none" w:sz="0" w:space="0" w:color="auto"/>
        <w:right w:val="none" w:sz="0" w:space="0" w:color="auto"/>
      </w:divBdr>
      <w:divsChild>
        <w:div w:id="580218902">
          <w:marLeft w:val="0"/>
          <w:marRight w:val="0"/>
          <w:marTop w:val="0"/>
          <w:marBottom w:val="0"/>
          <w:divBdr>
            <w:top w:val="none" w:sz="0" w:space="0" w:color="auto"/>
            <w:left w:val="none" w:sz="0" w:space="0" w:color="auto"/>
            <w:bottom w:val="none" w:sz="0" w:space="0" w:color="auto"/>
            <w:right w:val="none" w:sz="0" w:space="0" w:color="auto"/>
          </w:divBdr>
          <w:divsChild>
            <w:div w:id="779109301">
              <w:marLeft w:val="0"/>
              <w:marRight w:val="0"/>
              <w:marTop w:val="0"/>
              <w:marBottom w:val="0"/>
              <w:divBdr>
                <w:top w:val="none" w:sz="0" w:space="0" w:color="auto"/>
                <w:left w:val="none" w:sz="0" w:space="0" w:color="auto"/>
                <w:bottom w:val="none" w:sz="0" w:space="0" w:color="auto"/>
                <w:right w:val="none" w:sz="0" w:space="0" w:color="auto"/>
              </w:divBdr>
              <w:divsChild>
                <w:div w:id="17782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56851">
      <w:bodyDiv w:val="1"/>
      <w:marLeft w:val="0"/>
      <w:marRight w:val="0"/>
      <w:marTop w:val="0"/>
      <w:marBottom w:val="0"/>
      <w:divBdr>
        <w:top w:val="none" w:sz="0" w:space="0" w:color="auto"/>
        <w:left w:val="none" w:sz="0" w:space="0" w:color="auto"/>
        <w:bottom w:val="none" w:sz="0" w:space="0" w:color="auto"/>
        <w:right w:val="none" w:sz="0" w:space="0" w:color="auto"/>
      </w:divBdr>
    </w:div>
    <w:div w:id="779569159">
      <w:bodyDiv w:val="1"/>
      <w:marLeft w:val="0"/>
      <w:marRight w:val="0"/>
      <w:marTop w:val="0"/>
      <w:marBottom w:val="0"/>
      <w:divBdr>
        <w:top w:val="none" w:sz="0" w:space="0" w:color="auto"/>
        <w:left w:val="none" w:sz="0" w:space="0" w:color="auto"/>
        <w:bottom w:val="none" w:sz="0" w:space="0" w:color="auto"/>
        <w:right w:val="none" w:sz="0" w:space="0" w:color="auto"/>
      </w:divBdr>
      <w:divsChild>
        <w:div w:id="545719024">
          <w:marLeft w:val="0"/>
          <w:marRight w:val="0"/>
          <w:marTop w:val="0"/>
          <w:marBottom w:val="0"/>
          <w:divBdr>
            <w:top w:val="none" w:sz="0" w:space="0" w:color="auto"/>
            <w:left w:val="none" w:sz="0" w:space="0" w:color="auto"/>
            <w:bottom w:val="none" w:sz="0" w:space="0" w:color="auto"/>
            <w:right w:val="none" w:sz="0" w:space="0" w:color="auto"/>
          </w:divBdr>
          <w:divsChild>
            <w:div w:id="652832059">
              <w:marLeft w:val="0"/>
              <w:marRight w:val="0"/>
              <w:marTop w:val="0"/>
              <w:marBottom w:val="0"/>
              <w:divBdr>
                <w:top w:val="none" w:sz="0" w:space="0" w:color="auto"/>
                <w:left w:val="none" w:sz="0" w:space="0" w:color="auto"/>
                <w:bottom w:val="none" w:sz="0" w:space="0" w:color="auto"/>
                <w:right w:val="none" w:sz="0" w:space="0" w:color="auto"/>
              </w:divBdr>
              <w:divsChild>
                <w:div w:id="1033650238">
                  <w:marLeft w:val="0"/>
                  <w:marRight w:val="0"/>
                  <w:marTop w:val="0"/>
                  <w:marBottom w:val="0"/>
                  <w:divBdr>
                    <w:top w:val="none" w:sz="0" w:space="0" w:color="auto"/>
                    <w:left w:val="none" w:sz="0" w:space="0" w:color="auto"/>
                    <w:bottom w:val="none" w:sz="0" w:space="0" w:color="auto"/>
                    <w:right w:val="none" w:sz="0" w:space="0" w:color="auto"/>
                  </w:divBdr>
                  <w:divsChild>
                    <w:div w:id="17110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110524">
      <w:bodyDiv w:val="1"/>
      <w:marLeft w:val="0"/>
      <w:marRight w:val="0"/>
      <w:marTop w:val="0"/>
      <w:marBottom w:val="0"/>
      <w:divBdr>
        <w:top w:val="none" w:sz="0" w:space="0" w:color="auto"/>
        <w:left w:val="none" w:sz="0" w:space="0" w:color="auto"/>
        <w:bottom w:val="none" w:sz="0" w:space="0" w:color="auto"/>
        <w:right w:val="none" w:sz="0" w:space="0" w:color="auto"/>
      </w:divBdr>
    </w:div>
    <w:div w:id="782454114">
      <w:bodyDiv w:val="1"/>
      <w:marLeft w:val="0"/>
      <w:marRight w:val="0"/>
      <w:marTop w:val="0"/>
      <w:marBottom w:val="0"/>
      <w:divBdr>
        <w:top w:val="none" w:sz="0" w:space="0" w:color="auto"/>
        <w:left w:val="none" w:sz="0" w:space="0" w:color="auto"/>
        <w:bottom w:val="none" w:sz="0" w:space="0" w:color="auto"/>
        <w:right w:val="none" w:sz="0" w:space="0" w:color="auto"/>
      </w:divBdr>
    </w:div>
    <w:div w:id="794327257">
      <w:bodyDiv w:val="1"/>
      <w:marLeft w:val="0"/>
      <w:marRight w:val="0"/>
      <w:marTop w:val="0"/>
      <w:marBottom w:val="0"/>
      <w:divBdr>
        <w:top w:val="none" w:sz="0" w:space="0" w:color="auto"/>
        <w:left w:val="none" w:sz="0" w:space="0" w:color="auto"/>
        <w:bottom w:val="none" w:sz="0" w:space="0" w:color="auto"/>
        <w:right w:val="none" w:sz="0" w:space="0" w:color="auto"/>
      </w:divBdr>
    </w:div>
    <w:div w:id="811214838">
      <w:bodyDiv w:val="1"/>
      <w:marLeft w:val="0"/>
      <w:marRight w:val="0"/>
      <w:marTop w:val="0"/>
      <w:marBottom w:val="0"/>
      <w:divBdr>
        <w:top w:val="none" w:sz="0" w:space="0" w:color="auto"/>
        <w:left w:val="none" w:sz="0" w:space="0" w:color="auto"/>
        <w:bottom w:val="none" w:sz="0" w:space="0" w:color="auto"/>
        <w:right w:val="none" w:sz="0" w:space="0" w:color="auto"/>
      </w:divBdr>
    </w:div>
    <w:div w:id="812017686">
      <w:bodyDiv w:val="1"/>
      <w:marLeft w:val="0"/>
      <w:marRight w:val="0"/>
      <w:marTop w:val="0"/>
      <w:marBottom w:val="0"/>
      <w:divBdr>
        <w:top w:val="none" w:sz="0" w:space="0" w:color="auto"/>
        <w:left w:val="none" w:sz="0" w:space="0" w:color="auto"/>
        <w:bottom w:val="none" w:sz="0" w:space="0" w:color="auto"/>
        <w:right w:val="none" w:sz="0" w:space="0" w:color="auto"/>
      </w:divBdr>
    </w:div>
    <w:div w:id="834802337">
      <w:bodyDiv w:val="1"/>
      <w:marLeft w:val="0"/>
      <w:marRight w:val="0"/>
      <w:marTop w:val="0"/>
      <w:marBottom w:val="0"/>
      <w:divBdr>
        <w:top w:val="none" w:sz="0" w:space="0" w:color="auto"/>
        <w:left w:val="none" w:sz="0" w:space="0" w:color="auto"/>
        <w:bottom w:val="none" w:sz="0" w:space="0" w:color="auto"/>
        <w:right w:val="none" w:sz="0" w:space="0" w:color="auto"/>
      </w:divBdr>
    </w:div>
    <w:div w:id="835074977">
      <w:bodyDiv w:val="1"/>
      <w:marLeft w:val="0"/>
      <w:marRight w:val="0"/>
      <w:marTop w:val="0"/>
      <w:marBottom w:val="0"/>
      <w:divBdr>
        <w:top w:val="none" w:sz="0" w:space="0" w:color="auto"/>
        <w:left w:val="none" w:sz="0" w:space="0" w:color="auto"/>
        <w:bottom w:val="none" w:sz="0" w:space="0" w:color="auto"/>
        <w:right w:val="none" w:sz="0" w:space="0" w:color="auto"/>
      </w:divBdr>
    </w:div>
    <w:div w:id="852916438">
      <w:bodyDiv w:val="1"/>
      <w:marLeft w:val="0"/>
      <w:marRight w:val="0"/>
      <w:marTop w:val="0"/>
      <w:marBottom w:val="0"/>
      <w:divBdr>
        <w:top w:val="none" w:sz="0" w:space="0" w:color="auto"/>
        <w:left w:val="none" w:sz="0" w:space="0" w:color="auto"/>
        <w:bottom w:val="none" w:sz="0" w:space="0" w:color="auto"/>
        <w:right w:val="none" w:sz="0" w:space="0" w:color="auto"/>
      </w:divBdr>
      <w:divsChild>
        <w:div w:id="353314713">
          <w:marLeft w:val="562"/>
          <w:marRight w:val="0"/>
          <w:marTop w:val="0"/>
          <w:marBottom w:val="0"/>
          <w:divBdr>
            <w:top w:val="none" w:sz="0" w:space="0" w:color="auto"/>
            <w:left w:val="none" w:sz="0" w:space="0" w:color="auto"/>
            <w:bottom w:val="none" w:sz="0" w:space="0" w:color="auto"/>
            <w:right w:val="none" w:sz="0" w:space="0" w:color="auto"/>
          </w:divBdr>
        </w:div>
        <w:div w:id="364991439">
          <w:marLeft w:val="562"/>
          <w:marRight w:val="0"/>
          <w:marTop w:val="0"/>
          <w:marBottom w:val="480"/>
          <w:divBdr>
            <w:top w:val="none" w:sz="0" w:space="0" w:color="auto"/>
            <w:left w:val="none" w:sz="0" w:space="0" w:color="auto"/>
            <w:bottom w:val="none" w:sz="0" w:space="0" w:color="auto"/>
            <w:right w:val="none" w:sz="0" w:space="0" w:color="auto"/>
          </w:divBdr>
        </w:div>
        <w:div w:id="1128862193">
          <w:marLeft w:val="562"/>
          <w:marRight w:val="0"/>
          <w:marTop w:val="0"/>
          <w:marBottom w:val="120"/>
          <w:divBdr>
            <w:top w:val="none" w:sz="0" w:space="0" w:color="auto"/>
            <w:left w:val="none" w:sz="0" w:space="0" w:color="auto"/>
            <w:bottom w:val="none" w:sz="0" w:space="0" w:color="auto"/>
            <w:right w:val="none" w:sz="0" w:space="0" w:color="auto"/>
          </w:divBdr>
        </w:div>
        <w:div w:id="1637645255">
          <w:marLeft w:val="562"/>
          <w:marRight w:val="0"/>
          <w:marTop w:val="0"/>
          <w:marBottom w:val="480"/>
          <w:divBdr>
            <w:top w:val="none" w:sz="0" w:space="0" w:color="auto"/>
            <w:left w:val="none" w:sz="0" w:space="0" w:color="auto"/>
            <w:bottom w:val="none" w:sz="0" w:space="0" w:color="auto"/>
            <w:right w:val="none" w:sz="0" w:space="0" w:color="auto"/>
          </w:divBdr>
        </w:div>
      </w:divsChild>
    </w:div>
    <w:div w:id="861095086">
      <w:bodyDiv w:val="1"/>
      <w:marLeft w:val="0"/>
      <w:marRight w:val="0"/>
      <w:marTop w:val="0"/>
      <w:marBottom w:val="0"/>
      <w:divBdr>
        <w:top w:val="none" w:sz="0" w:space="0" w:color="auto"/>
        <w:left w:val="none" w:sz="0" w:space="0" w:color="auto"/>
        <w:bottom w:val="none" w:sz="0" w:space="0" w:color="auto"/>
        <w:right w:val="none" w:sz="0" w:space="0" w:color="auto"/>
      </w:divBdr>
    </w:div>
    <w:div w:id="863401947">
      <w:bodyDiv w:val="1"/>
      <w:marLeft w:val="0"/>
      <w:marRight w:val="0"/>
      <w:marTop w:val="0"/>
      <w:marBottom w:val="0"/>
      <w:divBdr>
        <w:top w:val="none" w:sz="0" w:space="0" w:color="auto"/>
        <w:left w:val="none" w:sz="0" w:space="0" w:color="auto"/>
        <w:bottom w:val="none" w:sz="0" w:space="0" w:color="auto"/>
        <w:right w:val="none" w:sz="0" w:space="0" w:color="auto"/>
      </w:divBdr>
      <w:divsChild>
        <w:div w:id="24673520">
          <w:marLeft w:val="0"/>
          <w:marRight w:val="0"/>
          <w:marTop w:val="0"/>
          <w:marBottom w:val="0"/>
          <w:divBdr>
            <w:top w:val="none" w:sz="0" w:space="0" w:color="auto"/>
            <w:left w:val="none" w:sz="0" w:space="0" w:color="auto"/>
            <w:bottom w:val="none" w:sz="0" w:space="0" w:color="auto"/>
            <w:right w:val="none" w:sz="0" w:space="0" w:color="auto"/>
          </w:divBdr>
          <w:divsChild>
            <w:div w:id="1737707022">
              <w:marLeft w:val="0"/>
              <w:marRight w:val="0"/>
              <w:marTop w:val="0"/>
              <w:marBottom w:val="0"/>
              <w:divBdr>
                <w:top w:val="none" w:sz="0" w:space="0" w:color="auto"/>
                <w:left w:val="none" w:sz="0" w:space="0" w:color="auto"/>
                <w:bottom w:val="none" w:sz="0" w:space="0" w:color="auto"/>
                <w:right w:val="none" w:sz="0" w:space="0" w:color="auto"/>
              </w:divBdr>
              <w:divsChild>
                <w:div w:id="8108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336759">
      <w:bodyDiv w:val="1"/>
      <w:marLeft w:val="0"/>
      <w:marRight w:val="0"/>
      <w:marTop w:val="0"/>
      <w:marBottom w:val="0"/>
      <w:divBdr>
        <w:top w:val="none" w:sz="0" w:space="0" w:color="auto"/>
        <w:left w:val="none" w:sz="0" w:space="0" w:color="auto"/>
        <w:bottom w:val="none" w:sz="0" w:space="0" w:color="auto"/>
        <w:right w:val="none" w:sz="0" w:space="0" w:color="auto"/>
      </w:divBdr>
    </w:div>
    <w:div w:id="872116708">
      <w:bodyDiv w:val="1"/>
      <w:marLeft w:val="0"/>
      <w:marRight w:val="0"/>
      <w:marTop w:val="0"/>
      <w:marBottom w:val="0"/>
      <w:divBdr>
        <w:top w:val="none" w:sz="0" w:space="0" w:color="auto"/>
        <w:left w:val="none" w:sz="0" w:space="0" w:color="auto"/>
        <w:bottom w:val="none" w:sz="0" w:space="0" w:color="auto"/>
        <w:right w:val="none" w:sz="0" w:space="0" w:color="auto"/>
      </w:divBdr>
    </w:div>
    <w:div w:id="882130928">
      <w:bodyDiv w:val="1"/>
      <w:marLeft w:val="0"/>
      <w:marRight w:val="0"/>
      <w:marTop w:val="0"/>
      <w:marBottom w:val="0"/>
      <w:divBdr>
        <w:top w:val="none" w:sz="0" w:space="0" w:color="auto"/>
        <w:left w:val="none" w:sz="0" w:space="0" w:color="auto"/>
        <w:bottom w:val="none" w:sz="0" w:space="0" w:color="auto"/>
        <w:right w:val="none" w:sz="0" w:space="0" w:color="auto"/>
      </w:divBdr>
      <w:divsChild>
        <w:div w:id="791443159">
          <w:marLeft w:val="0"/>
          <w:marRight w:val="0"/>
          <w:marTop w:val="0"/>
          <w:marBottom w:val="0"/>
          <w:divBdr>
            <w:top w:val="none" w:sz="0" w:space="0" w:color="auto"/>
            <w:left w:val="none" w:sz="0" w:space="0" w:color="auto"/>
            <w:bottom w:val="none" w:sz="0" w:space="0" w:color="auto"/>
            <w:right w:val="none" w:sz="0" w:space="0" w:color="auto"/>
          </w:divBdr>
          <w:divsChild>
            <w:div w:id="1577352671">
              <w:marLeft w:val="0"/>
              <w:marRight w:val="0"/>
              <w:marTop w:val="0"/>
              <w:marBottom w:val="0"/>
              <w:divBdr>
                <w:top w:val="none" w:sz="0" w:space="0" w:color="auto"/>
                <w:left w:val="none" w:sz="0" w:space="0" w:color="auto"/>
                <w:bottom w:val="none" w:sz="0" w:space="0" w:color="auto"/>
                <w:right w:val="none" w:sz="0" w:space="0" w:color="auto"/>
              </w:divBdr>
            </w:div>
            <w:div w:id="1927490861">
              <w:marLeft w:val="0"/>
              <w:marRight w:val="0"/>
              <w:marTop w:val="0"/>
              <w:marBottom w:val="0"/>
              <w:divBdr>
                <w:top w:val="none" w:sz="0" w:space="0" w:color="auto"/>
                <w:left w:val="none" w:sz="0" w:space="0" w:color="auto"/>
                <w:bottom w:val="none" w:sz="0" w:space="0" w:color="auto"/>
                <w:right w:val="none" w:sz="0" w:space="0" w:color="auto"/>
              </w:divBdr>
              <w:divsChild>
                <w:div w:id="19059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251089">
      <w:bodyDiv w:val="1"/>
      <w:marLeft w:val="0"/>
      <w:marRight w:val="0"/>
      <w:marTop w:val="0"/>
      <w:marBottom w:val="0"/>
      <w:divBdr>
        <w:top w:val="none" w:sz="0" w:space="0" w:color="auto"/>
        <w:left w:val="none" w:sz="0" w:space="0" w:color="auto"/>
        <w:bottom w:val="none" w:sz="0" w:space="0" w:color="auto"/>
        <w:right w:val="none" w:sz="0" w:space="0" w:color="auto"/>
      </w:divBdr>
      <w:divsChild>
        <w:div w:id="561522949">
          <w:marLeft w:val="0"/>
          <w:marRight w:val="0"/>
          <w:marTop w:val="0"/>
          <w:marBottom w:val="0"/>
          <w:divBdr>
            <w:top w:val="none" w:sz="0" w:space="0" w:color="auto"/>
            <w:left w:val="none" w:sz="0" w:space="0" w:color="auto"/>
            <w:bottom w:val="none" w:sz="0" w:space="0" w:color="auto"/>
            <w:right w:val="none" w:sz="0" w:space="0" w:color="auto"/>
          </w:divBdr>
          <w:divsChild>
            <w:div w:id="939605547">
              <w:marLeft w:val="0"/>
              <w:marRight w:val="0"/>
              <w:marTop w:val="0"/>
              <w:marBottom w:val="0"/>
              <w:divBdr>
                <w:top w:val="none" w:sz="0" w:space="0" w:color="auto"/>
                <w:left w:val="none" w:sz="0" w:space="0" w:color="auto"/>
                <w:bottom w:val="none" w:sz="0" w:space="0" w:color="auto"/>
                <w:right w:val="none" w:sz="0" w:space="0" w:color="auto"/>
              </w:divBdr>
              <w:divsChild>
                <w:div w:id="711227762">
                  <w:marLeft w:val="0"/>
                  <w:marRight w:val="0"/>
                  <w:marTop w:val="0"/>
                  <w:marBottom w:val="0"/>
                  <w:divBdr>
                    <w:top w:val="none" w:sz="0" w:space="0" w:color="auto"/>
                    <w:left w:val="none" w:sz="0" w:space="0" w:color="auto"/>
                    <w:bottom w:val="none" w:sz="0" w:space="0" w:color="auto"/>
                    <w:right w:val="none" w:sz="0" w:space="0" w:color="auto"/>
                  </w:divBdr>
                  <w:divsChild>
                    <w:div w:id="13975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984791">
      <w:bodyDiv w:val="1"/>
      <w:marLeft w:val="0"/>
      <w:marRight w:val="0"/>
      <w:marTop w:val="0"/>
      <w:marBottom w:val="0"/>
      <w:divBdr>
        <w:top w:val="none" w:sz="0" w:space="0" w:color="auto"/>
        <w:left w:val="none" w:sz="0" w:space="0" w:color="auto"/>
        <w:bottom w:val="none" w:sz="0" w:space="0" w:color="auto"/>
        <w:right w:val="none" w:sz="0" w:space="0" w:color="auto"/>
      </w:divBdr>
    </w:div>
    <w:div w:id="905989579">
      <w:bodyDiv w:val="1"/>
      <w:marLeft w:val="0"/>
      <w:marRight w:val="0"/>
      <w:marTop w:val="0"/>
      <w:marBottom w:val="0"/>
      <w:divBdr>
        <w:top w:val="none" w:sz="0" w:space="0" w:color="auto"/>
        <w:left w:val="none" w:sz="0" w:space="0" w:color="auto"/>
        <w:bottom w:val="none" w:sz="0" w:space="0" w:color="auto"/>
        <w:right w:val="none" w:sz="0" w:space="0" w:color="auto"/>
      </w:divBdr>
      <w:divsChild>
        <w:div w:id="1196576044">
          <w:marLeft w:val="0"/>
          <w:marRight w:val="0"/>
          <w:marTop w:val="0"/>
          <w:marBottom w:val="0"/>
          <w:divBdr>
            <w:top w:val="none" w:sz="0" w:space="0" w:color="auto"/>
            <w:left w:val="none" w:sz="0" w:space="0" w:color="auto"/>
            <w:bottom w:val="none" w:sz="0" w:space="0" w:color="auto"/>
            <w:right w:val="none" w:sz="0" w:space="0" w:color="auto"/>
          </w:divBdr>
          <w:divsChild>
            <w:div w:id="1073699998">
              <w:marLeft w:val="0"/>
              <w:marRight w:val="0"/>
              <w:marTop w:val="0"/>
              <w:marBottom w:val="0"/>
              <w:divBdr>
                <w:top w:val="none" w:sz="0" w:space="0" w:color="auto"/>
                <w:left w:val="none" w:sz="0" w:space="0" w:color="auto"/>
                <w:bottom w:val="none" w:sz="0" w:space="0" w:color="auto"/>
                <w:right w:val="none" w:sz="0" w:space="0" w:color="auto"/>
              </w:divBdr>
              <w:divsChild>
                <w:div w:id="20057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039984">
      <w:bodyDiv w:val="1"/>
      <w:marLeft w:val="0"/>
      <w:marRight w:val="0"/>
      <w:marTop w:val="0"/>
      <w:marBottom w:val="0"/>
      <w:divBdr>
        <w:top w:val="none" w:sz="0" w:space="0" w:color="auto"/>
        <w:left w:val="none" w:sz="0" w:space="0" w:color="auto"/>
        <w:bottom w:val="none" w:sz="0" w:space="0" w:color="auto"/>
        <w:right w:val="none" w:sz="0" w:space="0" w:color="auto"/>
      </w:divBdr>
    </w:div>
    <w:div w:id="913513722">
      <w:bodyDiv w:val="1"/>
      <w:marLeft w:val="0"/>
      <w:marRight w:val="0"/>
      <w:marTop w:val="0"/>
      <w:marBottom w:val="0"/>
      <w:divBdr>
        <w:top w:val="none" w:sz="0" w:space="0" w:color="auto"/>
        <w:left w:val="none" w:sz="0" w:space="0" w:color="auto"/>
        <w:bottom w:val="none" w:sz="0" w:space="0" w:color="auto"/>
        <w:right w:val="none" w:sz="0" w:space="0" w:color="auto"/>
      </w:divBdr>
    </w:div>
    <w:div w:id="918172165">
      <w:bodyDiv w:val="1"/>
      <w:marLeft w:val="0"/>
      <w:marRight w:val="0"/>
      <w:marTop w:val="0"/>
      <w:marBottom w:val="0"/>
      <w:divBdr>
        <w:top w:val="none" w:sz="0" w:space="0" w:color="auto"/>
        <w:left w:val="none" w:sz="0" w:space="0" w:color="auto"/>
        <w:bottom w:val="none" w:sz="0" w:space="0" w:color="auto"/>
        <w:right w:val="none" w:sz="0" w:space="0" w:color="auto"/>
      </w:divBdr>
    </w:div>
    <w:div w:id="921454131">
      <w:bodyDiv w:val="1"/>
      <w:marLeft w:val="0"/>
      <w:marRight w:val="0"/>
      <w:marTop w:val="0"/>
      <w:marBottom w:val="0"/>
      <w:divBdr>
        <w:top w:val="none" w:sz="0" w:space="0" w:color="auto"/>
        <w:left w:val="none" w:sz="0" w:space="0" w:color="auto"/>
        <w:bottom w:val="none" w:sz="0" w:space="0" w:color="auto"/>
        <w:right w:val="none" w:sz="0" w:space="0" w:color="auto"/>
      </w:divBdr>
    </w:div>
    <w:div w:id="928318482">
      <w:bodyDiv w:val="1"/>
      <w:marLeft w:val="0"/>
      <w:marRight w:val="0"/>
      <w:marTop w:val="0"/>
      <w:marBottom w:val="0"/>
      <w:divBdr>
        <w:top w:val="none" w:sz="0" w:space="0" w:color="auto"/>
        <w:left w:val="none" w:sz="0" w:space="0" w:color="auto"/>
        <w:bottom w:val="none" w:sz="0" w:space="0" w:color="auto"/>
        <w:right w:val="none" w:sz="0" w:space="0" w:color="auto"/>
      </w:divBdr>
    </w:div>
    <w:div w:id="935164856">
      <w:bodyDiv w:val="1"/>
      <w:marLeft w:val="0"/>
      <w:marRight w:val="0"/>
      <w:marTop w:val="0"/>
      <w:marBottom w:val="0"/>
      <w:divBdr>
        <w:top w:val="none" w:sz="0" w:space="0" w:color="auto"/>
        <w:left w:val="none" w:sz="0" w:space="0" w:color="auto"/>
        <w:bottom w:val="none" w:sz="0" w:space="0" w:color="auto"/>
        <w:right w:val="none" w:sz="0" w:space="0" w:color="auto"/>
      </w:divBdr>
      <w:divsChild>
        <w:div w:id="842401380">
          <w:marLeft w:val="0"/>
          <w:marRight w:val="0"/>
          <w:marTop w:val="0"/>
          <w:marBottom w:val="0"/>
          <w:divBdr>
            <w:top w:val="none" w:sz="0" w:space="0" w:color="auto"/>
            <w:left w:val="none" w:sz="0" w:space="0" w:color="auto"/>
            <w:bottom w:val="none" w:sz="0" w:space="0" w:color="auto"/>
            <w:right w:val="none" w:sz="0" w:space="0" w:color="auto"/>
          </w:divBdr>
          <w:divsChild>
            <w:div w:id="1557355284">
              <w:marLeft w:val="0"/>
              <w:marRight w:val="0"/>
              <w:marTop w:val="0"/>
              <w:marBottom w:val="0"/>
              <w:divBdr>
                <w:top w:val="none" w:sz="0" w:space="0" w:color="auto"/>
                <w:left w:val="none" w:sz="0" w:space="0" w:color="auto"/>
                <w:bottom w:val="none" w:sz="0" w:space="0" w:color="auto"/>
                <w:right w:val="none" w:sz="0" w:space="0" w:color="auto"/>
              </w:divBdr>
              <w:divsChild>
                <w:div w:id="150223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89089">
      <w:bodyDiv w:val="1"/>
      <w:marLeft w:val="0"/>
      <w:marRight w:val="0"/>
      <w:marTop w:val="0"/>
      <w:marBottom w:val="0"/>
      <w:divBdr>
        <w:top w:val="none" w:sz="0" w:space="0" w:color="auto"/>
        <w:left w:val="none" w:sz="0" w:space="0" w:color="auto"/>
        <w:bottom w:val="none" w:sz="0" w:space="0" w:color="auto"/>
        <w:right w:val="none" w:sz="0" w:space="0" w:color="auto"/>
      </w:divBdr>
    </w:div>
    <w:div w:id="958535580">
      <w:bodyDiv w:val="1"/>
      <w:marLeft w:val="0"/>
      <w:marRight w:val="0"/>
      <w:marTop w:val="0"/>
      <w:marBottom w:val="0"/>
      <w:divBdr>
        <w:top w:val="none" w:sz="0" w:space="0" w:color="auto"/>
        <w:left w:val="none" w:sz="0" w:space="0" w:color="auto"/>
        <w:bottom w:val="none" w:sz="0" w:space="0" w:color="auto"/>
        <w:right w:val="none" w:sz="0" w:space="0" w:color="auto"/>
      </w:divBdr>
      <w:divsChild>
        <w:div w:id="1727220613">
          <w:marLeft w:val="0"/>
          <w:marRight w:val="0"/>
          <w:marTop w:val="0"/>
          <w:marBottom w:val="0"/>
          <w:divBdr>
            <w:top w:val="none" w:sz="0" w:space="0" w:color="auto"/>
            <w:left w:val="none" w:sz="0" w:space="0" w:color="auto"/>
            <w:bottom w:val="none" w:sz="0" w:space="0" w:color="auto"/>
            <w:right w:val="none" w:sz="0" w:space="0" w:color="auto"/>
          </w:divBdr>
        </w:div>
      </w:divsChild>
    </w:div>
    <w:div w:id="972979750">
      <w:bodyDiv w:val="1"/>
      <w:marLeft w:val="0"/>
      <w:marRight w:val="0"/>
      <w:marTop w:val="0"/>
      <w:marBottom w:val="0"/>
      <w:divBdr>
        <w:top w:val="none" w:sz="0" w:space="0" w:color="auto"/>
        <w:left w:val="none" w:sz="0" w:space="0" w:color="auto"/>
        <w:bottom w:val="none" w:sz="0" w:space="0" w:color="auto"/>
        <w:right w:val="none" w:sz="0" w:space="0" w:color="auto"/>
      </w:divBdr>
    </w:div>
    <w:div w:id="975916575">
      <w:bodyDiv w:val="1"/>
      <w:marLeft w:val="0"/>
      <w:marRight w:val="0"/>
      <w:marTop w:val="0"/>
      <w:marBottom w:val="0"/>
      <w:divBdr>
        <w:top w:val="none" w:sz="0" w:space="0" w:color="auto"/>
        <w:left w:val="none" w:sz="0" w:space="0" w:color="auto"/>
        <w:bottom w:val="none" w:sz="0" w:space="0" w:color="auto"/>
        <w:right w:val="none" w:sz="0" w:space="0" w:color="auto"/>
      </w:divBdr>
    </w:div>
    <w:div w:id="985545817">
      <w:bodyDiv w:val="1"/>
      <w:marLeft w:val="0"/>
      <w:marRight w:val="0"/>
      <w:marTop w:val="0"/>
      <w:marBottom w:val="0"/>
      <w:divBdr>
        <w:top w:val="none" w:sz="0" w:space="0" w:color="auto"/>
        <w:left w:val="none" w:sz="0" w:space="0" w:color="auto"/>
        <w:bottom w:val="none" w:sz="0" w:space="0" w:color="auto"/>
        <w:right w:val="none" w:sz="0" w:space="0" w:color="auto"/>
      </w:divBdr>
      <w:divsChild>
        <w:div w:id="370423530">
          <w:marLeft w:val="0"/>
          <w:marRight w:val="0"/>
          <w:marTop w:val="0"/>
          <w:marBottom w:val="0"/>
          <w:divBdr>
            <w:top w:val="none" w:sz="0" w:space="0" w:color="auto"/>
            <w:left w:val="none" w:sz="0" w:space="0" w:color="auto"/>
            <w:bottom w:val="none" w:sz="0" w:space="0" w:color="auto"/>
            <w:right w:val="none" w:sz="0" w:space="0" w:color="auto"/>
          </w:divBdr>
          <w:divsChild>
            <w:div w:id="76248683">
              <w:marLeft w:val="0"/>
              <w:marRight w:val="0"/>
              <w:marTop w:val="0"/>
              <w:marBottom w:val="0"/>
              <w:divBdr>
                <w:top w:val="none" w:sz="0" w:space="0" w:color="auto"/>
                <w:left w:val="none" w:sz="0" w:space="0" w:color="auto"/>
                <w:bottom w:val="none" w:sz="0" w:space="0" w:color="auto"/>
                <w:right w:val="none" w:sz="0" w:space="0" w:color="auto"/>
              </w:divBdr>
              <w:divsChild>
                <w:div w:id="799299063">
                  <w:marLeft w:val="0"/>
                  <w:marRight w:val="0"/>
                  <w:marTop w:val="0"/>
                  <w:marBottom w:val="0"/>
                  <w:divBdr>
                    <w:top w:val="none" w:sz="0" w:space="0" w:color="auto"/>
                    <w:left w:val="none" w:sz="0" w:space="0" w:color="auto"/>
                    <w:bottom w:val="none" w:sz="0" w:space="0" w:color="auto"/>
                    <w:right w:val="none" w:sz="0" w:space="0" w:color="auto"/>
                  </w:divBdr>
                  <w:divsChild>
                    <w:div w:id="1903248820">
                      <w:marLeft w:val="300"/>
                      <w:marRight w:val="0"/>
                      <w:marTop w:val="0"/>
                      <w:marBottom w:val="0"/>
                      <w:divBdr>
                        <w:top w:val="none" w:sz="0" w:space="0" w:color="auto"/>
                        <w:left w:val="none" w:sz="0" w:space="0" w:color="auto"/>
                        <w:bottom w:val="none" w:sz="0" w:space="0" w:color="auto"/>
                        <w:right w:val="none" w:sz="0" w:space="0" w:color="auto"/>
                      </w:divBdr>
                      <w:divsChild>
                        <w:div w:id="53430657">
                          <w:marLeft w:val="-300"/>
                          <w:marRight w:val="0"/>
                          <w:marTop w:val="0"/>
                          <w:marBottom w:val="0"/>
                          <w:divBdr>
                            <w:top w:val="none" w:sz="0" w:space="0" w:color="auto"/>
                            <w:left w:val="none" w:sz="0" w:space="0" w:color="auto"/>
                            <w:bottom w:val="none" w:sz="0" w:space="0" w:color="auto"/>
                            <w:right w:val="none" w:sz="0" w:space="0" w:color="auto"/>
                          </w:divBdr>
                          <w:divsChild>
                            <w:div w:id="194715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73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183">
          <w:marLeft w:val="0"/>
          <w:marRight w:val="0"/>
          <w:marTop w:val="0"/>
          <w:marBottom w:val="0"/>
          <w:divBdr>
            <w:top w:val="none" w:sz="0" w:space="0" w:color="auto"/>
            <w:left w:val="none" w:sz="0" w:space="0" w:color="auto"/>
            <w:bottom w:val="none" w:sz="0" w:space="0" w:color="auto"/>
            <w:right w:val="none" w:sz="0" w:space="0" w:color="auto"/>
          </w:divBdr>
          <w:divsChild>
            <w:div w:id="1812594966">
              <w:marLeft w:val="0"/>
              <w:marRight w:val="0"/>
              <w:marTop w:val="0"/>
              <w:marBottom w:val="0"/>
              <w:divBdr>
                <w:top w:val="none" w:sz="0" w:space="0" w:color="auto"/>
                <w:left w:val="none" w:sz="0" w:space="0" w:color="auto"/>
                <w:bottom w:val="none" w:sz="0" w:space="0" w:color="auto"/>
                <w:right w:val="none" w:sz="0" w:space="0" w:color="auto"/>
              </w:divBdr>
              <w:divsChild>
                <w:div w:id="72314223">
                  <w:marLeft w:val="0"/>
                  <w:marRight w:val="0"/>
                  <w:marTop w:val="0"/>
                  <w:marBottom w:val="0"/>
                  <w:divBdr>
                    <w:top w:val="none" w:sz="0" w:space="0" w:color="auto"/>
                    <w:left w:val="none" w:sz="0" w:space="0" w:color="auto"/>
                    <w:bottom w:val="none" w:sz="0" w:space="0" w:color="auto"/>
                    <w:right w:val="none" w:sz="0" w:space="0" w:color="auto"/>
                  </w:divBdr>
                  <w:divsChild>
                    <w:div w:id="9988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938389">
      <w:bodyDiv w:val="1"/>
      <w:marLeft w:val="0"/>
      <w:marRight w:val="0"/>
      <w:marTop w:val="0"/>
      <w:marBottom w:val="0"/>
      <w:divBdr>
        <w:top w:val="none" w:sz="0" w:space="0" w:color="auto"/>
        <w:left w:val="none" w:sz="0" w:space="0" w:color="auto"/>
        <w:bottom w:val="none" w:sz="0" w:space="0" w:color="auto"/>
        <w:right w:val="none" w:sz="0" w:space="0" w:color="auto"/>
      </w:divBdr>
    </w:div>
    <w:div w:id="1028020849">
      <w:bodyDiv w:val="1"/>
      <w:marLeft w:val="0"/>
      <w:marRight w:val="0"/>
      <w:marTop w:val="0"/>
      <w:marBottom w:val="0"/>
      <w:divBdr>
        <w:top w:val="none" w:sz="0" w:space="0" w:color="auto"/>
        <w:left w:val="none" w:sz="0" w:space="0" w:color="auto"/>
        <w:bottom w:val="none" w:sz="0" w:space="0" w:color="auto"/>
        <w:right w:val="none" w:sz="0" w:space="0" w:color="auto"/>
      </w:divBdr>
    </w:div>
    <w:div w:id="1028145232">
      <w:bodyDiv w:val="1"/>
      <w:marLeft w:val="0"/>
      <w:marRight w:val="0"/>
      <w:marTop w:val="0"/>
      <w:marBottom w:val="0"/>
      <w:divBdr>
        <w:top w:val="none" w:sz="0" w:space="0" w:color="auto"/>
        <w:left w:val="none" w:sz="0" w:space="0" w:color="auto"/>
        <w:bottom w:val="none" w:sz="0" w:space="0" w:color="auto"/>
        <w:right w:val="none" w:sz="0" w:space="0" w:color="auto"/>
      </w:divBdr>
    </w:div>
    <w:div w:id="1028992124">
      <w:bodyDiv w:val="1"/>
      <w:marLeft w:val="0"/>
      <w:marRight w:val="0"/>
      <w:marTop w:val="0"/>
      <w:marBottom w:val="0"/>
      <w:divBdr>
        <w:top w:val="none" w:sz="0" w:space="0" w:color="auto"/>
        <w:left w:val="none" w:sz="0" w:space="0" w:color="auto"/>
        <w:bottom w:val="none" w:sz="0" w:space="0" w:color="auto"/>
        <w:right w:val="none" w:sz="0" w:space="0" w:color="auto"/>
      </w:divBdr>
    </w:div>
    <w:div w:id="1037586579">
      <w:bodyDiv w:val="1"/>
      <w:marLeft w:val="0"/>
      <w:marRight w:val="0"/>
      <w:marTop w:val="0"/>
      <w:marBottom w:val="0"/>
      <w:divBdr>
        <w:top w:val="none" w:sz="0" w:space="0" w:color="auto"/>
        <w:left w:val="none" w:sz="0" w:space="0" w:color="auto"/>
        <w:bottom w:val="none" w:sz="0" w:space="0" w:color="auto"/>
        <w:right w:val="none" w:sz="0" w:space="0" w:color="auto"/>
      </w:divBdr>
      <w:divsChild>
        <w:div w:id="1194226974">
          <w:marLeft w:val="0"/>
          <w:marRight w:val="0"/>
          <w:marTop w:val="0"/>
          <w:marBottom w:val="0"/>
          <w:divBdr>
            <w:top w:val="none" w:sz="0" w:space="0" w:color="auto"/>
            <w:left w:val="none" w:sz="0" w:space="0" w:color="auto"/>
            <w:bottom w:val="none" w:sz="0" w:space="0" w:color="auto"/>
            <w:right w:val="none" w:sz="0" w:space="0" w:color="auto"/>
          </w:divBdr>
          <w:divsChild>
            <w:div w:id="2068601911">
              <w:marLeft w:val="0"/>
              <w:marRight w:val="0"/>
              <w:marTop w:val="0"/>
              <w:marBottom w:val="0"/>
              <w:divBdr>
                <w:top w:val="none" w:sz="0" w:space="0" w:color="auto"/>
                <w:left w:val="none" w:sz="0" w:space="0" w:color="auto"/>
                <w:bottom w:val="none" w:sz="0" w:space="0" w:color="auto"/>
                <w:right w:val="none" w:sz="0" w:space="0" w:color="auto"/>
              </w:divBdr>
              <w:divsChild>
                <w:div w:id="2797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870608">
      <w:bodyDiv w:val="1"/>
      <w:marLeft w:val="0"/>
      <w:marRight w:val="0"/>
      <w:marTop w:val="0"/>
      <w:marBottom w:val="0"/>
      <w:divBdr>
        <w:top w:val="none" w:sz="0" w:space="0" w:color="auto"/>
        <w:left w:val="none" w:sz="0" w:space="0" w:color="auto"/>
        <w:bottom w:val="none" w:sz="0" w:space="0" w:color="auto"/>
        <w:right w:val="none" w:sz="0" w:space="0" w:color="auto"/>
      </w:divBdr>
    </w:div>
    <w:div w:id="1045565567">
      <w:bodyDiv w:val="1"/>
      <w:marLeft w:val="0"/>
      <w:marRight w:val="0"/>
      <w:marTop w:val="0"/>
      <w:marBottom w:val="0"/>
      <w:divBdr>
        <w:top w:val="none" w:sz="0" w:space="0" w:color="auto"/>
        <w:left w:val="none" w:sz="0" w:space="0" w:color="auto"/>
        <w:bottom w:val="none" w:sz="0" w:space="0" w:color="auto"/>
        <w:right w:val="none" w:sz="0" w:space="0" w:color="auto"/>
      </w:divBdr>
    </w:div>
    <w:div w:id="1047603241">
      <w:bodyDiv w:val="1"/>
      <w:marLeft w:val="0"/>
      <w:marRight w:val="0"/>
      <w:marTop w:val="0"/>
      <w:marBottom w:val="0"/>
      <w:divBdr>
        <w:top w:val="none" w:sz="0" w:space="0" w:color="auto"/>
        <w:left w:val="none" w:sz="0" w:space="0" w:color="auto"/>
        <w:bottom w:val="none" w:sz="0" w:space="0" w:color="auto"/>
        <w:right w:val="none" w:sz="0" w:space="0" w:color="auto"/>
      </w:divBdr>
    </w:div>
    <w:div w:id="1049914393">
      <w:bodyDiv w:val="1"/>
      <w:marLeft w:val="0"/>
      <w:marRight w:val="0"/>
      <w:marTop w:val="0"/>
      <w:marBottom w:val="0"/>
      <w:divBdr>
        <w:top w:val="none" w:sz="0" w:space="0" w:color="auto"/>
        <w:left w:val="none" w:sz="0" w:space="0" w:color="auto"/>
        <w:bottom w:val="none" w:sz="0" w:space="0" w:color="auto"/>
        <w:right w:val="none" w:sz="0" w:space="0" w:color="auto"/>
      </w:divBdr>
      <w:divsChild>
        <w:div w:id="477647763">
          <w:marLeft w:val="0"/>
          <w:marRight w:val="0"/>
          <w:marTop w:val="0"/>
          <w:marBottom w:val="0"/>
          <w:divBdr>
            <w:top w:val="none" w:sz="0" w:space="0" w:color="auto"/>
            <w:left w:val="none" w:sz="0" w:space="0" w:color="auto"/>
            <w:bottom w:val="none" w:sz="0" w:space="0" w:color="auto"/>
            <w:right w:val="none" w:sz="0" w:space="0" w:color="auto"/>
          </w:divBdr>
        </w:div>
      </w:divsChild>
    </w:div>
    <w:div w:id="1059328103">
      <w:bodyDiv w:val="1"/>
      <w:marLeft w:val="0"/>
      <w:marRight w:val="0"/>
      <w:marTop w:val="0"/>
      <w:marBottom w:val="0"/>
      <w:divBdr>
        <w:top w:val="none" w:sz="0" w:space="0" w:color="auto"/>
        <w:left w:val="none" w:sz="0" w:space="0" w:color="auto"/>
        <w:bottom w:val="none" w:sz="0" w:space="0" w:color="auto"/>
        <w:right w:val="none" w:sz="0" w:space="0" w:color="auto"/>
      </w:divBdr>
      <w:divsChild>
        <w:div w:id="149030047">
          <w:marLeft w:val="0"/>
          <w:marRight w:val="0"/>
          <w:marTop w:val="0"/>
          <w:marBottom w:val="0"/>
          <w:divBdr>
            <w:top w:val="none" w:sz="0" w:space="0" w:color="auto"/>
            <w:left w:val="none" w:sz="0" w:space="0" w:color="auto"/>
            <w:bottom w:val="none" w:sz="0" w:space="0" w:color="auto"/>
            <w:right w:val="none" w:sz="0" w:space="0" w:color="auto"/>
          </w:divBdr>
          <w:divsChild>
            <w:div w:id="1116633177">
              <w:marLeft w:val="0"/>
              <w:marRight w:val="0"/>
              <w:marTop w:val="0"/>
              <w:marBottom w:val="0"/>
              <w:divBdr>
                <w:top w:val="none" w:sz="0" w:space="0" w:color="auto"/>
                <w:left w:val="none" w:sz="0" w:space="0" w:color="auto"/>
                <w:bottom w:val="none" w:sz="0" w:space="0" w:color="auto"/>
                <w:right w:val="none" w:sz="0" w:space="0" w:color="auto"/>
              </w:divBdr>
              <w:divsChild>
                <w:div w:id="33719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7132">
      <w:bodyDiv w:val="1"/>
      <w:marLeft w:val="0"/>
      <w:marRight w:val="0"/>
      <w:marTop w:val="0"/>
      <w:marBottom w:val="0"/>
      <w:divBdr>
        <w:top w:val="none" w:sz="0" w:space="0" w:color="auto"/>
        <w:left w:val="none" w:sz="0" w:space="0" w:color="auto"/>
        <w:bottom w:val="none" w:sz="0" w:space="0" w:color="auto"/>
        <w:right w:val="none" w:sz="0" w:space="0" w:color="auto"/>
      </w:divBdr>
    </w:div>
    <w:div w:id="1068653850">
      <w:bodyDiv w:val="1"/>
      <w:marLeft w:val="0"/>
      <w:marRight w:val="0"/>
      <w:marTop w:val="0"/>
      <w:marBottom w:val="0"/>
      <w:divBdr>
        <w:top w:val="none" w:sz="0" w:space="0" w:color="auto"/>
        <w:left w:val="none" w:sz="0" w:space="0" w:color="auto"/>
        <w:bottom w:val="none" w:sz="0" w:space="0" w:color="auto"/>
        <w:right w:val="none" w:sz="0" w:space="0" w:color="auto"/>
      </w:divBdr>
    </w:div>
    <w:div w:id="1069838799">
      <w:bodyDiv w:val="1"/>
      <w:marLeft w:val="0"/>
      <w:marRight w:val="0"/>
      <w:marTop w:val="0"/>
      <w:marBottom w:val="0"/>
      <w:divBdr>
        <w:top w:val="none" w:sz="0" w:space="0" w:color="auto"/>
        <w:left w:val="none" w:sz="0" w:space="0" w:color="auto"/>
        <w:bottom w:val="none" w:sz="0" w:space="0" w:color="auto"/>
        <w:right w:val="none" w:sz="0" w:space="0" w:color="auto"/>
      </w:divBdr>
    </w:div>
    <w:div w:id="1070882859">
      <w:bodyDiv w:val="1"/>
      <w:marLeft w:val="0"/>
      <w:marRight w:val="0"/>
      <w:marTop w:val="0"/>
      <w:marBottom w:val="0"/>
      <w:divBdr>
        <w:top w:val="none" w:sz="0" w:space="0" w:color="auto"/>
        <w:left w:val="none" w:sz="0" w:space="0" w:color="auto"/>
        <w:bottom w:val="none" w:sz="0" w:space="0" w:color="auto"/>
        <w:right w:val="none" w:sz="0" w:space="0" w:color="auto"/>
      </w:divBdr>
    </w:div>
    <w:div w:id="1074089120">
      <w:bodyDiv w:val="1"/>
      <w:marLeft w:val="0"/>
      <w:marRight w:val="0"/>
      <w:marTop w:val="0"/>
      <w:marBottom w:val="0"/>
      <w:divBdr>
        <w:top w:val="none" w:sz="0" w:space="0" w:color="auto"/>
        <w:left w:val="none" w:sz="0" w:space="0" w:color="auto"/>
        <w:bottom w:val="none" w:sz="0" w:space="0" w:color="auto"/>
        <w:right w:val="none" w:sz="0" w:space="0" w:color="auto"/>
      </w:divBdr>
    </w:div>
    <w:div w:id="1082335231">
      <w:bodyDiv w:val="1"/>
      <w:marLeft w:val="0"/>
      <w:marRight w:val="0"/>
      <w:marTop w:val="0"/>
      <w:marBottom w:val="0"/>
      <w:divBdr>
        <w:top w:val="none" w:sz="0" w:space="0" w:color="auto"/>
        <w:left w:val="none" w:sz="0" w:space="0" w:color="auto"/>
        <w:bottom w:val="none" w:sz="0" w:space="0" w:color="auto"/>
        <w:right w:val="none" w:sz="0" w:space="0" w:color="auto"/>
      </w:divBdr>
    </w:div>
    <w:div w:id="1085423224">
      <w:bodyDiv w:val="1"/>
      <w:marLeft w:val="0"/>
      <w:marRight w:val="0"/>
      <w:marTop w:val="0"/>
      <w:marBottom w:val="0"/>
      <w:divBdr>
        <w:top w:val="none" w:sz="0" w:space="0" w:color="auto"/>
        <w:left w:val="none" w:sz="0" w:space="0" w:color="auto"/>
        <w:bottom w:val="none" w:sz="0" w:space="0" w:color="auto"/>
        <w:right w:val="none" w:sz="0" w:space="0" w:color="auto"/>
      </w:divBdr>
    </w:div>
    <w:div w:id="1086801843">
      <w:bodyDiv w:val="1"/>
      <w:marLeft w:val="0"/>
      <w:marRight w:val="0"/>
      <w:marTop w:val="0"/>
      <w:marBottom w:val="0"/>
      <w:divBdr>
        <w:top w:val="none" w:sz="0" w:space="0" w:color="auto"/>
        <w:left w:val="none" w:sz="0" w:space="0" w:color="auto"/>
        <w:bottom w:val="none" w:sz="0" w:space="0" w:color="auto"/>
        <w:right w:val="none" w:sz="0" w:space="0" w:color="auto"/>
      </w:divBdr>
    </w:div>
    <w:div w:id="1093936408">
      <w:bodyDiv w:val="1"/>
      <w:marLeft w:val="0"/>
      <w:marRight w:val="0"/>
      <w:marTop w:val="0"/>
      <w:marBottom w:val="0"/>
      <w:divBdr>
        <w:top w:val="none" w:sz="0" w:space="0" w:color="auto"/>
        <w:left w:val="none" w:sz="0" w:space="0" w:color="auto"/>
        <w:bottom w:val="none" w:sz="0" w:space="0" w:color="auto"/>
        <w:right w:val="none" w:sz="0" w:space="0" w:color="auto"/>
      </w:divBdr>
    </w:div>
    <w:div w:id="1093939725">
      <w:bodyDiv w:val="1"/>
      <w:marLeft w:val="0"/>
      <w:marRight w:val="0"/>
      <w:marTop w:val="0"/>
      <w:marBottom w:val="0"/>
      <w:divBdr>
        <w:top w:val="none" w:sz="0" w:space="0" w:color="auto"/>
        <w:left w:val="none" w:sz="0" w:space="0" w:color="auto"/>
        <w:bottom w:val="none" w:sz="0" w:space="0" w:color="auto"/>
        <w:right w:val="none" w:sz="0" w:space="0" w:color="auto"/>
      </w:divBdr>
    </w:div>
    <w:div w:id="1095790176">
      <w:bodyDiv w:val="1"/>
      <w:marLeft w:val="0"/>
      <w:marRight w:val="0"/>
      <w:marTop w:val="0"/>
      <w:marBottom w:val="0"/>
      <w:divBdr>
        <w:top w:val="none" w:sz="0" w:space="0" w:color="auto"/>
        <w:left w:val="none" w:sz="0" w:space="0" w:color="auto"/>
        <w:bottom w:val="none" w:sz="0" w:space="0" w:color="auto"/>
        <w:right w:val="none" w:sz="0" w:space="0" w:color="auto"/>
      </w:divBdr>
    </w:div>
    <w:div w:id="1107845476">
      <w:bodyDiv w:val="1"/>
      <w:marLeft w:val="0"/>
      <w:marRight w:val="0"/>
      <w:marTop w:val="0"/>
      <w:marBottom w:val="0"/>
      <w:divBdr>
        <w:top w:val="none" w:sz="0" w:space="0" w:color="auto"/>
        <w:left w:val="none" w:sz="0" w:space="0" w:color="auto"/>
        <w:bottom w:val="none" w:sz="0" w:space="0" w:color="auto"/>
        <w:right w:val="none" w:sz="0" w:space="0" w:color="auto"/>
      </w:divBdr>
    </w:div>
    <w:div w:id="1116949040">
      <w:bodyDiv w:val="1"/>
      <w:marLeft w:val="0"/>
      <w:marRight w:val="0"/>
      <w:marTop w:val="0"/>
      <w:marBottom w:val="0"/>
      <w:divBdr>
        <w:top w:val="none" w:sz="0" w:space="0" w:color="auto"/>
        <w:left w:val="none" w:sz="0" w:space="0" w:color="auto"/>
        <w:bottom w:val="none" w:sz="0" w:space="0" w:color="auto"/>
        <w:right w:val="none" w:sz="0" w:space="0" w:color="auto"/>
      </w:divBdr>
      <w:divsChild>
        <w:div w:id="288361628">
          <w:marLeft w:val="0"/>
          <w:marRight w:val="0"/>
          <w:marTop w:val="0"/>
          <w:marBottom w:val="0"/>
          <w:divBdr>
            <w:top w:val="none" w:sz="0" w:space="0" w:color="auto"/>
            <w:left w:val="none" w:sz="0" w:space="0" w:color="auto"/>
            <w:bottom w:val="none" w:sz="0" w:space="0" w:color="auto"/>
            <w:right w:val="none" w:sz="0" w:space="0" w:color="auto"/>
          </w:divBdr>
          <w:divsChild>
            <w:div w:id="403066435">
              <w:marLeft w:val="0"/>
              <w:marRight w:val="0"/>
              <w:marTop w:val="0"/>
              <w:marBottom w:val="0"/>
              <w:divBdr>
                <w:top w:val="none" w:sz="0" w:space="0" w:color="auto"/>
                <w:left w:val="none" w:sz="0" w:space="0" w:color="auto"/>
                <w:bottom w:val="none" w:sz="0" w:space="0" w:color="auto"/>
                <w:right w:val="none" w:sz="0" w:space="0" w:color="auto"/>
              </w:divBdr>
              <w:divsChild>
                <w:div w:id="213667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062646">
      <w:bodyDiv w:val="1"/>
      <w:marLeft w:val="0"/>
      <w:marRight w:val="0"/>
      <w:marTop w:val="0"/>
      <w:marBottom w:val="0"/>
      <w:divBdr>
        <w:top w:val="none" w:sz="0" w:space="0" w:color="auto"/>
        <w:left w:val="none" w:sz="0" w:space="0" w:color="auto"/>
        <w:bottom w:val="none" w:sz="0" w:space="0" w:color="auto"/>
        <w:right w:val="none" w:sz="0" w:space="0" w:color="auto"/>
      </w:divBdr>
    </w:div>
    <w:div w:id="1138844612">
      <w:bodyDiv w:val="1"/>
      <w:marLeft w:val="0"/>
      <w:marRight w:val="0"/>
      <w:marTop w:val="0"/>
      <w:marBottom w:val="0"/>
      <w:divBdr>
        <w:top w:val="none" w:sz="0" w:space="0" w:color="auto"/>
        <w:left w:val="none" w:sz="0" w:space="0" w:color="auto"/>
        <w:bottom w:val="none" w:sz="0" w:space="0" w:color="auto"/>
        <w:right w:val="none" w:sz="0" w:space="0" w:color="auto"/>
      </w:divBdr>
      <w:divsChild>
        <w:div w:id="1962108600">
          <w:marLeft w:val="0"/>
          <w:marRight w:val="0"/>
          <w:marTop w:val="0"/>
          <w:marBottom w:val="0"/>
          <w:divBdr>
            <w:top w:val="none" w:sz="0" w:space="0" w:color="auto"/>
            <w:left w:val="none" w:sz="0" w:space="0" w:color="auto"/>
            <w:bottom w:val="none" w:sz="0" w:space="0" w:color="auto"/>
            <w:right w:val="none" w:sz="0" w:space="0" w:color="auto"/>
          </w:divBdr>
        </w:div>
      </w:divsChild>
    </w:div>
    <w:div w:id="1140149846">
      <w:bodyDiv w:val="1"/>
      <w:marLeft w:val="0"/>
      <w:marRight w:val="0"/>
      <w:marTop w:val="0"/>
      <w:marBottom w:val="0"/>
      <w:divBdr>
        <w:top w:val="none" w:sz="0" w:space="0" w:color="auto"/>
        <w:left w:val="none" w:sz="0" w:space="0" w:color="auto"/>
        <w:bottom w:val="none" w:sz="0" w:space="0" w:color="auto"/>
        <w:right w:val="none" w:sz="0" w:space="0" w:color="auto"/>
      </w:divBdr>
    </w:div>
    <w:div w:id="1145050991">
      <w:bodyDiv w:val="1"/>
      <w:marLeft w:val="0"/>
      <w:marRight w:val="0"/>
      <w:marTop w:val="0"/>
      <w:marBottom w:val="0"/>
      <w:divBdr>
        <w:top w:val="none" w:sz="0" w:space="0" w:color="auto"/>
        <w:left w:val="none" w:sz="0" w:space="0" w:color="auto"/>
        <w:bottom w:val="none" w:sz="0" w:space="0" w:color="auto"/>
        <w:right w:val="none" w:sz="0" w:space="0" w:color="auto"/>
      </w:divBdr>
    </w:div>
    <w:div w:id="1151941524">
      <w:bodyDiv w:val="1"/>
      <w:marLeft w:val="0"/>
      <w:marRight w:val="0"/>
      <w:marTop w:val="0"/>
      <w:marBottom w:val="0"/>
      <w:divBdr>
        <w:top w:val="none" w:sz="0" w:space="0" w:color="auto"/>
        <w:left w:val="none" w:sz="0" w:space="0" w:color="auto"/>
        <w:bottom w:val="none" w:sz="0" w:space="0" w:color="auto"/>
        <w:right w:val="none" w:sz="0" w:space="0" w:color="auto"/>
      </w:divBdr>
      <w:divsChild>
        <w:div w:id="715012695">
          <w:marLeft w:val="0"/>
          <w:marRight w:val="0"/>
          <w:marTop w:val="0"/>
          <w:marBottom w:val="0"/>
          <w:divBdr>
            <w:top w:val="none" w:sz="0" w:space="0" w:color="auto"/>
            <w:left w:val="none" w:sz="0" w:space="0" w:color="auto"/>
            <w:bottom w:val="none" w:sz="0" w:space="0" w:color="auto"/>
            <w:right w:val="none" w:sz="0" w:space="0" w:color="auto"/>
          </w:divBdr>
          <w:divsChild>
            <w:div w:id="1396704784">
              <w:marLeft w:val="0"/>
              <w:marRight w:val="0"/>
              <w:marTop w:val="0"/>
              <w:marBottom w:val="0"/>
              <w:divBdr>
                <w:top w:val="none" w:sz="0" w:space="0" w:color="auto"/>
                <w:left w:val="none" w:sz="0" w:space="0" w:color="auto"/>
                <w:bottom w:val="none" w:sz="0" w:space="0" w:color="auto"/>
                <w:right w:val="none" w:sz="0" w:space="0" w:color="auto"/>
              </w:divBdr>
              <w:divsChild>
                <w:div w:id="144202413">
                  <w:marLeft w:val="0"/>
                  <w:marRight w:val="0"/>
                  <w:marTop w:val="0"/>
                  <w:marBottom w:val="0"/>
                  <w:divBdr>
                    <w:top w:val="none" w:sz="0" w:space="0" w:color="auto"/>
                    <w:left w:val="none" w:sz="0" w:space="0" w:color="auto"/>
                    <w:bottom w:val="none" w:sz="0" w:space="0" w:color="auto"/>
                    <w:right w:val="none" w:sz="0" w:space="0" w:color="auto"/>
                  </w:divBdr>
                  <w:divsChild>
                    <w:div w:id="1177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212069">
      <w:bodyDiv w:val="1"/>
      <w:marLeft w:val="0"/>
      <w:marRight w:val="0"/>
      <w:marTop w:val="0"/>
      <w:marBottom w:val="0"/>
      <w:divBdr>
        <w:top w:val="none" w:sz="0" w:space="0" w:color="auto"/>
        <w:left w:val="none" w:sz="0" w:space="0" w:color="auto"/>
        <w:bottom w:val="none" w:sz="0" w:space="0" w:color="auto"/>
        <w:right w:val="none" w:sz="0" w:space="0" w:color="auto"/>
      </w:divBdr>
    </w:div>
    <w:div w:id="1153987311">
      <w:bodyDiv w:val="1"/>
      <w:marLeft w:val="0"/>
      <w:marRight w:val="0"/>
      <w:marTop w:val="0"/>
      <w:marBottom w:val="0"/>
      <w:divBdr>
        <w:top w:val="none" w:sz="0" w:space="0" w:color="auto"/>
        <w:left w:val="none" w:sz="0" w:space="0" w:color="auto"/>
        <w:bottom w:val="none" w:sz="0" w:space="0" w:color="auto"/>
        <w:right w:val="none" w:sz="0" w:space="0" w:color="auto"/>
      </w:divBdr>
    </w:div>
    <w:div w:id="1155298450">
      <w:bodyDiv w:val="1"/>
      <w:marLeft w:val="0"/>
      <w:marRight w:val="0"/>
      <w:marTop w:val="0"/>
      <w:marBottom w:val="0"/>
      <w:divBdr>
        <w:top w:val="none" w:sz="0" w:space="0" w:color="auto"/>
        <w:left w:val="none" w:sz="0" w:space="0" w:color="auto"/>
        <w:bottom w:val="none" w:sz="0" w:space="0" w:color="auto"/>
        <w:right w:val="none" w:sz="0" w:space="0" w:color="auto"/>
      </w:divBdr>
    </w:div>
    <w:div w:id="1161851857">
      <w:bodyDiv w:val="1"/>
      <w:marLeft w:val="0"/>
      <w:marRight w:val="0"/>
      <w:marTop w:val="0"/>
      <w:marBottom w:val="0"/>
      <w:divBdr>
        <w:top w:val="none" w:sz="0" w:space="0" w:color="auto"/>
        <w:left w:val="none" w:sz="0" w:space="0" w:color="auto"/>
        <w:bottom w:val="none" w:sz="0" w:space="0" w:color="auto"/>
        <w:right w:val="none" w:sz="0" w:space="0" w:color="auto"/>
      </w:divBdr>
    </w:div>
    <w:div w:id="1165972683">
      <w:bodyDiv w:val="1"/>
      <w:marLeft w:val="0"/>
      <w:marRight w:val="0"/>
      <w:marTop w:val="0"/>
      <w:marBottom w:val="0"/>
      <w:divBdr>
        <w:top w:val="none" w:sz="0" w:space="0" w:color="auto"/>
        <w:left w:val="none" w:sz="0" w:space="0" w:color="auto"/>
        <w:bottom w:val="none" w:sz="0" w:space="0" w:color="auto"/>
        <w:right w:val="none" w:sz="0" w:space="0" w:color="auto"/>
      </w:divBdr>
    </w:div>
    <w:div w:id="1176531082">
      <w:bodyDiv w:val="1"/>
      <w:marLeft w:val="0"/>
      <w:marRight w:val="0"/>
      <w:marTop w:val="0"/>
      <w:marBottom w:val="0"/>
      <w:divBdr>
        <w:top w:val="none" w:sz="0" w:space="0" w:color="auto"/>
        <w:left w:val="none" w:sz="0" w:space="0" w:color="auto"/>
        <w:bottom w:val="none" w:sz="0" w:space="0" w:color="auto"/>
        <w:right w:val="none" w:sz="0" w:space="0" w:color="auto"/>
      </w:divBdr>
    </w:div>
    <w:div w:id="1180125355">
      <w:bodyDiv w:val="1"/>
      <w:marLeft w:val="0"/>
      <w:marRight w:val="0"/>
      <w:marTop w:val="0"/>
      <w:marBottom w:val="0"/>
      <w:divBdr>
        <w:top w:val="none" w:sz="0" w:space="0" w:color="auto"/>
        <w:left w:val="none" w:sz="0" w:space="0" w:color="auto"/>
        <w:bottom w:val="none" w:sz="0" w:space="0" w:color="auto"/>
        <w:right w:val="none" w:sz="0" w:space="0" w:color="auto"/>
      </w:divBdr>
    </w:div>
    <w:div w:id="1185368626">
      <w:bodyDiv w:val="1"/>
      <w:marLeft w:val="0"/>
      <w:marRight w:val="0"/>
      <w:marTop w:val="0"/>
      <w:marBottom w:val="0"/>
      <w:divBdr>
        <w:top w:val="none" w:sz="0" w:space="0" w:color="auto"/>
        <w:left w:val="none" w:sz="0" w:space="0" w:color="auto"/>
        <w:bottom w:val="none" w:sz="0" w:space="0" w:color="auto"/>
        <w:right w:val="none" w:sz="0" w:space="0" w:color="auto"/>
      </w:divBdr>
    </w:div>
    <w:div w:id="1190535062">
      <w:bodyDiv w:val="1"/>
      <w:marLeft w:val="0"/>
      <w:marRight w:val="0"/>
      <w:marTop w:val="0"/>
      <w:marBottom w:val="0"/>
      <w:divBdr>
        <w:top w:val="none" w:sz="0" w:space="0" w:color="auto"/>
        <w:left w:val="none" w:sz="0" w:space="0" w:color="auto"/>
        <w:bottom w:val="none" w:sz="0" w:space="0" w:color="auto"/>
        <w:right w:val="none" w:sz="0" w:space="0" w:color="auto"/>
      </w:divBdr>
    </w:div>
    <w:div w:id="1194688093">
      <w:bodyDiv w:val="1"/>
      <w:marLeft w:val="0"/>
      <w:marRight w:val="0"/>
      <w:marTop w:val="0"/>
      <w:marBottom w:val="0"/>
      <w:divBdr>
        <w:top w:val="none" w:sz="0" w:space="0" w:color="auto"/>
        <w:left w:val="none" w:sz="0" w:space="0" w:color="auto"/>
        <w:bottom w:val="none" w:sz="0" w:space="0" w:color="auto"/>
        <w:right w:val="none" w:sz="0" w:space="0" w:color="auto"/>
      </w:divBdr>
    </w:div>
    <w:div w:id="1204632390">
      <w:bodyDiv w:val="1"/>
      <w:marLeft w:val="0"/>
      <w:marRight w:val="0"/>
      <w:marTop w:val="0"/>
      <w:marBottom w:val="0"/>
      <w:divBdr>
        <w:top w:val="none" w:sz="0" w:space="0" w:color="auto"/>
        <w:left w:val="none" w:sz="0" w:space="0" w:color="auto"/>
        <w:bottom w:val="none" w:sz="0" w:space="0" w:color="auto"/>
        <w:right w:val="none" w:sz="0" w:space="0" w:color="auto"/>
      </w:divBdr>
    </w:div>
    <w:div w:id="1211653565">
      <w:bodyDiv w:val="1"/>
      <w:marLeft w:val="0"/>
      <w:marRight w:val="0"/>
      <w:marTop w:val="0"/>
      <w:marBottom w:val="0"/>
      <w:divBdr>
        <w:top w:val="none" w:sz="0" w:space="0" w:color="auto"/>
        <w:left w:val="none" w:sz="0" w:space="0" w:color="auto"/>
        <w:bottom w:val="none" w:sz="0" w:space="0" w:color="auto"/>
        <w:right w:val="none" w:sz="0" w:space="0" w:color="auto"/>
      </w:divBdr>
    </w:div>
    <w:div w:id="1224487848">
      <w:bodyDiv w:val="1"/>
      <w:marLeft w:val="0"/>
      <w:marRight w:val="0"/>
      <w:marTop w:val="0"/>
      <w:marBottom w:val="0"/>
      <w:divBdr>
        <w:top w:val="none" w:sz="0" w:space="0" w:color="auto"/>
        <w:left w:val="none" w:sz="0" w:space="0" w:color="auto"/>
        <w:bottom w:val="none" w:sz="0" w:space="0" w:color="auto"/>
        <w:right w:val="none" w:sz="0" w:space="0" w:color="auto"/>
      </w:divBdr>
    </w:div>
    <w:div w:id="1226795276">
      <w:bodyDiv w:val="1"/>
      <w:marLeft w:val="0"/>
      <w:marRight w:val="0"/>
      <w:marTop w:val="0"/>
      <w:marBottom w:val="0"/>
      <w:divBdr>
        <w:top w:val="none" w:sz="0" w:space="0" w:color="auto"/>
        <w:left w:val="none" w:sz="0" w:space="0" w:color="auto"/>
        <w:bottom w:val="none" w:sz="0" w:space="0" w:color="auto"/>
        <w:right w:val="none" w:sz="0" w:space="0" w:color="auto"/>
      </w:divBdr>
    </w:div>
    <w:div w:id="1230774847">
      <w:bodyDiv w:val="1"/>
      <w:marLeft w:val="0"/>
      <w:marRight w:val="0"/>
      <w:marTop w:val="0"/>
      <w:marBottom w:val="0"/>
      <w:divBdr>
        <w:top w:val="none" w:sz="0" w:space="0" w:color="auto"/>
        <w:left w:val="none" w:sz="0" w:space="0" w:color="auto"/>
        <w:bottom w:val="none" w:sz="0" w:space="0" w:color="auto"/>
        <w:right w:val="none" w:sz="0" w:space="0" w:color="auto"/>
      </w:divBdr>
    </w:div>
    <w:div w:id="1237784816">
      <w:bodyDiv w:val="1"/>
      <w:marLeft w:val="0"/>
      <w:marRight w:val="0"/>
      <w:marTop w:val="0"/>
      <w:marBottom w:val="0"/>
      <w:divBdr>
        <w:top w:val="none" w:sz="0" w:space="0" w:color="auto"/>
        <w:left w:val="none" w:sz="0" w:space="0" w:color="auto"/>
        <w:bottom w:val="none" w:sz="0" w:space="0" w:color="auto"/>
        <w:right w:val="none" w:sz="0" w:space="0" w:color="auto"/>
      </w:divBdr>
      <w:divsChild>
        <w:div w:id="742876139">
          <w:marLeft w:val="0"/>
          <w:marRight w:val="0"/>
          <w:marTop w:val="0"/>
          <w:marBottom w:val="120"/>
          <w:divBdr>
            <w:top w:val="none" w:sz="0" w:space="0" w:color="auto"/>
            <w:left w:val="none" w:sz="0" w:space="0" w:color="auto"/>
            <w:bottom w:val="single" w:sz="6" w:space="6" w:color="404040"/>
            <w:right w:val="none" w:sz="0" w:space="0" w:color="auto"/>
          </w:divBdr>
        </w:div>
      </w:divsChild>
    </w:div>
    <w:div w:id="1244031615">
      <w:bodyDiv w:val="1"/>
      <w:marLeft w:val="0"/>
      <w:marRight w:val="0"/>
      <w:marTop w:val="0"/>
      <w:marBottom w:val="0"/>
      <w:divBdr>
        <w:top w:val="none" w:sz="0" w:space="0" w:color="auto"/>
        <w:left w:val="none" w:sz="0" w:space="0" w:color="auto"/>
        <w:bottom w:val="none" w:sz="0" w:space="0" w:color="auto"/>
        <w:right w:val="none" w:sz="0" w:space="0" w:color="auto"/>
      </w:divBdr>
    </w:div>
    <w:div w:id="1246768174">
      <w:bodyDiv w:val="1"/>
      <w:marLeft w:val="0"/>
      <w:marRight w:val="0"/>
      <w:marTop w:val="0"/>
      <w:marBottom w:val="0"/>
      <w:divBdr>
        <w:top w:val="none" w:sz="0" w:space="0" w:color="auto"/>
        <w:left w:val="none" w:sz="0" w:space="0" w:color="auto"/>
        <w:bottom w:val="none" w:sz="0" w:space="0" w:color="auto"/>
        <w:right w:val="none" w:sz="0" w:space="0" w:color="auto"/>
      </w:divBdr>
      <w:divsChild>
        <w:div w:id="797844714">
          <w:marLeft w:val="0"/>
          <w:marRight w:val="0"/>
          <w:marTop w:val="0"/>
          <w:marBottom w:val="0"/>
          <w:divBdr>
            <w:top w:val="none" w:sz="0" w:space="0" w:color="auto"/>
            <w:left w:val="none" w:sz="0" w:space="0" w:color="auto"/>
            <w:bottom w:val="none" w:sz="0" w:space="0" w:color="auto"/>
            <w:right w:val="none" w:sz="0" w:space="0" w:color="auto"/>
          </w:divBdr>
          <w:divsChild>
            <w:div w:id="850527293">
              <w:marLeft w:val="0"/>
              <w:marRight w:val="0"/>
              <w:marTop w:val="0"/>
              <w:marBottom w:val="0"/>
              <w:divBdr>
                <w:top w:val="none" w:sz="0" w:space="0" w:color="auto"/>
                <w:left w:val="none" w:sz="0" w:space="0" w:color="auto"/>
                <w:bottom w:val="none" w:sz="0" w:space="0" w:color="auto"/>
                <w:right w:val="none" w:sz="0" w:space="0" w:color="auto"/>
              </w:divBdr>
              <w:divsChild>
                <w:div w:id="2085369107">
                  <w:marLeft w:val="0"/>
                  <w:marRight w:val="0"/>
                  <w:marTop w:val="0"/>
                  <w:marBottom w:val="0"/>
                  <w:divBdr>
                    <w:top w:val="none" w:sz="0" w:space="0" w:color="auto"/>
                    <w:left w:val="none" w:sz="0" w:space="0" w:color="auto"/>
                    <w:bottom w:val="none" w:sz="0" w:space="0" w:color="auto"/>
                    <w:right w:val="none" w:sz="0" w:space="0" w:color="auto"/>
                  </w:divBdr>
                  <w:divsChild>
                    <w:div w:id="190008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127773">
      <w:bodyDiv w:val="1"/>
      <w:marLeft w:val="0"/>
      <w:marRight w:val="0"/>
      <w:marTop w:val="0"/>
      <w:marBottom w:val="0"/>
      <w:divBdr>
        <w:top w:val="none" w:sz="0" w:space="0" w:color="auto"/>
        <w:left w:val="none" w:sz="0" w:space="0" w:color="auto"/>
        <w:bottom w:val="none" w:sz="0" w:space="0" w:color="auto"/>
        <w:right w:val="none" w:sz="0" w:space="0" w:color="auto"/>
      </w:divBdr>
    </w:div>
    <w:div w:id="1266615597">
      <w:bodyDiv w:val="1"/>
      <w:marLeft w:val="0"/>
      <w:marRight w:val="0"/>
      <w:marTop w:val="0"/>
      <w:marBottom w:val="0"/>
      <w:divBdr>
        <w:top w:val="none" w:sz="0" w:space="0" w:color="auto"/>
        <w:left w:val="none" w:sz="0" w:space="0" w:color="auto"/>
        <w:bottom w:val="none" w:sz="0" w:space="0" w:color="auto"/>
        <w:right w:val="none" w:sz="0" w:space="0" w:color="auto"/>
      </w:divBdr>
      <w:divsChild>
        <w:div w:id="922035158">
          <w:marLeft w:val="0"/>
          <w:marRight w:val="0"/>
          <w:marTop w:val="0"/>
          <w:marBottom w:val="0"/>
          <w:divBdr>
            <w:top w:val="none" w:sz="0" w:space="0" w:color="auto"/>
            <w:left w:val="none" w:sz="0" w:space="0" w:color="auto"/>
            <w:bottom w:val="none" w:sz="0" w:space="0" w:color="auto"/>
            <w:right w:val="none" w:sz="0" w:space="0" w:color="auto"/>
          </w:divBdr>
          <w:divsChild>
            <w:div w:id="1981378269">
              <w:marLeft w:val="0"/>
              <w:marRight w:val="0"/>
              <w:marTop w:val="0"/>
              <w:marBottom w:val="0"/>
              <w:divBdr>
                <w:top w:val="none" w:sz="0" w:space="0" w:color="auto"/>
                <w:left w:val="none" w:sz="0" w:space="0" w:color="auto"/>
                <w:bottom w:val="none" w:sz="0" w:space="0" w:color="auto"/>
                <w:right w:val="none" w:sz="0" w:space="0" w:color="auto"/>
              </w:divBdr>
              <w:divsChild>
                <w:div w:id="1024094429">
                  <w:marLeft w:val="0"/>
                  <w:marRight w:val="0"/>
                  <w:marTop w:val="0"/>
                  <w:marBottom w:val="0"/>
                  <w:divBdr>
                    <w:top w:val="none" w:sz="0" w:space="0" w:color="auto"/>
                    <w:left w:val="none" w:sz="0" w:space="0" w:color="auto"/>
                    <w:bottom w:val="none" w:sz="0" w:space="0" w:color="auto"/>
                    <w:right w:val="none" w:sz="0" w:space="0" w:color="auto"/>
                  </w:divBdr>
                  <w:divsChild>
                    <w:div w:id="7117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74033">
      <w:bodyDiv w:val="1"/>
      <w:marLeft w:val="0"/>
      <w:marRight w:val="0"/>
      <w:marTop w:val="0"/>
      <w:marBottom w:val="0"/>
      <w:divBdr>
        <w:top w:val="none" w:sz="0" w:space="0" w:color="auto"/>
        <w:left w:val="none" w:sz="0" w:space="0" w:color="auto"/>
        <w:bottom w:val="none" w:sz="0" w:space="0" w:color="auto"/>
        <w:right w:val="none" w:sz="0" w:space="0" w:color="auto"/>
      </w:divBdr>
    </w:div>
    <w:div w:id="1276908412">
      <w:bodyDiv w:val="1"/>
      <w:marLeft w:val="0"/>
      <w:marRight w:val="0"/>
      <w:marTop w:val="0"/>
      <w:marBottom w:val="0"/>
      <w:divBdr>
        <w:top w:val="none" w:sz="0" w:space="0" w:color="auto"/>
        <w:left w:val="none" w:sz="0" w:space="0" w:color="auto"/>
        <w:bottom w:val="none" w:sz="0" w:space="0" w:color="auto"/>
        <w:right w:val="none" w:sz="0" w:space="0" w:color="auto"/>
      </w:divBdr>
    </w:div>
    <w:div w:id="1281959774">
      <w:bodyDiv w:val="1"/>
      <w:marLeft w:val="0"/>
      <w:marRight w:val="0"/>
      <w:marTop w:val="0"/>
      <w:marBottom w:val="0"/>
      <w:divBdr>
        <w:top w:val="none" w:sz="0" w:space="0" w:color="auto"/>
        <w:left w:val="none" w:sz="0" w:space="0" w:color="auto"/>
        <w:bottom w:val="none" w:sz="0" w:space="0" w:color="auto"/>
        <w:right w:val="none" w:sz="0" w:space="0" w:color="auto"/>
      </w:divBdr>
      <w:divsChild>
        <w:div w:id="497042832">
          <w:marLeft w:val="0"/>
          <w:marRight w:val="0"/>
          <w:marTop w:val="0"/>
          <w:marBottom w:val="0"/>
          <w:divBdr>
            <w:top w:val="none" w:sz="0" w:space="0" w:color="auto"/>
            <w:left w:val="none" w:sz="0" w:space="0" w:color="auto"/>
            <w:bottom w:val="none" w:sz="0" w:space="0" w:color="auto"/>
            <w:right w:val="none" w:sz="0" w:space="0" w:color="auto"/>
          </w:divBdr>
          <w:divsChild>
            <w:div w:id="234823823">
              <w:marLeft w:val="0"/>
              <w:marRight w:val="0"/>
              <w:marTop w:val="0"/>
              <w:marBottom w:val="0"/>
              <w:divBdr>
                <w:top w:val="none" w:sz="0" w:space="0" w:color="auto"/>
                <w:left w:val="none" w:sz="0" w:space="0" w:color="auto"/>
                <w:bottom w:val="none" w:sz="0" w:space="0" w:color="auto"/>
                <w:right w:val="none" w:sz="0" w:space="0" w:color="auto"/>
              </w:divBdr>
              <w:divsChild>
                <w:div w:id="491222571">
                  <w:marLeft w:val="0"/>
                  <w:marRight w:val="0"/>
                  <w:marTop w:val="0"/>
                  <w:marBottom w:val="0"/>
                  <w:divBdr>
                    <w:top w:val="none" w:sz="0" w:space="0" w:color="auto"/>
                    <w:left w:val="none" w:sz="0" w:space="0" w:color="auto"/>
                    <w:bottom w:val="none" w:sz="0" w:space="0" w:color="auto"/>
                    <w:right w:val="none" w:sz="0" w:space="0" w:color="auto"/>
                  </w:divBdr>
                  <w:divsChild>
                    <w:div w:id="8650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651557">
      <w:bodyDiv w:val="1"/>
      <w:marLeft w:val="0"/>
      <w:marRight w:val="0"/>
      <w:marTop w:val="0"/>
      <w:marBottom w:val="0"/>
      <w:divBdr>
        <w:top w:val="none" w:sz="0" w:space="0" w:color="auto"/>
        <w:left w:val="none" w:sz="0" w:space="0" w:color="auto"/>
        <w:bottom w:val="none" w:sz="0" w:space="0" w:color="auto"/>
        <w:right w:val="none" w:sz="0" w:space="0" w:color="auto"/>
      </w:divBdr>
    </w:div>
    <w:div w:id="1288508738">
      <w:bodyDiv w:val="1"/>
      <w:marLeft w:val="0"/>
      <w:marRight w:val="0"/>
      <w:marTop w:val="0"/>
      <w:marBottom w:val="0"/>
      <w:divBdr>
        <w:top w:val="none" w:sz="0" w:space="0" w:color="auto"/>
        <w:left w:val="none" w:sz="0" w:space="0" w:color="auto"/>
        <w:bottom w:val="none" w:sz="0" w:space="0" w:color="auto"/>
        <w:right w:val="none" w:sz="0" w:space="0" w:color="auto"/>
      </w:divBdr>
    </w:div>
    <w:div w:id="1290430742">
      <w:bodyDiv w:val="1"/>
      <w:marLeft w:val="0"/>
      <w:marRight w:val="0"/>
      <w:marTop w:val="0"/>
      <w:marBottom w:val="0"/>
      <w:divBdr>
        <w:top w:val="none" w:sz="0" w:space="0" w:color="auto"/>
        <w:left w:val="none" w:sz="0" w:space="0" w:color="auto"/>
        <w:bottom w:val="none" w:sz="0" w:space="0" w:color="auto"/>
        <w:right w:val="none" w:sz="0" w:space="0" w:color="auto"/>
      </w:divBdr>
    </w:div>
    <w:div w:id="1291982399">
      <w:bodyDiv w:val="1"/>
      <w:marLeft w:val="0"/>
      <w:marRight w:val="0"/>
      <w:marTop w:val="0"/>
      <w:marBottom w:val="0"/>
      <w:divBdr>
        <w:top w:val="none" w:sz="0" w:space="0" w:color="auto"/>
        <w:left w:val="none" w:sz="0" w:space="0" w:color="auto"/>
        <w:bottom w:val="none" w:sz="0" w:space="0" w:color="auto"/>
        <w:right w:val="none" w:sz="0" w:space="0" w:color="auto"/>
      </w:divBdr>
    </w:div>
    <w:div w:id="1293174979">
      <w:bodyDiv w:val="1"/>
      <w:marLeft w:val="0"/>
      <w:marRight w:val="0"/>
      <w:marTop w:val="0"/>
      <w:marBottom w:val="0"/>
      <w:divBdr>
        <w:top w:val="none" w:sz="0" w:space="0" w:color="auto"/>
        <w:left w:val="none" w:sz="0" w:space="0" w:color="auto"/>
        <w:bottom w:val="none" w:sz="0" w:space="0" w:color="auto"/>
        <w:right w:val="none" w:sz="0" w:space="0" w:color="auto"/>
      </w:divBdr>
    </w:div>
    <w:div w:id="1301963731">
      <w:bodyDiv w:val="1"/>
      <w:marLeft w:val="0"/>
      <w:marRight w:val="0"/>
      <w:marTop w:val="0"/>
      <w:marBottom w:val="0"/>
      <w:divBdr>
        <w:top w:val="none" w:sz="0" w:space="0" w:color="auto"/>
        <w:left w:val="none" w:sz="0" w:space="0" w:color="auto"/>
        <w:bottom w:val="none" w:sz="0" w:space="0" w:color="auto"/>
        <w:right w:val="none" w:sz="0" w:space="0" w:color="auto"/>
      </w:divBdr>
    </w:div>
    <w:div w:id="1303195399">
      <w:bodyDiv w:val="1"/>
      <w:marLeft w:val="0"/>
      <w:marRight w:val="0"/>
      <w:marTop w:val="0"/>
      <w:marBottom w:val="0"/>
      <w:divBdr>
        <w:top w:val="none" w:sz="0" w:space="0" w:color="auto"/>
        <w:left w:val="none" w:sz="0" w:space="0" w:color="auto"/>
        <w:bottom w:val="none" w:sz="0" w:space="0" w:color="auto"/>
        <w:right w:val="none" w:sz="0" w:space="0" w:color="auto"/>
      </w:divBdr>
    </w:div>
    <w:div w:id="1312830284">
      <w:bodyDiv w:val="1"/>
      <w:marLeft w:val="0"/>
      <w:marRight w:val="0"/>
      <w:marTop w:val="0"/>
      <w:marBottom w:val="0"/>
      <w:divBdr>
        <w:top w:val="none" w:sz="0" w:space="0" w:color="auto"/>
        <w:left w:val="none" w:sz="0" w:space="0" w:color="auto"/>
        <w:bottom w:val="none" w:sz="0" w:space="0" w:color="auto"/>
        <w:right w:val="none" w:sz="0" w:space="0" w:color="auto"/>
      </w:divBdr>
    </w:div>
    <w:div w:id="1315067527">
      <w:bodyDiv w:val="1"/>
      <w:marLeft w:val="0"/>
      <w:marRight w:val="0"/>
      <w:marTop w:val="0"/>
      <w:marBottom w:val="0"/>
      <w:divBdr>
        <w:top w:val="none" w:sz="0" w:space="0" w:color="auto"/>
        <w:left w:val="none" w:sz="0" w:space="0" w:color="auto"/>
        <w:bottom w:val="none" w:sz="0" w:space="0" w:color="auto"/>
        <w:right w:val="none" w:sz="0" w:space="0" w:color="auto"/>
      </w:divBdr>
    </w:div>
    <w:div w:id="1319068366">
      <w:bodyDiv w:val="1"/>
      <w:marLeft w:val="0"/>
      <w:marRight w:val="0"/>
      <w:marTop w:val="0"/>
      <w:marBottom w:val="0"/>
      <w:divBdr>
        <w:top w:val="none" w:sz="0" w:space="0" w:color="auto"/>
        <w:left w:val="none" w:sz="0" w:space="0" w:color="auto"/>
        <w:bottom w:val="none" w:sz="0" w:space="0" w:color="auto"/>
        <w:right w:val="none" w:sz="0" w:space="0" w:color="auto"/>
      </w:divBdr>
    </w:div>
    <w:div w:id="1320420508">
      <w:bodyDiv w:val="1"/>
      <w:marLeft w:val="0"/>
      <w:marRight w:val="0"/>
      <w:marTop w:val="0"/>
      <w:marBottom w:val="0"/>
      <w:divBdr>
        <w:top w:val="none" w:sz="0" w:space="0" w:color="auto"/>
        <w:left w:val="none" w:sz="0" w:space="0" w:color="auto"/>
        <w:bottom w:val="none" w:sz="0" w:space="0" w:color="auto"/>
        <w:right w:val="none" w:sz="0" w:space="0" w:color="auto"/>
      </w:divBdr>
      <w:divsChild>
        <w:div w:id="1668703551">
          <w:marLeft w:val="0"/>
          <w:marRight w:val="0"/>
          <w:marTop w:val="0"/>
          <w:marBottom w:val="0"/>
          <w:divBdr>
            <w:top w:val="none" w:sz="0" w:space="0" w:color="auto"/>
            <w:left w:val="none" w:sz="0" w:space="0" w:color="auto"/>
            <w:bottom w:val="none" w:sz="0" w:space="0" w:color="auto"/>
            <w:right w:val="none" w:sz="0" w:space="0" w:color="auto"/>
          </w:divBdr>
          <w:divsChild>
            <w:div w:id="49622222">
              <w:marLeft w:val="0"/>
              <w:marRight w:val="0"/>
              <w:marTop w:val="0"/>
              <w:marBottom w:val="0"/>
              <w:divBdr>
                <w:top w:val="none" w:sz="0" w:space="0" w:color="auto"/>
                <w:left w:val="none" w:sz="0" w:space="0" w:color="auto"/>
                <w:bottom w:val="none" w:sz="0" w:space="0" w:color="auto"/>
                <w:right w:val="none" w:sz="0" w:space="0" w:color="auto"/>
              </w:divBdr>
              <w:divsChild>
                <w:div w:id="17453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234732">
      <w:bodyDiv w:val="1"/>
      <w:marLeft w:val="0"/>
      <w:marRight w:val="0"/>
      <w:marTop w:val="0"/>
      <w:marBottom w:val="0"/>
      <w:divBdr>
        <w:top w:val="none" w:sz="0" w:space="0" w:color="auto"/>
        <w:left w:val="none" w:sz="0" w:space="0" w:color="auto"/>
        <w:bottom w:val="none" w:sz="0" w:space="0" w:color="auto"/>
        <w:right w:val="none" w:sz="0" w:space="0" w:color="auto"/>
      </w:divBdr>
    </w:div>
    <w:div w:id="1325234093">
      <w:bodyDiv w:val="1"/>
      <w:marLeft w:val="0"/>
      <w:marRight w:val="0"/>
      <w:marTop w:val="0"/>
      <w:marBottom w:val="0"/>
      <w:divBdr>
        <w:top w:val="none" w:sz="0" w:space="0" w:color="auto"/>
        <w:left w:val="none" w:sz="0" w:space="0" w:color="auto"/>
        <w:bottom w:val="none" w:sz="0" w:space="0" w:color="auto"/>
        <w:right w:val="none" w:sz="0" w:space="0" w:color="auto"/>
      </w:divBdr>
    </w:div>
    <w:div w:id="1326977921">
      <w:bodyDiv w:val="1"/>
      <w:marLeft w:val="0"/>
      <w:marRight w:val="0"/>
      <w:marTop w:val="0"/>
      <w:marBottom w:val="0"/>
      <w:divBdr>
        <w:top w:val="none" w:sz="0" w:space="0" w:color="auto"/>
        <w:left w:val="none" w:sz="0" w:space="0" w:color="auto"/>
        <w:bottom w:val="none" w:sz="0" w:space="0" w:color="auto"/>
        <w:right w:val="none" w:sz="0" w:space="0" w:color="auto"/>
      </w:divBdr>
      <w:divsChild>
        <w:div w:id="677852739">
          <w:marLeft w:val="0"/>
          <w:marRight w:val="0"/>
          <w:marTop w:val="0"/>
          <w:marBottom w:val="0"/>
          <w:divBdr>
            <w:top w:val="none" w:sz="0" w:space="0" w:color="auto"/>
            <w:left w:val="none" w:sz="0" w:space="0" w:color="auto"/>
            <w:bottom w:val="none" w:sz="0" w:space="0" w:color="auto"/>
            <w:right w:val="none" w:sz="0" w:space="0" w:color="auto"/>
          </w:divBdr>
          <w:divsChild>
            <w:div w:id="2009016190">
              <w:marLeft w:val="0"/>
              <w:marRight w:val="0"/>
              <w:marTop w:val="0"/>
              <w:marBottom w:val="0"/>
              <w:divBdr>
                <w:top w:val="none" w:sz="0" w:space="0" w:color="auto"/>
                <w:left w:val="none" w:sz="0" w:space="0" w:color="auto"/>
                <w:bottom w:val="none" w:sz="0" w:space="0" w:color="auto"/>
                <w:right w:val="none" w:sz="0" w:space="0" w:color="auto"/>
              </w:divBdr>
              <w:divsChild>
                <w:div w:id="10152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977267">
      <w:bodyDiv w:val="1"/>
      <w:marLeft w:val="0"/>
      <w:marRight w:val="0"/>
      <w:marTop w:val="0"/>
      <w:marBottom w:val="0"/>
      <w:divBdr>
        <w:top w:val="none" w:sz="0" w:space="0" w:color="auto"/>
        <w:left w:val="none" w:sz="0" w:space="0" w:color="auto"/>
        <w:bottom w:val="none" w:sz="0" w:space="0" w:color="auto"/>
        <w:right w:val="none" w:sz="0" w:space="0" w:color="auto"/>
      </w:divBdr>
    </w:div>
    <w:div w:id="1331903754">
      <w:bodyDiv w:val="1"/>
      <w:marLeft w:val="0"/>
      <w:marRight w:val="0"/>
      <w:marTop w:val="0"/>
      <w:marBottom w:val="0"/>
      <w:divBdr>
        <w:top w:val="none" w:sz="0" w:space="0" w:color="auto"/>
        <w:left w:val="none" w:sz="0" w:space="0" w:color="auto"/>
        <w:bottom w:val="none" w:sz="0" w:space="0" w:color="auto"/>
        <w:right w:val="none" w:sz="0" w:space="0" w:color="auto"/>
      </w:divBdr>
    </w:div>
    <w:div w:id="1332178974">
      <w:bodyDiv w:val="1"/>
      <w:marLeft w:val="0"/>
      <w:marRight w:val="0"/>
      <w:marTop w:val="0"/>
      <w:marBottom w:val="0"/>
      <w:divBdr>
        <w:top w:val="none" w:sz="0" w:space="0" w:color="auto"/>
        <w:left w:val="none" w:sz="0" w:space="0" w:color="auto"/>
        <w:bottom w:val="none" w:sz="0" w:space="0" w:color="auto"/>
        <w:right w:val="none" w:sz="0" w:space="0" w:color="auto"/>
      </w:divBdr>
    </w:div>
    <w:div w:id="1340498611">
      <w:bodyDiv w:val="1"/>
      <w:marLeft w:val="0"/>
      <w:marRight w:val="0"/>
      <w:marTop w:val="0"/>
      <w:marBottom w:val="0"/>
      <w:divBdr>
        <w:top w:val="none" w:sz="0" w:space="0" w:color="auto"/>
        <w:left w:val="none" w:sz="0" w:space="0" w:color="auto"/>
        <w:bottom w:val="none" w:sz="0" w:space="0" w:color="auto"/>
        <w:right w:val="none" w:sz="0" w:space="0" w:color="auto"/>
      </w:divBdr>
    </w:div>
    <w:div w:id="1343045394">
      <w:bodyDiv w:val="1"/>
      <w:marLeft w:val="0"/>
      <w:marRight w:val="0"/>
      <w:marTop w:val="0"/>
      <w:marBottom w:val="0"/>
      <w:divBdr>
        <w:top w:val="none" w:sz="0" w:space="0" w:color="auto"/>
        <w:left w:val="none" w:sz="0" w:space="0" w:color="auto"/>
        <w:bottom w:val="none" w:sz="0" w:space="0" w:color="auto"/>
        <w:right w:val="none" w:sz="0" w:space="0" w:color="auto"/>
      </w:divBdr>
    </w:div>
    <w:div w:id="1343312394">
      <w:bodyDiv w:val="1"/>
      <w:marLeft w:val="0"/>
      <w:marRight w:val="0"/>
      <w:marTop w:val="0"/>
      <w:marBottom w:val="0"/>
      <w:divBdr>
        <w:top w:val="none" w:sz="0" w:space="0" w:color="auto"/>
        <w:left w:val="none" w:sz="0" w:space="0" w:color="auto"/>
        <w:bottom w:val="none" w:sz="0" w:space="0" w:color="auto"/>
        <w:right w:val="none" w:sz="0" w:space="0" w:color="auto"/>
      </w:divBdr>
    </w:div>
    <w:div w:id="1348210733">
      <w:bodyDiv w:val="1"/>
      <w:marLeft w:val="0"/>
      <w:marRight w:val="0"/>
      <w:marTop w:val="0"/>
      <w:marBottom w:val="0"/>
      <w:divBdr>
        <w:top w:val="none" w:sz="0" w:space="0" w:color="auto"/>
        <w:left w:val="none" w:sz="0" w:space="0" w:color="auto"/>
        <w:bottom w:val="none" w:sz="0" w:space="0" w:color="auto"/>
        <w:right w:val="none" w:sz="0" w:space="0" w:color="auto"/>
      </w:divBdr>
    </w:div>
    <w:div w:id="1351297169">
      <w:bodyDiv w:val="1"/>
      <w:marLeft w:val="0"/>
      <w:marRight w:val="0"/>
      <w:marTop w:val="0"/>
      <w:marBottom w:val="0"/>
      <w:divBdr>
        <w:top w:val="none" w:sz="0" w:space="0" w:color="auto"/>
        <w:left w:val="none" w:sz="0" w:space="0" w:color="auto"/>
        <w:bottom w:val="none" w:sz="0" w:space="0" w:color="auto"/>
        <w:right w:val="none" w:sz="0" w:space="0" w:color="auto"/>
      </w:divBdr>
    </w:div>
    <w:div w:id="1354844462">
      <w:bodyDiv w:val="1"/>
      <w:marLeft w:val="0"/>
      <w:marRight w:val="0"/>
      <w:marTop w:val="0"/>
      <w:marBottom w:val="0"/>
      <w:divBdr>
        <w:top w:val="none" w:sz="0" w:space="0" w:color="auto"/>
        <w:left w:val="none" w:sz="0" w:space="0" w:color="auto"/>
        <w:bottom w:val="none" w:sz="0" w:space="0" w:color="auto"/>
        <w:right w:val="none" w:sz="0" w:space="0" w:color="auto"/>
      </w:divBdr>
    </w:div>
    <w:div w:id="1358852776">
      <w:bodyDiv w:val="1"/>
      <w:marLeft w:val="0"/>
      <w:marRight w:val="0"/>
      <w:marTop w:val="0"/>
      <w:marBottom w:val="0"/>
      <w:divBdr>
        <w:top w:val="none" w:sz="0" w:space="0" w:color="auto"/>
        <w:left w:val="none" w:sz="0" w:space="0" w:color="auto"/>
        <w:bottom w:val="none" w:sz="0" w:space="0" w:color="auto"/>
        <w:right w:val="none" w:sz="0" w:space="0" w:color="auto"/>
      </w:divBdr>
      <w:divsChild>
        <w:div w:id="56361320">
          <w:marLeft w:val="0"/>
          <w:marRight w:val="0"/>
          <w:marTop w:val="0"/>
          <w:marBottom w:val="0"/>
          <w:divBdr>
            <w:top w:val="none" w:sz="0" w:space="0" w:color="auto"/>
            <w:left w:val="none" w:sz="0" w:space="0" w:color="auto"/>
            <w:bottom w:val="none" w:sz="0" w:space="0" w:color="auto"/>
            <w:right w:val="none" w:sz="0" w:space="0" w:color="auto"/>
          </w:divBdr>
        </w:div>
        <w:div w:id="726951025">
          <w:marLeft w:val="0"/>
          <w:marRight w:val="0"/>
          <w:marTop w:val="0"/>
          <w:marBottom w:val="0"/>
          <w:divBdr>
            <w:top w:val="none" w:sz="0" w:space="0" w:color="auto"/>
            <w:left w:val="none" w:sz="0" w:space="0" w:color="auto"/>
            <w:bottom w:val="none" w:sz="0" w:space="0" w:color="auto"/>
            <w:right w:val="none" w:sz="0" w:space="0" w:color="auto"/>
          </w:divBdr>
          <w:divsChild>
            <w:div w:id="1240869153">
              <w:marLeft w:val="0"/>
              <w:marRight w:val="0"/>
              <w:marTop w:val="150"/>
              <w:marBottom w:val="150"/>
              <w:divBdr>
                <w:top w:val="single" w:sz="6" w:space="0" w:color="DFE1E5"/>
                <w:left w:val="single" w:sz="6" w:space="0" w:color="DFE1E5"/>
                <w:bottom w:val="single" w:sz="6" w:space="0" w:color="DFE1E5"/>
                <w:right w:val="single" w:sz="6" w:space="0" w:color="DFE1E5"/>
              </w:divBdr>
              <w:divsChild>
                <w:div w:id="1683512775">
                  <w:marLeft w:val="0"/>
                  <w:marRight w:val="0"/>
                  <w:marTop w:val="0"/>
                  <w:marBottom w:val="0"/>
                  <w:divBdr>
                    <w:top w:val="none" w:sz="0" w:space="0" w:color="auto"/>
                    <w:left w:val="none" w:sz="0" w:space="0" w:color="auto"/>
                    <w:bottom w:val="none" w:sz="0" w:space="0" w:color="auto"/>
                    <w:right w:val="none" w:sz="0" w:space="0" w:color="auto"/>
                  </w:divBdr>
                  <w:divsChild>
                    <w:div w:id="199706244">
                      <w:marLeft w:val="0"/>
                      <w:marRight w:val="0"/>
                      <w:marTop w:val="0"/>
                      <w:marBottom w:val="0"/>
                      <w:divBdr>
                        <w:top w:val="none" w:sz="0" w:space="0" w:color="auto"/>
                        <w:left w:val="none" w:sz="0" w:space="0" w:color="auto"/>
                        <w:bottom w:val="none" w:sz="0" w:space="0" w:color="auto"/>
                        <w:right w:val="none" w:sz="0" w:space="0" w:color="auto"/>
                      </w:divBdr>
                      <w:divsChild>
                        <w:div w:id="144141194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620911925">
              <w:marLeft w:val="0"/>
              <w:marRight w:val="0"/>
              <w:marTop w:val="150"/>
              <w:marBottom w:val="150"/>
              <w:divBdr>
                <w:top w:val="single" w:sz="6" w:space="0" w:color="DFE1E5"/>
                <w:left w:val="single" w:sz="6" w:space="0" w:color="DFE1E5"/>
                <w:bottom w:val="single" w:sz="6" w:space="0" w:color="DFE1E5"/>
                <w:right w:val="single" w:sz="6" w:space="0" w:color="DFE1E5"/>
              </w:divBdr>
              <w:divsChild>
                <w:div w:id="1094864847">
                  <w:marLeft w:val="0"/>
                  <w:marRight w:val="0"/>
                  <w:marTop w:val="0"/>
                  <w:marBottom w:val="0"/>
                  <w:divBdr>
                    <w:top w:val="none" w:sz="0" w:space="0" w:color="auto"/>
                    <w:left w:val="none" w:sz="0" w:space="0" w:color="auto"/>
                    <w:bottom w:val="none" w:sz="0" w:space="0" w:color="auto"/>
                    <w:right w:val="none" w:sz="0" w:space="0" w:color="auto"/>
                  </w:divBdr>
                  <w:divsChild>
                    <w:div w:id="341318199">
                      <w:marLeft w:val="0"/>
                      <w:marRight w:val="0"/>
                      <w:marTop w:val="0"/>
                      <w:marBottom w:val="0"/>
                      <w:divBdr>
                        <w:top w:val="none" w:sz="0" w:space="0" w:color="auto"/>
                        <w:left w:val="none" w:sz="0" w:space="0" w:color="auto"/>
                        <w:bottom w:val="none" w:sz="0" w:space="0" w:color="auto"/>
                        <w:right w:val="none" w:sz="0" w:space="0" w:color="auto"/>
                      </w:divBdr>
                      <w:divsChild>
                        <w:div w:id="163829771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627348427">
              <w:marLeft w:val="0"/>
              <w:marRight w:val="0"/>
              <w:marTop w:val="150"/>
              <w:marBottom w:val="150"/>
              <w:divBdr>
                <w:top w:val="single" w:sz="6" w:space="0" w:color="DFE1E5"/>
                <w:left w:val="single" w:sz="6" w:space="0" w:color="DFE1E5"/>
                <w:bottom w:val="single" w:sz="6" w:space="0" w:color="DFE1E5"/>
                <w:right w:val="single" w:sz="6" w:space="0" w:color="DFE1E5"/>
              </w:divBdr>
              <w:divsChild>
                <w:div w:id="663046292">
                  <w:marLeft w:val="0"/>
                  <w:marRight w:val="0"/>
                  <w:marTop w:val="0"/>
                  <w:marBottom w:val="0"/>
                  <w:divBdr>
                    <w:top w:val="none" w:sz="0" w:space="0" w:color="auto"/>
                    <w:left w:val="none" w:sz="0" w:space="0" w:color="auto"/>
                    <w:bottom w:val="none" w:sz="0" w:space="0" w:color="auto"/>
                    <w:right w:val="none" w:sz="0" w:space="0" w:color="auto"/>
                  </w:divBdr>
                  <w:divsChild>
                    <w:div w:id="751658175">
                      <w:marLeft w:val="0"/>
                      <w:marRight w:val="0"/>
                      <w:marTop w:val="0"/>
                      <w:marBottom w:val="0"/>
                      <w:divBdr>
                        <w:top w:val="none" w:sz="0" w:space="0" w:color="auto"/>
                        <w:left w:val="none" w:sz="0" w:space="0" w:color="auto"/>
                        <w:bottom w:val="none" w:sz="0" w:space="0" w:color="auto"/>
                        <w:right w:val="none" w:sz="0" w:space="0" w:color="auto"/>
                      </w:divBdr>
                      <w:divsChild>
                        <w:div w:id="177327965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732696948">
          <w:marLeft w:val="0"/>
          <w:marRight w:val="0"/>
          <w:marTop w:val="0"/>
          <w:marBottom w:val="0"/>
          <w:divBdr>
            <w:top w:val="none" w:sz="0" w:space="0" w:color="auto"/>
            <w:left w:val="none" w:sz="0" w:space="0" w:color="auto"/>
            <w:bottom w:val="none" w:sz="0" w:space="0" w:color="auto"/>
            <w:right w:val="none" w:sz="0" w:space="0" w:color="auto"/>
          </w:divBdr>
          <w:divsChild>
            <w:div w:id="886182667">
              <w:marLeft w:val="0"/>
              <w:marRight w:val="0"/>
              <w:marTop w:val="150"/>
              <w:marBottom w:val="150"/>
              <w:divBdr>
                <w:top w:val="single" w:sz="6" w:space="0" w:color="DFE1E5"/>
                <w:left w:val="single" w:sz="6" w:space="0" w:color="DFE1E5"/>
                <w:bottom w:val="single" w:sz="6" w:space="0" w:color="DFE1E5"/>
                <w:right w:val="single" w:sz="6" w:space="0" w:color="DFE1E5"/>
              </w:divBdr>
              <w:divsChild>
                <w:div w:id="1068502692">
                  <w:marLeft w:val="0"/>
                  <w:marRight w:val="0"/>
                  <w:marTop w:val="0"/>
                  <w:marBottom w:val="0"/>
                  <w:divBdr>
                    <w:top w:val="none" w:sz="0" w:space="0" w:color="auto"/>
                    <w:left w:val="none" w:sz="0" w:space="0" w:color="auto"/>
                    <w:bottom w:val="none" w:sz="0" w:space="0" w:color="auto"/>
                    <w:right w:val="none" w:sz="0" w:space="0" w:color="auto"/>
                  </w:divBdr>
                  <w:divsChild>
                    <w:div w:id="884605096">
                      <w:marLeft w:val="0"/>
                      <w:marRight w:val="0"/>
                      <w:marTop w:val="0"/>
                      <w:marBottom w:val="0"/>
                      <w:divBdr>
                        <w:top w:val="none" w:sz="0" w:space="0" w:color="auto"/>
                        <w:left w:val="none" w:sz="0" w:space="0" w:color="auto"/>
                        <w:bottom w:val="none" w:sz="0" w:space="0" w:color="auto"/>
                        <w:right w:val="none" w:sz="0" w:space="0" w:color="auto"/>
                      </w:divBdr>
                      <w:divsChild>
                        <w:div w:id="154143737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750274581">
          <w:marLeft w:val="0"/>
          <w:marRight w:val="0"/>
          <w:marTop w:val="0"/>
          <w:marBottom w:val="0"/>
          <w:divBdr>
            <w:top w:val="none" w:sz="0" w:space="0" w:color="auto"/>
            <w:left w:val="none" w:sz="0" w:space="0" w:color="auto"/>
            <w:bottom w:val="none" w:sz="0" w:space="0" w:color="auto"/>
            <w:right w:val="none" w:sz="0" w:space="0" w:color="auto"/>
          </w:divBdr>
          <w:divsChild>
            <w:div w:id="1015882352">
              <w:marLeft w:val="0"/>
              <w:marRight w:val="0"/>
              <w:marTop w:val="150"/>
              <w:marBottom w:val="150"/>
              <w:divBdr>
                <w:top w:val="single" w:sz="6" w:space="0" w:color="DFE1E5"/>
                <w:left w:val="single" w:sz="6" w:space="0" w:color="DFE1E5"/>
                <w:bottom w:val="single" w:sz="6" w:space="0" w:color="DFE1E5"/>
                <w:right w:val="single" w:sz="6" w:space="0" w:color="DFE1E5"/>
              </w:divBdr>
              <w:divsChild>
                <w:div w:id="549074866">
                  <w:marLeft w:val="0"/>
                  <w:marRight w:val="0"/>
                  <w:marTop w:val="0"/>
                  <w:marBottom w:val="0"/>
                  <w:divBdr>
                    <w:top w:val="none" w:sz="0" w:space="0" w:color="auto"/>
                    <w:left w:val="none" w:sz="0" w:space="0" w:color="auto"/>
                    <w:bottom w:val="none" w:sz="0" w:space="0" w:color="auto"/>
                    <w:right w:val="none" w:sz="0" w:space="0" w:color="auto"/>
                  </w:divBdr>
                  <w:divsChild>
                    <w:div w:id="1232346698">
                      <w:marLeft w:val="0"/>
                      <w:marRight w:val="0"/>
                      <w:marTop w:val="0"/>
                      <w:marBottom w:val="0"/>
                      <w:divBdr>
                        <w:top w:val="none" w:sz="0" w:space="0" w:color="auto"/>
                        <w:left w:val="none" w:sz="0" w:space="0" w:color="auto"/>
                        <w:bottom w:val="none" w:sz="0" w:space="0" w:color="auto"/>
                        <w:right w:val="none" w:sz="0" w:space="0" w:color="auto"/>
                      </w:divBdr>
                      <w:divsChild>
                        <w:div w:id="170605563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818619694">
          <w:marLeft w:val="0"/>
          <w:marRight w:val="0"/>
          <w:marTop w:val="0"/>
          <w:marBottom w:val="0"/>
          <w:divBdr>
            <w:top w:val="none" w:sz="0" w:space="0" w:color="auto"/>
            <w:left w:val="none" w:sz="0" w:space="0" w:color="auto"/>
            <w:bottom w:val="none" w:sz="0" w:space="0" w:color="auto"/>
            <w:right w:val="none" w:sz="0" w:space="0" w:color="auto"/>
          </w:divBdr>
        </w:div>
        <w:div w:id="821506682">
          <w:marLeft w:val="0"/>
          <w:marRight w:val="0"/>
          <w:marTop w:val="0"/>
          <w:marBottom w:val="0"/>
          <w:divBdr>
            <w:top w:val="none" w:sz="0" w:space="0" w:color="auto"/>
            <w:left w:val="none" w:sz="0" w:space="0" w:color="auto"/>
            <w:bottom w:val="none" w:sz="0" w:space="0" w:color="auto"/>
            <w:right w:val="none" w:sz="0" w:space="0" w:color="auto"/>
          </w:divBdr>
          <w:divsChild>
            <w:div w:id="1636836442">
              <w:marLeft w:val="0"/>
              <w:marRight w:val="0"/>
              <w:marTop w:val="150"/>
              <w:marBottom w:val="150"/>
              <w:divBdr>
                <w:top w:val="single" w:sz="6" w:space="0" w:color="DFE1E5"/>
                <w:left w:val="single" w:sz="6" w:space="0" w:color="DFE1E5"/>
                <w:bottom w:val="single" w:sz="6" w:space="0" w:color="DFE1E5"/>
                <w:right w:val="single" w:sz="6" w:space="0" w:color="DFE1E5"/>
              </w:divBdr>
              <w:divsChild>
                <w:div w:id="216943036">
                  <w:marLeft w:val="0"/>
                  <w:marRight w:val="0"/>
                  <w:marTop w:val="0"/>
                  <w:marBottom w:val="0"/>
                  <w:divBdr>
                    <w:top w:val="none" w:sz="0" w:space="0" w:color="auto"/>
                    <w:left w:val="none" w:sz="0" w:space="0" w:color="auto"/>
                    <w:bottom w:val="none" w:sz="0" w:space="0" w:color="auto"/>
                    <w:right w:val="none" w:sz="0" w:space="0" w:color="auto"/>
                  </w:divBdr>
                  <w:divsChild>
                    <w:div w:id="1825656728">
                      <w:marLeft w:val="0"/>
                      <w:marRight w:val="0"/>
                      <w:marTop w:val="0"/>
                      <w:marBottom w:val="0"/>
                      <w:divBdr>
                        <w:top w:val="none" w:sz="0" w:space="0" w:color="auto"/>
                        <w:left w:val="none" w:sz="0" w:space="0" w:color="auto"/>
                        <w:bottom w:val="none" w:sz="0" w:space="0" w:color="auto"/>
                        <w:right w:val="none" w:sz="0" w:space="0" w:color="auto"/>
                      </w:divBdr>
                      <w:divsChild>
                        <w:div w:id="205831585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2111469941">
              <w:marLeft w:val="0"/>
              <w:marRight w:val="0"/>
              <w:marTop w:val="150"/>
              <w:marBottom w:val="150"/>
              <w:divBdr>
                <w:top w:val="single" w:sz="6" w:space="0" w:color="DFE1E5"/>
                <w:left w:val="single" w:sz="6" w:space="0" w:color="DFE1E5"/>
                <w:bottom w:val="single" w:sz="6" w:space="0" w:color="DFE1E5"/>
                <w:right w:val="single" w:sz="6" w:space="0" w:color="DFE1E5"/>
              </w:divBdr>
              <w:divsChild>
                <w:div w:id="800732520">
                  <w:marLeft w:val="0"/>
                  <w:marRight w:val="0"/>
                  <w:marTop w:val="0"/>
                  <w:marBottom w:val="0"/>
                  <w:divBdr>
                    <w:top w:val="none" w:sz="0" w:space="0" w:color="auto"/>
                    <w:left w:val="none" w:sz="0" w:space="0" w:color="auto"/>
                    <w:bottom w:val="none" w:sz="0" w:space="0" w:color="auto"/>
                    <w:right w:val="none" w:sz="0" w:space="0" w:color="auto"/>
                  </w:divBdr>
                  <w:divsChild>
                    <w:div w:id="856768054">
                      <w:marLeft w:val="0"/>
                      <w:marRight w:val="0"/>
                      <w:marTop w:val="0"/>
                      <w:marBottom w:val="0"/>
                      <w:divBdr>
                        <w:top w:val="none" w:sz="0" w:space="0" w:color="auto"/>
                        <w:left w:val="none" w:sz="0" w:space="0" w:color="auto"/>
                        <w:bottom w:val="none" w:sz="0" w:space="0" w:color="auto"/>
                        <w:right w:val="none" w:sz="0" w:space="0" w:color="auto"/>
                      </w:divBdr>
                      <w:divsChild>
                        <w:div w:id="54945934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923031894">
          <w:marLeft w:val="0"/>
          <w:marRight w:val="0"/>
          <w:marTop w:val="0"/>
          <w:marBottom w:val="0"/>
          <w:divBdr>
            <w:top w:val="none" w:sz="0" w:space="0" w:color="auto"/>
            <w:left w:val="none" w:sz="0" w:space="0" w:color="auto"/>
            <w:bottom w:val="none" w:sz="0" w:space="0" w:color="auto"/>
            <w:right w:val="none" w:sz="0" w:space="0" w:color="auto"/>
          </w:divBdr>
          <w:divsChild>
            <w:div w:id="1148133933">
              <w:marLeft w:val="0"/>
              <w:marRight w:val="0"/>
              <w:marTop w:val="150"/>
              <w:marBottom w:val="150"/>
              <w:divBdr>
                <w:top w:val="single" w:sz="6" w:space="0" w:color="DFE1E5"/>
                <w:left w:val="single" w:sz="6" w:space="0" w:color="DFE1E5"/>
                <w:bottom w:val="single" w:sz="6" w:space="0" w:color="DFE1E5"/>
                <w:right w:val="single" w:sz="6" w:space="0" w:color="DFE1E5"/>
              </w:divBdr>
              <w:divsChild>
                <w:div w:id="4791773">
                  <w:marLeft w:val="0"/>
                  <w:marRight w:val="0"/>
                  <w:marTop w:val="0"/>
                  <w:marBottom w:val="0"/>
                  <w:divBdr>
                    <w:top w:val="none" w:sz="0" w:space="0" w:color="auto"/>
                    <w:left w:val="none" w:sz="0" w:space="0" w:color="auto"/>
                    <w:bottom w:val="none" w:sz="0" w:space="0" w:color="auto"/>
                    <w:right w:val="none" w:sz="0" w:space="0" w:color="auto"/>
                  </w:divBdr>
                  <w:divsChild>
                    <w:div w:id="748356418">
                      <w:marLeft w:val="0"/>
                      <w:marRight w:val="0"/>
                      <w:marTop w:val="0"/>
                      <w:marBottom w:val="0"/>
                      <w:divBdr>
                        <w:top w:val="none" w:sz="0" w:space="0" w:color="auto"/>
                        <w:left w:val="none" w:sz="0" w:space="0" w:color="auto"/>
                        <w:bottom w:val="none" w:sz="0" w:space="0" w:color="auto"/>
                        <w:right w:val="none" w:sz="0" w:space="0" w:color="auto"/>
                      </w:divBdr>
                      <w:divsChild>
                        <w:div w:id="186740169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260605465">
          <w:marLeft w:val="0"/>
          <w:marRight w:val="0"/>
          <w:marTop w:val="0"/>
          <w:marBottom w:val="0"/>
          <w:divBdr>
            <w:top w:val="none" w:sz="0" w:space="0" w:color="auto"/>
            <w:left w:val="none" w:sz="0" w:space="0" w:color="auto"/>
            <w:bottom w:val="none" w:sz="0" w:space="0" w:color="auto"/>
            <w:right w:val="none" w:sz="0" w:space="0" w:color="auto"/>
          </w:divBdr>
          <w:divsChild>
            <w:div w:id="27922862">
              <w:marLeft w:val="0"/>
              <w:marRight w:val="0"/>
              <w:marTop w:val="150"/>
              <w:marBottom w:val="150"/>
              <w:divBdr>
                <w:top w:val="single" w:sz="6" w:space="0" w:color="DFE1E5"/>
                <w:left w:val="single" w:sz="6" w:space="0" w:color="DFE1E5"/>
                <w:bottom w:val="single" w:sz="6" w:space="0" w:color="DFE1E5"/>
                <w:right w:val="single" w:sz="6" w:space="0" w:color="DFE1E5"/>
              </w:divBdr>
              <w:divsChild>
                <w:div w:id="855995664">
                  <w:marLeft w:val="0"/>
                  <w:marRight w:val="0"/>
                  <w:marTop w:val="0"/>
                  <w:marBottom w:val="0"/>
                  <w:divBdr>
                    <w:top w:val="none" w:sz="0" w:space="0" w:color="auto"/>
                    <w:left w:val="none" w:sz="0" w:space="0" w:color="auto"/>
                    <w:bottom w:val="none" w:sz="0" w:space="0" w:color="auto"/>
                    <w:right w:val="none" w:sz="0" w:space="0" w:color="auto"/>
                  </w:divBdr>
                  <w:divsChild>
                    <w:div w:id="458228741">
                      <w:marLeft w:val="0"/>
                      <w:marRight w:val="0"/>
                      <w:marTop w:val="0"/>
                      <w:marBottom w:val="0"/>
                      <w:divBdr>
                        <w:top w:val="none" w:sz="0" w:space="0" w:color="auto"/>
                        <w:left w:val="none" w:sz="0" w:space="0" w:color="auto"/>
                        <w:bottom w:val="none" w:sz="0" w:space="0" w:color="auto"/>
                        <w:right w:val="none" w:sz="0" w:space="0" w:color="auto"/>
                      </w:divBdr>
                      <w:divsChild>
                        <w:div w:id="209428068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78737961">
              <w:marLeft w:val="0"/>
              <w:marRight w:val="0"/>
              <w:marTop w:val="150"/>
              <w:marBottom w:val="150"/>
              <w:divBdr>
                <w:top w:val="single" w:sz="6" w:space="0" w:color="DFE1E5"/>
                <w:left w:val="single" w:sz="6" w:space="0" w:color="DFE1E5"/>
                <w:bottom w:val="single" w:sz="6" w:space="0" w:color="DFE1E5"/>
                <w:right w:val="single" w:sz="6" w:space="0" w:color="DFE1E5"/>
              </w:divBdr>
              <w:divsChild>
                <w:div w:id="1449541643">
                  <w:marLeft w:val="0"/>
                  <w:marRight w:val="0"/>
                  <w:marTop w:val="0"/>
                  <w:marBottom w:val="0"/>
                  <w:divBdr>
                    <w:top w:val="none" w:sz="0" w:space="0" w:color="auto"/>
                    <w:left w:val="none" w:sz="0" w:space="0" w:color="auto"/>
                    <w:bottom w:val="none" w:sz="0" w:space="0" w:color="auto"/>
                    <w:right w:val="none" w:sz="0" w:space="0" w:color="auto"/>
                  </w:divBdr>
                  <w:divsChild>
                    <w:div w:id="787161559">
                      <w:marLeft w:val="0"/>
                      <w:marRight w:val="0"/>
                      <w:marTop w:val="0"/>
                      <w:marBottom w:val="0"/>
                      <w:divBdr>
                        <w:top w:val="none" w:sz="0" w:space="0" w:color="auto"/>
                        <w:left w:val="none" w:sz="0" w:space="0" w:color="auto"/>
                        <w:bottom w:val="none" w:sz="0" w:space="0" w:color="auto"/>
                        <w:right w:val="none" w:sz="0" w:space="0" w:color="auto"/>
                      </w:divBdr>
                      <w:divsChild>
                        <w:div w:id="39323711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282952814">
          <w:marLeft w:val="0"/>
          <w:marRight w:val="0"/>
          <w:marTop w:val="0"/>
          <w:marBottom w:val="0"/>
          <w:divBdr>
            <w:top w:val="none" w:sz="0" w:space="0" w:color="auto"/>
            <w:left w:val="none" w:sz="0" w:space="0" w:color="auto"/>
            <w:bottom w:val="none" w:sz="0" w:space="0" w:color="auto"/>
            <w:right w:val="none" w:sz="0" w:space="0" w:color="auto"/>
          </w:divBdr>
          <w:divsChild>
            <w:div w:id="341788478">
              <w:marLeft w:val="0"/>
              <w:marRight w:val="0"/>
              <w:marTop w:val="150"/>
              <w:marBottom w:val="150"/>
              <w:divBdr>
                <w:top w:val="single" w:sz="6" w:space="0" w:color="DFE1E5"/>
                <w:left w:val="single" w:sz="6" w:space="0" w:color="DFE1E5"/>
                <w:bottom w:val="single" w:sz="6" w:space="0" w:color="DFE1E5"/>
                <w:right w:val="single" w:sz="6" w:space="0" w:color="DFE1E5"/>
              </w:divBdr>
              <w:divsChild>
                <w:div w:id="1394347460">
                  <w:marLeft w:val="0"/>
                  <w:marRight w:val="0"/>
                  <w:marTop w:val="0"/>
                  <w:marBottom w:val="0"/>
                  <w:divBdr>
                    <w:top w:val="none" w:sz="0" w:space="0" w:color="auto"/>
                    <w:left w:val="none" w:sz="0" w:space="0" w:color="auto"/>
                    <w:bottom w:val="none" w:sz="0" w:space="0" w:color="auto"/>
                    <w:right w:val="none" w:sz="0" w:space="0" w:color="auto"/>
                  </w:divBdr>
                  <w:divsChild>
                    <w:div w:id="1972633846">
                      <w:marLeft w:val="0"/>
                      <w:marRight w:val="0"/>
                      <w:marTop w:val="0"/>
                      <w:marBottom w:val="0"/>
                      <w:divBdr>
                        <w:top w:val="none" w:sz="0" w:space="0" w:color="auto"/>
                        <w:left w:val="none" w:sz="0" w:space="0" w:color="auto"/>
                        <w:bottom w:val="none" w:sz="0" w:space="0" w:color="auto"/>
                        <w:right w:val="none" w:sz="0" w:space="0" w:color="auto"/>
                      </w:divBdr>
                      <w:divsChild>
                        <w:div w:id="38803924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028917310">
              <w:marLeft w:val="0"/>
              <w:marRight w:val="0"/>
              <w:marTop w:val="150"/>
              <w:marBottom w:val="150"/>
              <w:divBdr>
                <w:top w:val="single" w:sz="6" w:space="0" w:color="DFE1E5"/>
                <w:left w:val="single" w:sz="6" w:space="0" w:color="DFE1E5"/>
                <w:bottom w:val="single" w:sz="6" w:space="0" w:color="DFE1E5"/>
                <w:right w:val="single" w:sz="6" w:space="0" w:color="DFE1E5"/>
              </w:divBdr>
              <w:divsChild>
                <w:div w:id="1578709821">
                  <w:marLeft w:val="0"/>
                  <w:marRight w:val="0"/>
                  <w:marTop w:val="0"/>
                  <w:marBottom w:val="0"/>
                  <w:divBdr>
                    <w:top w:val="none" w:sz="0" w:space="0" w:color="auto"/>
                    <w:left w:val="none" w:sz="0" w:space="0" w:color="auto"/>
                    <w:bottom w:val="none" w:sz="0" w:space="0" w:color="auto"/>
                    <w:right w:val="none" w:sz="0" w:space="0" w:color="auto"/>
                  </w:divBdr>
                  <w:divsChild>
                    <w:div w:id="1361006223">
                      <w:marLeft w:val="0"/>
                      <w:marRight w:val="0"/>
                      <w:marTop w:val="0"/>
                      <w:marBottom w:val="0"/>
                      <w:divBdr>
                        <w:top w:val="none" w:sz="0" w:space="0" w:color="auto"/>
                        <w:left w:val="none" w:sz="0" w:space="0" w:color="auto"/>
                        <w:bottom w:val="none" w:sz="0" w:space="0" w:color="auto"/>
                        <w:right w:val="none" w:sz="0" w:space="0" w:color="auto"/>
                      </w:divBdr>
                      <w:divsChild>
                        <w:div w:id="64870532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524241526">
          <w:marLeft w:val="0"/>
          <w:marRight w:val="0"/>
          <w:marTop w:val="0"/>
          <w:marBottom w:val="0"/>
          <w:divBdr>
            <w:top w:val="none" w:sz="0" w:space="0" w:color="auto"/>
            <w:left w:val="none" w:sz="0" w:space="0" w:color="auto"/>
            <w:bottom w:val="none" w:sz="0" w:space="0" w:color="auto"/>
            <w:right w:val="none" w:sz="0" w:space="0" w:color="auto"/>
          </w:divBdr>
          <w:divsChild>
            <w:div w:id="1100179896">
              <w:marLeft w:val="0"/>
              <w:marRight w:val="0"/>
              <w:marTop w:val="150"/>
              <w:marBottom w:val="150"/>
              <w:divBdr>
                <w:top w:val="single" w:sz="6" w:space="0" w:color="DFE1E5"/>
                <w:left w:val="single" w:sz="6" w:space="0" w:color="DFE1E5"/>
                <w:bottom w:val="single" w:sz="6" w:space="0" w:color="DFE1E5"/>
                <w:right w:val="single" w:sz="6" w:space="0" w:color="DFE1E5"/>
              </w:divBdr>
              <w:divsChild>
                <w:div w:id="411581836">
                  <w:marLeft w:val="0"/>
                  <w:marRight w:val="0"/>
                  <w:marTop w:val="0"/>
                  <w:marBottom w:val="0"/>
                  <w:divBdr>
                    <w:top w:val="none" w:sz="0" w:space="0" w:color="auto"/>
                    <w:left w:val="none" w:sz="0" w:space="0" w:color="auto"/>
                    <w:bottom w:val="none" w:sz="0" w:space="0" w:color="auto"/>
                    <w:right w:val="none" w:sz="0" w:space="0" w:color="auto"/>
                  </w:divBdr>
                  <w:divsChild>
                    <w:div w:id="1245188751">
                      <w:marLeft w:val="0"/>
                      <w:marRight w:val="0"/>
                      <w:marTop w:val="0"/>
                      <w:marBottom w:val="0"/>
                      <w:divBdr>
                        <w:top w:val="none" w:sz="0" w:space="0" w:color="auto"/>
                        <w:left w:val="none" w:sz="0" w:space="0" w:color="auto"/>
                        <w:bottom w:val="none" w:sz="0" w:space="0" w:color="auto"/>
                        <w:right w:val="none" w:sz="0" w:space="0" w:color="auto"/>
                      </w:divBdr>
                      <w:divsChild>
                        <w:div w:id="210194371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542324485">
          <w:marLeft w:val="0"/>
          <w:marRight w:val="0"/>
          <w:marTop w:val="0"/>
          <w:marBottom w:val="0"/>
          <w:divBdr>
            <w:top w:val="none" w:sz="0" w:space="0" w:color="auto"/>
            <w:left w:val="none" w:sz="0" w:space="0" w:color="auto"/>
            <w:bottom w:val="none" w:sz="0" w:space="0" w:color="auto"/>
            <w:right w:val="none" w:sz="0" w:space="0" w:color="auto"/>
          </w:divBdr>
          <w:divsChild>
            <w:div w:id="373702773">
              <w:marLeft w:val="0"/>
              <w:marRight w:val="0"/>
              <w:marTop w:val="150"/>
              <w:marBottom w:val="150"/>
              <w:divBdr>
                <w:top w:val="single" w:sz="6" w:space="0" w:color="DFE1E5"/>
                <w:left w:val="single" w:sz="6" w:space="0" w:color="DFE1E5"/>
                <w:bottom w:val="single" w:sz="6" w:space="0" w:color="DFE1E5"/>
                <w:right w:val="single" w:sz="6" w:space="0" w:color="DFE1E5"/>
              </w:divBdr>
              <w:divsChild>
                <w:div w:id="978193149">
                  <w:marLeft w:val="0"/>
                  <w:marRight w:val="0"/>
                  <w:marTop w:val="0"/>
                  <w:marBottom w:val="0"/>
                  <w:divBdr>
                    <w:top w:val="none" w:sz="0" w:space="0" w:color="auto"/>
                    <w:left w:val="none" w:sz="0" w:space="0" w:color="auto"/>
                    <w:bottom w:val="none" w:sz="0" w:space="0" w:color="auto"/>
                    <w:right w:val="none" w:sz="0" w:space="0" w:color="auto"/>
                  </w:divBdr>
                  <w:divsChild>
                    <w:div w:id="1216894183">
                      <w:marLeft w:val="0"/>
                      <w:marRight w:val="0"/>
                      <w:marTop w:val="0"/>
                      <w:marBottom w:val="0"/>
                      <w:divBdr>
                        <w:top w:val="none" w:sz="0" w:space="0" w:color="auto"/>
                        <w:left w:val="none" w:sz="0" w:space="0" w:color="auto"/>
                        <w:bottom w:val="none" w:sz="0" w:space="0" w:color="auto"/>
                        <w:right w:val="none" w:sz="0" w:space="0" w:color="auto"/>
                      </w:divBdr>
                      <w:divsChild>
                        <w:div w:id="160210951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446513613">
              <w:marLeft w:val="0"/>
              <w:marRight w:val="0"/>
              <w:marTop w:val="150"/>
              <w:marBottom w:val="150"/>
              <w:divBdr>
                <w:top w:val="single" w:sz="6" w:space="0" w:color="DFE1E5"/>
                <w:left w:val="single" w:sz="6" w:space="0" w:color="DFE1E5"/>
                <w:bottom w:val="single" w:sz="6" w:space="0" w:color="DFE1E5"/>
                <w:right w:val="single" w:sz="6" w:space="0" w:color="DFE1E5"/>
              </w:divBdr>
              <w:divsChild>
                <w:div w:id="546256970">
                  <w:marLeft w:val="0"/>
                  <w:marRight w:val="0"/>
                  <w:marTop w:val="0"/>
                  <w:marBottom w:val="0"/>
                  <w:divBdr>
                    <w:top w:val="none" w:sz="0" w:space="0" w:color="auto"/>
                    <w:left w:val="none" w:sz="0" w:space="0" w:color="auto"/>
                    <w:bottom w:val="none" w:sz="0" w:space="0" w:color="auto"/>
                    <w:right w:val="none" w:sz="0" w:space="0" w:color="auto"/>
                  </w:divBdr>
                  <w:divsChild>
                    <w:div w:id="199368667">
                      <w:marLeft w:val="0"/>
                      <w:marRight w:val="0"/>
                      <w:marTop w:val="0"/>
                      <w:marBottom w:val="0"/>
                      <w:divBdr>
                        <w:top w:val="none" w:sz="0" w:space="0" w:color="auto"/>
                        <w:left w:val="none" w:sz="0" w:space="0" w:color="auto"/>
                        <w:bottom w:val="none" w:sz="0" w:space="0" w:color="auto"/>
                        <w:right w:val="none" w:sz="0" w:space="0" w:color="auto"/>
                      </w:divBdr>
                      <w:divsChild>
                        <w:div w:id="90868888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633093297">
          <w:marLeft w:val="0"/>
          <w:marRight w:val="0"/>
          <w:marTop w:val="0"/>
          <w:marBottom w:val="0"/>
          <w:divBdr>
            <w:top w:val="none" w:sz="0" w:space="0" w:color="auto"/>
            <w:left w:val="none" w:sz="0" w:space="0" w:color="auto"/>
            <w:bottom w:val="none" w:sz="0" w:space="0" w:color="auto"/>
            <w:right w:val="none" w:sz="0" w:space="0" w:color="auto"/>
          </w:divBdr>
          <w:divsChild>
            <w:div w:id="159471234">
              <w:marLeft w:val="0"/>
              <w:marRight w:val="0"/>
              <w:marTop w:val="150"/>
              <w:marBottom w:val="150"/>
              <w:divBdr>
                <w:top w:val="single" w:sz="6" w:space="0" w:color="DFE1E5"/>
                <w:left w:val="single" w:sz="6" w:space="0" w:color="DFE1E5"/>
                <w:bottom w:val="single" w:sz="6" w:space="0" w:color="DFE1E5"/>
                <w:right w:val="single" w:sz="6" w:space="0" w:color="DFE1E5"/>
              </w:divBdr>
              <w:divsChild>
                <w:div w:id="401101990">
                  <w:marLeft w:val="0"/>
                  <w:marRight w:val="0"/>
                  <w:marTop w:val="0"/>
                  <w:marBottom w:val="0"/>
                  <w:divBdr>
                    <w:top w:val="none" w:sz="0" w:space="0" w:color="auto"/>
                    <w:left w:val="none" w:sz="0" w:space="0" w:color="auto"/>
                    <w:bottom w:val="none" w:sz="0" w:space="0" w:color="auto"/>
                    <w:right w:val="none" w:sz="0" w:space="0" w:color="auto"/>
                  </w:divBdr>
                  <w:divsChild>
                    <w:div w:id="277758070">
                      <w:marLeft w:val="0"/>
                      <w:marRight w:val="0"/>
                      <w:marTop w:val="0"/>
                      <w:marBottom w:val="0"/>
                      <w:divBdr>
                        <w:top w:val="none" w:sz="0" w:space="0" w:color="auto"/>
                        <w:left w:val="none" w:sz="0" w:space="0" w:color="auto"/>
                        <w:bottom w:val="none" w:sz="0" w:space="0" w:color="auto"/>
                        <w:right w:val="none" w:sz="0" w:space="0" w:color="auto"/>
                      </w:divBdr>
                      <w:divsChild>
                        <w:div w:id="84352071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739474827">
          <w:marLeft w:val="0"/>
          <w:marRight w:val="0"/>
          <w:marTop w:val="0"/>
          <w:marBottom w:val="0"/>
          <w:divBdr>
            <w:top w:val="none" w:sz="0" w:space="0" w:color="auto"/>
            <w:left w:val="none" w:sz="0" w:space="0" w:color="auto"/>
            <w:bottom w:val="none" w:sz="0" w:space="0" w:color="auto"/>
            <w:right w:val="none" w:sz="0" w:space="0" w:color="auto"/>
          </w:divBdr>
          <w:divsChild>
            <w:div w:id="1780294027">
              <w:marLeft w:val="0"/>
              <w:marRight w:val="0"/>
              <w:marTop w:val="150"/>
              <w:marBottom w:val="150"/>
              <w:divBdr>
                <w:top w:val="single" w:sz="6" w:space="0" w:color="DFE1E5"/>
                <w:left w:val="single" w:sz="6" w:space="0" w:color="DFE1E5"/>
                <w:bottom w:val="single" w:sz="6" w:space="0" w:color="DFE1E5"/>
                <w:right w:val="single" w:sz="6" w:space="0" w:color="DFE1E5"/>
              </w:divBdr>
              <w:divsChild>
                <w:div w:id="302851714">
                  <w:marLeft w:val="0"/>
                  <w:marRight w:val="0"/>
                  <w:marTop w:val="0"/>
                  <w:marBottom w:val="0"/>
                  <w:divBdr>
                    <w:top w:val="none" w:sz="0" w:space="0" w:color="auto"/>
                    <w:left w:val="none" w:sz="0" w:space="0" w:color="auto"/>
                    <w:bottom w:val="none" w:sz="0" w:space="0" w:color="auto"/>
                    <w:right w:val="none" w:sz="0" w:space="0" w:color="auto"/>
                  </w:divBdr>
                  <w:divsChild>
                    <w:div w:id="1581139877">
                      <w:marLeft w:val="0"/>
                      <w:marRight w:val="0"/>
                      <w:marTop w:val="0"/>
                      <w:marBottom w:val="0"/>
                      <w:divBdr>
                        <w:top w:val="none" w:sz="0" w:space="0" w:color="auto"/>
                        <w:left w:val="none" w:sz="0" w:space="0" w:color="auto"/>
                        <w:bottom w:val="none" w:sz="0" w:space="0" w:color="auto"/>
                        <w:right w:val="none" w:sz="0" w:space="0" w:color="auto"/>
                      </w:divBdr>
                      <w:divsChild>
                        <w:div w:id="14728595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873570006">
          <w:marLeft w:val="0"/>
          <w:marRight w:val="0"/>
          <w:marTop w:val="0"/>
          <w:marBottom w:val="0"/>
          <w:divBdr>
            <w:top w:val="none" w:sz="0" w:space="0" w:color="auto"/>
            <w:left w:val="none" w:sz="0" w:space="0" w:color="auto"/>
            <w:bottom w:val="none" w:sz="0" w:space="0" w:color="auto"/>
            <w:right w:val="none" w:sz="0" w:space="0" w:color="auto"/>
          </w:divBdr>
        </w:div>
        <w:div w:id="1981223758">
          <w:marLeft w:val="0"/>
          <w:marRight w:val="0"/>
          <w:marTop w:val="0"/>
          <w:marBottom w:val="0"/>
          <w:divBdr>
            <w:top w:val="none" w:sz="0" w:space="0" w:color="auto"/>
            <w:left w:val="none" w:sz="0" w:space="0" w:color="auto"/>
            <w:bottom w:val="none" w:sz="0" w:space="0" w:color="auto"/>
            <w:right w:val="none" w:sz="0" w:space="0" w:color="auto"/>
          </w:divBdr>
          <w:divsChild>
            <w:div w:id="1483961402">
              <w:marLeft w:val="0"/>
              <w:marRight w:val="0"/>
              <w:marTop w:val="150"/>
              <w:marBottom w:val="150"/>
              <w:divBdr>
                <w:top w:val="single" w:sz="6" w:space="0" w:color="DFE1E5"/>
                <w:left w:val="single" w:sz="6" w:space="0" w:color="DFE1E5"/>
                <w:bottom w:val="single" w:sz="6" w:space="0" w:color="DFE1E5"/>
                <w:right w:val="single" w:sz="6" w:space="0" w:color="DFE1E5"/>
              </w:divBdr>
              <w:divsChild>
                <w:div w:id="810292421">
                  <w:marLeft w:val="0"/>
                  <w:marRight w:val="0"/>
                  <w:marTop w:val="0"/>
                  <w:marBottom w:val="0"/>
                  <w:divBdr>
                    <w:top w:val="none" w:sz="0" w:space="0" w:color="auto"/>
                    <w:left w:val="none" w:sz="0" w:space="0" w:color="auto"/>
                    <w:bottom w:val="none" w:sz="0" w:space="0" w:color="auto"/>
                    <w:right w:val="none" w:sz="0" w:space="0" w:color="auto"/>
                  </w:divBdr>
                  <w:divsChild>
                    <w:div w:id="69426584">
                      <w:marLeft w:val="0"/>
                      <w:marRight w:val="0"/>
                      <w:marTop w:val="0"/>
                      <w:marBottom w:val="0"/>
                      <w:divBdr>
                        <w:top w:val="none" w:sz="0" w:space="0" w:color="auto"/>
                        <w:left w:val="none" w:sz="0" w:space="0" w:color="auto"/>
                        <w:bottom w:val="none" w:sz="0" w:space="0" w:color="auto"/>
                        <w:right w:val="none" w:sz="0" w:space="0" w:color="auto"/>
                      </w:divBdr>
                      <w:divsChild>
                        <w:div w:id="193948296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505953">
      <w:bodyDiv w:val="1"/>
      <w:marLeft w:val="0"/>
      <w:marRight w:val="0"/>
      <w:marTop w:val="0"/>
      <w:marBottom w:val="0"/>
      <w:divBdr>
        <w:top w:val="none" w:sz="0" w:space="0" w:color="auto"/>
        <w:left w:val="none" w:sz="0" w:space="0" w:color="auto"/>
        <w:bottom w:val="none" w:sz="0" w:space="0" w:color="auto"/>
        <w:right w:val="none" w:sz="0" w:space="0" w:color="auto"/>
      </w:divBdr>
    </w:div>
    <w:div w:id="1361517235">
      <w:bodyDiv w:val="1"/>
      <w:marLeft w:val="0"/>
      <w:marRight w:val="0"/>
      <w:marTop w:val="0"/>
      <w:marBottom w:val="0"/>
      <w:divBdr>
        <w:top w:val="none" w:sz="0" w:space="0" w:color="auto"/>
        <w:left w:val="none" w:sz="0" w:space="0" w:color="auto"/>
        <w:bottom w:val="none" w:sz="0" w:space="0" w:color="auto"/>
        <w:right w:val="none" w:sz="0" w:space="0" w:color="auto"/>
      </w:divBdr>
    </w:div>
    <w:div w:id="1365015917">
      <w:bodyDiv w:val="1"/>
      <w:marLeft w:val="0"/>
      <w:marRight w:val="0"/>
      <w:marTop w:val="0"/>
      <w:marBottom w:val="0"/>
      <w:divBdr>
        <w:top w:val="none" w:sz="0" w:space="0" w:color="auto"/>
        <w:left w:val="none" w:sz="0" w:space="0" w:color="auto"/>
        <w:bottom w:val="none" w:sz="0" w:space="0" w:color="auto"/>
        <w:right w:val="none" w:sz="0" w:space="0" w:color="auto"/>
      </w:divBdr>
    </w:div>
    <w:div w:id="1372455596">
      <w:bodyDiv w:val="1"/>
      <w:marLeft w:val="0"/>
      <w:marRight w:val="0"/>
      <w:marTop w:val="0"/>
      <w:marBottom w:val="0"/>
      <w:divBdr>
        <w:top w:val="none" w:sz="0" w:space="0" w:color="auto"/>
        <w:left w:val="none" w:sz="0" w:space="0" w:color="auto"/>
        <w:bottom w:val="none" w:sz="0" w:space="0" w:color="auto"/>
        <w:right w:val="none" w:sz="0" w:space="0" w:color="auto"/>
      </w:divBdr>
    </w:div>
    <w:div w:id="1375816022">
      <w:bodyDiv w:val="1"/>
      <w:marLeft w:val="0"/>
      <w:marRight w:val="0"/>
      <w:marTop w:val="0"/>
      <w:marBottom w:val="0"/>
      <w:divBdr>
        <w:top w:val="none" w:sz="0" w:space="0" w:color="auto"/>
        <w:left w:val="none" w:sz="0" w:space="0" w:color="auto"/>
        <w:bottom w:val="none" w:sz="0" w:space="0" w:color="auto"/>
        <w:right w:val="none" w:sz="0" w:space="0" w:color="auto"/>
      </w:divBdr>
      <w:divsChild>
        <w:div w:id="226310183">
          <w:marLeft w:val="0"/>
          <w:marRight w:val="0"/>
          <w:marTop w:val="0"/>
          <w:marBottom w:val="0"/>
          <w:divBdr>
            <w:top w:val="none" w:sz="0" w:space="0" w:color="auto"/>
            <w:left w:val="none" w:sz="0" w:space="0" w:color="auto"/>
            <w:bottom w:val="none" w:sz="0" w:space="0" w:color="auto"/>
            <w:right w:val="none" w:sz="0" w:space="0" w:color="auto"/>
          </w:divBdr>
          <w:divsChild>
            <w:div w:id="397049255">
              <w:marLeft w:val="0"/>
              <w:marRight w:val="0"/>
              <w:marTop w:val="0"/>
              <w:marBottom w:val="0"/>
              <w:divBdr>
                <w:top w:val="none" w:sz="0" w:space="0" w:color="auto"/>
                <w:left w:val="none" w:sz="0" w:space="0" w:color="auto"/>
                <w:bottom w:val="none" w:sz="0" w:space="0" w:color="auto"/>
                <w:right w:val="none" w:sz="0" w:space="0" w:color="auto"/>
              </w:divBdr>
              <w:divsChild>
                <w:div w:id="364334600">
                  <w:marLeft w:val="0"/>
                  <w:marRight w:val="0"/>
                  <w:marTop w:val="0"/>
                  <w:marBottom w:val="0"/>
                  <w:divBdr>
                    <w:top w:val="none" w:sz="0" w:space="0" w:color="auto"/>
                    <w:left w:val="none" w:sz="0" w:space="0" w:color="auto"/>
                    <w:bottom w:val="none" w:sz="0" w:space="0" w:color="auto"/>
                    <w:right w:val="none" w:sz="0" w:space="0" w:color="auto"/>
                  </w:divBdr>
                  <w:divsChild>
                    <w:div w:id="11657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440338">
      <w:bodyDiv w:val="1"/>
      <w:marLeft w:val="0"/>
      <w:marRight w:val="0"/>
      <w:marTop w:val="0"/>
      <w:marBottom w:val="0"/>
      <w:divBdr>
        <w:top w:val="none" w:sz="0" w:space="0" w:color="auto"/>
        <w:left w:val="none" w:sz="0" w:space="0" w:color="auto"/>
        <w:bottom w:val="none" w:sz="0" w:space="0" w:color="auto"/>
        <w:right w:val="none" w:sz="0" w:space="0" w:color="auto"/>
      </w:divBdr>
      <w:divsChild>
        <w:div w:id="445780438">
          <w:marLeft w:val="0"/>
          <w:marRight w:val="0"/>
          <w:marTop w:val="0"/>
          <w:marBottom w:val="0"/>
          <w:divBdr>
            <w:top w:val="none" w:sz="0" w:space="0" w:color="auto"/>
            <w:left w:val="none" w:sz="0" w:space="0" w:color="auto"/>
            <w:bottom w:val="none" w:sz="0" w:space="0" w:color="auto"/>
            <w:right w:val="none" w:sz="0" w:space="0" w:color="auto"/>
          </w:divBdr>
          <w:divsChild>
            <w:div w:id="942494206">
              <w:marLeft w:val="0"/>
              <w:marRight w:val="0"/>
              <w:marTop w:val="0"/>
              <w:marBottom w:val="0"/>
              <w:divBdr>
                <w:top w:val="none" w:sz="0" w:space="0" w:color="auto"/>
                <w:left w:val="none" w:sz="0" w:space="0" w:color="auto"/>
                <w:bottom w:val="none" w:sz="0" w:space="0" w:color="auto"/>
                <w:right w:val="none" w:sz="0" w:space="0" w:color="auto"/>
              </w:divBdr>
              <w:divsChild>
                <w:div w:id="169773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907226">
      <w:bodyDiv w:val="1"/>
      <w:marLeft w:val="0"/>
      <w:marRight w:val="0"/>
      <w:marTop w:val="0"/>
      <w:marBottom w:val="0"/>
      <w:divBdr>
        <w:top w:val="none" w:sz="0" w:space="0" w:color="auto"/>
        <w:left w:val="none" w:sz="0" w:space="0" w:color="auto"/>
        <w:bottom w:val="none" w:sz="0" w:space="0" w:color="auto"/>
        <w:right w:val="none" w:sz="0" w:space="0" w:color="auto"/>
      </w:divBdr>
      <w:divsChild>
        <w:div w:id="1902062584">
          <w:marLeft w:val="0"/>
          <w:marRight w:val="0"/>
          <w:marTop w:val="0"/>
          <w:marBottom w:val="0"/>
          <w:divBdr>
            <w:top w:val="none" w:sz="0" w:space="0" w:color="auto"/>
            <w:left w:val="none" w:sz="0" w:space="0" w:color="auto"/>
            <w:bottom w:val="none" w:sz="0" w:space="0" w:color="auto"/>
            <w:right w:val="none" w:sz="0" w:space="0" w:color="auto"/>
          </w:divBdr>
          <w:divsChild>
            <w:div w:id="236551059">
              <w:marLeft w:val="0"/>
              <w:marRight w:val="0"/>
              <w:marTop w:val="0"/>
              <w:marBottom w:val="0"/>
              <w:divBdr>
                <w:top w:val="none" w:sz="0" w:space="0" w:color="auto"/>
                <w:left w:val="none" w:sz="0" w:space="0" w:color="auto"/>
                <w:bottom w:val="none" w:sz="0" w:space="0" w:color="auto"/>
                <w:right w:val="none" w:sz="0" w:space="0" w:color="auto"/>
              </w:divBdr>
              <w:divsChild>
                <w:div w:id="881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684984">
      <w:bodyDiv w:val="1"/>
      <w:marLeft w:val="0"/>
      <w:marRight w:val="0"/>
      <w:marTop w:val="0"/>
      <w:marBottom w:val="0"/>
      <w:divBdr>
        <w:top w:val="none" w:sz="0" w:space="0" w:color="auto"/>
        <w:left w:val="none" w:sz="0" w:space="0" w:color="auto"/>
        <w:bottom w:val="none" w:sz="0" w:space="0" w:color="auto"/>
        <w:right w:val="none" w:sz="0" w:space="0" w:color="auto"/>
      </w:divBdr>
      <w:divsChild>
        <w:div w:id="235014357">
          <w:marLeft w:val="0"/>
          <w:marRight w:val="0"/>
          <w:marTop w:val="0"/>
          <w:marBottom w:val="0"/>
          <w:divBdr>
            <w:top w:val="none" w:sz="0" w:space="0" w:color="auto"/>
            <w:left w:val="none" w:sz="0" w:space="0" w:color="auto"/>
            <w:bottom w:val="none" w:sz="0" w:space="0" w:color="auto"/>
            <w:right w:val="none" w:sz="0" w:space="0" w:color="auto"/>
          </w:divBdr>
          <w:divsChild>
            <w:div w:id="598951344">
              <w:marLeft w:val="0"/>
              <w:marRight w:val="0"/>
              <w:marTop w:val="0"/>
              <w:marBottom w:val="0"/>
              <w:divBdr>
                <w:top w:val="none" w:sz="0" w:space="0" w:color="auto"/>
                <w:left w:val="none" w:sz="0" w:space="0" w:color="auto"/>
                <w:bottom w:val="none" w:sz="0" w:space="0" w:color="auto"/>
                <w:right w:val="none" w:sz="0" w:space="0" w:color="auto"/>
              </w:divBdr>
              <w:divsChild>
                <w:div w:id="124402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4737">
      <w:bodyDiv w:val="1"/>
      <w:marLeft w:val="0"/>
      <w:marRight w:val="0"/>
      <w:marTop w:val="0"/>
      <w:marBottom w:val="0"/>
      <w:divBdr>
        <w:top w:val="none" w:sz="0" w:space="0" w:color="auto"/>
        <w:left w:val="none" w:sz="0" w:space="0" w:color="auto"/>
        <w:bottom w:val="none" w:sz="0" w:space="0" w:color="auto"/>
        <w:right w:val="none" w:sz="0" w:space="0" w:color="auto"/>
      </w:divBdr>
      <w:divsChild>
        <w:div w:id="952443622">
          <w:marLeft w:val="0"/>
          <w:marRight w:val="0"/>
          <w:marTop w:val="0"/>
          <w:marBottom w:val="0"/>
          <w:divBdr>
            <w:top w:val="none" w:sz="0" w:space="0" w:color="auto"/>
            <w:left w:val="none" w:sz="0" w:space="0" w:color="auto"/>
            <w:bottom w:val="none" w:sz="0" w:space="0" w:color="auto"/>
            <w:right w:val="none" w:sz="0" w:space="0" w:color="auto"/>
          </w:divBdr>
          <w:divsChild>
            <w:div w:id="514197769">
              <w:marLeft w:val="0"/>
              <w:marRight w:val="0"/>
              <w:marTop w:val="0"/>
              <w:marBottom w:val="0"/>
              <w:divBdr>
                <w:top w:val="none" w:sz="0" w:space="0" w:color="auto"/>
                <w:left w:val="none" w:sz="0" w:space="0" w:color="auto"/>
                <w:bottom w:val="none" w:sz="0" w:space="0" w:color="auto"/>
                <w:right w:val="none" w:sz="0" w:space="0" w:color="auto"/>
              </w:divBdr>
              <w:divsChild>
                <w:div w:id="170073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764589">
      <w:bodyDiv w:val="1"/>
      <w:marLeft w:val="0"/>
      <w:marRight w:val="0"/>
      <w:marTop w:val="0"/>
      <w:marBottom w:val="0"/>
      <w:divBdr>
        <w:top w:val="none" w:sz="0" w:space="0" w:color="auto"/>
        <w:left w:val="none" w:sz="0" w:space="0" w:color="auto"/>
        <w:bottom w:val="none" w:sz="0" w:space="0" w:color="auto"/>
        <w:right w:val="none" w:sz="0" w:space="0" w:color="auto"/>
      </w:divBdr>
    </w:div>
    <w:div w:id="1401557055">
      <w:bodyDiv w:val="1"/>
      <w:marLeft w:val="0"/>
      <w:marRight w:val="0"/>
      <w:marTop w:val="0"/>
      <w:marBottom w:val="0"/>
      <w:divBdr>
        <w:top w:val="none" w:sz="0" w:space="0" w:color="auto"/>
        <w:left w:val="none" w:sz="0" w:space="0" w:color="auto"/>
        <w:bottom w:val="none" w:sz="0" w:space="0" w:color="auto"/>
        <w:right w:val="none" w:sz="0" w:space="0" w:color="auto"/>
      </w:divBdr>
    </w:div>
    <w:div w:id="1415205055">
      <w:bodyDiv w:val="1"/>
      <w:marLeft w:val="0"/>
      <w:marRight w:val="0"/>
      <w:marTop w:val="0"/>
      <w:marBottom w:val="0"/>
      <w:divBdr>
        <w:top w:val="none" w:sz="0" w:space="0" w:color="auto"/>
        <w:left w:val="none" w:sz="0" w:space="0" w:color="auto"/>
        <w:bottom w:val="none" w:sz="0" w:space="0" w:color="auto"/>
        <w:right w:val="none" w:sz="0" w:space="0" w:color="auto"/>
      </w:divBdr>
    </w:div>
    <w:div w:id="1416853987">
      <w:bodyDiv w:val="1"/>
      <w:marLeft w:val="0"/>
      <w:marRight w:val="0"/>
      <w:marTop w:val="0"/>
      <w:marBottom w:val="0"/>
      <w:divBdr>
        <w:top w:val="none" w:sz="0" w:space="0" w:color="auto"/>
        <w:left w:val="none" w:sz="0" w:space="0" w:color="auto"/>
        <w:bottom w:val="none" w:sz="0" w:space="0" w:color="auto"/>
        <w:right w:val="none" w:sz="0" w:space="0" w:color="auto"/>
      </w:divBdr>
      <w:divsChild>
        <w:div w:id="1148783325">
          <w:marLeft w:val="0"/>
          <w:marRight w:val="0"/>
          <w:marTop w:val="0"/>
          <w:marBottom w:val="0"/>
          <w:divBdr>
            <w:top w:val="none" w:sz="0" w:space="0" w:color="auto"/>
            <w:left w:val="none" w:sz="0" w:space="0" w:color="auto"/>
            <w:bottom w:val="none" w:sz="0" w:space="0" w:color="auto"/>
            <w:right w:val="none" w:sz="0" w:space="0" w:color="auto"/>
          </w:divBdr>
          <w:divsChild>
            <w:div w:id="868764956">
              <w:marLeft w:val="0"/>
              <w:marRight w:val="0"/>
              <w:marTop w:val="0"/>
              <w:marBottom w:val="0"/>
              <w:divBdr>
                <w:top w:val="none" w:sz="0" w:space="0" w:color="auto"/>
                <w:left w:val="none" w:sz="0" w:space="0" w:color="auto"/>
                <w:bottom w:val="none" w:sz="0" w:space="0" w:color="auto"/>
                <w:right w:val="none" w:sz="0" w:space="0" w:color="auto"/>
              </w:divBdr>
              <w:divsChild>
                <w:div w:id="13573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4699">
      <w:bodyDiv w:val="1"/>
      <w:marLeft w:val="0"/>
      <w:marRight w:val="0"/>
      <w:marTop w:val="0"/>
      <w:marBottom w:val="0"/>
      <w:divBdr>
        <w:top w:val="none" w:sz="0" w:space="0" w:color="auto"/>
        <w:left w:val="none" w:sz="0" w:space="0" w:color="auto"/>
        <w:bottom w:val="none" w:sz="0" w:space="0" w:color="auto"/>
        <w:right w:val="none" w:sz="0" w:space="0" w:color="auto"/>
      </w:divBdr>
    </w:div>
    <w:div w:id="1454984873">
      <w:bodyDiv w:val="1"/>
      <w:marLeft w:val="0"/>
      <w:marRight w:val="0"/>
      <w:marTop w:val="0"/>
      <w:marBottom w:val="0"/>
      <w:divBdr>
        <w:top w:val="none" w:sz="0" w:space="0" w:color="auto"/>
        <w:left w:val="none" w:sz="0" w:space="0" w:color="auto"/>
        <w:bottom w:val="none" w:sz="0" w:space="0" w:color="auto"/>
        <w:right w:val="none" w:sz="0" w:space="0" w:color="auto"/>
      </w:divBdr>
    </w:div>
    <w:div w:id="1472093735">
      <w:bodyDiv w:val="1"/>
      <w:marLeft w:val="0"/>
      <w:marRight w:val="0"/>
      <w:marTop w:val="0"/>
      <w:marBottom w:val="0"/>
      <w:divBdr>
        <w:top w:val="none" w:sz="0" w:space="0" w:color="auto"/>
        <w:left w:val="none" w:sz="0" w:space="0" w:color="auto"/>
        <w:bottom w:val="none" w:sz="0" w:space="0" w:color="auto"/>
        <w:right w:val="none" w:sz="0" w:space="0" w:color="auto"/>
      </w:divBdr>
      <w:divsChild>
        <w:div w:id="694386229">
          <w:marLeft w:val="0"/>
          <w:marRight w:val="0"/>
          <w:marTop w:val="0"/>
          <w:marBottom w:val="0"/>
          <w:divBdr>
            <w:top w:val="none" w:sz="0" w:space="0" w:color="auto"/>
            <w:left w:val="none" w:sz="0" w:space="0" w:color="auto"/>
            <w:bottom w:val="none" w:sz="0" w:space="0" w:color="auto"/>
            <w:right w:val="none" w:sz="0" w:space="0" w:color="auto"/>
          </w:divBdr>
          <w:divsChild>
            <w:div w:id="129639000">
              <w:marLeft w:val="0"/>
              <w:marRight w:val="0"/>
              <w:marTop w:val="0"/>
              <w:marBottom w:val="0"/>
              <w:divBdr>
                <w:top w:val="none" w:sz="0" w:space="0" w:color="auto"/>
                <w:left w:val="none" w:sz="0" w:space="0" w:color="auto"/>
                <w:bottom w:val="none" w:sz="0" w:space="0" w:color="auto"/>
                <w:right w:val="none" w:sz="0" w:space="0" w:color="auto"/>
              </w:divBdr>
              <w:divsChild>
                <w:div w:id="73466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478239">
      <w:bodyDiv w:val="1"/>
      <w:marLeft w:val="0"/>
      <w:marRight w:val="0"/>
      <w:marTop w:val="0"/>
      <w:marBottom w:val="0"/>
      <w:divBdr>
        <w:top w:val="none" w:sz="0" w:space="0" w:color="auto"/>
        <w:left w:val="none" w:sz="0" w:space="0" w:color="auto"/>
        <w:bottom w:val="none" w:sz="0" w:space="0" w:color="auto"/>
        <w:right w:val="none" w:sz="0" w:space="0" w:color="auto"/>
      </w:divBdr>
    </w:div>
    <w:div w:id="1483958892">
      <w:bodyDiv w:val="1"/>
      <w:marLeft w:val="0"/>
      <w:marRight w:val="0"/>
      <w:marTop w:val="0"/>
      <w:marBottom w:val="0"/>
      <w:divBdr>
        <w:top w:val="none" w:sz="0" w:space="0" w:color="auto"/>
        <w:left w:val="none" w:sz="0" w:space="0" w:color="auto"/>
        <w:bottom w:val="none" w:sz="0" w:space="0" w:color="auto"/>
        <w:right w:val="none" w:sz="0" w:space="0" w:color="auto"/>
      </w:divBdr>
    </w:div>
    <w:div w:id="1485970065">
      <w:bodyDiv w:val="1"/>
      <w:marLeft w:val="0"/>
      <w:marRight w:val="0"/>
      <w:marTop w:val="0"/>
      <w:marBottom w:val="0"/>
      <w:divBdr>
        <w:top w:val="none" w:sz="0" w:space="0" w:color="auto"/>
        <w:left w:val="none" w:sz="0" w:space="0" w:color="auto"/>
        <w:bottom w:val="none" w:sz="0" w:space="0" w:color="auto"/>
        <w:right w:val="none" w:sz="0" w:space="0" w:color="auto"/>
      </w:divBdr>
    </w:div>
    <w:div w:id="1493333676">
      <w:bodyDiv w:val="1"/>
      <w:marLeft w:val="0"/>
      <w:marRight w:val="0"/>
      <w:marTop w:val="0"/>
      <w:marBottom w:val="0"/>
      <w:divBdr>
        <w:top w:val="none" w:sz="0" w:space="0" w:color="auto"/>
        <w:left w:val="none" w:sz="0" w:space="0" w:color="auto"/>
        <w:bottom w:val="none" w:sz="0" w:space="0" w:color="auto"/>
        <w:right w:val="none" w:sz="0" w:space="0" w:color="auto"/>
      </w:divBdr>
    </w:div>
    <w:div w:id="1494641757">
      <w:bodyDiv w:val="1"/>
      <w:marLeft w:val="0"/>
      <w:marRight w:val="0"/>
      <w:marTop w:val="0"/>
      <w:marBottom w:val="0"/>
      <w:divBdr>
        <w:top w:val="none" w:sz="0" w:space="0" w:color="auto"/>
        <w:left w:val="none" w:sz="0" w:space="0" w:color="auto"/>
        <w:bottom w:val="none" w:sz="0" w:space="0" w:color="auto"/>
        <w:right w:val="none" w:sz="0" w:space="0" w:color="auto"/>
      </w:divBdr>
    </w:div>
    <w:div w:id="1505125075">
      <w:bodyDiv w:val="1"/>
      <w:marLeft w:val="0"/>
      <w:marRight w:val="0"/>
      <w:marTop w:val="0"/>
      <w:marBottom w:val="0"/>
      <w:divBdr>
        <w:top w:val="none" w:sz="0" w:space="0" w:color="auto"/>
        <w:left w:val="none" w:sz="0" w:space="0" w:color="auto"/>
        <w:bottom w:val="none" w:sz="0" w:space="0" w:color="auto"/>
        <w:right w:val="none" w:sz="0" w:space="0" w:color="auto"/>
      </w:divBdr>
      <w:divsChild>
        <w:div w:id="1477868258">
          <w:marLeft w:val="0"/>
          <w:marRight w:val="0"/>
          <w:marTop w:val="0"/>
          <w:marBottom w:val="0"/>
          <w:divBdr>
            <w:top w:val="none" w:sz="0" w:space="0" w:color="auto"/>
            <w:left w:val="none" w:sz="0" w:space="0" w:color="auto"/>
            <w:bottom w:val="none" w:sz="0" w:space="0" w:color="auto"/>
            <w:right w:val="none" w:sz="0" w:space="0" w:color="auto"/>
          </w:divBdr>
          <w:divsChild>
            <w:div w:id="1207913102">
              <w:marLeft w:val="0"/>
              <w:marRight w:val="0"/>
              <w:marTop w:val="0"/>
              <w:marBottom w:val="0"/>
              <w:divBdr>
                <w:top w:val="none" w:sz="0" w:space="0" w:color="auto"/>
                <w:left w:val="none" w:sz="0" w:space="0" w:color="auto"/>
                <w:bottom w:val="none" w:sz="0" w:space="0" w:color="auto"/>
                <w:right w:val="none" w:sz="0" w:space="0" w:color="auto"/>
              </w:divBdr>
              <w:divsChild>
                <w:div w:id="2109614995">
                  <w:marLeft w:val="0"/>
                  <w:marRight w:val="0"/>
                  <w:marTop w:val="0"/>
                  <w:marBottom w:val="0"/>
                  <w:divBdr>
                    <w:top w:val="none" w:sz="0" w:space="0" w:color="auto"/>
                    <w:left w:val="none" w:sz="0" w:space="0" w:color="auto"/>
                    <w:bottom w:val="none" w:sz="0" w:space="0" w:color="auto"/>
                    <w:right w:val="none" w:sz="0" w:space="0" w:color="auto"/>
                  </w:divBdr>
                  <w:divsChild>
                    <w:div w:id="6682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896122">
      <w:bodyDiv w:val="1"/>
      <w:marLeft w:val="0"/>
      <w:marRight w:val="0"/>
      <w:marTop w:val="0"/>
      <w:marBottom w:val="0"/>
      <w:divBdr>
        <w:top w:val="none" w:sz="0" w:space="0" w:color="auto"/>
        <w:left w:val="none" w:sz="0" w:space="0" w:color="auto"/>
        <w:bottom w:val="none" w:sz="0" w:space="0" w:color="auto"/>
        <w:right w:val="none" w:sz="0" w:space="0" w:color="auto"/>
      </w:divBdr>
      <w:divsChild>
        <w:div w:id="988826181">
          <w:marLeft w:val="0"/>
          <w:marRight w:val="0"/>
          <w:marTop w:val="0"/>
          <w:marBottom w:val="0"/>
          <w:divBdr>
            <w:top w:val="none" w:sz="0" w:space="0" w:color="auto"/>
            <w:left w:val="none" w:sz="0" w:space="0" w:color="auto"/>
            <w:bottom w:val="none" w:sz="0" w:space="0" w:color="auto"/>
            <w:right w:val="none" w:sz="0" w:space="0" w:color="auto"/>
          </w:divBdr>
          <w:divsChild>
            <w:div w:id="1916620337">
              <w:marLeft w:val="0"/>
              <w:marRight w:val="0"/>
              <w:marTop w:val="0"/>
              <w:marBottom w:val="0"/>
              <w:divBdr>
                <w:top w:val="none" w:sz="0" w:space="0" w:color="auto"/>
                <w:left w:val="none" w:sz="0" w:space="0" w:color="auto"/>
                <w:bottom w:val="none" w:sz="0" w:space="0" w:color="auto"/>
                <w:right w:val="none" w:sz="0" w:space="0" w:color="auto"/>
              </w:divBdr>
              <w:divsChild>
                <w:div w:id="1272861868">
                  <w:marLeft w:val="0"/>
                  <w:marRight w:val="0"/>
                  <w:marTop w:val="0"/>
                  <w:marBottom w:val="0"/>
                  <w:divBdr>
                    <w:top w:val="none" w:sz="0" w:space="0" w:color="auto"/>
                    <w:left w:val="none" w:sz="0" w:space="0" w:color="auto"/>
                    <w:bottom w:val="none" w:sz="0" w:space="0" w:color="auto"/>
                    <w:right w:val="none" w:sz="0" w:space="0" w:color="auto"/>
                  </w:divBdr>
                  <w:divsChild>
                    <w:div w:id="92747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180367">
      <w:bodyDiv w:val="1"/>
      <w:marLeft w:val="0"/>
      <w:marRight w:val="0"/>
      <w:marTop w:val="0"/>
      <w:marBottom w:val="0"/>
      <w:divBdr>
        <w:top w:val="none" w:sz="0" w:space="0" w:color="auto"/>
        <w:left w:val="none" w:sz="0" w:space="0" w:color="auto"/>
        <w:bottom w:val="none" w:sz="0" w:space="0" w:color="auto"/>
        <w:right w:val="none" w:sz="0" w:space="0" w:color="auto"/>
      </w:divBdr>
      <w:divsChild>
        <w:div w:id="1759322844">
          <w:marLeft w:val="0"/>
          <w:marRight w:val="0"/>
          <w:marTop w:val="0"/>
          <w:marBottom w:val="0"/>
          <w:divBdr>
            <w:top w:val="none" w:sz="0" w:space="0" w:color="auto"/>
            <w:left w:val="none" w:sz="0" w:space="0" w:color="auto"/>
            <w:bottom w:val="none" w:sz="0" w:space="0" w:color="auto"/>
            <w:right w:val="none" w:sz="0" w:space="0" w:color="auto"/>
          </w:divBdr>
          <w:divsChild>
            <w:div w:id="1577474741">
              <w:marLeft w:val="0"/>
              <w:marRight w:val="0"/>
              <w:marTop w:val="0"/>
              <w:marBottom w:val="0"/>
              <w:divBdr>
                <w:top w:val="none" w:sz="0" w:space="0" w:color="auto"/>
                <w:left w:val="none" w:sz="0" w:space="0" w:color="auto"/>
                <w:bottom w:val="none" w:sz="0" w:space="0" w:color="auto"/>
                <w:right w:val="none" w:sz="0" w:space="0" w:color="auto"/>
              </w:divBdr>
              <w:divsChild>
                <w:div w:id="1407074498">
                  <w:marLeft w:val="0"/>
                  <w:marRight w:val="0"/>
                  <w:marTop w:val="0"/>
                  <w:marBottom w:val="0"/>
                  <w:divBdr>
                    <w:top w:val="none" w:sz="0" w:space="0" w:color="auto"/>
                    <w:left w:val="none" w:sz="0" w:space="0" w:color="auto"/>
                    <w:bottom w:val="none" w:sz="0" w:space="0" w:color="auto"/>
                    <w:right w:val="none" w:sz="0" w:space="0" w:color="auto"/>
                  </w:divBdr>
                  <w:divsChild>
                    <w:div w:id="12427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997941">
      <w:bodyDiv w:val="1"/>
      <w:marLeft w:val="0"/>
      <w:marRight w:val="0"/>
      <w:marTop w:val="0"/>
      <w:marBottom w:val="0"/>
      <w:divBdr>
        <w:top w:val="none" w:sz="0" w:space="0" w:color="auto"/>
        <w:left w:val="none" w:sz="0" w:space="0" w:color="auto"/>
        <w:bottom w:val="none" w:sz="0" w:space="0" w:color="auto"/>
        <w:right w:val="none" w:sz="0" w:space="0" w:color="auto"/>
      </w:divBdr>
    </w:div>
    <w:div w:id="1518231075">
      <w:bodyDiv w:val="1"/>
      <w:marLeft w:val="0"/>
      <w:marRight w:val="0"/>
      <w:marTop w:val="0"/>
      <w:marBottom w:val="0"/>
      <w:divBdr>
        <w:top w:val="none" w:sz="0" w:space="0" w:color="auto"/>
        <w:left w:val="none" w:sz="0" w:space="0" w:color="auto"/>
        <w:bottom w:val="none" w:sz="0" w:space="0" w:color="auto"/>
        <w:right w:val="none" w:sz="0" w:space="0" w:color="auto"/>
      </w:divBdr>
    </w:div>
    <w:div w:id="1519349525">
      <w:bodyDiv w:val="1"/>
      <w:marLeft w:val="0"/>
      <w:marRight w:val="0"/>
      <w:marTop w:val="0"/>
      <w:marBottom w:val="0"/>
      <w:divBdr>
        <w:top w:val="none" w:sz="0" w:space="0" w:color="auto"/>
        <w:left w:val="none" w:sz="0" w:space="0" w:color="auto"/>
        <w:bottom w:val="none" w:sz="0" w:space="0" w:color="auto"/>
        <w:right w:val="none" w:sz="0" w:space="0" w:color="auto"/>
      </w:divBdr>
    </w:div>
    <w:div w:id="1521778060">
      <w:bodyDiv w:val="1"/>
      <w:marLeft w:val="0"/>
      <w:marRight w:val="0"/>
      <w:marTop w:val="0"/>
      <w:marBottom w:val="0"/>
      <w:divBdr>
        <w:top w:val="none" w:sz="0" w:space="0" w:color="auto"/>
        <w:left w:val="none" w:sz="0" w:space="0" w:color="auto"/>
        <w:bottom w:val="none" w:sz="0" w:space="0" w:color="auto"/>
        <w:right w:val="none" w:sz="0" w:space="0" w:color="auto"/>
      </w:divBdr>
      <w:divsChild>
        <w:div w:id="884101031">
          <w:marLeft w:val="0"/>
          <w:marRight w:val="0"/>
          <w:marTop w:val="0"/>
          <w:marBottom w:val="0"/>
          <w:divBdr>
            <w:top w:val="none" w:sz="0" w:space="0" w:color="auto"/>
            <w:left w:val="none" w:sz="0" w:space="0" w:color="auto"/>
            <w:bottom w:val="none" w:sz="0" w:space="0" w:color="auto"/>
            <w:right w:val="none" w:sz="0" w:space="0" w:color="auto"/>
          </w:divBdr>
          <w:divsChild>
            <w:div w:id="1744064669">
              <w:marLeft w:val="0"/>
              <w:marRight w:val="0"/>
              <w:marTop w:val="0"/>
              <w:marBottom w:val="0"/>
              <w:divBdr>
                <w:top w:val="none" w:sz="0" w:space="0" w:color="auto"/>
                <w:left w:val="none" w:sz="0" w:space="0" w:color="auto"/>
                <w:bottom w:val="none" w:sz="0" w:space="0" w:color="auto"/>
                <w:right w:val="none" w:sz="0" w:space="0" w:color="auto"/>
              </w:divBdr>
              <w:divsChild>
                <w:div w:id="2125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533098">
      <w:bodyDiv w:val="1"/>
      <w:marLeft w:val="0"/>
      <w:marRight w:val="0"/>
      <w:marTop w:val="0"/>
      <w:marBottom w:val="0"/>
      <w:divBdr>
        <w:top w:val="none" w:sz="0" w:space="0" w:color="auto"/>
        <w:left w:val="none" w:sz="0" w:space="0" w:color="auto"/>
        <w:bottom w:val="none" w:sz="0" w:space="0" w:color="auto"/>
        <w:right w:val="none" w:sz="0" w:space="0" w:color="auto"/>
      </w:divBdr>
    </w:div>
    <w:div w:id="1531331915">
      <w:bodyDiv w:val="1"/>
      <w:marLeft w:val="0"/>
      <w:marRight w:val="0"/>
      <w:marTop w:val="0"/>
      <w:marBottom w:val="0"/>
      <w:divBdr>
        <w:top w:val="none" w:sz="0" w:space="0" w:color="auto"/>
        <w:left w:val="none" w:sz="0" w:space="0" w:color="auto"/>
        <w:bottom w:val="none" w:sz="0" w:space="0" w:color="auto"/>
        <w:right w:val="none" w:sz="0" w:space="0" w:color="auto"/>
      </w:divBdr>
      <w:divsChild>
        <w:div w:id="1261179234">
          <w:marLeft w:val="0"/>
          <w:marRight w:val="0"/>
          <w:marTop w:val="0"/>
          <w:marBottom w:val="0"/>
          <w:divBdr>
            <w:top w:val="none" w:sz="0" w:space="0" w:color="auto"/>
            <w:left w:val="none" w:sz="0" w:space="0" w:color="auto"/>
            <w:bottom w:val="none" w:sz="0" w:space="0" w:color="auto"/>
            <w:right w:val="none" w:sz="0" w:space="0" w:color="auto"/>
          </w:divBdr>
        </w:div>
      </w:divsChild>
    </w:div>
    <w:div w:id="1532961502">
      <w:bodyDiv w:val="1"/>
      <w:marLeft w:val="0"/>
      <w:marRight w:val="0"/>
      <w:marTop w:val="0"/>
      <w:marBottom w:val="0"/>
      <w:divBdr>
        <w:top w:val="none" w:sz="0" w:space="0" w:color="auto"/>
        <w:left w:val="none" w:sz="0" w:space="0" w:color="auto"/>
        <w:bottom w:val="none" w:sz="0" w:space="0" w:color="auto"/>
        <w:right w:val="none" w:sz="0" w:space="0" w:color="auto"/>
      </w:divBdr>
      <w:divsChild>
        <w:div w:id="742223288">
          <w:marLeft w:val="0"/>
          <w:marRight w:val="0"/>
          <w:marTop w:val="0"/>
          <w:marBottom w:val="0"/>
          <w:divBdr>
            <w:top w:val="none" w:sz="0" w:space="0" w:color="auto"/>
            <w:left w:val="none" w:sz="0" w:space="0" w:color="auto"/>
            <w:bottom w:val="none" w:sz="0" w:space="0" w:color="auto"/>
            <w:right w:val="none" w:sz="0" w:space="0" w:color="auto"/>
          </w:divBdr>
          <w:divsChild>
            <w:div w:id="525825684">
              <w:marLeft w:val="0"/>
              <w:marRight w:val="0"/>
              <w:marTop w:val="0"/>
              <w:marBottom w:val="0"/>
              <w:divBdr>
                <w:top w:val="none" w:sz="0" w:space="0" w:color="auto"/>
                <w:left w:val="none" w:sz="0" w:space="0" w:color="auto"/>
                <w:bottom w:val="none" w:sz="0" w:space="0" w:color="auto"/>
                <w:right w:val="none" w:sz="0" w:space="0" w:color="auto"/>
              </w:divBdr>
              <w:divsChild>
                <w:div w:id="7808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83428">
      <w:bodyDiv w:val="1"/>
      <w:marLeft w:val="0"/>
      <w:marRight w:val="0"/>
      <w:marTop w:val="0"/>
      <w:marBottom w:val="0"/>
      <w:divBdr>
        <w:top w:val="none" w:sz="0" w:space="0" w:color="auto"/>
        <w:left w:val="none" w:sz="0" w:space="0" w:color="auto"/>
        <w:bottom w:val="none" w:sz="0" w:space="0" w:color="auto"/>
        <w:right w:val="none" w:sz="0" w:space="0" w:color="auto"/>
      </w:divBdr>
    </w:div>
    <w:div w:id="1544558048">
      <w:bodyDiv w:val="1"/>
      <w:marLeft w:val="0"/>
      <w:marRight w:val="0"/>
      <w:marTop w:val="0"/>
      <w:marBottom w:val="0"/>
      <w:divBdr>
        <w:top w:val="none" w:sz="0" w:space="0" w:color="auto"/>
        <w:left w:val="none" w:sz="0" w:space="0" w:color="auto"/>
        <w:bottom w:val="none" w:sz="0" w:space="0" w:color="auto"/>
        <w:right w:val="none" w:sz="0" w:space="0" w:color="auto"/>
      </w:divBdr>
      <w:divsChild>
        <w:div w:id="121465462">
          <w:marLeft w:val="0"/>
          <w:marRight w:val="0"/>
          <w:marTop w:val="0"/>
          <w:marBottom w:val="0"/>
          <w:divBdr>
            <w:top w:val="none" w:sz="0" w:space="0" w:color="auto"/>
            <w:left w:val="none" w:sz="0" w:space="0" w:color="auto"/>
            <w:bottom w:val="none" w:sz="0" w:space="0" w:color="auto"/>
            <w:right w:val="none" w:sz="0" w:space="0" w:color="auto"/>
          </w:divBdr>
          <w:divsChild>
            <w:div w:id="1156842590">
              <w:marLeft w:val="0"/>
              <w:marRight w:val="0"/>
              <w:marTop w:val="0"/>
              <w:marBottom w:val="0"/>
              <w:divBdr>
                <w:top w:val="none" w:sz="0" w:space="0" w:color="auto"/>
                <w:left w:val="none" w:sz="0" w:space="0" w:color="auto"/>
                <w:bottom w:val="none" w:sz="0" w:space="0" w:color="auto"/>
                <w:right w:val="none" w:sz="0" w:space="0" w:color="auto"/>
              </w:divBdr>
              <w:divsChild>
                <w:div w:id="98666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01134">
      <w:bodyDiv w:val="1"/>
      <w:marLeft w:val="0"/>
      <w:marRight w:val="0"/>
      <w:marTop w:val="0"/>
      <w:marBottom w:val="0"/>
      <w:divBdr>
        <w:top w:val="none" w:sz="0" w:space="0" w:color="auto"/>
        <w:left w:val="none" w:sz="0" w:space="0" w:color="auto"/>
        <w:bottom w:val="none" w:sz="0" w:space="0" w:color="auto"/>
        <w:right w:val="none" w:sz="0" w:space="0" w:color="auto"/>
      </w:divBdr>
    </w:div>
    <w:div w:id="1550994889">
      <w:bodyDiv w:val="1"/>
      <w:marLeft w:val="0"/>
      <w:marRight w:val="0"/>
      <w:marTop w:val="0"/>
      <w:marBottom w:val="0"/>
      <w:divBdr>
        <w:top w:val="none" w:sz="0" w:space="0" w:color="auto"/>
        <w:left w:val="none" w:sz="0" w:space="0" w:color="auto"/>
        <w:bottom w:val="none" w:sz="0" w:space="0" w:color="auto"/>
        <w:right w:val="none" w:sz="0" w:space="0" w:color="auto"/>
      </w:divBdr>
      <w:divsChild>
        <w:div w:id="1213810972">
          <w:marLeft w:val="0"/>
          <w:marRight w:val="0"/>
          <w:marTop w:val="0"/>
          <w:marBottom w:val="0"/>
          <w:divBdr>
            <w:top w:val="none" w:sz="0" w:space="0" w:color="auto"/>
            <w:left w:val="none" w:sz="0" w:space="0" w:color="auto"/>
            <w:bottom w:val="none" w:sz="0" w:space="0" w:color="auto"/>
            <w:right w:val="none" w:sz="0" w:space="0" w:color="auto"/>
          </w:divBdr>
          <w:divsChild>
            <w:div w:id="1511043">
              <w:marLeft w:val="0"/>
              <w:marRight w:val="0"/>
              <w:marTop w:val="0"/>
              <w:marBottom w:val="0"/>
              <w:divBdr>
                <w:top w:val="none" w:sz="0" w:space="0" w:color="auto"/>
                <w:left w:val="none" w:sz="0" w:space="0" w:color="auto"/>
                <w:bottom w:val="none" w:sz="0" w:space="0" w:color="auto"/>
                <w:right w:val="none" w:sz="0" w:space="0" w:color="auto"/>
              </w:divBdr>
              <w:divsChild>
                <w:div w:id="2032221001">
                  <w:marLeft w:val="0"/>
                  <w:marRight w:val="0"/>
                  <w:marTop w:val="0"/>
                  <w:marBottom w:val="0"/>
                  <w:divBdr>
                    <w:top w:val="none" w:sz="0" w:space="0" w:color="auto"/>
                    <w:left w:val="none" w:sz="0" w:space="0" w:color="auto"/>
                    <w:bottom w:val="none" w:sz="0" w:space="0" w:color="auto"/>
                    <w:right w:val="none" w:sz="0" w:space="0" w:color="auto"/>
                  </w:divBdr>
                  <w:divsChild>
                    <w:div w:id="214041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99929">
      <w:bodyDiv w:val="1"/>
      <w:marLeft w:val="0"/>
      <w:marRight w:val="0"/>
      <w:marTop w:val="0"/>
      <w:marBottom w:val="0"/>
      <w:divBdr>
        <w:top w:val="none" w:sz="0" w:space="0" w:color="auto"/>
        <w:left w:val="none" w:sz="0" w:space="0" w:color="auto"/>
        <w:bottom w:val="none" w:sz="0" w:space="0" w:color="auto"/>
        <w:right w:val="none" w:sz="0" w:space="0" w:color="auto"/>
      </w:divBdr>
    </w:div>
    <w:div w:id="1556965631">
      <w:bodyDiv w:val="1"/>
      <w:marLeft w:val="0"/>
      <w:marRight w:val="0"/>
      <w:marTop w:val="0"/>
      <w:marBottom w:val="0"/>
      <w:divBdr>
        <w:top w:val="none" w:sz="0" w:space="0" w:color="auto"/>
        <w:left w:val="none" w:sz="0" w:space="0" w:color="auto"/>
        <w:bottom w:val="none" w:sz="0" w:space="0" w:color="auto"/>
        <w:right w:val="none" w:sz="0" w:space="0" w:color="auto"/>
      </w:divBdr>
    </w:div>
    <w:div w:id="1557424480">
      <w:bodyDiv w:val="1"/>
      <w:marLeft w:val="0"/>
      <w:marRight w:val="0"/>
      <w:marTop w:val="0"/>
      <w:marBottom w:val="0"/>
      <w:divBdr>
        <w:top w:val="none" w:sz="0" w:space="0" w:color="auto"/>
        <w:left w:val="none" w:sz="0" w:space="0" w:color="auto"/>
        <w:bottom w:val="none" w:sz="0" w:space="0" w:color="auto"/>
        <w:right w:val="none" w:sz="0" w:space="0" w:color="auto"/>
      </w:divBdr>
      <w:divsChild>
        <w:div w:id="1334184256">
          <w:marLeft w:val="0"/>
          <w:marRight w:val="0"/>
          <w:marTop w:val="0"/>
          <w:marBottom w:val="0"/>
          <w:divBdr>
            <w:top w:val="none" w:sz="0" w:space="0" w:color="auto"/>
            <w:left w:val="none" w:sz="0" w:space="0" w:color="auto"/>
            <w:bottom w:val="none" w:sz="0" w:space="0" w:color="auto"/>
            <w:right w:val="none" w:sz="0" w:space="0" w:color="auto"/>
          </w:divBdr>
          <w:divsChild>
            <w:div w:id="259947988">
              <w:marLeft w:val="0"/>
              <w:marRight w:val="0"/>
              <w:marTop w:val="0"/>
              <w:marBottom w:val="0"/>
              <w:divBdr>
                <w:top w:val="none" w:sz="0" w:space="0" w:color="auto"/>
                <w:left w:val="none" w:sz="0" w:space="0" w:color="auto"/>
                <w:bottom w:val="none" w:sz="0" w:space="0" w:color="auto"/>
                <w:right w:val="none" w:sz="0" w:space="0" w:color="auto"/>
              </w:divBdr>
              <w:divsChild>
                <w:div w:id="125477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82716">
      <w:bodyDiv w:val="1"/>
      <w:marLeft w:val="0"/>
      <w:marRight w:val="0"/>
      <w:marTop w:val="0"/>
      <w:marBottom w:val="0"/>
      <w:divBdr>
        <w:top w:val="none" w:sz="0" w:space="0" w:color="auto"/>
        <w:left w:val="none" w:sz="0" w:space="0" w:color="auto"/>
        <w:bottom w:val="none" w:sz="0" w:space="0" w:color="auto"/>
        <w:right w:val="none" w:sz="0" w:space="0" w:color="auto"/>
      </w:divBdr>
    </w:div>
    <w:div w:id="1567915136">
      <w:bodyDiv w:val="1"/>
      <w:marLeft w:val="0"/>
      <w:marRight w:val="0"/>
      <w:marTop w:val="0"/>
      <w:marBottom w:val="0"/>
      <w:divBdr>
        <w:top w:val="none" w:sz="0" w:space="0" w:color="auto"/>
        <w:left w:val="none" w:sz="0" w:space="0" w:color="auto"/>
        <w:bottom w:val="none" w:sz="0" w:space="0" w:color="auto"/>
        <w:right w:val="none" w:sz="0" w:space="0" w:color="auto"/>
      </w:divBdr>
      <w:divsChild>
        <w:div w:id="1644969073">
          <w:marLeft w:val="0"/>
          <w:marRight w:val="0"/>
          <w:marTop w:val="0"/>
          <w:marBottom w:val="0"/>
          <w:divBdr>
            <w:top w:val="none" w:sz="0" w:space="0" w:color="auto"/>
            <w:left w:val="none" w:sz="0" w:space="0" w:color="auto"/>
            <w:bottom w:val="none" w:sz="0" w:space="0" w:color="auto"/>
            <w:right w:val="none" w:sz="0" w:space="0" w:color="auto"/>
          </w:divBdr>
          <w:divsChild>
            <w:div w:id="1682857940">
              <w:marLeft w:val="0"/>
              <w:marRight w:val="0"/>
              <w:marTop w:val="0"/>
              <w:marBottom w:val="0"/>
              <w:divBdr>
                <w:top w:val="none" w:sz="0" w:space="0" w:color="auto"/>
                <w:left w:val="none" w:sz="0" w:space="0" w:color="auto"/>
                <w:bottom w:val="none" w:sz="0" w:space="0" w:color="auto"/>
                <w:right w:val="none" w:sz="0" w:space="0" w:color="auto"/>
              </w:divBdr>
              <w:divsChild>
                <w:div w:id="53034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04118">
      <w:bodyDiv w:val="1"/>
      <w:marLeft w:val="0"/>
      <w:marRight w:val="0"/>
      <w:marTop w:val="0"/>
      <w:marBottom w:val="0"/>
      <w:divBdr>
        <w:top w:val="none" w:sz="0" w:space="0" w:color="auto"/>
        <w:left w:val="none" w:sz="0" w:space="0" w:color="auto"/>
        <w:bottom w:val="none" w:sz="0" w:space="0" w:color="auto"/>
        <w:right w:val="none" w:sz="0" w:space="0" w:color="auto"/>
      </w:divBdr>
    </w:div>
    <w:div w:id="1570266336">
      <w:bodyDiv w:val="1"/>
      <w:marLeft w:val="0"/>
      <w:marRight w:val="0"/>
      <w:marTop w:val="0"/>
      <w:marBottom w:val="0"/>
      <w:divBdr>
        <w:top w:val="none" w:sz="0" w:space="0" w:color="auto"/>
        <w:left w:val="none" w:sz="0" w:space="0" w:color="auto"/>
        <w:bottom w:val="none" w:sz="0" w:space="0" w:color="auto"/>
        <w:right w:val="none" w:sz="0" w:space="0" w:color="auto"/>
      </w:divBdr>
    </w:div>
    <w:div w:id="1571111618">
      <w:bodyDiv w:val="1"/>
      <w:marLeft w:val="0"/>
      <w:marRight w:val="0"/>
      <w:marTop w:val="0"/>
      <w:marBottom w:val="0"/>
      <w:divBdr>
        <w:top w:val="none" w:sz="0" w:space="0" w:color="auto"/>
        <w:left w:val="none" w:sz="0" w:space="0" w:color="auto"/>
        <w:bottom w:val="none" w:sz="0" w:space="0" w:color="auto"/>
        <w:right w:val="none" w:sz="0" w:space="0" w:color="auto"/>
      </w:divBdr>
    </w:div>
    <w:div w:id="1586496673">
      <w:bodyDiv w:val="1"/>
      <w:marLeft w:val="0"/>
      <w:marRight w:val="0"/>
      <w:marTop w:val="0"/>
      <w:marBottom w:val="0"/>
      <w:divBdr>
        <w:top w:val="none" w:sz="0" w:space="0" w:color="auto"/>
        <w:left w:val="none" w:sz="0" w:space="0" w:color="auto"/>
        <w:bottom w:val="none" w:sz="0" w:space="0" w:color="auto"/>
        <w:right w:val="none" w:sz="0" w:space="0" w:color="auto"/>
      </w:divBdr>
    </w:div>
    <w:div w:id="1586962321">
      <w:bodyDiv w:val="1"/>
      <w:marLeft w:val="0"/>
      <w:marRight w:val="0"/>
      <w:marTop w:val="0"/>
      <w:marBottom w:val="0"/>
      <w:divBdr>
        <w:top w:val="none" w:sz="0" w:space="0" w:color="auto"/>
        <w:left w:val="none" w:sz="0" w:space="0" w:color="auto"/>
        <w:bottom w:val="none" w:sz="0" w:space="0" w:color="auto"/>
        <w:right w:val="none" w:sz="0" w:space="0" w:color="auto"/>
      </w:divBdr>
    </w:div>
    <w:div w:id="1593205015">
      <w:bodyDiv w:val="1"/>
      <w:marLeft w:val="0"/>
      <w:marRight w:val="0"/>
      <w:marTop w:val="0"/>
      <w:marBottom w:val="0"/>
      <w:divBdr>
        <w:top w:val="none" w:sz="0" w:space="0" w:color="auto"/>
        <w:left w:val="none" w:sz="0" w:space="0" w:color="auto"/>
        <w:bottom w:val="none" w:sz="0" w:space="0" w:color="auto"/>
        <w:right w:val="none" w:sz="0" w:space="0" w:color="auto"/>
      </w:divBdr>
    </w:div>
    <w:div w:id="1596093020">
      <w:bodyDiv w:val="1"/>
      <w:marLeft w:val="0"/>
      <w:marRight w:val="0"/>
      <w:marTop w:val="0"/>
      <w:marBottom w:val="0"/>
      <w:divBdr>
        <w:top w:val="none" w:sz="0" w:space="0" w:color="auto"/>
        <w:left w:val="none" w:sz="0" w:space="0" w:color="auto"/>
        <w:bottom w:val="none" w:sz="0" w:space="0" w:color="auto"/>
        <w:right w:val="none" w:sz="0" w:space="0" w:color="auto"/>
      </w:divBdr>
      <w:divsChild>
        <w:div w:id="1825268945">
          <w:marLeft w:val="0"/>
          <w:marRight w:val="0"/>
          <w:marTop w:val="0"/>
          <w:marBottom w:val="0"/>
          <w:divBdr>
            <w:top w:val="none" w:sz="0" w:space="0" w:color="auto"/>
            <w:left w:val="none" w:sz="0" w:space="0" w:color="auto"/>
            <w:bottom w:val="none" w:sz="0" w:space="0" w:color="auto"/>
            <w:right w:val="none" w:sz="0" w:space="0" w:color="auto"/>
          </w:divBdr>
          <w:divsChild>
            <w:div w:id="1670057657">
              <w:marLeft w:val="0"/>
              <w:marRight w:val="0"/>
              <w:marTop w:val="0"/>
              <w:marBottom w:val="0"/>
              <w:divBdr>
                <w:top w:val="none" w:sz="0" w:space="0" w:color="auto"/>
                <w:left w:val="none" w:sz="0" w:space="0" w:color="auto"/>
                <w:bottom w:val="none" w:sz="0" w:space="0" w:color="auto"/>
                <w:right w:val="none" w:sz="0" w:space="0" w:color="auto"/>
              </w:divBdr>
              <w:divsChild>
                <w:div w:id="757167895">
                  <w:marLeft w:val="0"/>
                  <w:marRight w:val="0"/>
                  <w:marTop w:val="0"/>
                  <w:marBottom w:val="0"/>
                  <w:divBdr>
                    <w:top w:val="none" w:sz="0" w:space="0" w:color="auto"/>
                    <w:left w:val="none" w:sz="0" w:space="0" w:color="auto"/>
                    <w:bottom w:val="none" w:sz="0" w:space="0" w:color="auto"/>
                    <w:right w:val="none" w:sz="0" w:space="0" w:color="auto"/>
                  </w:divBdr>
                  <w:divsChild>
                    <w:div w:id="207580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489057">
      <w:bodyDiv w:val="1"/>
      <w:marLeft w:val="0"/>
      <w:marRight w:val="0"/>
      <w:marTop w:val="0"/>
      <w:marBottom w:val="0"/>
      <w:divBdr>
        <w:top w:val="none" w:sz="0" w:space="0" w:color="auto"/>
        <w:left w:val="none" w:sz="0" w:space="0" w:color="auto"/>
        <w:bottom w:val="none" w:sz="0" w:space="0" w:color="auto"/>
        <w:right w:val="none" w:sz="0" w:space="0" w:color="auto"/>
      </w:divBdr>
    </w:div>
    <w:div w:id="1623536770">
      <w:bodyDiv w:val="1"/>
      <w:marLeft w:val="0"/>
      <w:marRight w:val="0"/>
      <w:marTop w:val="0"/>
      <w:marBottom w:val="0"/>
      <w:divBdr>
        <w:top w:val="none" w:sz="0" w:space="0" w:color="auto"/>
        <w:left w:val="none" w:sz="0" w:space="0" w:color="auto"/>
        <w:bottom w:val="none" w:sz="0" w:space="0" w:color="auto"/>
        <w:right w:val="none" w:sz="0" w:space="0" w:color="auto"/>
      </w:divBdr>
    </w:div>
    <w:div w:id="1623606439">
      <w:bodyDiv w:val="1"/>
      <w:marLeft w:val="0"/>
      <w:marRight w:val="0"/>
      <w:marTop w:val="0"/>
      <w:marBottom w:val="0"/>
      <w:divBdr>
        <w:top w:val="none" w:sz="0" w:space="0" w:color="auto"/>
        <w:left w:val="none" w:sz="0" w:space="0" w:color="auto"/>
        <w:bottom w:val="none" w:sz="0" w:space="0" w:color="auto"/>
        <w:right w:val="none" w:sz="0" w:space="0" w:color="auto"/>
      </w:divBdr>
      <w:divsChild>
        <w:div w:id="1995181049">
          <w:marLeft w:val="0"/>
          <w:marRight w:val="0"/>
          <w:marTop w:val="0"/>
          <w:marBottom w:val="0"/>
          <w:divBdr>
            <w:top w:val="none" w:sz="0" w:space="0" w:color="auto"/>
            <w:left w:val="none" w:sz="0" w:space="0" w:color="auto"/>
            <w:bottom w:val="none" w:sz="0" w:space="0" w:color="auto"/>
            <w:right w:val="none" w:sz="0" w:space="0" w:color="auto"/>
          </w:divBdr>
          <w:divsChild>
            <w:div w:id="1468013076">
              <w:marLeft w:val="0"/>
              <w:marRight w:val="0"/>
              <w:marTop w:val="0"/>
              <w:marBottom w:val="0"/>
              <w:divBdr>
                <w:top w:val="none" w:sz="0" w:space="0" w:color="auto"/>
                <w:left w:val="none" w:sz="0" w:space="0" w:color="auto"/>
                <w:bottom w:val="none" w:sz="0" w:space="0" w:color="auto"/>
                <w:right w:val="none" w:sz="0" w:space="0" w:color="auto"/>
              </w:divBdr>
              <w:divsChild>
                <w:div w:id="179367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968619">
      <w:bodyDiv w:val="1"/>
      <w:marLeft w:val="0"/>
      <w:marRight w:val="0"/>
      <w:marTop w:val="0"/>
      <w:marBottom w:val="0"/>
      <w:divBdr>
        <w:top w:val="none" w:sz="0" w:space="0" w:color="auto"/>
        <w:left w:val="none" w:sz="0" w:space="0" w:color="auto"/>
        <w:bottom w:val="none" w:sz="0" w:space="0" w:color="auto"/>
        <w:right w:val="none" w:sz="0" w:space="0" w:color="auto"/>
      </w:divBdr>
    </w:div>
    <w:div w:id="1636639972">
      <w:bodyDiv w:val="1"/>
      <w:marLeft w:val="0"/>
      <w:marRight w:val="0"/>
      <w:marTop w:val="0"/>
      <w:marBottom w:val="0"/>
      <w:divBdr>
        <w:top w:val="none" w:sz="0" w:space="0" w:color="auto"/>
        <w:left w:val="none" w:sz="0" w:space="0" w:color="auto"/>
        <w:bottom w:val="none" w:sz="0" w:space="0" w:color="auto"/>
        <w:right w:val="none" w:sz="0" w:space="0" w:color="auto"/>
      </w:divBdr>
    </w:div>
    <w:div w:id="1646886245">
      <w:bodyDiv w:val="1"/>
      <w:marLeft w:val="0"/>
      <w:marRight w:val="0"/>
      <w:marTop w:val="0"/>
      <w:marBottom w:val="0"/>
      <w:divBdr>
        <w:top w:val="none" w:sz="0" w:space="0" w:color="auto"/>
        <w:left w:val="none" w:sz="0" w:space="0" w:color="auto"/>
        <w:bottom w:val="none" w:sz="0" w:space="0" w:color="auto"/>
        <w:right w:val="none" w:sz="0" w:space="0" w:color="auto"/>
      </w:divBdr>
    </w:div>
    <w:div w:id="1650017036">
      <w:bodyDiv w:val="1"/>
      <w:marLeft w:val="0"/>
      <w:marRight w:val="0"/>
      <w:marTop w:val="0"/>
      <w:marBottom w:val="0"/>
      <w:divBdr>
        <w:top w:val="none" w:sz="0" w:space="0" w:color="auto"/>
        <w:left w:val="none" w:sz="0" w:space="0" w:color="auto"/>
        <w:bottom w:val="none" w:sz="0" w:space="0" w:color="auto"/>
        <w:right w:val="none" w:sz="0" w:space="0" w:color="auto"/>
      </w:divBdr>
      <w:divsChild>
        <w:div w:id="1312948427">
          <w:marLeft w:val="0"/>
          <w:marRight w:val="0"/>
          <w:marTop w:val="0"/>
          <w:marBottom w:val="0"/>
          <w:divBdr>
            <w:top w:val="none" w:sz="0" w:space="0" w:color="auto"/>
            <w:left w:val="none" w:sz="0" w:space="0" w:color="auto"/>
            <w:bottom w:val="none" w:sz="0" w:space="0" w:color="auto"/>
            <w:right w:val="none" w:sz="0" w:space="0" w:color="auto"/>
          </w:divBdr>
          <w:divsChild>
            <w:div w:id="454370773">
              <w:marLeft w:val="0"/>
              <w:marRight w:val="0"/>
              <w:marTop w:val="0"/>
              <w:marBottom w:val="0"/>
              <w:divBdr>
                <w:top w:val="none" w:sz="0" w:space="0" w:color="auto"/>
                <w:left w:val="none" w:sz="0" w:space="0" w:color="auto"/>
                <w:bottom w:val="none" w:sz="0" w:space="0" w:color="auto"/>
                <w:right w:val="none" w:sz="0" w:space="0" w:color="auto"/>
              </w:divBdr>
              <w:divsChild>
                <w:div w:id="1373993763">
                  <w:marLeft w:val="0"/>
                  <w:marRight w:val="0"/>
                  <w:marTop w:val="0"/>
                  <w:marBottom w:val="0"/>
                  <w:divBdr>
                    <w:top w:val="none" w:sz="0" w:space="0" w:color="auto"/>
                    <w:left w:val="none" w:sz="0" w:space="0" w:color="auto"/>
                    <w:bottom w:val="none" w:sz="0" w:space="0" w:color="auto"/>
                    <w:right w:val="none" w:sz="0" w:space="0" w:color="auto"/>
                  </w:divBdr>
                </w:div>
              </w:divsChild>
            </w:div>
            <w:div w:id="1048799321">
              <w:marLeft w:val="0"/>
              <w:marRight w:val="0"/>
              <w:marTop w:val="0"/>
              <w:marBottom w:val="0"/>
              <w:divBdr>
                <w:top w:val="none" w:sz="0" w:space="0" w:color="auto"/>
                <w:left w:val="none" w:sz="0" w:space="0" w:color="auto"/>
                <w:bottom w:val="none" w:sz="0" w:space="0" w:color="auto"/>
                <w:right w:val="none" w:sz="0" w:space="0" w:color="auto"/>
              </w:divBdr>
              <w:divsChild>
                <w:div w:id="155262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28212">
      <w:bodyDiv w:val="1"/>
      <w:marLeft w:val="0"/>
      <w:marRight w:val="0"/>
      <w:marTop w:val="0"/>
      <w:marBottom w:val="0"/>
      <w:divBdr>
        <w:top w:val="none" w:sz="0" w:space="0" w:color="auto"/>
        <w:left w:val="none" w:sz="0" w:space="0" w:color="auto"/>
        <w:bottom w:val="none" w:sz="0" w:space="0" w:color="auto"/>
        <w:right w:val="none" w:sz="0" w:space="0" w:color="auto"/>
      </w:divBdr>
    </w:div>
    <w:div w:id="1654410271">
      <w:bodyDiv w:val="1"/>
      <w:marLeft w:val="0"/>
      <w:marRight w:val="0"/>
      <w:marTop w:val="0"/>
      <w:marBottom w:val="0"/>
      <w:divBdr>
        <w:top w:val="none" w:sz="0" w:space="0" w:color="auto"/>
        <w:left w:val="none" w:sz="0" w:space="0" w:color="auto"/>
        <w:bottom w:val="none" w:sz="0" w:space="0" w:color="auto"/>
        <w:right w:val="none" w:sz="0" w:space="0" w:color="auto"/>
      </w:divBdr>
      <w:divsChild>
        <w:div w:id="2063821213">
          <w:marLeft w:val="0"/>
          <w:marRight w:val="0"/>
          <w:marTop w:val="0"/>
          <w:marBottom w:val="0"/>
          <w:divBdr>
            <w:top w:val="none" w:sz="0" w:space="0" w:color="auto"/>
            <w:left w:val="none" w:sz="0" w:space="0" w:color="auto"/>
            <w:bottom w:val="none" w:sz="0" w:space="0" w:color="auto"/>
            <w:right w:val="none" w:sz="0" w:space="0" w:color="auto"/>
          </w:divBdr>
          <w:divsChild>
            <w:div w:id="1007513084">
              <w:marLeft w:val="0"/>
              <w:marRight w:val="0"/>
              <w:marTop w:val="0"/>
              <w:marBottom w:val="0"/>
              <w:divBdr>
                <w:top w:val="none" w:sz="0" w:space="0" w:color="auto"/>
                <w:left w:val="none" w:sz="0" w:space="0" w:color="auto"/>
                <w:bottom w:val="none" w:sz="0" w:space="0" w:color="auto"/>
                <w:right w:val="none" w:sz="0" w:space="0" w:color="auto"/>
              </w:divBdr>
              <w:divsChild>
                <w:div w:id="1114863673">
                  <w:marLeft w:val="0"/>
                  <w:marRight w:val="0"/>
                  <w:marTop w:val="0"/>
                  <w:marBottom w:val="0"/>
                  <w:divBdr>
                    <w:top w:val="none" w:sz="0" w:space="0" w:color="auto"/>
                    <w:left w:val="none" w:sz="0" w:space="0" w:color="auto"/>
                    <w:bottom w:val="none" w:sz="0" w:space="0" w:color="auto"/>
                    <w:right w:val="none" w:sz="0" w:space="0" w:color="auto"/>
                  </w:divBdr>
                  <w:divsChild>
                    <w:div w:id="10493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545838">
      <w:bodyDiv w:val="1"/>
      <w:marLeft w:val="0"/>
      <w:marRight w:val="0"/>
      <w:marTop w:val="0"/>
      <w:marBottom w:val="0"/>
      <w:divBdr>
        <w:top w:val="none" w:sz="0" w:space="0" w:color="auto"/>
        <w:left w:val="none" w:sz="0" w:space="0" w:color="auto"/>
        <w:bottom w:val="none" w:sz="0" w:space="0" w:color="auto"/>
        <w:right w:val="none" w:sz="0" w:space="0" w:color="auto"/>
      </w:divBdr>
    </w:div>
    <w:div w:id="1663971392">
      <w:bodyDiv w:val="1"/>
      <w:marLeft w:val="0"/>
      <w:marRight w:val="0"/>
      <w:marTop w:val="0"/>
      <w:marBottom w:val="0"/>
      <w:divBdr>
        <w:top w:val="none" w:sz="0" w:space="0" w:color="auto"/>
        <w:left w:val="none" w:sz="0" w:space="0" w:color="auto"/>
        <w:bottom w:val="none" w:sz="0" w:space="0" w:color="auto"/>
        <w:right w:val="none" w:sz="0" w:space="0" w:color="auto"/>
      </w:divBdr>
    </w:div>
    <w:div w:id="1666668233">
      <w:bodyDiv w:val="1"/>
      <w:marLeft w:val="0"/>
      <w:marRight w:val="0"/>
      <w:marTop w:val="0"/>
      <w:marBottom w:val="0"/>
      <w:divBdr>
        <w:top w:val="none" w:sz="0" w:space="0" w:color="auto"/>
        <w:left w:val="none" w:sz="0" w:space="0" w:color="auto"/>
        <w:bottom w:val="none" w:sz="0" w:space="0" w:color="auto"/>
        <w:right w:val="none" w:sz="0" w:space="0" w:color="auto"/>
      </w:divBdr>
    </w:div>
    <w:div w:id="1676568941">
      <w:bodyDiv w:val="1"/>
      <w:marLeft w:val="0"/>
      <w:marRight w:val="0"/>
      <w:marTop w:val="0"/>
      <w:marBottom w:val="0"/>
      <w:divBdr>
        <w:top w:val="none" w:sz="0" w:space="0" w:color="auto"/>
        <w:left w:val="none" w:sz="0" w:space="0" w:color="auto"/>
        <w:bottom w:val="none" w:sz="0" w:space="0" w:color="auto"/>
        <w:right w:val="none" w:sz="0" w:space="0" w:color="auto"/>
      </w:divBdr>
    </w:div>
    <w:div w:id="1678460179">
      <w:bodyDiv w:val="1"/>
      <w:marLeft w:val="0"/>
      <w:marRight w:val="0"/>
      <w:marTop w:val="0"/>
      <w:marBottom w:val="0"/>
      <w:divBdr>
        <w:top w:val="none" w:sz="0" w:space="0" w:color="auto"/>
        <w:left w:val="none" w:sz="0" w:space="0" w:color="auto"/>
        <w:bottom w:val="none" w:sz="0" w:space="0" w:color="auto"/>
        <w:right w:val="none" w:sz="0" w:space="0" w:color="auto"/>
      </w:divBdr>
      <w:divsChild>
        <w:div w:id="909728827">
          <w:marLeft w:val="0"/>
          <w:marRight w:val="0"/>
          <w:marTop w:val="0"/>
          <w:marBottom w:val="0"/>
          <w:divBdr>
            <w:top w:val="none" w:sz="0" w:space="0" w:color="auto"/>
            <w:left w:val="none" w:sz="0" w:space="0" w:color="auto"/>
            <w:bottom w:val="none" w:sz="0" w:space="0" w:color="auto"/>
            <w:right w:val="none" w:sz="0" w:space="0" w:color="auto"/>
          </w:divBdr>
          <w:divsChild>
            <w:div w:id="1688864713">
              <w:marLeft w:val="0"/>
              <w:marRight w:val="0"/>
              <w:marTop w:val="0"/>
              <w:marBottom w:val="0"/>
              <w:divBdr>
                <w:top w:val="none" w:sz="0" w:space="0" w:color="auto"/>
                <w:left w:val="none" w:sz="0" w:space="0" w:color="auto"/>
                <w:bottom w:val="none" w:sz="0" w:space="0" w:color="auto"/>
                <w:right w:val="none" w:sz="0" w:space="0" w:color="auto"/>
              </w:divBdr>
              <w:divsChild>
                <w:div w:id="168273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41564">
      <w:bodyDiv w:val="1"/>
      <w:marLeft w:val="0"/>
      <w:marRight w:val="0"/>
      <w:marTop w:val="0"/>
      <w:marBottom w:val="0"/>
      <w:divBdr>
        <w:top w:val="none" w:sz="0" w:space="0" w:color="auto"/>
        <w:left w:val="none" w:sz="0" w:space="0" w:color="auto"/>
        <w:bottom w:val="none" w:sz="0" w:space="0" w:color="auto"/>
        <w:right w:val="none" w:sz="0" w:space="0" w:color="auto"/>
      </w:divBdr>
    </w:div>
    <w:div w:id="1694649825">
      <w:bodyDiv w:val="1"/>
      <w:marLeft w:val="0"/>
      <w:marRight w:val="0"/>
      <w:marTop w:val="0"/>
      <w:marBottom w:val="0"/>
      <w:divBdr>
        <w:top w:val="none" w:sz="0" w:space="0" w:color="auto"/>
        <w:left w:val="none" w:sz="0" w:space="0" w:color="auto"/>
        <w:bottom w:val="none" w:sz="0" w:space="0" w:color="auto"/>
        <w:right w:val="none" w:sz="0" w:space="0" w:color="auto"/>
      </w:divBdr>
    </w:div>
    <w:div w:id="1695616494">
      <w:bodyDiv w:val="1"/>
      <w:marLeft w:val="0"/>
      <w:marRight w:val="0"/>
      <w:marTop w:val="0"/>
      <w:marBottom w:val="0"/>
      <w:divBdr>
        <w:top w:val="none" w:sz="0" w:space="0" w:color="auto"/>
        <w:left w:val="none" w:sz="0" w:space="0" w:color="auto"/>
        <w:bottom w:val="none" w:sz="0" w:space="0" w:color="auto"/>
        <w:right w:val="none" w:sz="0" w:space="0" w:color="auto"/>
      </w:divBdr>
    </w:div>
    <w:div w:id="1709407125">
      <w:bodyDiv w:val="1"/>
      <w:marLeft w:val="0"/>
      <w:marRight w:val="0"/>
      <w:marTop w:val="0"/>
      <w:marBottom w:val="0"/>
      <w:divBdr>
        <w:top w:val="none" w:sz="0" w:space="0" w:color="auto"/>
        <w:left w:val="none" w:sz="0" w:space="0" w:color="auto"/>
        <w:bottom w:val="none" w:sz="0" w:space="0" w:color="auto"/>
        <w:right w:val="none" w:sz="0" w:space="0" w:color="auto"/>
      </w:divBdr>
    </w:div>
    <w:div w:id="1713842566">
      <w:bodyDiv w:val="1"/>
      <w:marLeft w:val="0"/>
      <w:marRight w:val="0"/>
      <w:marTop w:val="0"/>
      <w:marBottom w:val="0"/>
      <w:divBdr>
        <w:top w:val="none" w:sz="0" w:space="0" w:color="auto"/>
        <w:left w:val="none" w:sz="0" w:space="0" w:color="auto"/>
        <w:bottom w:val="none" w:sz="0" w:space="0" w:color="auto"/>
        <w:right w:val="none" w:sz="0" w:space="0" w:color="auto"/>
      </w:divBdr>
    </w:div>
    <w:div w:id="1720785069">
      <w:bodyDiv w:val="1"/>
      <w:marLeft w:val="0"/>
      <w:marRight w:val="0"/>
      <w:marTop w:val="0"/>
      <w:marBottom w:val="0"/>
      <w:divBdr>
        <w:top w:val="none" w:sz="0" w:space="0" w:color="auto"/>
        <w:left w:val="none" w:sz="0" w:space="0" w:color="auto"/>
        <w:bottom w:val="none" w:sz="0" w:space="0" w:color="auto"/>
        <w:right w:val="none" w:sz="0" w:space="0" w:color="auto"/>
      </w:divBdr>
    </w:div>
    <w:div w:id="1729957519">
      <w:bodyDiv w:val="1"/>
      <w:marLeft w:val="0"/>
      <w:marRight w:val="0"/>
      <w:marTop w:val="0"/>
      <w:marBottom w:val="0"/>
      <w:divBdr>
        <w:top w:val="none" w:sz="0" w:space="0" w:color="auto"/>
        <w:left w:val="none" w:sz="0" w:space="0" w:color="auto"/>
        <w:bottom w:val="none" w:sz="0" w:space="0" w:color="auto"/>
        <w:right w:val="none" w:sz="0" w:space="0" w:color="auto"/>
      </w:divBdr>
      <w:divsChild>
        <w:div w:id="261452874">
          <w:marLeft w:val="0"/>
          <w:marRight w:val="0"/>
          <w:marTop w:val="0"/>
          <w:marBottom w:val="0"/>
          <w:divBdr>
            <w:top w:val="none" w:sz="0" w:space="0" w:color="auto"/>
            <w:left w:val="none" w:sz="0" w:space="0" w:color="auto"/>
            <w:bottom w:val="none" w:sz="0" w:space="0" w:color="auto"/>
            <w:right w:val="none" w:sz="0" w:space="0" w:color="auto"/>
          </w:divBdr>
          <w:divsChild>
            <w:div w:id="467741639">
              <w:marLeft w:val="0"/>
              <w:marRight w:val="0"/>
              <w:marTop w:val="0"/>
              <w:marBottom w:val="0"/>
              <w:divBdr>
                <w:top w:val="none" w:sz="0" w:space="0" w:color="auto"/>
                <w:left w:val="none" w:sz="0" w:space="0" w:color="auto"/>
                <w:bottom w:val="none" w:sz="0" w:space="0" w:color="auto"/>
                <w:right w:val="none" w:sz="0" w:space="0" w:color="auto"/>
              </w:divBdr>
              <w:divsChild>
                <w:div w:id="1776554419">
                  <w:marLeft w:val="0"/>
                  <w:marRight w:val="0"/>
                  <w:marTop w:val="0"/>
                  <w:marBottom w:val="0"/>
                  <w:divBdr>
                    <w:top w:val="none" w:sz="0" w:space="0" w:color="auto"/>
                    <w:left w:val="none" w:sz="0" w:space="0" w:color="auto"/>
                    <w:bottom w:val="none" w:sz="0" w:space="0" w:color="auto"/>
                    <w:right w:val="none" w:sz="0" w:space="0" w:color="auto"/>
                  </w:divBdr>
                  <w:divsChild>
                    <w:div w:id="160977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660217">
      <w:bodyDiv w:val="1"/>
      <w:marLeft w:val="0"/>
      <w:marRight w:val="0"/>
      <w:marTop w:val="0"/>
      <w:marBottom w:val="0"/>
      <w:divBdr>
        <w:top w:val="none" w:sz="0" w:space="0" w:color="auto"/>
        <w:left w:val="none" w:sz="0" w:space="0" w:color="auto"/>
        <w:bottom w:val="none" w:sz="0" w:space="0" w:color="auto"/>
        <w:right w:val="none" w:sz="0" w:space="0" w:color="auto"/>
      </w:divBdr>
    </w:div>
    <w:div w:id="1737968971">
      <w:bodyDiv w:val="1"/>
      <w:marLeft w:val="0"/>
      <w:marRight w:val="0"/>
      <w:marTop w:val="0"/>
      <w:marBottom w:val="0"/>
      <w:divBdr>
        <w:top w:val="none" w:sz="0" w:space="0" w:color="auto"/>
        <w:left w:val="none" w:sz="0" w:space="0" w:color="auto"/>
        <w:bottom w:val="none" w:sz="0" w:space="0" w:color="auto"/>
        <w:right w:val="none" w:sz="0" w:space="0" w:color="auto"/>
      </w:divBdr>
    </w:div>
    <w:div w:id="1752193897">
      <w:bodyDiv w:val="1"/>
      <w:marLeft w:val="0"/>
      <w:marRight w:val="0"/>
      <w:marTop w:val="0"/>
      <w:marBottom w:val="0"/>
      <w:divBdr>
        <w:top w:val="none" w:sz="0" w:space="0" w:color="auto"/>
        <w:left w:val="none" w:sz="0" w:space="0" w:color="auto"/>
        <w:bottom w:val="none" w:sz="0" w:space="0" w:color="auto"/>
        <w:right w:val="none" w:sz="0" w:space="0" w:color="auto"/>
      </w:divBdr>
    </w:div>
    <w:div w:id="1754233858">
      <w:bodyDiv w:val="1"/>
      <w:marLeft w:val="0"/>
      <w:marRight w:val="0"/>
      <w:marTop w:val="0"/>
      <w:marBottom w:val="0"/>
      <w:divBdr>
        <w:top w:val="none" w:sz="0" w:space="0" w:color="auto"/>
        <w:left w:val="none" w:sz="0" w:space="0" w:color="auto"/>
        <w:bottom w:val="none" w:sz="0" w:space="0" w:color="auto"/>
        <w:right w:val="none" w:sz="0" w:space="0" w:color="auto"/>
      </w:divBdr>
    </w:div>
    <w:div w:id="1759015178">
      <w:bodyDiv w:val="1"/>
      <w:marLeft w:val="0"/>
      <w:marRight w:val="0"/>
      <w:marTop w:val="0"/>
      <w:marBottom w:val="0"/>
      <w:divBdr>
        <w:top w:val="none" w:sz="0" w:space="0" w:color="auto"/>
        <w:left w:val="none" w:sz="0" w:space="0" w:color="auto"/>
        <w:bottom w:val="none" w:sz="0" w:space="0" w:color="auto"/>
        <w:right w:val="none" w:sz="0" w:space="0" w:color="auto"/>
      </w:divBdr>
    </w:div>
    <w:div w:id="1763067433">
      <w:bodyDiv w:val="1"/>
      <w:marLeft w:val="0"/>
      <w:marRight w:val="0"/>
      <w:marTop w:val="0"/>
      <w:marBottom w:val="0"/>
      <w:divBdr>
        <w:top w:val="none" w:sz="0" w:space="0" w:color="auto"/>
        <w:left w:val="none" w:sz="0" w:space="0" w:color="auto"/>
        <w:bottom w:val="none" w:sz="0" w:space="0" w:color="auto"/>
        <w:right w:val="none" w:sz="0" w:space="0" w:color="auto"/>
      </w:divBdr>
    </w:div>
    <w:div w:id="1764640673">
      <w:bodyDiv w:val="1"/>
      <w:marLeft w:val="0"/>
      <w:marRight w:val="0"/>
      <w:marTop w:val="0"/>
      <w:marBottom w:val="0"/>
      <w:divBdr>
        <w:top w:val="none" w:sz="0" w:space="0" w:color="auto"/>
        <w:left w:val="none" w:sz="0" w:space="0" w:color="auto"/>
        <w:bottom w:val="none" w:sz="0" w:space="0" w:color="auto"/>
        <w:right w:val="none" w:sz="0" w:space="0" w:color="auto"/>
      </w:divBdr>
    </w:div>
    <w:div w:id="1785078044">
      <w:bodyDiv w:val="1"/>
      <w:marLeft w:val="0"/>
      <w:marRight w:val="0"/>
      <w:marTop w:val="0"/>
      <w:marBottom w:val="0"/>
      <w:divBdr>
        <w:top w:val="none" w:sz="0" w:space="0" w:color="auto"/>
        <w:left w:val="none" w:sz="0" w:space="0" w:color="auto"/>
        <w:bottom w:val="none" w:sz="0" w:space="0" w:color="auto"/>
        <w:right w:val="none" w:sz="0" w:space="0" w:color="auto"/>
      </w:divBdr>
    </w:div>
    <w:div w:id="1788741484">
      <w:bodyDiv w:val="1"/>
      <w:marLeft w:val="0"/>
      <w:marRight w:val="0"/>
      <w:marTop w:val="0"/>
      <w:marBottom w:val="0"/>
      <w:divBdr>
        <w:top w:val="none" w:sz="0" w:space="0" w:color="auto"/>
        <w:left w:val="none" w:sz="0" w:space="0" w:color="auto"/>
        <w:bottom w:val="none" w:sz="0" w:space="0" w:color="auto"/>
        <w:right w:val="none" w:sz="0" w:space="0" w:color="auto"/>
      </w:divBdr>
    </w:div>
    <w:div w:id="1789935025">
      <w:bodyDiv w:val="1"/>
      <w:marLeft w:val="0"/>
      <w:marRight w:val="0"/>
      <w:marTop w:val="0"/>
      <w:marBottom w:val="0"/>
      <w:divBdr>
        <w:top w:val="none" w:sz="0" w:space="0" w:color="auto"/>
        <w:left w:val="none" w:sz="0" w:space="0" w:color="auto"/>
        <w:bottom w:val="none" w:sz="0" w:space="0" w:color="auto"/>
        <w:right w:val="none" w:sz="0" w:space="0" w:color="auto"/>
      </w:divBdr>
      <w:divsChild>
        <w:div w:id="22480425">
          <w:marLeft w:val="0"/>
          <w:marRight w:val="0"/>
          <w:marTop w:val="0"/>
          <w:marBottom w:val="0"/>
          <w:divBdr>
            <w:top w:val="none" w:sz="0" w:space="0" w:color="auto"/>
            <w:left w:val="none" w:sz="0" w:space="0" w:color="auto"/>
            <w:bottom w:val="none" w:sz="0" w:space="0" w:color="auto"/>
            <w:right w:val="none" w:sz="0" w:space="0" w:color="auto"/>
          </w:divBdr>
        </w:div>
      </w:divsChild>
    </w:div>
    <w:div w:id="1798059808">
      <w:bodyDiv w:val="1"/>
      <w:marLeft w:val="0"/>
      <w:marRight w:val="0"/>
      <w:marTop w:val="0"/>
      <w:marBottom w:val="0"/>
      <w:divBdr>
        <w:top w:val="none" w:sz="0" w:space="0" w:color="auto"/>
        <w:left w:val="none" w:sz="0" w:space="0" w:color="auto"/>
        <w:bottom w:val="none" w:sz="0" w:space="0" w:color="auto"/>
        <w:right w:val="none" w:sz="0" w:space="0" w:color="auto"/>
      </w:divBdr>
    </w:div>
    <w:div w:id="1803428365">
      <w:bodyDiv w:val="1"/>
      <w:marLeft w:val="0"/>
      <w:marRight w:val="0"/>
      <w:marTop w:val="0"/>
      <w:marBottom w:val="0"/>
      <w:divBdr>
        <w:top w:val="none" w:sz="0" w:space="0" w:color="auto"/>
        <w:left w:val="none" w:sz="0" w:space="0" w:color="auto"/>
        <w:bottom w:val="none" w:sz="0" w:space="0" w:color="auto"/>
        <w:right w:val="none" w:sz="0" w:space="0" w:color="auto"/>
      </w:divBdr>
      <w:divsChild>
        <w:div w:id="457453998">
          <w:marLeft w:val="0"/>
          <w:marRight w:val="0"/>
          <w:marTop w:val="0"/>
          <w:marBottom w:val="0"/>
          <w:divBdr>
            <w:top w:val="none" w:sz="0" w:space="0" w:color="auto"/>
            <w:left w:val="none" w:sz="0" w:space="0" w:color="auto"/>
            <w:bottom w:val="none" w:sz="0" w:space="0" w:color="auto"/>
            <w:right w:val="none" w:sz="0" w:space="0" w:color="auto"/>
          </w:divBdr>
          <w:divsChild>
            <w:div w:id="1401363185">
              <w:marLeft w:val="0"/>
              <w:marRight w:val="0"/>
              <w:marTop w:val="0"/>
              <w:marBottom w:val="0"/>
              <w:divBdr>
                <w:top w:val="none" w:sz="0" w:space="0" w:color="auto"/>
                <w:left w:val="none" w:sz="0" w:space="0" w:color="auto"/>
                <w:bottom w:val="none" w:sz="0" w:space="0" w:color="auto"/>
                <w:right w:val="none" w:sz="0" w:space="0" w:color="auto"/>
              </w:divBdr>
              <w:divsChild>
                <w:div w:id="95737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083997">
      <w:bodyDiv w:val="1"/>
      <w:marLeft w:val="0"/>
      <w:marRight w:val="0"/>
      <w:marTop w:val="0"/>
      <w:marBottom w:val="0"/>
      <w:divBdr>
        <w:top w:val="none" w:sz="0" w:space="0" w:color="auto"/>
        <w:left w:val="none" w:sz="0" w:space="0" w:color="auto"/>
        <w:bottom w:val="none" w:sz="0" w:space="0" w:color="auto"/>
        <w:right w:val="none" w:sz="0" w:space="0" w:color="auto"/>
      </w:divBdr>
    </w:div>
    <w:div w:id="1812214041">
      <w:bodyDiv w:val="1"/>
      <w:marLeft w:val="0"/>
      <w:marRight w:val="0"/>
      <w:marTop w:val="0"/>
      <w:marBottom w:val="0"/>
      <w:divBdr>
        <w:top w:val="none" w:sz="0" w:space="0" w:color="auto"/>
        <w:left w:val="none" w:sz="0" w:space="0" w:color="auto"/>
        <w:bottom w:val="none" w:sz="0" w:space="0" w:color="auto"/>
        <w:right w:val="none" w:sz="0" w:space="0" w:color="auto"/>
      </w:divBdr>
    </w:div>
    <w:div w:id="1821994554">
      <w:bodyDiv w:val="1"/>
      <w:marLeft w:val="0"/>
      <w:marRight w:val="0"/>
      <w:marTop w:val="0"/>
      <w:marBottom w:val="0"/>
      <w:divBdr>
        <w:top w:val="none" w:sz="0" w:space="0" w:color="auto"/>
        <w:left w:val="none" w:sz="0" w:space="0" w:color="auto"/>
        <w:bottom w:val="none" w:sz="0" w:space="0" w:color="auto"/>
        <w:right w:val="none" w:sz="0" w:space="0" w:color="auto"/>
      </w:divBdr>
    </w:div>
    <w:div w:id="1822188945">
      <w:bodyDiv w:val="1"/>
      <w:marLeft w:val="0"/>
      <w:marRight w:val="0"/>
      <w:marTop w:val="0"/>
      <w:marBottom w:val="0"/>
      <w:divBdr>
        <w:top w:val="none" w:sz="0" w:space="0" w:color="auto"/>
        <w:left w:val="none" w:sz="0" w:space="0" w:color="auto"/>
        <w:bottom w:val="none" w:sz="0" w:space="0" w:color="auto"/>
        <w:right w:val="none" w:sz="0" w:space="0" w:color="auto"/>
      </w:divBdr>
      <w:divsChild>
        <w:div w:id="1277568419">
          <w:marLeft w:val="0"/>
          <w:marRight w:val="0"/>
          <w:marTop w:val="150"/>
          <w:marBottom w:val="150"/>
          <w:divBdr>
            <w:top w:val="single" w:sz="6" w:space="0" w:color="DFE1E5"/>
            <w:left w:val="single" w:sz="6" w:space="0" w:color="DFE1E5"/>
            <w:bottom w:val="single" w:sz="6" w:space="0" w:color="DFE1E5"/>
            <w:right w:val="single" w:sz="6" w:space="0" w:color="DFE1E5"/>
          </w:divBdr>
          <w:divsChild>
            <w:div w:id="328560129">
              <w:marLeft w:val="0"/>
              <w:marRight w:val="0"/>
              <w:marTop w:val="0"/>
              <w:marBottom w:val="0"/>
              <w:divBdr>
                <w:top w:val="none" w:sz="0" w:space="0" w:color="auto"/>
                <w:left w:val="none" w:sz="0" w:space="0" w:color="auto"/>
                <w:bottom w:val="none" w:sz="0" w:space="0" w:color="auto"/>
                <w:right w:val="none" w:sz="0" w:space="0" w:color="auto"/>
              </w:divBdr>
              <w:divsChild>
                <w:div w:id="953364400">
                  <w:marLeft w:val="0"/>
                  <w:marRight w:val="0"/>
                  <w:marTop w:val="0"/>
                  <w:marBottom w:val="0"/>
                  <w:divBdr>
                    <w:top w:val="none" w:sz="0" w:space="0" w:color="auto"/>
                    <w:left w:val="none" w:sz="0" w:space="0" w:color="auto"/>
                    <w:bottom w:val="none" w:sz="0" w:space="0" w:color="auto"/>
                    <w:right w:val="none" w:sz="0" w:space="0" w:color="auto"/>
                  </w:divBdr>
                  <w:divsChild>
                    <w:div w:id="120370718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2144225317">
          <w:marLeft w:val="0"/>
          <w:marRight w:val="0"/>
          <w:marTop w:val="150"/>
          <w:marBottom w:val="150"/>
          <w:divBdr>
            <w:top w:val="single" w:sz="6" w:space="0" w:color="DFE1E5"/>
            <w:left w:val="single" w:sz="6" w:space="0" w:color="DFE1E5"/>
            <w:bottom w:val="single" w:sz="6" w:space="0" w:color="DFE1E5"/>
            <w:right w:val="single" w:sz="6" w:space="0" w:color="DFE1E5"/>
          </w:divBdr>
          <w:divsChild>
            <w:div w:id="860751389">
              <w:marLeft w:val="0"/>
              <w:marRight w:val="0"/>
              <w:marTop w:val="0"/>
              <w:marBottom w:val="0"/>
              <w:divBdr>
                <w:top w:val="none" w:sz="0" w:space="0" w:color="auto"/>
                <w:left w:val="none" w:sz="0" w:space="0" w:color="auto"/>
                <w:bottom w:val="none" w:sz="0" w:space="0" w:color="auto"/>
                <w:right w:val="none" w:sz="0" w:space="0" w:color="auto"/>
              </w:divBdr>
              <w:divsChild>
                <w:div w:id="1999385171">
                  <w:marLeft w:val="0"/>
                  <w:marRight w:val="0"/>
                  <w:marTop w:val="0"/>
                  <w:marBottom w:val="0"/>
                  <w:divBdr>
                    <w:top w:val="none" w:sz="0" w:space="0" w:color="auto"/>
                    <w:left w:val="none" w:sz="0" w:space="0" w:color="auto"/>
                    <w:bottom w:val="none" w:sz="0" w:space="0" w:color="auto"/>
                    <w:right w:val="none" w:sz="0" w:space="0" w:color="auto"/>
                  </w:divBdr>
                  <w:divsChild>
                    <w:div w:id="157889760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825050596">
      <w:bodyDiv w:val="1"/>
      <w:marLeft w:val="0"/>
      <w:marRight w:val="0"/>
      <w:marTop w:val="0"/>
      <w:marBottom w:val="0"/>
      <w:divBdr>
        <w:top w:val="none" w:sz="0" w:space="0" w:color="auto"/>
        <w:left w:val="none" w:sz="0" w:space="0" w:color="auto"/>
        <w:bottom w:val="none" w:sz="0" w:space="0" w:color="auto"/>
        <w:right w:val="none" w:sz="0" w:space="0" w:color="auto"/>
      </w:divBdr>
    </w:div>
    <w:div w:id="1836647399">
      <w:bodyDiv w:val="1"/>
      <w:marLeft w:val="0"/>
      <w:marRight w:val="0"/>
      <w:marTop w:val="0"/>
      <w:marBottom w:val="0"/>
      <w:divBdr>
        <w:top w:val="none" w:sz="0" w:space="0" w:color="auto"/>
        <w:left w:val="none" w:sz="0" w:space="0" w:color="auto"/>
        <w:bottom w:val="none" w:sz="0" w:space="0" w:color="auto"/>
        <w:right w:val="none" w:sz="0" w:space="0" w:color="auto"/>
      </w:divBdr>
    </w:div>
    <w:div w:id="1864708901">
      <w:bodyDiv w:val="1"/>
      <w:marLeft w:val="0"/>
      <w:marRight w:val="0"/>
      <w:marTop w:val="0"/>
      <w:marBottom w:val="0"/>
      <w:divBdr>
        <w:top w:val="none" w:sz="0" w:space="0" w:color="auto"/>
        <w:left w:val="none" w:sz="0" w:space="0" w:color="auto"/>
        <w:bottom w:val="none" w:sz="0" w:space="0" w:color="auto"/>
        <w:right w:val="none" w:sz="0" w:space="0" w:color="auto"/>
      </w:divBdr>
    </w:div>
    <w:div w:id="1866207487">
      <w:bodyDiv w:val="1"/>
      <w:marLeft w:val="0"/>
      <w:marRight w:val="0"/>
      <w:marTop w:val="0"/>
      <w:marBottom w:val="0"/>
      <w:divBdr>
        <w:top w:val="none" w:sz="0" w:space="0" w:color="auto"/>
        <w:left w:val="none" w:sz="0" w:space="0" w:color="auto"/>
        <w:bottom w:val="none" w:sz="0" w:space="0" w:color="auto"/>
        <w:right w:val="none" w:sz="0" w:space="0" w:color="auto"/>
      </w:divBdr>
    </w:div>
    <w:div w:id="1866598537">
      <w:bodyDiv w:val="1"/>
      <w:marLeft w:val="0"/>
      <w:marRight w:val="0"/>
      <w:marTop w:val="0"/>
      <w:marBottom w:val="0"/>
      <w:divBdr>
        <w:top w:val="none" w:sz="0" w:space="0" w:color="auto"/>
        <w:left w:val="none" w:sz="0" w:space="0" w:color="auto"/>
        <w:bottom w:val="none" w:sz="0" w:space="0" w:color="auto"/>
        <w:right w:val="none" w:sz="0" w:space="0" w:color="auto"/>
      </w:divBdr>
    </w:div>
    <w:div w:id="1877889583">
      <w:bodyDiv w:val="1"/>
      <w:marLeft w:val="0"/>
      <w:marRight w:val="0"/>
      <w:marTop w:val="0"/>
      <w:marBottom w:val="0"/>
      <w:divBdr>
        <w:top w:val="none" w:sz="0" w:space="0" w:color="auto"/>
        <w:left w:val="none" w:sz="0" w:space="0" w:color="auto"/>
        <w:bottom w:val="none" w:sz="0" w:space="0" w:color="auto"/>
        <w:right w:val="none" w:sz="0" w:space="0" w:color="auto"/>
      </w:divBdr>
      <w:divsChild>
        <w:div w:id="173308949">
          <w:marLeft w:val="0"/>
          <w:marRight w:val="0"/>
          <w:marTop w:val="0"/>
          <w:marBottom w:val="0"/>
          <w:divBdr>
            <w:top w:val="none" w:sz="0" w:space="0" w:color="auto"/>
            <w:left w:val="none" w:sz="0" w:space="0" w:color="auto"/>
            <w:bottom w:val="none" w:sz="0" w:space="0" w:color="auto"/>
            <w:right w:val="none" w:sz="0" w:space="0" w:color="auto"/>
          </w:divBdr>
          <w:divsChild>
            <w:div w:id="1872260127">
              <w:marLeft w:val="0"/>
              <w:marRight w:val="0"/>
              <w:marTop w:val="0"/>
              <w:marBottom w:val="0"/>
              <w:divBdr>
                <w:top w:val="none" w:sz="0" w:space="0" w:color="auto"/>
                <w:left w:val="none" w:sz="0" w:space="0" w:color="auto"/>
                <w:bottom w:val="none" w:sz="0" w:space="0" w:color="auto"/>
                <w:right w:val="none" w:sz="0" w:space="0" w:color="auto"/>
              </w:divBdr>
              <w:divsChild>
                <w:div w:id="1598446581">
                  <w:marLeft w:val="0"/>
                  <w:marRight w:val="0"/>
                  <w:marTop w:val="0"/>
                  <w:marBottom w:val="0"/>
                  <w:divBdr>
                    <w:top w:val="none" w:sz="0" w:space="0" w:color="auto"/>
                    <w:left w:val="none" w:sz="0" w:space="0" w:color="auto"/>
                    <w:bottom w:val="none" w:sz="0" w:space="0" w:color="auto"/>
                    <w:right w:val="none" w:sz="0" w:space="0" w:color="auto"/>
                  </w:divBdr>
                  <w:divsChild>
                    <w:div w:id="14663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83651">
      <w:bodyDiv w:val="1"/>
      <w:marLeft w:val="0"/>
      <w:marRight w:val="0"/>
      <w:marTop w:val="0"/>
      <w:marBottom w:val="0"/>
      <w:divBdr>
        <w:top w:val="none" w:sz="0" w:space="0" w:color="auto"/>
        <w:left w:val="none" w:sz="0" w:space="0" w:color="auto"/>
        <w:bottom w:val="none" w:sz="0" w:space="0" w:color="auto"/>
        <w:right w:val="none" w:sz="0" w:space="0" w:color="auto"/>
      </w:divBdr>
    </w:div>
    <w:div w:id="1905290887">
      <w:bodyDiv w:val="1"/>
      <w:marLeft w:val="0"/>
      <w:marRight w:val="0"/>
      <w:marTop w:val="0"/>
      <w:marBottom w:val="0"/>
      <w:divBdr>
        <w:top w:val="none" w:sz="0" w:space="0" w:color="auto"/>
        <w:left w:val="none" w:sz="0" w:space="0" w:color="auto"/>
        <w:bottom w:val="none" w:sz="0" w:space="0" w:color="auto"/>
        <w:right w:val="none" w:sz="0" w:space="0" w:color="auto"/>
      </w:divBdr>
    </w:div>
    <w:div w:id="1907688643">
      <w:bodyDiv w:val="1"/>
      <w:marLeft w:val="0"/>
      <w:marRight w:val="0"/>
      <w:marTop w:val="0"/>
      <w:marBottom w:val="0"/>
      <w:divBdr>
        <w:top w:val="none" w:sz="0" w:space="0" w:color="auto"/>
        <w:left w:val="none" w:sz="0" w:space="0" w:color="auto"/>
        <w:bottom w:val="none" w:sz="0" w:space="0" w:color="auto"/>
        <w:right w:val="none" w:sz="0" w:space="0" w:color="auto"/>
      </w:divBdr>
    </w:div>
    <w:div w:id="1913469643">
      <w:bodyDiv w:val="1"/>
      <w:marLeft w:val="0"/>
      <w:marRight w:val="0"/>
      <w:marTop w:val="0"/>
      <w:marBottom w:val="0"/>
      <w:divBdr>
        <w:top w:val="none" w:sz="0" w:space="0" w:color="auto"/>
        <w:left w:val="none" w:sz="0" w:space="0" w:color="auto"/>
        <w:bottom w:val="none" w:sz="0" w:space="0" w:color="auto"/>
        <w:right w:val="none" w:sz="0" w:space="0" w:color="auto"/>
      </w:divBdr>
    </w:div>
    <w:div w:id="1913537822">
      <w:bodyDiv w:val="1"/>
      <w:marLeft w:val="0"/>
      <w:marRight w:val="0"/>
      <w:marTop w:val="0"/>
      <w:marBottom w:val="0"/>
      <w:divBdr>
        <w:top w:val="none" w:sz="0" w:space="0" w:color="auto"/>
        <w:left w:val="none" w:sz="0" w:space="0" w:color="auto"/>
        <w:bottom w:val="none" w:sz="0" w:space="0" w:color="auto"/>
        <w:right w:val="none" w:sz="0" w:space="0" w:color="auto"/>
      </w:divBdr>
      <w:divsChild>
        <w:div w:id="1744715556">
          <w:marLeft w:val="0"/>
          <w:marRight w:val="0"/>
          <w:marTop w:val="0"/>
          <w:marBottom w:val="0"/>
          <w:divBdr>
            <w:top w:val="none" w:sz="0" w:space="0" w:color="auto"/>
            <w:left w:val="none" w:sz="0" w:space="0" w:color="auto"/>
            <w:bottom w:val="none" w:sz="0" w:space="0" w:color="auto"/>
            <w:right w:val="none" w:sz="0" w:space="0" w:color="auto"/>
          </w:divBdr>
          <w:divsChild>
            <w:div w:id="1773167922">
              <w:marLeft w:val="0"/>
              <w:marRight w:val="0"/>
              <w:marTop w:val="0"/>
              <w:marBottom w:val="0"/>
              <w:divBdr>
                <w:top w:val="none" w:sz="0" w:space="0" w:color="auto"/>
                <w:left w:val="none" w:sz="0" w:space="0" w:color="auto"/>
                <w:bottom w:val="none" w:sz="0" w:space="0" w:color="auto"/>
                <w:right w:val="none" w:sz="0" w:space="0" w:color="auto"/>
              </w:divBdr>
              <w:divsChild>
                <w:div w:id="107624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203376">
      <w:bodyDiv w:val="1"/>
      <w:marLeft w:val="0"/>
      <w:marRight w:val="0"/>
      <w:marTop w:val="0"/>
      <w:marBottom w:val="0"/>
      <w:divBdr>
        <w:top w:val="none" w:sz="0" w:space="0" w:color="auto"/>
        <w:left w:val="none" w:sz="0" w:space="0" w:color="auto"/>
        <w:bottom w:val="none" w:sz="0" w:space="0" w:color="auto"/>
        <w:right w:val="none" w:sz="0" w:space="0" w:color="auto"/>
      </w:divBdr>
    </w:div>
    <w:div w:id="1924756989">
      <w:bodyDiv w:val="1"/>
      <w:marLeft w:val="0"/>
      <w:marRight w:val="0"/>
      <w:marTop w:val="0"/>
      <w:marBottom w:val="0"/>
      <w:divBdr>
        <w:top w:val="none" w:sz="0" w:space="0" w:color="auto"/>
        <w:left w:val="none" w:sz="0" w:space="0" w:color="auto"/>
        <w:bottom w:val="none" w:sz="0" w:space="0" w:color="auto"/>
        <w:right w:val="none" w:sz="0" w:space="0" w:color="auto"/>
      </w:divBdr>
    </w:div>
    <w:div w:id="1933005377">
      <w:bodyDiv w:val="1"/>
      <w:marLeft w:val="0"/>
      <w:marRight w:val="0"/>
      <w:marTop w:val="0"/>
      <w:marBottom w:val="0"/>
      <w:divBdr>
        <w:top w:val="none" w:sz="0" w:space="0" w:color="auto"/>
        <w:left w:val="none" w:sz="0" w:space="0" w:color="auto"/>
        <w:bottom w:val="none" w:sz="0" w:space="0" w:color="auto"/>
        <w:right w:val="none" w:sz="0" w:space="0" w:color="auto"/>
      </w:divBdr>
      <w:divsChild>
        <w:div w:id="653530800">
          <w:marLeft w:val="0"/>
          <w:marRight w:val="0"/>
          <w:marTop w:val="0"/>
          <w:marBottom w:val="0"/>
          <w:divBdr>
            <w:top w:val="none" w:sz="0" w:space="0" w:color="auto"/>
            <w:left w:val="none" w:sz="0" w:space="0" w:color="auto"/>
            <w:bottom w:val="none" w:sz="0" w:space="0" w:color="auto"/>
            <w:right w:val="none" w:sz="0" w:space="0" w:color="auto"/>
          </w:divBdr>
          <w:divsChild>
            <w:div w:id="465008005">
              <w:marLeft w:val="0"/>
              <w:marRight w:val="0"/>
              <w:marTop w:val="0"/>
              <w:marBottom w:val="0"/>
              <w:divBdr>
                <w:top w:val="none" w:sz="0" w:space="0" w:color="auto"/>
                <w:left w:val="none" w:sz="0" w:space="0" w:color="auto"/>
                <w:bottom w:val="none" w:sz="0" w:space="0" w:color="auto"/>
                <w:right w:val="none" w:sz="0" w:space="0" w:color="auto"/>
              </w:divBdr>
              <w:divsChild>
                <w:div w:id="726418230">
                  <w:marLeft w:val="0"/>
                  <w:marRight w:val="0"/>
                  <w:marTop w:val="0"/>
                  <w:marBottom w:val="0"/>
                  <w:divBdr>
                    <w:top w:val="none" w:sz="0" w:space="0" w:color="auto"/>
                    <w:left w:val="none" w:sz="0" w:space="0" w:color="auto"/>
                    <w:bottom w:val="none" w:sz="0" w:space="0" w:color="auto"/>
                    <w:right w:val="none" w:sz="0" w:space="0" w:color="auto"/>
                  </w:divBdr>
                  <w:divsChild>
                    <w:div w:id="5308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053157">
      <w:bodyDiv w:val="1"/>
      <w:marLeft w:val="0"/>
      <w:marRight w:val="0"/>
      <w:marTop w:val="0"/>
      <w:marBottom w:val="0"/>
      <w:divBdr>
        <w:top w:val="none" w:sz="0" w:space="0" w:color="auto"/>
        <w:left w:val="none" w:sz="0" w:space="0" w:color="auto"/>
        <w:bottom w:val="none" w:sz="0" w:space="0" w:color="auto"/>
        <w:right w:val="none" w:sz="0" w:space="0" w:color="auto"/>
      </w:divBdr>
    </w:div>
    <w:div w:id="1938248080">
      <w:bodyDiv w:val="1"/>
      <w:marLeft w:val="0"/>
      <w:marRight w:val="0"/>
      <w:marTop w:val="0"/>
      <w:marBottom w:val="0"/>
      <w:divBdr>
        <w:top w:val="none" w:sz="0" w:space="0" w:color="auto"/>
        <w:left w:val="none" w:sz="0" w:space="0" w:color="auto"/>
        <w:bottom w:val="none" w:sz="0" w:space="0" w:color="auto"/>
        <w:right w:val="none" w:sz="0" w:space="0" w:color="auto"/>
      </w:divBdr>
    </w:div>
    <w:div w:id="1939632377">
      <w:bodyDiv w:val="1"/>
      <w:marLeft w:val="0"/>
      <w:marRight w:val="0"/>
      <w:marTop w:val="0"/>
      <w:marBottom w:val="0"/>
      <w:divBdr>
        <w:top w:val="none" w:sz="0" w:space="0" w:color="auto"/>
        <w:left w:val="none" w:sz="0" w:space="0" w:color="auto"/>
        <w:bottom w:val="none" w:sz="0" w:space="0" w:color="auto"/>
        <w:right w:val="none" w:sz="0" w:space="0" w:color="auto"/>
      </w:divBdr>
    </w:div>
    <w:div w:id="1939948787">
      <w:bodyDiv w:val="1"/>
      <w:marLeft w:val="0"/>
      <w:marRight w:val="0"/>
      <w:marTop w:val="0"/>
      <w:marBottom w:val="0"/>
      <w:divBdr>
        <w:top w:val="none" w:sz="0" w:space="0" w:color="auto"/>
        <w:left w:val="none" w:sz="0" w:space="0" w:color="auto"/>
        <w:bottom w:val="none" w:sz="0" w:space="0" w:color="auto"/>
        <w:right w:val="none" w:sz="0" w:space="0" w:color="auto"/>
      </w:divBdr>
    </w:div>
    <w:div w:id="1941911726">
      <w:bodyDiv w:val="1"/>
      <w:marLeft w:val="0"/>
      <w:marRight w:val="0"/>
      <w:marTop w:val="0"/>
      <w:marBottom w:val="0"/>
      <w:divBdr>
        <w:top w:val="none" w:sz="0" w:space="0" w:color="auto"/>
        <w:left w:val="none" w:sz="0" w:space="0" w:color="auto"/>
        <w:bottom w:val="none" w:sz="0" w:space="0" w:color="auto"/>
        <w:right w:val="none" w:sz="0" w:space="0" w:color="auto"/>
      </w:divBdr>
    </w:div>
    <w:div w:id="1943606654">
      <w:bodyDiv w:val="1"/>
      <w:marLeft w:val="0"/>
      <w:marRight w:val="0"/>
      <w:marTop w:val="0"/>
      <w:marBottom w:val="0"/>
      <w:divBdr>
        <w:top w:val="none" w:sz="0" w:space="0" w:color="auto"/>
        <w:left w:val="none" w:sz="0" w:space="0" w:color="auto"/>
        <w:bottom w:val="none" w:sz="0" w:space="0" w:color="auto"/>
        <w:right w:val="none" w:sz="0" w:space="0" w:color="auto"/>
      </w:divBdr>
    </w:div>
    <w:div w:id="1945188732">
      <w:bodyDiv w:val="1"/>
      <w:marLeft w:val="0"/>
      <w:marRight w:val="0"/>
      <w:marTop w:val="0"/>
      <w:marBottom w:val="0"/>
      <w:divBdr>
        <w:top w:val="none" w:sz="0" w:space="0" w:color="auto"/>
        <w:left w:val="none" w:sz="0" w:space="0" w:color="auto"/>
        <w:bottom w:val="none" w:sz="0" w:space="0" w:color="auto"/>
        <w:right w:val="none" w:sz="0" w:space="0" w:color="auto"/>
      </w:divBdr>
    </w:div>
    <w:div w:id="1950432948">
      <w:bodyDiv w:val="1"/>
      <w:marLeft w:val="0"/>
      <w:marRight w:val="0"/>
      <w:marTop w:val="0"/>
      <w:marBottom w:val="0"/>
      <w:divBdr>
        <w:top w:val="none" w:sz="0" w:space="0" w:color="auto"/>
        <w:left w:val="none" w:sz="0" w:space="0" w:color="auto"/>
        <w:bottom w:val="none" w:sz="0" w:space="0" w:color="auto"/>
        <w:right w:val="none" w:sz="0" w:space="0" w:color="auto"/>
      </w:divBdr>
      <w:divsChild>
        <w:div w:id="1593511009">
          <w:marLeft w:val="0"/>
          <w:marRight w:val="0"/>
          <w:marTop w:val="0"/>
          <w:marBottom w:val="0"/>
          <w:divBdr>
            <w:top w:val="none" w:sz="0" w:space="0" w:color="auto"/>
            <w:left w:val="none" w:sz="0" w:space="0" w:color="auto"/>
            <w:bottom w:val="none" w:sz="0" w:space="0" w:color="auto"/>
            <w:right w:val="none" w:sz="0" w:space="0" w:color="auto"/>
          </w:divBdr>
          <w:divsChild>
            <w:div w:id="339502773">
              <w:marLeft w:val="0"/>
              <w:marRight w:val="0"/>
              <w:marTop w:val="0"/>
              <w:marBottom w:val="0"/>
              <w:divBdr>
                <w:top w:val="none" w:sz="0" w:space="0" w:color="auto"/>
                <w:left w:val="none" w:sz="0" w:space="0" w:color="auto"/>
                <w:bottom w:val="none" w:sz="0" w:space="0" w:color="auto"/>
                <w:right w:val="none" w:sz="0" w:space="0" w:color="auto"/>
              </w:divBdr>
              <w:divsChild>
                <w:div w:id="6383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7448">
      <w:bodyDiv w:val="1"/>
      <w:marLeft w:val="0"/>
      <w:marRight w:val="0"/>
      <w:marTop w:val="0"/>
      <w:marBottom w:val="0"/>
      <w:divBdr>
        <w:top w:val="none" w:sz="0" w:space="0" w:color="auto"/>
        <w:left w:val="none" w:sz="0" w:space="0" w:color="auto"/>
        <w:bottom w:val="none" w:sz="0" w:space="0" w:color="auto"/>
        <w:right w:val="none" w:sz="0" w:space="0" w:color="auto"/>
      </w:divBdr>
      <w:divsChild>
        <w:div w:id="387344751">
          <w:marLeft w:val="0"/>
          <w:marRight w:val="0"/>
          <w:marTop w:val="0"/>
          <w:marBottom w:val="0"/>
          <w:divBdr>
            <w:top w:val="none" w:sz="0" w:space="0" w:color="auto"/>
            <w:left w:val="none" w:sz="0" w:space="0" w:color="auto"/>
            <w:bottom w:val="none" w:sz="0" w:space="0" w:color="auto"/>
            <w:right w:val="none" w:sz="0" w:space="0" w:color="auto"/>
          </w:divBdr>
          <w:divsChild>
            <w:div w:id="759644408">
              <w:marLeft w:val="0"/>
              <w:marRight w:val="0"/>
              <w:marTop w:val="0"/>
              <w:marBottom w:val="0"/>
              <w:divBdr>
                <w:top w:val="none" w:sz="0" w:space="0" w:color="auto"/>
                <w:left w:val="none" w:sz="0" w:space="0" w:color="auto"/>
                <w:bottom w:val="none" w:sz="0" w:space="0" w:color="auto"/>
                <w:right w:val="none" w:sz="0" w:space="0" w:color="auto"/>
              </w:divBdr>
              <w:divsChild>
                <w:div w:id="1074744667">
                  <w:marLeft w:val="0"/>
                  <w:marRight w:val="0"/>
                  <w:marTop w:val="0"/>
                  <w:marBottom w:val="0"/>
                  <w:divBdr>
                    <w:top w:val="none" w:sz="0" w:space="0" w:color="auto"/>
                    <w:left w:val="none" w:sz="0" w:space="0" w:color="auto"/>
                    <w:bottom w:val="none" w:sz="0" w:space="0" w:color="auto"/>
                    <w:right w:val="none" w:sz="0" w:space="0" w:color="auto"/>
                  </w:divBdr>
                  <w:divsChild>
                    <w:div w:id="3465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7228">
      <w:bodyDiv w:val="1"/>
      <w:marLeft w:val="0"/>
      <w:marRight w:val="0"/>
      <w:marTop w:val="0"/>
      <w:marBottom w:val="0"/>
      <w:divBdr>
        <w:top w:val="none" w:sz="0" w:space="0" w:color="auto"/>
        <w:left w:val="none" w:sz="0" w:space="0" w:color="auto"/>
        <w:bottom w:val="none" w:sz="0" w:space="0" w:color="auto"/>
        <w:right w:val="none" w:sz="0" w:space="0" w:color="auto"/>
      </w:divBdr>
    </w:div>
    <w:div w:id="1986004464">
      <w:bodyDiv w:val="1"/>
      <w:marLeft w:val="0"/>
      <w:marRight w:val="0"/>
      <w:marTop w:val="0"/>
      <w:marBottom w:val="0"/>
      <w:divBdr>
        <w:top w:val="none" w:sz="0" w:space="0" w:color="auto"/>
        <w:left w:val="none" w:sz="0" w:space="0" w:color="auto"/>
        <w:bottom w:val="none" w:sz="0" w:space="0" w:color="auto"/>
        <w:right w:val="none" w:sz="0" w:space="0" w:color="auto"/>
      </w:divBdr>
    </w:div>
    <w:div w:id="1990670053">
      <w:bodyDiv w:val="1"/>
      <w:marLeft w:val="0"/>
      <w:marRight w:val="0"/>
      <w:marTop w:val="0"/>
      <w:marBottom w:val="0"/>
      <w:divBdr>
        <w:top w:val="none" w:sz="0" w:space="0" w:color="auto"/>
        <w:left w:val="none" w:sz="0" w:space="0" w:color="auto"/>
        <w:bottom w:val="none" w:sz="0" w:space="0" w:color="auto"/>
        <w:right w:val="none" w:sz="0" w:space="0" w:color="auto"/>
      </w:divBdr>
      <w:divsChild>
        <w:div w:id="1033112943">
          <w:marLeft w:val="0"/>
          <w:marRight w:val="0"/>
          <w:marTop w:val="0"/>
          <w:marBottom w:val="0"/>
          <w:divBdr>
            <w:top w:val="none" w:sz="0" w:space="0" w:color="auto"/>
            <w:left w:val="none" w:sz="0" w:space="0" w:color="auto"/>
            <w:bottom w:val="none" w:sz="0" w:space="0" w:color="auto"/>
            <w:right w:val="none" w:sz="0" w:space="0" w:color="auto"/>
          </w:divBdr>
          <w:divsChild>
            <w:div w:id="1973053953">
              <w:marLeft w:val="0"/>
              <w:marRight w:val="0"/>
              <w:marTop w:val="0"/>
              <w:marBottom w:val="0"/>
              <w:divBdr>
                <w:top w:val="none" w:sz="0" w:space="0" w:color="auto"/>
                <w:left w:val="none" w:sz="0" w:space="0" w:color="auto"/>
                <w:bottom w:val="none" w:sz="0" w:space="0" w:color="auto"/>
                <w:right w:val="none" w:sz="0" w:space="0" w:color="auto"/>
              </w:divBdr>
              <w:divsChild>
                <w:div w:id="4425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101591">
      <w:bodyDiv w:val="1"/>
      <w:marLeft w:val="0"/>
      <w:marRight w:val="0"/>
      <w:marTop w:val="0"/>
      <w:marBottom w:val="0"/>
      <w:divBdr>
        <w:top w:val="none" w:sz="0" w:space="0" w:color="auto"/>
        <w:left w:val="none" w:sz="0" w:space="0" w:color="auto"/>
        <w:bottom w:val="none" w:sz="0" w:space="0" w:color="auto"/>
        <w:right w:val="none" w:sz="0" w:space="0" w:color="auto"/>
      </w:divBdr>
    </w:div>
    <w:div w:id="1997489400">
      <w:bodyDiv w:val="1"/>
      <w:marLeft w:val="0"/>
      <w:marRight w:val="0"/>
      <w:marTop w:val="0"/>
      <w:marBottom w:val="0"/>
      <w:divBdr>
        <w:top w:val="none" w:sz="0" w:space="0" w:color="auto"/>
        <w:left w:val="none" w:sz="0" w:space="0" w:color="auto"/>
        <w:bottom w:val="none" w:sz="0" w:space="0" w:color="auto"/>
        <w:right w:val="none" w:sz="0" w:space="0" w:color="auto"/>
      </w:divBdr>
    </w:div>
    <w:div w:id="2007055893">
      <w:bodyDiv w:val="1"/>
      <w:marLeft w:val="0"/>
      <w:marRight w:val="0"/>
      <w:marTop w:val="0"/>
      <w:marBottom w:val="0"/>
      <w:divBdr>
        <w:top w:val="none" w:sz="0" w:space="0" w:color="auto"/>
        <w:left w:val="none" w:sz="0" w:space="0" w:color="auto"/>
        <w:bottom w:val="none" w:sz="0" w:space="0" w:color="auto"/>
        <w:right w:val="none" w:sz="0" w:space="0" w:color="auto"/>
      </w:divBdr>
    </w:div>
    <w:div w:id="2008902989">
      <w:bodyDiv w:val="1"/>
      <w:marLeft w:val="0"/>
      <w:marRight w:val="0"/>
      <w:marTop w:val="0"/>
      <w:marBottom w:val="0"/>
      <w:divBdr>
        <w:top w:val="none" w:sz="0" w:space="0" w:color="auto"/>
        <w:left w:val="none" w:sz="0" w:space="0" w:color="auto"/>
        <w:bottom w:val="none" w:sz="0" w:space="0" w:color="auto"/>
        <w:right w:val="none" w:sz="0" w:space="0" w:color="auto"/>
      </w:divBdr>
      <w:divsChild>
        <w:div w:id="1316687346">
          <w:marLeft w:val="0"/>
          <w:marRight w:val="0"/>
          <w:marTop w:val="0"/>
          <w:marBottom w:val="0"/>
          <w:divBdr>
            <w:top w:val="none" w:sz="0" w:space="0" w:color="auto"/>
            <w:left w:val="none" w:sz="0" w:space="0" w:color="auto"/>
            <w:bottom w:val="none" w:sz="0" w:space="0" w:color="auto"/>
            <w:right w:val="none" w:sz="0" w:space="0" w:color="auto"/>
          </w:divBdr>
          <w:divsChild>
            <w:div w:id="1733113181">
              <w:marLeft w:val="0"/>
              <w:marRight w:val="0"/>
              <w:marTop w:val="0"/>
              <w:marBottom w:val="0"/>
              <w:divBdr>
                <w:top w:val="none" w:sz="0" w:space="0" w:color="auto"/>
                <w:left w:val="none" w:sz="0" w:space="0" w:color="auto"/>
                <w:bottom w:val="none" w:sz="0" w:space="0" w:color="auto"/>
                <w:right w:val="none" w:sz="0" w:space="0" w:color="auto"/>
              </w:divBdr>
              <w:divsChild>
                <w:div w:id="1452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96271">
      <w:bodyDiv w:val="1"/>
      <w:marLeft w:val="0"/>
      <w:marRight w:val="0"/>
      <w:marTop w:val="0"/>
      <w:marBottom w:val="0"/>
      <w:divBdr>
        <w:top w:val="none" w:sz="0" w:space="0" w:color="auto"/>
        <w:left w:val="none" w:sz="0" w:space="0" w:color="auto"/>
        <w:bottom w:val="none" w:sz="0" w:space="0" w:color="auto"/>
        <w:right w:val="none" w:sz="0" w:space="0" w:color="auto"/>
      </w:divBdr>
      <w:divsChild>
        <w:div w:id="309602927">
          <w:marLeft w:val="0"/>
          <w:marRight w:val="0"/>
          <w:marTop w:val="0"/>
          <w:marBottom w:val="0"/>
          <w:divBdr>
            <w:top w:val="none" w:sz="0" w:space="0" w:color="auto"/>
            <w:left w:val="none" w:sz="0" w:space="0" w:color="auto"/>
            <w:bottom w:val="none" w:sz="0" w:space="0" w:color="auto"/>
            <w:right w:val="none" w:sz="0" w:space="0" w:color="auto"/>
          </w:divBdr>
          <w:divsChild>
            <w:div w:id="2046832604">
              <w:marLeft w:val="0"/>
              <w:marRight w:val="0"/>
              <w:marTop w:val="0"/>
              <w:marBottom w:val="0"/>
              <w:divBdr>
                <w:top w:val="none" w:sz="0" w:space="0" w:color="auto"/>
                <w:left w:val="none" w:sz="0" w:space="0" w:color="auto"/>
                <w:bottom w:val="none" w:sz="0" w:space="0" w:color="auto"/>
                <w:right w:val="none" w:sz="0" w:space="0" w:color="auto"/>
              </w:divBdr>
              <w:divsChild>
                <w:div w:id="195305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191110">
      <w:bodyDiv w:val="1"/>
      <w:marLeft w:val="0"/>
      <w:marRight w:val="0"/>
      <w:marTop w:val="0"/>
      <w:marBottom w:val="0"/>
      <w:divBdr>
        <w:top w:val="none" w:sz="0" w:space="0" w:color="auto"/>
        <w:left w:val="none" w:sz="0" w:space="0" w:color="auto"/>
        <w:bottom w:val="none" w:sz="0" w:space="0" w:color="auto"/>
        <w:right w:val="none" w:sz="0" w:space="0" w:color="auto"/>
      </w:divBdr>
    </w:div>
    <w:div w:id="2033795238">
      <w:bodyDiv w:val="1"/>
      <w:marLeft w:val="0"/>
      <w:marRight w:val="0"/>
      <w:marTop w:val="0"/>
      <w:marBottom w:val="0"/>
      <w:divBdr>
        <w:top w:val="none" w:sz="0" w:space="0" w:color="auto"/>
        <w:left w:val="none" w:sz="0" w:space="0" w:color="auto"/>
        <w:bottom w:val="none" w:sz="0" w:space="0" w:color="auto"/>
        <w:right w:val="none" w:sz="0" w:space="0" w:color="auto"/>
      </w:divBdr>
    </w:div>
    <w:div w:id="2035689228">
      <w:bodyDiv w:val="1"/>
      <w:marLeft w:val="0"/>
      <w:marRight w:val="0"/>
      <w:marTop w:val="0"/>
      <w:marBottom w:val="0"/>
      <w:divBdr>
        <w:top w:val="none" w:sz="0" w:space="0" w:color="auto"/>
        <w:left w:val="none" w:sz="0" w:space="0" w:color="auto"/>
        <w:bottom w:val="none" w:sz="0" w:space="0" w:color="auto"/>
        <w:right w:val="none" w:sz="0" w:space="0" w:color="auto"/>
      </w:divBdr>
    </w:div>
    <w:div w:id="2043900324">
      <w:bodyDiv w:val="1"/>
      <w:marLeft w:val="0"/>
      <w:marRight w:val="0"/>
      <w:marTop w:val="0"/>
      <w:marBottom w:val="0"/>
      <w:divBdr>
        <w:top w:val="none" w:sz="0" w:space="0" w:color="auto"/>
        <w:left w:val="none" w:sz="0" w:space="0" w:color="auto"/>
        <w:bottom w:val="none" w:sz="0" w:space="0" w:color="auto"/>
        <w:right w:val="none" w:sz="0" w:space="0" w:color="auto"/>
      </w:divBdr>
    </w:div>
    <w:div w:id="2044864602">
      <w:bodyDiv w:val="1"/>
      <w:marLeft w:val="0"/>
      <w:marRight w:val="0"/>
      <w:marTop w:val="0"/>
      <w:marBottom w:val="0"/>
      <w:divBdr>
        <w:top w:val="none" w:sz="0" w:space="0" w:color="auto"/>
        <w:left w:val="none" w:sz="0" w:space="0" w:color="auto"/>
        <w:bottom w:val="none" w:sz="0" w:space="0" w:color="auto"/>
        <w:right w:val="none" w:sz="0" w:space="0" w:color="auto"/>
      </w:divBdr>
    </w:div>
    <w:div w:id="2048212790">
      <w:bodyDiv w:val="1"/>
      <w:marLeft w:val="0"/>
      <w:marRight w:val="0"/>
      <w:marTop w:val="0"/>
      <w:marBottom w:val="0"/>
      <w:divBdr>
        <w:top w:val="none" w:sz="0" w:space="0" w:color="auto"/>
        <w:left w:val="none" w:sz="0" w:space="0" w:color="auto"/>
        <w:bottom w:val="none" w:sz="0" w:space="0" w:color="auto"/>
        <w:right w:val="none" w:sz="0" w:space="0" w:color="auto"/>
      </w:divBdr>
    </w:div>
    <w:div w:id="2049791783">
      <w:bodyDiv w:val="1"/>
      <w:marLeft w:val="0"/>
      <w:marRight w:val="0"/>
      <w:marTop w:val="0"/>
      <w:marBottom w:val="0"/>
      <w:divBdr>
        <w:top w:val="none" w:sz="0" w:space="0" w:color="auto"/>
        <w:left w:val="none" w:sz="0" w:space="0" w:color="auto"/>
        <w:bottom w:val="none" w:sz="0" w:space="0" w:color="auto"/>
        <w:right w:val="none" w:sz="0" w:space="0" w:color="auto"/>
      </w:divBdr>
    </w:div>
    <w:div w:id="2057729190">
      <w:bodyDiv w:val="1"/>
      <w:marLeft w:val="0"/>
      <w:marRight w:val="0"/>
      <w:marTop w:val="0"/>
      <w:marBottom w:val="0"/>
      <w:divBdr>
        <w:top w:val="none" w:sz="0" w:space="0" w:color="auto"/>
        <w:left w:val="none" w:sz="0" w:space="0" w:color="auto"/>
        <w:bottom w:val="none" w:sz="0" w:space="0" w:color="auto"/>
        <w:right w:val="none" w:sz="0" w:space="0" w:color="auto"/>
      </w:divBdr>
    </w:div>
    <w:div w:id="2085755007">
      <w:bodyDiv w:val="1"/>
      <w:marLeft w:val="0"/>
      <w:marRight w:val="0"/>
      <w:marTop w:val="0"/>
      <w:marBottom w:val="0"/>
      <w:divBdr>
        <w:top w:val="none" w:sz="0" w:space="0" w:color="auto"/>
        <w:left w:val="none" w:sz="0" w:space="0" w:color="auto"/>
        <w:bottom w:val="none" w:sz="0" w:space="0" w:color="auto"/>
        <w:right w:val="none" w:sz="0" w:space="0" w:color="auto"/>
      </w:divBdr>
    </w:div>
    <w:div w:id="2093578886">
      <w:bodyDiv w:val="1"/>
      <w:marLeft w:val="0"/>
      <w:marRight w:val="0"/>
      <w:marTop w:val="0"/>
      <w:marBottom w:val="0"/>
      <w:divBdr>
        <w:top w:val="none" w:sz="0" w:space="0" w:color="auto"/>
        <w:left w:val="none" w:sz="0" w:space="0" w:color="auto"/>
        <w:bottom w:val="none" w:sz="0" w:space="0" w:color="auto"/>
        <w:right w:val="none" w:sz="0" w:space="0" w:color="auto"/>
      </w:divBdr>
      <w:divsChild>
        <w:div w:id="1250963609">
          <w:marLeft w:val="0"/>
          <w:marRight w:val="0"/>
          <w:marTop w:val="0"/>
          <w:marBottom w:val="0"/>
          <w:divBdr>
            <w:top w:val="none" w:sz="0" w:space="0" w:color="auto"/>
            <w:left w:val="none" w:sz="0" w:space="0" w:color="auto"/>
            <w:bottom w:val="none" w:sz="0" w:space="0" w:color="auto"/>
            <w:right w:val="none" w:sz="0" w:space="0" w:color="auto"/>
          </w:divBdr>
          <w:divsChild>
            <w:div w:id="1373729715">
              <w:marLeft w:val="0"/>
              <w:marRight w:val="0"/>
              <w:marTop w:val="0"/>
              <w:marBottom w:val="0"/>
              <w:divBdr>
                <w:top w:val="none" w:sz="0" w:space="0" w:color="auto"/>
                <w:left w:val="none" w:sz="0" w:space="0" w:color="auto"/>
                <w:bottom w:val="none" w:sz="0" w:space="0" w:color="auto"/>
                <w:right w:val="none" w:sz="0" w:space="0" w:color="auto"/>
              </w:divBdr>
              <w:divsChild>
                <w:div w:id="12379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76373">
      <w:bodyDiv w:val="1"/>
      <w:marLeft w:val="0"/>
      <w:marRight w:val="0"/>
      <w:marTop w:val="0"/>
      <w:marBottom w:val="0"/>
      <w:divBdr>
        <w:top w:val="none" w:sz="0" w:space="0" w:color="auto"/>
        <w:left w:val="none" w:sz="0" w:space="0" w:color="auto"/>
        <w:bottom w:val="none" w:sz="0" w:space="0" w:color="auto"/>
        <w:right w:val="none" w:sz="0" w:space="0" w:color="auto"/>
      </w:divBdr>
    </w:div>
    <w:div w:id="2103914505">
      <w:bodyDiv w:val="1"/>
      <w:marLeft w:val="0"/>
      <w:marRight w:val="0"/>
      <w:marTop w:val="0"/>
      <w:marBottom w:val="0"/>
      <w:divBdr>
        <w:top w:val="none" w:sz="0" w:space="0" w:color="auto"/>
        <w:left w:val="none" w:sz="0" w:space="0" w:color="auto"/>
        <w:bottom w:val="none" w:sz="0" w:space="0" w:color="auto"/>
        <w:right w:val="none" w:sz="0" w:space="0" w:color="auto"/>
      </w:divBdr>
    </w:div>
    <w:div w:id="2114279750">
      <w:bodyDiv w:val="1"/>
      <w:marLeft w:val="0"/>
      <w:marRight w:val="0"/>
      <w:marTop w:val="0"/>
      <w:marBottom w:val="0"/>
      <w:divBdr>
        <w:top w:val="none" w:sz="0" w:space="0" w:color="auto"/>
        <w:left w:val="none" w:sz="0" w:space="0" w:color="auto"/>
        <w:bottom w:val="none" w:sz="0" w:space="0" w:color="auto"/>
        <w:right w:val="none" w:sz="0" w:space="0" w:color="auto"/>
      </w:divBdr>
    </w:div>
    <w:div w:id="2118524300">
      <w:bodyDiv w:val="1"/>
      <w:marLeft w:val="0"/>
      <w:marRight w:val="0"/>
      <w:marTop w:val="0"/>
      <w:marBottom w:val="0"/>
      <w:divBdr>
        <w:top w:val="none" w:sz="0" w:space="0" w:color="auto"/>
        <w:left w:val="none" w:sz="0" w:space="0" w:color="auto"/>
        <w:bottom w:val="none" w:sz="0" w:space="0" w:color="auto"/>
        <w:right w:val="none" w:sz="0" w:space="0" w:color="auto"/>
      </w:divBdr>
    </w:div>
    <w:div w:id="2122263887">
      <w:bodyDiv w:val="1"/>
      <w:marLeft w:val="0"/>
      <w:marRight w:val="0"/>
      <w:marTop w:val="0"/>
      <w:marBottom w:val="0"/>
      <w:divBdr>
        <w:top w:val="none" w:sz="0" w:space="0" w:color="auto"/>
        <w:left w:val="none" w:sz="0" w:space="0" w:color="auto"/>
        <w:bottom w:val="none" w:sz="0" w:space="0" w:color="auto"/>
        <w:right w:val="none" w:sz="0" w:space="0" w:color="auto"/>
      </w:divBdr>
    </w:div>
    <w:div w:id="2123449111">
      <w:bodyDiv w:val="1"/>
      <w:marLeft w:val="0"/>
      <w:marRight w:val="0"/>
      <w:marTop w:val="0"/>
      <w:marBottom w:val="0"/>
      <w:divBdr>
        <w:top w:val="none" w:sz="0" w:space="0" w:color="auto"/>
        <w:left w:val="none" w:sz="0" w:space="0" w:color="auto"/>
        <w:bottom w:val="none" w:sz="0" w:space="0" w:color="auto"/>
        <w:right w:val="none" w:sz="0" w:space="0" w:color="auto"/>
      </w:divBdr>
    </w:div>
    <w:div w:id="2131239388">
      <w:bodyDiv w:val="1"/>
      <w:marLeft w:val="0"/>
      <w:marRight w:val="0"/>
      <w:marTop w:val="0"/>
      <w:marBottom w:val="0"/>
      <w:divBdr>
        <w:top w:val="none" w:sz="0" w:space="0" w:color="auto"/>
        <w:left w:val="none" w:sz="0" w:space="0" w:color="auto"/>
        <w:bottom w:val="none" w:sz="0" w:space="0" w:color="auto"/>
        <w:right w:val="none" w:sz="0" w:space="0" w:color="auto"/>
      </w:divBdr>
      <w:divsChild>
        <w:div w:id="1936984004">
          <w:marLeft w:val="0"/>
          <w:marRight w:val="0"/>
          <w:marTop w:val="0"/>
          <w:marBottom w:val="0"/>
          <w:divBdr>
            <w:top w:val="none" w:sz="0" w:space="0" w:color="auto"/>
            <w:left w:val="none" w:sz="0" w:space="0" w:color="auto"/>
            <w:bottom w:val="none" w:sz="0" w:space="0" w:color="auto"/>
            <w:right w:val="none" w:sz="0" w:space="0" w:color="auto"/>
          </w:divBdr>
          <w:divsChild>
            <w:div w:id="742066356">
              <w:marLeft w:val="0"/>
              <w:marRight w:val="0"/>
              <w:marTop w:val="0"/>
              <w:marBottom w:val="0"/>
              <w:divBdr>
                <w:top w:val="none" w:sz="0" w:space="0" w:color="auto"/>
                <w:left w:val="none" w:sz="0" w:space="0" w:color="auto"/>
                <w:bottom w:val="none" w:sz="0" w:space="0" w:color="auto"/>
                <w:right w:val="none" w:sz="0" w:space="0" w:color="auto"/>
              </w:divBdr>
              <w:divsChild>
                <w:div w:id="18988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535857">
      <w:bodyDiv w:val="1"/>
      <w:marLeft w:val="0"/>
      <w:marRight w:val="0"/>
      <w:marTop w:val="0"/>
      <w:marBottom w:val="0"/>
      <w:divBdr>
        <w:top w:val="none" w:sz="0" w:space="0" w:color="auto"/>
        <w:left w:val="none" w:sz="0" w:space="0" w:color="auto"/>
        <w:bottom w:val="none" w:sz="0" w:space="0" w:color="auto"/>
        <w:right w:val="none" w:sz="0" w:space="0" w:color="auto"/>
      </w:divBdr>
      <w:divsChild>
        <w:div w:id="14120675">
          <w:marLeft w:val="288"/>
          <w:marRight w:val="0"/>
          <w:marTop w:val="0"/>
          <w:marBottom w:val="0"/>
          <w:divBdr>
            <w:top w:val="none" w:sz="0" w:space="0" w:color="auto"/>
            <w:left w:val="none" w:sz="0" w:space="0" w:color="auto"/>
            <w:bottom w:val="none" w:sz="0" w:space="0" w:color="auto"/>
            <w:right w:val="none" w:sz="0" w:space="0" w:color="auto"/>
          </w:divBdr>
        </w:div>
        <w:div w:id="103694762">
          <w:marLeft w:val="288"/>
          <w:marRight w:val="0"/>
          <w:marTop w:val="0"/>
          <w:marBottom w:val="60"/>
          <w:divBdr>
            <w:top w:val="none" w:sz="0" w:space="0" w:color="auto"/>
            <w:left w:val="none" w:sz="0" w:space="0" w:color="auto"/>
            <w:bottom w:val="none" w:sz="0" w:space="0" w:color="auto"/>
            <w:right w:val="none" w:sz="0" w:space="0" w:color="auto"/>
          </w:divBdr>
        </w:div>
        <w:div w:id="148325780">
          <w:marLeft w:val="288"/>
          <w:marRight w:val="0"/>
          <w:marTop w:val="0"/>
          <w:marBottom w:val="60"/>
          <w:divBdr>
            <w:top w:val="none" w:sz="0" w:space="0" w:color="auto"/>
            <w:left w:val="none" w:sz="0" w:space="0" w:color="auto"/>
            <w:bottom w:val="none" w:sz="0" w:space="0" w:color="auto"/>
            <w:right w:val="none" w:sz="0" w:space="0" w:color="auto"/>
          </w:divBdr>
        </w:div>
        <w:div w:id="518734528">
          <w:marLeft w:val="288"/>
          <w:marRight w:val="0"/>
          <w:marTop w:val="0"/>
          <w:marBottom w:val="60"/>
          <w:divBdr>
            <w:top w:val="none" w:sz="0" w:space="0" w:color="auto"/>
            <w:left w:val="none" w:sz="0" w:space="0" w:color="auto"/>
            <w:bottom w:val="none" w:sz="0" w:space="0" w:color="auto"/>
            <w:right w:val="none" w:sz="0" w:space="0" w:color="auto"/>
          </w:divBdr>
        </w:div>
        <w:div w:id="719476337">
          <w:marLeft w:val="288"/>
          <w:marRight w:val="0"/>
          <w:marTop w:val="0"/>
          <w:marBottom w:val="60"/>
          <w:divBdr>
            <w:top w:val="none" w:sz="0" w:space="0" w:color="auto"/>
            <w:left w:val="none" w:sz="0" w:space="0" w:color="auto"/>
            <w:bottom w:val="none" w:sz="0" w:space="0" w:color="auto"/>
            <w:right w:val="none" w:sz="0" w:space="0" w:color="auto"/>
          </w:divBdr>
        </w:div>
        <w:div w:id="774979965">
          <w:marLeft w:val="288"/>
          <w:marRight w:val="0"/>
          <w:marTop w:val="0"/>
          <w:marBottom w:val="120"/>
          <w:divBdr>
            <w:top w:val="none" w:sz="0" w:space="0" w:color="auto"/>
            <w:left w:val="none" w:sz="0" w:space="0" w:color="auto"/>
            <w:bottom w:val="none" w:sz="0" w:space="0" w:color="auto"/>
            <w:right w:val="none" w:sz="0" w:space="0" w:color="auto"/>
          </w:divBdr>
        </w:div>
        <w:div w:id="841317826">
          <w:marLeft w:val="288"/>
          <w:marRight w:val="0"/>
          <w:marTop w:val="0"/>
          <w:marBottom w:val="60"/>
          <w:divBdr>
            <w:top w:val="none" w:sz="0" w:space="0" w:color="auto"/>
            <w:left w:val="none" w:sz="0" w:space="0" w:color="auto"/>
            <w:bottom w:val="none" w:sz="0" w:space="0" w:color="auto"/>
            <w:right w:val="none" w:sz="0" w:space="0" w:color="auto"/>
          </w:divBdr>
        </w:div>
        <w:div w:id="1017077900">
          <w:marLeft w:val="288"/>
          <w:marRight w:val="0"/>
          <w:marTop w:val="0"/>
          <w:marBottom w:val="120"/>
          <w:divBdr>
            <w:top w:val="none" w:sz="0" w:space="0" w:color="auto"/>
            <w:left w:val="none" w:sz="0" w:space="0" w:color="auto"/>
            <w:bottom w:val="none" w:sz="0" w:space="0" w:color="auto"/>
            <w:right w:val="none" w:sz="0" w:space="0" w:color="auto"/>
          </w:divBdr>
        </w:div>
        <w:div w:id="1251812205">
          <w:marLeft w:val="288"/>
          <w:marRight w:val="0"/>
          <w:marTop w:val="0"/>
          <w:marBottom w:val="0"/>
          <w:divBdr>
            <w:top w:val="none" w:sz="0" w:space="0" w:color="auto"/>
            <w:left w:val="none" w:sz="0" w:space="0" w:color="auto"/>
            <w:bottom w:val="none" w:sz="0" w:space="0" w:color="auto"/>
            <w:right w:val="none" w:sz="0" w:space="0" w:color="auto"/>
          </w:divBdr>
        </w:div>
        <w:div w:id="1273244582">
          <w:marLeft w:val="288"/>
          <w:marRight w:val="0"/>
          <w:marTop w:val="0"/>
          <w:marBottom w:val="60"/>
          <w:divBdr>
            <w:top w:val="none" w:sz="0" w:space="0" w:color="auto"/>
            <w:left w:val="none" w:sz="0" w:space="0" w:color="auto"/>
            <w:bottom w:val="none" w:sz="0" w:space="0" w:color="auto"/>
            <w:right w:val="none" w:sz="0" w:space="0" w:color="auto"/>
          </w:divBdr>
        </w:div>
        <w:div w:id="1724671051">
          <w:marLeft w:val="288"/>
          <w:marRight w:val="0"/>
          <w:marTop w:val="0"/>
          <w:marBottom w:val="60"/>
          <w:divBdr>
            <w:top w:val="none" w:sz="0" w:space="0" w:color="auto"/>
            <w:left w:val="none" w:sz="0" w:space="0" w:color="auto"/>
            <w:bottom w:val="none" w:sz="0" w:space="0" w:color="auto"/>
            <w:right w:val="none" w:sz="0" w:space="0" w:color="auto"/>
          </w:divBdr>
        </w:div>
        <w:div w:id="1846241130">
          <w:marLeft w:val="288"/>
          <w:marRight w:val="0"/>
          <w:marTop w:val="0"/>
          <w:marBottom w:val="120"/>
          <w:divBdr>
            <w:top w:val="none" w:sz="0" w:space="0" w:color="auto"/>
            <w:left w:val="none" w:sz="0" w:space="0" w:color="auto"/>
            <w:bottom w:val="none" w:sz="0" w:space="0" w:color="auto"/>
            <w:right w:val="none" w:sz="0" w:space="0" w:color="auto"/>
          </w:divBdr>
        </w:div>
        <w:div w:id="1847934379">
          <w:marLeft w:val="288"/>
          <w:marRight w:val="0"/>
          <w:marTop w:val="0"/>
          <w:marBottom w:val="120"/>
          <w:divBdr>
            <w:top w:val="none" w:sz="0" w:space="0" w:color="auto"/>
            <w:left w:val="none" w:sz="0" w:space="0" w:color="auto"/>
            <w:bottom w:val="none" w:sz="0" w:space="0" w:color="auto"/>
            <w:right w:val="none" w:sz="0" w:space="0" w:color="auto"/>
          </w:divBdr>
        </w:div>
        <w:div w:id="1919439363">
          <w:marLeft w:val="288"/>
          <w:marRight w:val="0"/>
          <w:marTop w:val="0"/>
          <w:marBottom w:val="60"/>
          <w:divBdr>
            <w:top w:val="none" w:sz="0" w:space="0" w:color="auto"/>
            <w:left w:val="none" w:sz="0" w:space="0" w:color="auto"/>
            <w:bottom w:val="none" w:sz="0" w:space="0" w:color="auto"/>
            <w:right w:val="none" w:sz="0" w:space="0" w:color="auto"/>
          </w:divBdr>
        </w:div>
        <w:div w:id="2074883692">
          <w:marLeft w:val="288"/>
          <w:marRight w:val="0"/>
          <w:marTop w:val="0"/>
          <w:marBottom w:val="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BA-Daten\BA\Merkbl&#228;tter%20und%20Vorlagen\_Praxis\AnleitungenDeckblatt\DHBWKAPraxis_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Platzhalter1</b:Tag>
    <b:SourceType>Book</b:SourceType>
    <b:Guid>{9CF4DC5C-DD12-4038-857E-1496D898E0AC}</b:Guid>
    <b:RefOrder>2</b:RefOrder>
  </b:Source>
  <b:Source>
    <b:Tag>Bal02</b:Tag>
    <b:SourceType>Book</b:SourceType>
    <b:Guid>{AA9282CF-BDE4-4C13-BCA0-B7D8FE51CBE2}</b:Guid>
    <b:Author>
      <b:Author>
        <b:NameList>
          <b:Person>
            <b:Last>Balzert</b:Last>
            <b:First>Helmut</b:First>
          </b:Person>
        </b:NameList>
      </b:Author>
    </b:Author>
    <b:Title>Software-Technik</b:Title>
    <b:Year>2002</b:Year>
    <b:City>Heidelberg</b:City>
    <b:Publisher>Spektrum</b:Publisher>
    <b:RefOrder>1</b:RefOrder>
  </b:Source>
  <b:Source>
    <b:Tag>AAA</b:Tag>
    <b:SourceType>Book</b:SourceType>
    <b:Guid>{B13E4057-88D6-4395-AAA1-2BCE6E7ABE35}</b:Guid>
    <b:Author>
      <b:Author>
        <b:NameList>
          <b:Person>
            <b:Last>AAA</b:Last>
          </b:Person>
        </b:NameList>
      </b:Author>
    </b:Author>
    <b:Title>XXXX</b:Title>
    <b:RefOrder>3</b:RefOrder>
  </b:Source>
</b:Sources>
</file>

<file path=customXml/itemProps1.xml><?xml version="1.0" encoding="utf-8"?>
<ds:datastoreItem xmlns:ds="http://schemas.openxmlformats.org/officeDocument/2006/customXml" ds:itemID="{0B91486C-450C-4351-8034-5C715EAA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E:\BA-Daten\BA\Merkblätter und Vorlagen\_Praxis\AnleitungenDeckblatt\DHBWKAPraxis_7.dotx</Template>
  <TotalTime>0</TotalTime>
  <Pages>31</Pages>
  <Words>5765</Words>
  <Characters>36320</Characters>
  <Application>Microsoft Office Word</Application>
  <DocSecurity>0</DocSecurity>
  <Lines>302</Lines>
  <Paragraphs>84</Paragraphs>
  <ScaleCrop>false</ScaleCrop>
  <HeadingPairs>
    <vt:vector size="2" baseType="variant">
      <vt:variant>
        <vt:lpstr>Titel</vt:lpstr>
      </vt:variant>
      <vt:variant>
        <vt:i4>1</vt:i4>
      </vt:variant>
    </vt:vector>
  </HeadingPairs>
  <TitlesOfParts>
    <vt:vector size="1" baseType="lpstr">
      <vt:lpstr>Titel der Arbeit</vt:lpstr>
    </vt:vector>
  </TitlesOfParts>
  <Company>.</Company>
  <LinksUpToDate>false</LinksUpToDate>
  <CharactersWithSpaces>42001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der Arbeit</dc:title>
  <dc:subject/>
  <dc:creator>fabian.schwickert@siemens.com</dc:creator>
  <cp:keywords/>
  <cp:lastModifiedBy>Fabian Schwickert</cp:lastModifiedBy>
  <cp:revision>72</cp:revision>
  <cp:lastPrinted>2022-06-01T14:34:00Z</cp:lastPrinted>
  <dcterms:created xsi:type="dcterms:W3CDTF">2023-01-20T08:56:00Z</dcterms:created>
  <dcterms:modified xsi:type="dcterms:W3CDTF">2023-01-23T17:11:00Z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59b6cd5-d141-4a33-8bf1-0ca04484304f_Enabled">
    <vt:lpwstr>true</vt:lpwstr>
  </property>
  <property fmtid="{D5CDD505-2E9C-101B-9397-08002B2CF9AE}" pid="3" name="MSIP_Label_a59b6cd5-d141-4a33-8bf1-0ca04484304f_SetDate">
    <vt:lpwstr>2022-05-30T10:39:47Z</vt:lpwstr>
  </property>
  <property fmtid="{D5CDD505-2E9C-101B-9397-08002B2CF9AE}" pid="4" name="MSIP_Label_a59b6cd5-d141-4a33-8bf1-0ca04484304f_Method">
    <vt:lpwstr>Standard</vt:lpwstr>
  </property>
  <property fmtid="{D5CDD505-2E9C-101B-9397-08002B2CF9AE}" pid="5" name="MSIP_Label_a59b6cd5-d141-4a33-8bf1-0ca04484304f_Name">
    <vt:lpwstr>restricted-default</vt:lpwstr>
  </property>
  <property fmtid="{D5CDD505-2E9C-101B-9397-08002B2CF9AE}" pid="6" name="MSIP_Label_a59b6cd5-d141-4a33-8bf1-0ca04484304f_SiteId">
    <vt:lpwstr>38ae3bcd-9579-4fd4-adda-b42e1495d55a</vt:lpwstr>
  </property>
  <property fmtid="{D5CDD505-2E9C-101B-9397-08002B2CF9AE}" pid="7" name="MSIP_Label_a59b6cd5-d141-4a33-8bf1-0ca04484304f_ActionId">
    <vt:lpwstr>7b612706-8069-4099-8241-73f8e646a3bc</vt:lpwstr>
  </property>
  <property fmtid="{D5CDD505-2E9C-101B-9397-08002B2CF9AE}" pid="8" name="MSIP_Label_a59b6cd5-d141-4a33-8bf1-0ca04484304f_ContentBits">
    <vt:lpwstr>0</vt:lpwstr>
  </property>
  <property fmtid="{D5CDD505-2E9C-101B-9397-08002B2CF9AE}" pid="9" name="Document_Confidentiality">
    <vt:lpwstr>Restricted</vt:lpwstr>
  </property>
</Properties>
</file>